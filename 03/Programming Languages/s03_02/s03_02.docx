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9D96" w14:textId="77777777" w:rsidR="003864D5" w:rsidRPr="000E46BB" w:rsidRDefault="003864D5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36"/>
        </w:rPr>
      </w:pPr>
    </w:p>
    <w:p w14:paraId="0CC0632E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36"/>
        </w:rPr>
      </w:pPr>
      <w:r w:rsidRPr="000E46BB">
        <w:rPr>
          <w:rFonts w:ascii="Times New Roman" w:hAnsi="Times New Roman" w:cs="Times New Roman"/>
          <w:sz w:val="28"/>
          <w:szCs w:val="36"/>
        </w:rPr>
        <w:t>Минобрнауки РФ</w:t>
      </w:r>
    </w:p>
    <w:p w14:paraId="4BA98D77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36"/>
        </w:rPr>
      </w:pPr>
      <w:r w:rsidRPr="000E46BB">
        <w:rPr>
          <w:rFonts w:ascii="Times New Roman" w:hAnsi="Times New Roman" w:cs="Times New Roman"/>
          <w:sz w:val="28"/>
          <w:szCs w:val="36"/>
        </w:rPr>
        <w:t>Федеральное государственное бюджетное образовательное учреждение</w:t>
      </w:r>
    </w:p>
    <w:p w14:paraId="42A4D916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36"/>
        </w:rPr>
      </w:pPr>
      <w:r w:rsidRPr="000E46BB">
        <w:rPr>
          <w:rFonts w:ascii="Times New Roman" w:hAnsi="Times New Roman" w:cs="Times New Roman"/>
          <w:sz w:val="28"/>
          <w:szCs w:val="36"/>
        </w:rPr>
        <w:t>высшего образования</w:t>
      </w:r>
    </w:p>
    <w:p w14:paraId="4928E613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36"/>
        </w:rPr>
      </w:pPr>
      <w:r w:rsidRPr="000E46BB">
        <w:rPr>
          <w:rFonts w:ascii="Times New Roman" w:hAnsi="Times New Roman" w:cs="Times New Roman"/>
          <w:sz w:val="28"/>
          <w:szCs w:val="36"/>
        </w:rPr>
        <w:t>«Тульский государственный университет»</w:t>
      </w:r>
    </w:p>
    <w:p w14:paraId="410F52E0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36"/>
        </w:rPr>
      </w:pPr>
    </w:p>
    <w:p w14:paraId="03EB2B67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36"/>
        </w:rPr>
      </w:pPr>
      <w:r w:rsidRPr="000E46BB">
        <w:rPr>
          <w:rFonts w:ascii="Times New Roman" w:hAnsi="Times New Roman" w:cs="Times New Roman"/>
          <w:sz w:val="28"/>
          <w:szCs w:val="36"/>
        </w:rPr>
        <w:t>Институт прикладной математики и компьютерных наук</w:t>
      </w:r>
    </w:p>
    <w:p w14:paraId="6FECC197" w14:textId="77777777" w:rsidR="00311F88" w:rsidRPr="000E46BB" w:rsidRDefault="00311F88" w:rsidP="00F97C7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36"/>
        </w:rPr>
      </w:pPr>
      <w:r w:rsidRPr="000E46BB">
        <w:rPr>
          <w:rFonts w:ascii="Times New Roman" w:hAnsi="Times New Roman" w:cs="Times New Roman"/>
          <w:sz w:val="28"/>
          <w:szCs w:val="36"/>
        </w:rPr>
        <w:t>Кафедра информационной безопасности</w:t>
      </w:r>
    </w:p>
    <w:p w14:paraId="68CBC061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Cs w:val="28"/>
        </w:rPr>
      </w:pPr>
    </w:p>
    <w:p w14:paraId="6BA03342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Cs w:val="28"/>
        </w:rPr>
      </w:pPr>
    </w:p>
    <w:p w14:paraId="7BDB6C00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Cs w:val="28"/>
        </w:rPr>
      </w:pPr>
    </w:p>
    <w:p w14:paraId="2BCB341D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36"/>
          <w:szCs w:val="44"/>
        </w:rPr>
      </w:pPr>
    </w:p>
    <w:p w14:paraId="2D9AF69B" w14:textId="77777777" w:rsidR="00311F88" w:rsidRPr="000E46BB" w:rsidRDefault="0042510D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36"/>
          <w:szCs w:val="44"/>
        </w:rPr>
      </w:pPr>
      <w:r w:rsidRPr="000E46BB">
        <w:rPr>
          <w:rFonts w:ascii="Times New Roman" w:hAnsi="Times New Roman" w:cs="Times New Roman"/>
          <w:sz w:val="36"/>
          <w:szCs w:val="44"/>
        </w:rPr>
        <w:t>Языки программирования</w:t>
      </w:r>
    </w:p>
    <w:p w14:paraId="2CF36962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32"/>
          <w:szCs w:val="40"/>
        </w:rPr>
      </w:pPr>
      <w:r w:rsidRPr="000E46BB">
        <w:rPr>
          <w:rFonts w:ascii="Times New Roman" w:hAnsi="Times New Roman" w:cs="Times New Roman"/>
          <w:sz w:val="32"/>
          <w:szCs w:val="40"/>
        </w:rPr>
        <w:t xml:space="preserve">Отчет по выполнению лабораторной работы № </w:t>
      </w:r>
      <w:r w:rsidR="00F4011D" w:rsidRPr="000E46BB">
        <w:rPr>
          <w:rFonts w:ascii="Times New Roman" w:hAnsi="Times New Roman" w:cs="Times New Roman"/>
          <w:sz w:val="32"/>
          <w:szCs w:val="40"/>
        </w:rPr>
        <w:t>_</w:t>
      </w:r>
    </w:p>
    <w:p w14:paraId="111E9C9C" w14:textId="77777777" w:rsidR="00555B06" w:rsidRPr="000E46BB" w:rsidRDefault="00F4011D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32"/>
          <w:szCs w:val="40"/>
        </w:rPr>
      </w:pPr>
      <w:r w:rsidRPr="000E46BB">
        <w:rPr>
          <w:rFonts w:ascii="Times New Roman" w:hAnsi="Times New Roman" w:cs="Times New Roman"/>
          <w:sz w:val="32"/>
          <w:szCs w:val="40"/>
        </w:rPr>
        <w:t>_________________________________</w:t>
      </w:r>
    </w:p>
    <w:p w14:paraId="5E6AD580" w14:textId="77777777" w:rsidR="005466F2" w:rsidRPr="000E46BB" w:rsidRDefault="005466F2" w:rsidP="00311F88">
      <w:pPr>
        <w:spacing w:line="240" w:lineRule="auto"/>
        <w:ind w:left="-851"/>
        <w:jc w:val="center"/>
        <w:rPr>
          <w:rFonts w:ascii="Times New Roman" w:hAnsi="Times New Roman" w:cs="Times New Roman"/>
          <w:sz w:val="32"/>
          <w:szCs w:val="40"/>
        </w:rPr>
      </w:pPr>
      <w:r w:rsidRPr="000E46BB">
        <w:rPr>
          <w:rFonts w:ascii="Times New Roman" w:hAnsi="Times New Roman" w:cs="Times New Roman"/>
          <w:sz w:val="32"/>
          <w:szCs w:val="40"/>
        </w:rPr>
        <w:t>Вариант №__</w:t>
      </w:r>
    </w:p>
    <w:p w14:paraId="438D7E9E" w14:textId="77777777" w:rsidR="00311F88" w:rsidRPr="000E46BB" w:rsidRDefault="00311F88" w:rsidP="00311F88">
      <w:pPr>
        <w:spacing w:line="240" w:lineRule="auto"/>
        <w:ind w:left="-851"/>
        <w:jc w:val="center"/>
        <w:rPr>
          <w:rFonts w:ascii="Times New Roman" w:hAnsi="Times New Roman" w:cs="Times New Roman"/>
          <w:szCs w:val="28"/>
        </w:rPr>
      </w:pPr>
    </w:p>
    <w:p w14:paraId="263F5B8D" w14:textId="77777777" w:rsidR="00311F88" w:rsidRPr="000E46BB" w:rsidRDefault="00311F88" w:rsidP="00311F88">
      <w:pPr>
        <w:spacing w:line="240" w:lineRule="auto"/>
        <w:ind w:left="-851"/>
        <w:jc w:val="right"/>
        <w:rPr>
          <w:rFonts w:ascii="Times New Roman" w:hAnsi="Times New Roman" w:cs="Times New Roman"/>
          <w:szCs w:val="28"/>
        </w:rPr>
      </w:pPr>
    </w:p>
    <w:p w14:paraId="67A7F621" w14:textId="77777777" w:rsidR="00311F88" w:rsidRPr="000E46BB" w:rsidRDefault="00311F88" w:rsidP="00311F88">
      <w:pPr>
        <w:spacing w:line="240" w:lineRule="auto"/>
        <w:ind w:left="-851"/>
        <w:jc w:val="right"/>
        <w:rPr>
          <w:rFonts w:ascii="Times New Roman" w:hAnsi="Times New Roman" w:cs="Times New Roman"/>
          <w:szCs w:val="28"/>
        </w:rPr>
      </w:pPr>
    </w:p>
    <w:p w14:paraId="319A3BE3" w14:textId="77777777" w:rsidR="00311F88" w:rsidRPr="000E46BB" w:rsidRDefault="00311F88" w:rsidP="00BC7600">
      <w:pPr>
        <w:spacing w:line="240" w:lineRule="auto"/>
        <w:rPr>
          <w:rFonts w:ascii="Times New Roman" w:hAnsi="Times New Roman" w:cs="Times New Roman"/>
          <w:szCs w:val="28"/>
        </w:rPr>
      </w:pPr>
    </w:p>
    <w:p w14:paraId="04F83C86" w14:textId="77777777" w:rsidR="00CF3A2D" w:rsidRPr="000E46BB" w:rsidRDefault="00CF3A2D" w:rsidP="00124251">
      <w:pPr>
        <w:spacing w:line="240" w:lineRule="auto"/>
        <w:rPr>
          <w:rFonts w:ascii="Times New Roman" w:hAnsi="Times New Roman" w:cs="Times New Roman"/>
          <w:szCs w:val="28"/>
        </w:rPr>
      </w:pPr>
    </w:p>
    <w:p w14:paraId="423697FA" w14:textId="77777777" w:rsidR="00311F88" w:rsidRPr="000E46BB" w:rsidRDefault="00311F88" w:rsidP="00311F88">
      <w:pPr>
        <w:spacing w:line="240" w:lineRule="auto"/>
        <w:ind w:left="-851"/>
        <w:jc w:val="right"/>
        <w:rPr>
          <w:rFonts w:ascii="Times New Roman" w:hAnsi="Times New Roman" w:cs="Times New Roman"/>
          <w:szCs w:val="28"/>
        </w:rPr>
      </w:pPr>
      <w:r w:rsidRPr="000E46BB">
        <w:rPr>
          <w:rFonts w:ascii="Times New Roman" w:hAnsi="Times New Roman" w:cs="Times New Roman"/>
          <w:szCs w:val="28"/>
        </w:rPr>
        <w:t>Выполнил</w:t>
      </w:r>
    </w:p>
    <w:p w14:paraId="43712D9C" w14:textId="77777777" w:rsidR="00697902" w:rsidRPr="000E46BB" w:rsidRDefault="00697902" w:rsidP="00311F88">
      <w:pPr>
        <w:spacing w:line="240" w:lineRule="auto"/>
        <w:ind w:left="-851"/>
        <w:jc w:val="right"/>
        <w:rPr>
          <w:rFonts w:ascii="Times New Roman" w:hAnsi="Times New Roman" w:cs="Times New Roman"/>
          <w:szCs w:val="28"/>
        </w:rPr>
      </w:pPr>
    </w:p>
    <w:p w14:paraId="67EF80B4" w14:textId="77777777" w:rsidR="00311F88" w:rsidRPr="000E46BB" w:rsidRDefault="00311F88" w:rsidP="00311F88">
      <w:pPr>
        <w:spacing w:line="240" w:lineRule="auto"/>
        <w:ind w:left="-851"/>
        <w:jc w:val="right"/>
        <w:rPr>
          <w:rFonts w:ascii="Times New Roman" w:hAnsi="Times New Roman" w:cs="Times New Roman"/>
        </w:rPr>
      </w:pPr>
      <w:r w:rsidRPr="000E46BB">
        <w:rPr>
          <w:rFonts w:ascii="Times New Roman" w:hAnsi="Times New Roman" w:cs="Times New Roman"/>
          <w:szCs w:val="28"/>
        </w:rPr>
        <w:tab/>
      </w:r>
      <w:r w:rsidR="007934A1" w:rsidRPr="000E46BB">
        <w:rPr>
          <w:rFonts w:ascii="Times New Roman" w:hAnsi="Times New Roman" w:cs="Times New Roman"/>
        </w:rPr>
        <w:t>_________________________________</w:t>
      </w:r>
    </w:p>
    <w:p w14:paraId="6A295AB8" w14:textId="77777777" w:rsidR="00311F88" w:rsidRPr="000E46BB" w:rsidRDefault="00311F88" w:rsidP="00311F88">
      <w:pPr>
        <w:spacing w:line="240" w:lineRule="auto"/>
        <w:ind w:left="-851"/>
        <w:jc w:val="right"/>
        <w:rPr>
          <w:rFonts w:ascii="Times New Roman" w:hAnsi="Times New Roman" w:cs="Times New Roman"/>
          <w:szCs w:val="28"/>
        </w:rPr>
      </w:pP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</w:p>
    <w:p w14:paraId="4F8A432C" w14:textId="77777777" w:rsidR="00460F58" w:rsidRPr="000E46BB" w:rsidRDefault="00311F88" w:rsidP="00F17D3B">
      <w:pPr>
        <w:spacing w:line="240" w:lineRule="auto"/>
        <w:ind w:left="-851"/>
        <w:jc w:val="right"/>
        <w:rPr>
          <w:rFonts w:ascii="Times New Roman" w:hAnsi="Times New Roman" w:cs="Times New Roman"/>
          <w:szCs w:val="28"/>
        </w:rPr>
      </w:pP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</w:r>
      <w:r w:rsidRPr="000E46BB">
        <w:rPr>
          <w:rFonts w:ascii="Times New Roman" w:hAnsi="Times New Roman" w:cs="Times New Roman"/>
          <w:szCs w:val="28"/>
        </w:rPr>
        <w:tab/>
        <w:t>Проверил</w:t>
      </w:r>
    </w:p>
    <w:p w14:paraId="063FD245" w14:textId="77777777" w:rsidR="00697902" w:rsidRPr="000E46BB" w:rsidRDefault="00697902" w:rsidP="00F17D3B">
      <w:pPr>
        <w:spacing w:line="240" w:lineRule="auto"/>
        <w:ind w:left="-851"/>
        <w:jc w:val="right"/>
        <w:rPr>
          <w:rFonts w:ascii="Times New Roman" w:hAnsi="Times New Roman" w:cs="Times New Roman"/>
          <w:szCs w:val="28"/>
        </w:rPr>
      </w:pPr>
    </w:p>
    <w:p w14:paraId="59724807" w14:textId="77777777" w:rsidR="00311F88" w:rsidRPr="000E46BB" w:rsidRDefault="00460F58" w:rsidP="00C73E6C">
      <w:pPr>
        <w:spacing w:line="240" w:lineRule="auto"/>
        <w:ind w:left="-851"/>
        <w:jc w:val="right"/>
        <w:rPr>
          <w:rFonts w:ascii="Times New Roman" w:hAnsi="Times New Roman" w:cs="Times New Roman"/>
          <w:szCs w:val="28"/>
        </w:rPr>
      </w:pPr>
      <w:r w:rsidRPr="000E46BB">
        <w:rPr>
          <w:rFonts w:ascii="Times New Roman" w:hAnsi="Times New Roman" w:cs="Times New Roman"/>
          <w:szCs w:val="28"/>
        </w:rPr>
        <w:t>_________________________________</w:t>
      </w:r>
      <w:r w:rsidR="00311F88" w:rsidRPr="000E46BB">
        <w:rPr>
          <w:rFonts w:ascii="Times New Roman" w:hAnsi="Times New Roman" w:cs="Times New Roman"/>
          <w:szCs w:val="28"/>
        </w:rPr>
        <w:tab/>
      </w:r>
    </w:p>
    <w:p w14:paraId="10421FC5" w14:textId="77777777" w:rsidR="00311F88" w:rsidRPr="000E46BB" w:rsidRDefault="00311F88" w:rsidP="00311F88">
      <w:pPr>
        <w:spacing w:line="240" w:lineRule="auto"/>
        <w:ind w:left="-851"/>
        <w:jc w:val="right"/>
        <w:rPr>
          <w:rFonts w:ascii="Times New Roman" w:hAnsi="Times New Roman" w:cs="Times New Roman"/>
          <w:szCs w:val="28"/>
        </w:rPr>
      </w:pPr>
    </w:p>
    <w:p w14:paraId="53C97945" w14:textId="77777777" w:rsidR="00311F88" w:rsidRPr="000E46BB" w:rsidRDefault="00311F88" w:rsidP="009D362E">
      <w:pPr>
        <w:spacing w:line="240" w:lineRule="auto"/>
        <w:rPr>
          <w:rFonts w:ascii="Times New Roman" w:hAnsi="Times New Roman" w:cs="Times New Roman"/>
          <w:szCs w:val="28"/>
        </w:rPr>
      </w:pPr>
    </w:p>
    <w:p w14:paraId="733E2873" w14:textId="77777777" w:rsidR="00311F88" w:rsidRPr="000E46BB" w:rsidRDefault="00BF3055" w:rsidP="00311F88">
      <w:pPr>
        <w:spacing w:line="240" w:lineRule="auto"/>
        <w:ind w:left="-851"/>
        <w:jc w:val="center"/>
        <w:rPr>
          <w:rFonts w:ascii="Times New Roman" w:hAnsi="Times New Roman" w:cs="Times New Roman"/>
          <w:szCs w:val="28"/>
        </w:rPr>
      </w:pPr>
      <w:r w:rsidRPr="000E46BB">
        <w:rPr>
          <w:rFonts w:ascii="Times New Roman" w:hAnsi="Times New Roman" w:cs="Times New Roman"/>
          <w:sz w:val="32"/>
          <w:szCs w:val="40"/>
        </w:rPr>
        <w:t>Тула 202</w:t>
      </w:r>
      <w:r w:rsidR="00E279EA" w:rsidRPr="000E46BB">
        <w:rPr>
          <w:rFonts w:ascii="Times New Roman" w:hAnsi="Times New Roman" w:cs="Times New Roman"/>
          <w:sz w:val="32"/>
          <w:szCs w:val="40"/>
        </w:rPr>
        <w:t>_</w:t>
      </w:r>
    </w:p>
    <w:p w14:paraId="2873E7E9" w14:textId="77777777" w:rsidR="000E46BB" w:rsidRDefault="000E46BB" w:rsidP="00735BC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A2C28F" w14:textId="6C5588F4" w:rsidR="00735BC6" w:rsidRPr="006A6F5A" w:rsidRDefault="005C04D4" w:rsidP="00735BC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6A6F5A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Цель лабораторной работы:</w:t>
      </w:r>
    </w:p>
    <w:p w14:paraId="692E923C" w14:textId="5181235D" w:rsidR="00530A1B" w:rsidRPr="0093185C" w:rsidRDefault="005218D8" w:rsidP="005218D8">
      <w:pPr>
        <w:spacing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93185C">
        <w:rPr>
          <w:rFonts w:ascii="Times New Roman" w:hAnsi="Times New Roman" w:cs="Times New Roman"/>
          <w:sz w:val="24"/>
          <w:szCs w:val="24"/>
        </w:rPr>
        <w:t>Изучить основные понятия ООП: «объект», «класс», «инкапсуляция»; познакомиться со способами описания классов и объектов в языке С++; познакомиться с возможностью перегрузки операторов и использования конструкторов объектов класса; разработать приложения по своим вариантам заданий.</w:t>
      </w:r>
    </w:p>
    <w:p w14:paraId="290EA850" w14:textId="77777777" w:rsidR="00735BC6" w:rsidRPr="006A6F5A" w:rsidRDefault="00735BC6" w:rsidP="00735BC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A6F5A">
        <w:rPr>
          <w:rFonts w:ascii="Times New Roman" w:hAnsi="Times New Roman" w:cs="Times New Roman"/>
          <w:b/>
          <w:bCs/>
          <w:sz w:val="32"/>
          <w:szCs w:val="32"/>
        </w:rPr>
        <w:t>Задание на работу:</w:t>
      </w:r>
    </w:p>
    <w:p w14:paraId="0A5AA045" w14:textId="7D7D9379" w:rsidR="00BE39F5" w:rsidRPr="00E65024" w:rsidRDefault="000E46BB" w:rsidP="00B05EB9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5024">
        <w:rPr>
          <w:rFonts w:ascii="Times New Roman" w:hAnsi="Times New Roman" w:cs="Times New Roman"/>
          <w:sz w:val="24"/>
          <w:szCs w:val="24"/>
        </w:rPr>
        <w:t xml:space="preserve">Написать тексты h-файлов и </w:t>
      </w:r>
      <w:proofErr w:type="spellStart"/>
      <w:r w:rsidRPr="00E65024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E65024">
        <w:rPr>
          <w:rFonts w:ascii="Times New Roman" w:hAnsi="Times New Roman" w:cs="Times New Roman"/>
          <w:sz w:val="24"/>
          <w:szCs w:val="24"/>
        </w:rPr>
        <w:t xml:space="preserve">-файлов для класса </w:t>
      </w:r>
      <w:proofErr w:type="spellStart"/>
      <w:r w:rsidRPr="00E65024">
        <w:rPr>
          <w:rFonts w:ascii="Times New Roman" w:hAnsi="Times New Roman" w:cs="Times New Roman"/>
          <w:sz w:val="24"/>
          <w:szCs w:val="24"/>
        </w:rPr>
        <w:t>Treugolnik</w:t>
      </w:r>
      <w:proofErr w:type="spellEnd"/>
      <w:r w:rsidRPr="00E65024">
        <w:rPr>
          <w:rFonts w:ascii="Times New Roman" w:hAnsi="Times New Roman" w:cs="Times New Roman"/>
          <w:sz w:val="24"/>
          <w:szCs w:val="24"/>
        </w:rPr>
        <w:t xml:space="preserve"> (треугольник). Описание класса: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2504"/>
        <w:gridCol w:w="5249"/>
      </w:tblGrid>
      <w:tr w:rsidR="000E46BB" w:rsidRPr="00E65024" w14:paraId="6E4FD779" w14:textId="77777777" w:rsidTr="000E46BB">
        <w:tc>
          <w:tcPr>
            <w:tcW w:w="1451" w:type="dxa"/>
          </w:tcPr>
          <w:p w14:paraId="2B3C1531" w14:textId="6EE4A340" w:rsidR="000E46BB" w:rsidRPr="00E65024" w:rsidRDefault="000E46BB" w:rsidP="00735B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024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2504" w:type="dxa"/>
          </w:tcPr>
          <w:p w14:paraId="3B05C24E" w14:textId="7596A75D" w:rsidR="000E46BB" w:rsidRPr="00E65024" w:rsidRDefault="000E46BB" w:rsidP="00735B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024">
              <w:rPr>
                <w:rFonts w:ascii="Times New Roman" w:hAnsi="Times New Roman" w:cs="Times New Roman"/>
                <w:sz w:val="24"/>
                <w:szCs w:val="24"/>
              </w:rPr>
              <w:t>Элементы данных</w:t>
            </w:r>
          </w:p>
        </w:tc>
        <w:tc>
          <w:tcPr>
            <w:tcW w:w="5249" w:type="dxa"/>
          </w:tcPr>
          <w:p w14:paraId="66FC0B71" w14:textId="1B9E44C2" w:rsidR="000E46BB" w:rsidRPr="00E65024" w:rsidRDefault="000E46BB" w:rsidP="00735B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5024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</w:tr>
      <w:tr w:rsidR="000E46BB" w:rsidRPr="00E65024" w14:paraId="569F0C5F" w14:textId="77777777" w:rsidTr="000E46BB">
        <w:tc>
          <w:tcPr>
            <w:tcW w:w="1451" w:type="dxa"/>
          </w:tcPr>
          <w:p w14:paraId="080A2C9B" w14:textId="42DEA67F" w:rsidR="000E46BB" w:rsidRPr="00E65024" w:rsidRDefault="000E46BB" w:rsidP="00735B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5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Treugolnik</w:t>
            </w:r>
            <w:proofErr w:type="spellEnd"/>
          </w:p>
        </w:tc>
        <w:tc>
          <w:tcPr>
            <w:tcW w:w="2504" w:type="dxa"/>
          </w:tcPr>
          <w:p w14:paraId="095DDC4D" w14:textId="55DA7096" w:rsidR="000E46BB" w:rsidRPr="00E65024" w:rsidRDefault="00A82551" w:rsidP="00735B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0E46BB" w:rsidRPr="00E65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y1, x2, y2, x3, y3</w:t>
            </w:r>
          </w:p>
        </w:tc>
        <w:tc>
          <w:tcPr>
            <w:tcW w:w="5249" w:type="dxa"/>
          </w:tcPr>
          <w:p w14:paraId="637BFD1D" w14:textId="19795953" w:rsidR="000E46BB" w:rsidRPr="00E65024" w:rsidRDefault="000E46BB" w:rsidP="000E46BB">
            <w:pPr>
              <w:pStyle w:val="Default"/>
              <w:rPr>
                <w:lang w:val="ru-RU"/>
              </w:rPr>
            </w:pPr>
            <w:r w:rsidRPr="00E65024">
              <w:rPr>
                <w:lang w:val="ru-RU"/>
              </w:rPr>
              <w:t xml:space="preserve">Конструкторы, функции </w:t>
            </w:r>
            <w:r w:rsidRPr="00E65024">
              <w:t>move</w:t>
            </w:r>
            <w:r w:rsidRPr="00E65024">
              <w:rPr>
                <w:lang w:val="ru-RU"/>
              </w:rPr>
              <w:t xml:space="preserve">, </w:t>
            </w:r>
            <w:r w:rsidRPr="00E65024">
              <w:t>square</w:t>
            </w:r>
            <w:r w:rsidRPr="00E65024">
              <w:rPr>
                <w:lang w:val="ru-RU"/>
              </w:rPr>
              <w:t>, операции =, &lt;</w:t>
            </w:r>
            <w:proofErr w:type="gramStart"/>
            <w:r w:rsidR="00553641" w:rsidRPr="00E65024">
              <w:rPr>
                <w:lang w:val="ru-RU"/>
              </w:rPr>
              <w:t>,</w:t>
            </w:r>
            <w:r w:rsidR="00C666CA" w:rsidRPr="00E65024">
              <w:rPr>
                <w:lang w:val="ru-RU"/>
              </w:rPr>
              <w:t xml:space="preserve"> </w:t>
            </w:r>
            <w:r w:rsidR="00553641" w:rsidRPr="00E65024">
              <w:rPr>
                <w:lang w:val="ru-RU"/>
              </w:rPr>
              <w:t>&gt;</w:t>
            </w:r>
            <w:proofErr w:type="gramEnd"/>
            <w:r w:rsidRPr="00E65024">
              <w:rPr>
                <w:lang w:val="ru-RU"/>
              </w:rPr>
              <w:t xml:space="preserve"> (сравнение площади), =*(изменить пропорции в некоторое число раз) , &lt;&lt;, &gt;&gt; </w:t>
            </w:r>
          </w:p>
          <w:p w14:paraId="70D92CF8" w14:textId="77777777" w:rsidR="000E46BB" w:rsidRPr="00E65024" w:rsidRDefault="000E46BB" w:rsidP="00735B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794ABC" w14:textId="77777777" w:rsidR="000E46BB" w:rsidRPr="000E46BB" w:rsidRDefault="000E46BB" w:rsidP="00735BC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BE007" w14:textId="77777777" w:rsidR="001008F0" w:rsidRPr="003D34CE" w:rsidRDefault="00311F88" w:rsidP="008A38A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3D34CE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Ход выполнения работы</w:t>
      </w:r>
    </w:p>
    <w:p w14:paraId="09AE33A7" w14:textId="77777777" w:rsidR="00DC6F60" w:rsidRDefault="00DC6F60" w:rsidP="002754F4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D34CE">
        <w:rPr>
          <w:rFonts w:ascii="Times New Roman" w:hAnsi="Times New Roman" w:cs="Times New Roman"/>
          <w:b/>
          <w:bCs/>
          <w:sz w:val="32"/>
          <w:szCs w:val="32"/>
        </w:rPr>
        <w:tab/>
        <w:t>Текст программы</w:t>
      </w:r>
      <w:r w:rsidR="0046467C" w:rsidRPr="003D34C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87357EB" w14:textId="70958C14" w:rsidR="00D16992" w:rsidRDefault="008760C4" w:rsidP="008760C4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</w:t>
      </w:r>
      <w:r w:rsidRPr="00A573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файла</w:t>
      </w:r>
      <w:r w:rsidRPr="00A573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3147A6" w:rsidRPr="00A5732C">
        <w:rPr>
          <w:rFonts w:ascii="Times New Roman" w:hAnsi="Times New Roman" w:cs="Times New Roman"/>
          <w:b/>
          <w:bCs/>
          <w:sz w:val="32"/>
          <w:szCs w:val="32"/>
          <w:lang w:val="en-US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triangle.h</w:t>
      </w:r>
      <w:proofErr w:type="spellEnd"/>
      <w:r w:rsidR="003147A6" w:rsidRPr="00A5732C">
        <w:rPr>
          <w:rFonts w:ascii="Times New Roman" w:hAnsi="Times New Roman" w:cs="Times New Roman"/>
          <w:b/>
          <w:bCs/>
          <w:sz w:val="32"/>
          <w:szCs w:val="32"/>
          <w:lang w:val="en-US"/>
        </w:rPr>
        <w:t>»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6B760E1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#include &lt;utility&gt;</w:t>
      </w:r>
    </w:p>
    <w:p w14:paraId="340C594D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stdio.h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&gt;</w:t>
      </w:r>
    </w:p>
    <w:p w14:paraId="58CAB656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73C1F980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cmath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&gt;</w:t>
      </w:r>
    </w:p>
    <w:p w14:paraId="08F60D87" w14:textId="3C6911F3" w:rsidR="00A5732C" w:rsidRPr="00A5732C" w:rsidRDefault="00A5732C" w:rsidP="00E95A69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struct point</w:t>
      </w:r>
      <w:r w:rsidR="00270A56" w:rsidRPr="00E95A69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{  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 double x</w:t>
      </w:r>
      <w:r w:rsidR="003033DC">
        <w:rPr>
          <w:rFonts w:ascii="Consolas" w:hAnsi="Consolas"/>
          <w:sz w:val="24"/>
          <w:szCs w:val="24"/>
          <w:lang w:val="en-US"/>
        </w:rPr>
        <w:t>, y</w:t>
      </w:r>
      <w:r w:rsidRPr="00A5732C">
        <w:rPr>
          <w:rFonts w:ascii="Consolas" w:hAnsi="Consolas"/>
          <w:sz w:val="24"/>
          <w:szCs w:val="24"/>
          <w:lang w:val="en-US"/>
        </w:rPr>
        <w:t>;</w:t>
      </w:r>
    </w:p>
    <w:p w14:paraId="3FE08C36" w14:textId="57B3BD11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proofErr w:type="gramStart"/>
      <w:r w:rsidRPr="00A5732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pair&lt;double, double&gt;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len_to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(point b)    {</w:t>
      </w:r>
    </w:p>
    <w:p w14:paraId="246FB748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pair&lt;double, double&gt; ret;</w:t>
      </w:r>
    </w:p>
    <w:p w14:paraId="6CD6F974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ret.first</w:t>
      </w:r>
      <w:proofErr w:type="spellEnd"/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= this-&gt;x -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b.x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</w:t>
      </w:r>
    </w:p>
    <w:p w14:paraId="0E2CCF1B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ret.second</w:t>
      </w:r>
      <w:proofErr w:type="spellEnd"/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= this-&gt;y -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b.y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</w:t>
      </w:r>
    </w:p>
    <w:p w14:paraId="126EF8DE" w14:textId="73145918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ab/>
        <w:t xml:space="preserve">return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ret;   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}</w:t>
      </w:r>
    </w:p>
    <w:p w14:paraId="512B8CFB" w14:textId="407EB35D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point </w:t>
      </w:r>
      <w:proofErr w:type="gramStart"/>
      <w:r w:rsidRPr="00BD06CA">
        <w:rPr>
          <w:rFonts w:ascii="Consolas" w:hAnsi="Consolas"/>
          <w:sz w:val="24"/>
          <w:szCs w:val="24"/>
          <w:lang w:val="en-US"/>
        </w:rPr>
        <w:t>multiply(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point adj, double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){ point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 = *this;</w:t>
      </w:r>
    </w:p>
    <w:p w14:paraId="0ECC695B" w14:textId="77777777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tmp.x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len_to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(adj</w:t>
      </w:r>
      <w:proofErr w:type="gramStart"/>
      <w:r w:rsidRPr="00BD06CA">
        <w:rPr>
          <w:rFonts w:ascii="Consolas" w:hAnsi="Consolas"/>
          <w:sz w:val="24"/>
          <w:szCs w:val="24"/>
          <w:lang w:val="en-US"/>
        </w:rPr>
        <w:t>).first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;</w:t>
      </w:r>
    </w:p>
    <w:p w14:paraId="52F27850" w14:textId="77777777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06CA">
        <w:rPr>
          <w:rFonts w:ascii="Consolas" w:hAnsi="Consolas"/>
          <w:sz w:val="24"/>
          <w:szCs w:val="24"/>
          <w:lang w:val="en-US"/>
        </w:rPr>
        <w:t>tmp.y</w:t>
      </w:r>
      <w:proofErr w:type="spellEnd"/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len_to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(adj).second *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;</w:t>
      </w:r>
    </w:p>
    <w:p w14:paraId="1586348F" w14:textId="6282CE33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*this = </w:t>
      </w:r>
      <w:proofErr w:type="spellStart"/>
      <w:proofErr w:type="gram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    return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;    }</w:t>
      </w:r>
    </w:p>
    <w:p w14:paraId="779121FB" w14:textId="5E9CCD59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>point operator</w:t>
      </w:r>
      <w:proofErr w:type="gramStart"/>
      <w:r w:rsidRPr="00BD06CA">
        <w:rPr>
          <w:rFonts w:ascii="Consolas" w:hAnsi="Consolas"/>
          <w:sz w:val="24"/>
          <w:szCs w:val="24"/>
          <w:lang w:val="en-US"/>
        </w:rPr>
        <w:t>+(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>point b)    {     point tmp;</w:t>
      </w:r>
    </w:p>
    <w:p w14:paraId="22CC745B" w14:textId="5CA07593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tmp.x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 = this-&gt;x +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b.x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;        </w:t>
      </w:r>
      <w:proofErr w:type="spellStart"/>
      <w:proofErr w:type="gramStart"/>
      <w:r w:rsidRPr="00BD06CA">
        <w:rPr>
          <w:rFonts w:ascii="Consolas" w:hAnsi="Consolas"/>
          <w:sz w:val="24"/>
          <w:szCs w:val="24"/>
          <w:lang w:val="en-US"/>
        </w:rPr>
        <w:t>tmp.y</w:t>
      </w:r>
      <w:proofErr w:type="spellEnd"/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= this-&gt;y +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b.y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;</w:t>
      </w:r>
    </w:p>
    <w:p w14:paraId="2E5977A8" w14:textId="219C3C3A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}</w:t>
      </w:r>
    </w:p>
    <w:p w14:paraId="71DE2F00" w14:textId="4060DA20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>point operator</w:t>
      </w:r>
      <w:proofErr w:type="gramStart"/>
      <w:r w:rsidRPr="00BD06CA">
        <w:rPr>
          <w:rFonts w:ascii="Consolas" w:hAnsi="Consolas"/>
          <w:sz w:val="24"/>
          <w:szCs w:val="24"/>
          <w:lang w:val="en-US"/>
        </w:rPr>
        <w:t>=(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>point b)    {     point tmp;</w:t>
      </w:r>
    </w:p>
    <w:p w14:paraId="5ADA2754" w14:textId="4DF8CB6A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this-&gt;x =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tmp.x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b.x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;        this-&gt;y = </w:t>
      </w:r>
      <w:proofErr w:type="spellStart"/>
      <w:proofErr w:type="gramStart"/>
      <w:r w:rsidRPr="00BD06CA">
        <w:rPr>
          <w:rFonts w:ascii="Consolas" w:hAnsi="Consolas"/>
          <w:sz w:val="24"/>
          <w:szCs w:val="24"/>
          <w:lang w:val="en-US"/>
        </w:rPr>
        <w:t>tmp.y</w:t>
      </w:r>
      <w:proofErr w:type="spellEnd"/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b.y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;</w:t>
      </w:r>
    </w:p>
    <w:p w14:paraId="1689D298" w14:textId="77777777" w:rsidR="00023200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}</w:t>
      </w:r>
    </w:p>
    <w:p w14:paraId="4C35EBC0" w14:textId="33CE907D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>point operator+</w:t>
      </w:r>
      <w:proofErr w:type="gramStart"/>
      <w:r w:rsidRPr="00BD06CA">
        <w:rPr>
          <w:rFonts w:ascii="Consolas" w:hAnsi="Consolas"/>
          <w:sz w:val="24"/>
          <w:szCs w:val="24"/>
          <w:lang w:val="en-US"/>
        </w:rPr>
        <w:t>=(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point b)    {    point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 = *this;</w:t>
      </w:r>
    </w:p>
    <w:p w14:paraId="211B13BF" w14:textId="13A86356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 + </w:t>
      </w:r>
      <w:proofErr w:type="gramStart"/>
      <w:r w:rsidRPr="00BD06CA">
        <w:rPr>
          <w:rFonts w:ascii="Consolas" w:hAnsi="Consolas"/>
          <w:sz w:val="24"/>
          <w:szCs w:val="24"/>
          <w:lang w:val="en-US"/>
        </w:rPr>
        <w:t xml:space="preserve">b;   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    *this =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;</w:t>
      </w:r>
    </w:p>
    <w:p w14:paraId="742ED444" w14:textId="77777777" w:rsidR="00023200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}</w:t>
      </w:r>
    </w:p>
    <w:p w14:paraId="7EA77FE8" w14:textId="0EE4A230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proofErr w:type="gramStart"/>
      <w:r w:rsidRPr="00BD06CA">
        <w:rPr>
          <w:rFonts w:ascii="Consolas" w:hAnsi="Consolas"/>
          <w:sz w:val="24"/>
          <w:szCs w:val="24"/>
          <w:lang w:val="en-US"/>
        </w:rPr>
        <w:t>point(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>double a = 0, double b = 0) {x = a;</w:t>
      </w:r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BD06CA">
        <w:rPr>
          <w:rFonts w:ascii="Consolas" w:hAnsi="Consolas"/>
          <w:sz w:val="24"/>
          <w:szCs w:val="24"/>
          <w:lang w:val="en-US"/>
        </w:rPr>
        <w:t>y = b;</w:t>
      </w:r>
      <w:r>
        <w:rPr>
          <w:rFonts w:ascii="Consolas" w:hAnsi="Consolas"/>
          <w:sz w:val="24"/>
          <w:szCs w:val="24"/>
          <w:lang w:val="en-US"/>
        </w:rPr>
        <w:t xml:space="preserve"> return *this;</w:t>
      </w:r>
      <w:r w:rsidRPr="00BD06CA">
        <w:rPr>
          <w:rFonts w:ascii="Consolas" w:hAnsi="Consolas"/>
          <w:sz w:val="24"/>
          <w:szCs w:val="24"/>
          <w:lang w:val="en-US"/>
        </w:rPr>
        <w:t>}</w:t>
      </w:r>
    </w:p>
    <w:p w14:paraId="61A042F3" w14:textId="77777777" w:rsidR="00023200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052EED73" w14:textId="77777777" w:rsidR="00023200" w:rsidRDefault="00023200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6EE744DB" w14:textId="67D15FB5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lastRenderedPageBreak/>
        <w:t>point operator*</w:t>
      </w:r>
      <w:proofErr w:type="gramStart"/>
      <w:r w:rsidRPr="00BD06CA">
        <w:rPr>
          <w:rFonts w:ascii="Consolas" w:hAnsi="Consolas"/>
          <w:sz w:val="24"/>
          <w:szCs w:val="24"/>
          <w:lang w:val="en-US"/>
        </w:rPr>
        <w:t>=(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double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mlt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)    {    point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 = *this;</w:t>
      </w:r>
    </w:p>
    <w:p w14:paraId="54B45A8D" w14:textId="044F408E" w:rsidR="00BD06CA" w:rsidRPr="00BD06CA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tmp.x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 *= </w:t>
      </w:r>
      <w:proofErr w:type="spellStart"/>
      <w:proofErr w:type="gramStart"/>
      <w:r w:rsidRPr="00BD06CA">
        <w:rPr>
          <w:rFonts w:ascii="Consolas" w:hAnsi="Consolas"/>
          <w:sz w:val="24"/>
          <w:szCs w:val="24"/>
          <w:lang w:val="en-US"/>
        </w:rPr>
        <w:t>mlt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tmp.y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 *=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mlt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;</w:t>
      </w:r>
    </w:p>
    <w:p w14:paraId="76C57065" w14:textId="4C93FA72" w:rsidR="00A5732C" w:rsidRPr="00A5732C" w:rsidRDefault="00BD06CA" w:rsidP="00BD06CA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*this = </w:t>
      </w:r>
      <w:proofErr w:type="spellStart"/>
      <w:proofErr w:type="gram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 xml:space="preserve">  return </w:t>
      </w:r>
      <w:proofErr w:type="spellStart"/>
      <w:r w:rsidRPr="00BD06CA">
        <w:rPr>
          <w:rFonts w:ascii="Consolas" w:hAnsi="Consolas"/>
          <w:sz w:val="24"/>
          <w:szCs w:val="24"/>
          <w:lang w:val="en-US"/>
        </w:rPr>
        <w:t>tmp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;    }</w:t>
      </w:r>
    </w:p>
    <w:p w14:paraId="50EE5101" w14:textId="2114D0E5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prt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){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("(%f, %f)", this-&gt;x, this-&gt;y);}</w:t>
      </w:r>
    </w:p>
    <w:p w14:paraId="76682E89" w14:textId="7D9456F0" w:rsidR="00A5732C" w:rsidRPr="00A5732C" w:rsidRDefault="00A5732C" w:rsidP="00023200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friend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A5732C">
        <w:rPr>
          <w:rFonts w:ascii="Consolas" w:hAnsi="Consolas"/>
          <w:sz w:val="24"/>
          <w:szCs w:val="24"/>
          <w:lang w:val="en-US"/>
        </w:rPr>
        <w:t>istream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&amp; operator&gt;&gt;(std::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istream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&amp;input, point &amp;a)  </w:t>
      </w:r>
      <w:r w:rsidR="00190550">
        <w:rPr>
          <w:rFonts w:ascii="Consolas" w:hAnsi="Consolas"/>
          <w:sz w:val="24"/>
          <w:szCs w:val="24"/>
          <w:lang w:val="en-US"/>
        </w:rPr>
        <w:t xml:space="preserve">    </w:t>
      </w:r>
      <w:r w:rsidRPr="00A5732C">
        <w:rPr>
          <w:rFonts w:ascii="Consolas" w:hAnsi="Consolas"/>
          <w:sz w:val="24"/>
          <w:szCs w:val="24"/>
          <w:lang w:val="en-US"/>
        </w:rPr>
        <w:t xml:space="preserve">{       input &gt;&gt;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a.x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        return input;    }</w:t>
      </w:r>
    </w:p>
    <w:p w14:paraId="15CE4325" w14:textId="77777777" w:rsid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};</w:t>
      </w:r>
    </w:p>
    <w:p w14:paraId="4C9F8509" w14:textId="77777777" w:rsidR="00023200" w:rsidRPr="00A5732C" w:rsidRDefault="00023200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</w:p>
    <w:p w14:paraId="076B9775" w14:textId="121CFEAE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class triangle</w:t>
      </w:r>
      <w:r w:rsidR="001A22A1">
        <w:rPr>
          <w:rFonts w:ascii="Consolas" w:hAnsi="Consolas"/>
          <w:sz w:val="24"/>
          <w:szCs w:val="24"/>
          <w:lang w:val="en-US"/>
        </w:rPr>
        <w:tab/>
      </w:r>
      <w:r w:rsidRPr="00A5732C">
        <w:rPr>
          <w:rFonts w:ascii="Consolas" w:hAnsi="Consolas"/>
          <w:sz w:val="24"/>
          <w:szCs w:val="24"/>
          <w:lang w:val="en-US"/>
        </w:rPr>
        <w:t>{</w:t>
      </w:r>
    </w:p>
    <w:p w14:paraId="459E2272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private:</w:t>
      </w:r>
    </w:p>
    <w:p w14:paraId="5E9C3911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point A;</w:t>
      </w:r>
    </w:p>
    <w:p w14:paraId="2A463039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point B;</w:t>
      </w:r>
    </w:p>
    <w:p w14:paraId="61B4B586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point C;</w:t>
      </w:r>
    </w:p>
    <w:p w14:paraId="6CA4C612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point adj;</w:t>
      </w:r>
    </w:p>
    <w:p w14:paraId="084F8C11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public:</w:t>
      </w:r>
    </w:p>
    <w:p w14:paraId="01C3D273" w14:textId="084B035E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triangle (point a, point b, point c)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</w:p>
    <w:p w14:paraId="506D380E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this-&gt;A = a;</w:t>
      </w:r>
    </w:p>
    <w:p w14:paraId="090C465C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this-&gt;B = b;</w:t>
      </w:r>
    </w:p>
    <w:p w14:paraId="36F3F6AA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this-&gt;C = c;</w:t>
      </w:r>
    </w:p>
    <w:p w14:paraId="484A96EC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this-&gt;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adj.x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61D3B1ED" w14:textId="7B59B8BE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this-&gt;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adj.y</w:t>
      </w:r>
      <w:proofErr w:type="spellEnd"/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= 0;    }</w:t>
      </w:r>
    </w:p>
    <w:p w14:paraId="52BB3C1E" w14:textId="2B393FAA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void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move(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int pt, point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)    {</w:t>
      </w:r>
    </w:p>
    <w:p w14:paraId="7658C966" w14:textId="134C12E5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switch (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pt)   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    {</w:t>
      </w:r>
    </w:p>
    <w:p w14:paraId="498A1941" w14:textId="0CC8DB3D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case 1:    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  A = A +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     break;     }</w:t>
      </w:r>
    </w:p>
    <w:p w14:paraId="14E3EA8B" w14:textId="7FD52BE4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case 2:    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  B = B +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     break;     }</w:t>
      </w:r>
    </w:p>
    <w:p w14:paraId="74F3B40E" w14:textId="42485C4B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case 3:    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  C = C +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     break;     }</w:t>
      </w:r>
    </w:p>
    <w:p w14:paraId="61E86995" w14:textId="242B2C6D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case 4:    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  adj =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       break;     }</w:t>
      </w:r>
    </w:p>
    <w:p w14:paraId="00FF0836" w14:textId="5EAD7BDC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default:    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</w:p>
    <w:p w14:paraId="52EAAD8C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this-&gt;A = A +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</w:t>
      </w:r>
    </w:p>
    <w:p w14:paraId="1010BAF7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this-&gt;B = B +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</w:t>
      </w:r>
    </w:p>
    <w:p w14:paraId="6CE15245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this-&gt;C = C +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</w:t>
      </w:r>
    </w:p>
    <w:p w14:paraId="6C963554" w14:textId="0EA98CE4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break;   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    }</w:t>
      </w:r>
    </w:p>
    <w:p w14:paraId="5988DA0A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72219BA7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2DD3BC6A" w14:textId="40A9B5B2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long double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space(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)    {</w:t>
      </w:r>
    </w:p>
    <w:p w14:paraId="2EEFE881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long double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,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tr[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4];</w:t>
      </w:r>
    </w:p>
    <w:p w14:paraId="5B0CC729" w14:textId="4DC21776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tr[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0]=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sqrt(pow(this-&gt;A.x-this-&gt;B.x,2)+pow(this-&gt;A.y-this-&gt;B.y,2));</w:t>
      </w:r>
    </w:p>
    <w:p w14:paraId="34D6274B" w14:textId="68B7FD0B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tr[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1]=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sqrt(pow(this-&gt;B.x-this-&gt;C.x,2)+pow(this-&gt;B.y-this-&gt;C.y,2));</w:t>
      </w:r>
    </w:p>
    <w:p w14:paraId="05F3CA16" w14:textId="36BC835D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tr[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2]=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sqrt(pow(this-&gt;A.x-this-&gt;C.x,2)+pow(this-&gt;A.y-this-&gt;C.y,2));</w:t>
      </w:r>
    </w:p>
    <w:p w14:paraId="061F3673" w14:textId="610A79BB" w:rsidR="00F1097E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tr[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3]=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(tr[0]+tr[1]+tr[2]);</w:t>
      </w:r>
    </w:p>
    <w:p w14:paraId="27C9E2D1" w14:textId="0F386008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proofErr w:type="spellStart"/>
      <w:r w:rsidRPr="00A5732C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= sqrt(tr[3]/2*(tr[3]/2-tr[0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])*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(tr[3]/2-tr[1])*(tr[3]/2-tr[2]));</w:t>
      </w:r>
    </w:p>
    <w:p w14:paraId="6DB27BDE" w14:textId="69ECEC13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sp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}</w:t>
      </w:r>
    </w:p>
    <w:p w14:paraId="6F226E54" w14:textId="77777777" w:rsidR="00E41F3E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7D6F522D" w14:textId="40CCF2C2" w:rsidR="00855EA6" w:rsidRDefault="00855EA6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019BBFAD" w14:textId="4224F9DC" w:rsidR="00A5732C" w:rsidRPr="00A5732C" w:rsidRDefault="00E41F3E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r w:rsidR="00A5732C" w:rsidRPr="00A5732C">
        <w:rPr>
          <w:rFonts w:ascii="Consolas" w:hAnsi="Consolas"/>
          <w:sz w:val="24"/>
          <w:szCs w:val="24"/>
          <w:lang w:val="en-US"/>
        </w:rPr>
        <w:t xml:space="preserve">bool </w:t>
      </w:r>
      <w:proofErr w:type="spellStart"/>
      <w:r w:rsidR="00A5732C" w:rsidRPr="00A5732C">
        <w:rPr>
          <w:rFonts w:ascii="Consolas" w:hAnsi="Consolas"/>
          <w:sz w:val="24"/>
          <w:szCs w:val="24"/>
          <w:lang w:val="en-US"/>
        </w:rPr>
        <w:t>print_</w:t>
      </w:r>
      <w:proofErr w:type="gramStart"/>
      <w:r w:rsidR="00A5732C" w:rsidRPr="00A5732C">
        <w:rPr>
          <w:rFonts w:ascii="Consolas" w:hAnsi="Consolas"/>
          <w:sz w:val="24"/>
          <w:szCs w:val="24"/>
          <w:lang w:val="en-US"/>
        </w:rPr>
        <w:t>point</w:t>
      </w:r>
      <w:proofErr w:type="spellEnd"/>
      <w:r w:rsidR="00A5732C" w:rsidRPr="00A5732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="00A5732C" w:rsidRPr="00A5732C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="00A5732C" w:rsidRPr="00A5732C">
        <w:rPr>
          <w:rFonts w:ascii="Consolas" w:hAnsi="Consolas"/>
          <w:sz w:val="24"/>
          <w:szCs w:val="24"/>
          <w:lang w:val="en-US"/>
        </w:rPr>
        <w:t>point_number</w:t>
      </w:r>
      <w:proofErr w:type="spellEnd"/>
      <w:r w:rsidR="00A5732C" w:rsidRPr="00A5732C">
        <w:rPr>
          <w:rFonts w:ascii="Consolas" w:hAnsi="Consolas"/>
          <w:sz w:val="24"/>
          <w:szCs w:val="24"/>
          <w:lang w:val="en-US"/>
        </w:rPr>
        <w:t>)    {</w:t>
      </w:r>
    </w:p>
    <w:p w14:paraId="74ABD322" w14:textId="4EB490BD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switch(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point_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number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)   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    {</w:t>
      </w:r>
    </w:p>
    <w:p w14:paraId="0C7277C9" w14:textId="7A25D881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case 1:      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A.prt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);      break;</w:t>
      </w:r>
    </w:p>
    <w:p w14:paraId="0547009C" w14:textId="06040DED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case 2:      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B.prt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);      break;</w:t>
      </w:r>
    </w:p>
    <w:p w14:paraId="2C8C1C6A" w14:textId="0463CAB4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case 3:      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C.prt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>);      break;</w:t>
      </w:r>
    </w:p>
    <w:p w14:paraId="162AE49A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default:</w:t>
      </w:r>
    </w:p>
    <w:p w14:paraId="0690B679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A5732C">
        <w:rPr>
          <w:rFonts w:ascii="Consolas" w:hAnsi="Consolas"/>
          <w:sz w:val="24"/>
          <w:szCs w:val="24"/>
        </w:rPr>
        <w:t>(</w:t>
      </w:r>
      <w:proofErr w:type="gramEnd"/>
      <w:r w:rsidRPr="00A5732C">
        <w:rPr>
          <w:rFonts w:ascii="Consolas" w:hAnsi="Consolas"/>
          <w:sz w:val="24"/>
          <w:szCs w:val="24"/>
        </w:rPr>
        <w:t>"\</w:t>
      </w:r>
      <w:r w:rsidRPr="00A5732C">
        <w:rPr>
          <w:rFonts w:ascii="Consolas" w:hAnsi="Consolas"/>
          <w:sz w:val="24"/>
          <w:szCs w:val="24"/>
          <w:lang w:val="en-US"/>
        </w:rPr>
        <w:t>n</w:t>
      </w:r>
      <w:r w:rsidRPr="00A5732C">
        <w:rPr>
          <w:rFonts w:ascii="Consolas" w:hAnsi="Consolas"/>
          <w:sz w:val="24"/>
          <w:szCs w:val="24"/>
        </w:rPr>
        <w:t>Ошибка в выборе номера точки\</w:t>
      </w:r>
      <w:r w:rsidRPr="00A5732C">
        <w:rPr>
          <w:rFonts w:ascii="Consolas" w:hAnsi="Consolas"/>
          <w:sz w:val="24"/>
          <w:szCs w:val="24"/>
          <w:lang w:val="en-US"/>
        </w:rPr>
        <w:t>n</w:t>
      </w:r>
      <w:r w:rsidRPr="00A5732C">
        <w:rPr>
          <w:rFonts w:ascii="Consolas" w:hAnsi="Consolas"/>
          <w:sz w:val="24"/>
          <w:szCs w:val="24"/>
        </w:rPr>
        <w:t>");</w:t>
      </w:r>
    </w:p>
    <w:p w14:paraId="78B50137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</w:rPr>
        <w:t xml:space="preserve">                </w:t>
      </w:r>
      <w:r w:rsidRPr="00A5732C">
        <w:rPr>
          <w:rFonts w:ascii="Consolas" w:hAnsi="Consolas"/>
          <w:sz w:val="24"/>
          <w:szCs w:val="24"/>
          <w:lang w:val="en-US"/>
        </w:rPr>
        <w:t>return 1;</w:t>
      </w:r>
    </w:p>
    <w:p w14:paraId="410DBE0F" w14:textId="7129125B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break;  }</w:t>
      </w:r>
      <w:proofErr w:type="gramEnd"/>
    </w:p>
    <w:p w14:paraId="474119D1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return 0;</w:t>
      </w:r>
    </w:p>
    <w:p w14:paraId="278854FF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C1FC93E" w14:textId="45D18673" w:rsidR="00A5732C" w:rsidRPr="00660179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</w:t>
      </w:r>
      <w:r w:rsidR="00023200">
        <w:rPr>
          <w:rFonts w:ascii="Consolas" w:hAnsi="Consolas"/>
          <w:sz w:val="24"/>
          <w:szCs w:val="24"/>
          <w:lang w:val="en-US"/>
        </w:rPr>
        <w:t>triangle</w:t>
      </w:r>
      <w:r w:rsidRPr="00660179">
        <w:rPr>
          <w:rFonts w:ascii="Consolas" w:hAnsi="Consolas"/>
          <w:sz w:val="24"/>
          <w:szCs w:val="24"/>
          <w:lang w:val="en-US"/>
        </w:rPr>
        <w:t xml:space="preserve"> operator</w:t>
      </w:r>
      <w:proofErr w:type="gramStart"/>
      <w:r w:rsidRPr="00660179">
        <w:rPr>
          <w:rFonts w:ascii="Consolas" w:hAnsi="Consolas"/>
          <w:sz w:val="24"/>
          <w:szCs w:val="24"/>
          <w:lang w:val="en-US"/>
        </w:rPr>
        <w:t>=(</w:t>
      </w:r>
      <w:proofErr w:type="gramEnd"/>
      <w:r w:rsidRPr="00660179">
        <w:rPr>
          <w:rFonts w:ascii="Consolas" w:hAnsi="Consolas"/>
          <w:sz w:val="24"/>
          <w:szCs w:val="24"/>
          <w:lang w:val="en-US"/>
        </w:rPr>
        <w:t>triangle t)    {</w:t>
      </w:r>
    </w:p>
    <w:p w14:paraId="1A78362E" w14:textId="77777777" w:rsidR="00A5732C" w:rsidRPr="00660179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 xml:space="preserve">        this-&gt;A = </w:t>
      </w:r>
      <w:proofErr w:type="spellStart"/>
      <w:r w:rsidRPr="00660179">
        <w:rPr>
          <w:rFonts w:ascii="Consolas" w:hAnsi="Consolas"/>
          <w:sz w:val="24"/>
          <w:szCs w:val="24"/>
          <w:lang w:val="en-US"/>
        </w:rPr>
        <w:t>t.A</w:t>
      </w:r>
      <w:proofErr w:type="spellEnd"/>
      <w:r w:rsidRPr="00660179">
        <w:rPr>
          <w:rFonts w:ascii="Consolas" w:hAnsi="Consolas"/>
          <w:sz w:val="24"/>
          <w:szCs w:val="24"/>
          <w:lang w:val="en-US"/>
        </w:rPr>
        <w:t>;</w:t>
      </w:r>
    </w:p>
    <w:p w14:paraId="10C3307F" w14:textId="77777777" w:rsidR="00A5732C" w:rsidRPr="00660179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 xml:space="preserve">        this-&gt;B = </w:t>
      </w:r>
      <w:proofErr w:type="spellStart"/>
      <w:r w:rsidRPr="00660179">
        <w:rPr>
          <w:rFonts w:ascii="Consolas" w:hAnsi="Consolas"/>
          <w:sz w:val="24"/>
          <w:szCs w:val="24"/>
          <w:lang w:val="en-US"/>
        </w:rPr>
        <w:t>t.B</w:t>
      </w:r>
      <w:proofErr w:type="spellEnd"/>
      <w:r w:rsidRPr="00660179">
        <w:rPr>
          <w:rFonts w:ascii="Consolas" w:hAnsi="Consolas"/>
          <w:sz w:val="24"/>
          <w:szCs w:val="24"/>
          <w:lang w:val="en-US"/>
        </w:rPr>
        <w:t>;</w:t>
      </w:r>
    </w:p>
    <w:p w14:paraId="2B282AF1" w14:textId="77777777" w:rsidR="00A5732C" w:rsidRPr="00660179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 xml:space="preserve">        this-&gt;C = </w:t>
      </w:r>
      <w:proofErr w:type="spellStart"/>
      <w:r w:rsidRPr="00660179">
        <w:rPr>
          <w:rFonts w:ascii="Consolas" w:hAnsi="Consolas"/>
          <w:sz w:val="24"/>
          <w:szCs w:val="24"/>
          <w:lang w:val="en-US"/>
        </w:rPr>
        <w:t>t.C</w:t>
      </w:r>
      <w:proofErr w:type="spellEnd"/>
      <w:r w:rsidRPr="00660179">
        <w:rPr>
          <w:rFonts w:ascii="Consolas" w:hAnsi="Consolas"/>
          <w:sz w:val="24"/>
          <w:szCs w:val="24"/>
          <w:lang w:val="en-US"/>
        </w:rPr>
        <w:t>;</w:t>
      </w:r>
    </w:p>
    <w:p w14:paraId="1B3AFB21" w14:textId="646CBC86" w:rsidR="00A5732C" w:rsidRPr="00660179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 xml:space="preserve">        this-&gt;adj = </w:t>
      </w:r>
      <w:proofErr w:type="spellStart"/>
      <w:proofErr w:type="gramStart"/>
      <w:r w:rsidRPr="00660179">
        <w:rPr>
          <w:rFonts w:ascii="Consolas" w:hAnsi="Consolas"/>
          <w:sz w:val="24"/>
          <w:szCs w:val="24"/>
          <w:lang w:val="en-US"/>
        </w:rPr>
        <w:t>t.adj</w:t>
      </w:r>
      <w:proofErr w:type="spellEnd"/>
      <w:r w:rsidRPr="00660179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660179">
        <w:rPr>
          <w:rFonts w:ascii="Consolas" w:hAnsi="Consolas"/>
          <w:sz w:val="24"/>
          <w:szCs w:val="24"/>
          <w:lang w:val="en-US"/>
        </w:rPr>
        <w:t xml:space="preserve"> </w:t>
      </w:r>
      <w:r w:rsidR="00023200">
        <w:rPr>
          <w:rFonts w:ascii="Consolas" w:hAnsi="Consolas"/>
          <w:sz w:val="24"/>
          <w:szCs w:val="24"/>
          <w:lang w:val="en-US"/>
        </w:rPr>
        <w:t>return *this;</w:t>
      </w:r>
      <w:r w:rsidRPr="00660179">
        <w:rPr>
          <w:rFonts w:ascii="Consolas" w:hAnsi="Consolas"/>
          <w:sz w:val="24"/>
          <w:szCs w:val="24"/>
          <w:lang w:val="en-US"/>
        </w:rPr>
        <w:t>}</w:t>
      </w:r>
    </w:p>
    <w:p w14:paraId="334ED18B" w14:textId="77777777" w:rsidR="009434C8" w:rsidRDefault="00660179" w:rsidP="00660179">
      <w:pPr>
        <w:pStyle w:val="NoSpacing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r w:rsidRPr="00660179">
        <w:rPr>
          <w:rFonts w:ascii="Consolas" w:hAnsi="Consolas"/>
          <w:sz w:val="24"/>
          <w:szCs w:val="24"/>
          <w:lang w:val="en-US"/>
        </w:rPr>
        <w:t>bool operator</w:t>
      </w:r>
      <w:proofErr w:type="gramStart"/>
      <w:r w:rsidRPr="00660179">
        <w:rPr>
          <w:rFonts w:ascii="Consolas" w:hAnsi="Consolas"/>
          <w:sz w:val="24"/>
          <w:szCs w:val="24"/>
          <w:lang w:val="en-US"/>
        </w:rPr>
        <w:t>&lt;(</w:t>
      </w:r>
      <w:proofErr w:type="gramEnd"/>
      <w:r w:rsidRPr="00660179">
        <w:rPr>
          <w:rFonts w:ascii="Consolas" w:hAnsi="Consolas"/>
          <w:sz w:val="24"/>
          <w:szCs w:val="24"/>
          <w:lang w:val="en-US"/>
        </w:rPr>
        <w:t>triangle t)    {</w:t>
      </w:r>
    </w:p>
    <w:p w14:paraId="314E0453" w14:textId="47F6A9F8" w:rsidR="00660179" w:rsidRPr="00660179" w:rsidRDefault="00660179" w:rsidP="00660179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>if(abs(this-&gt;space()-</w:t>
      </w:r>
      <w:proofErr w:type="gramStart"/>
      <w:r w:rsidRPr="00660179">
        <w:rPr>
          <w:rFonts w:ascii="Consolas" w:hAnsi="Consolas"/>
          <w:sz w:val="24"/>
          <w:szCs w:val="24"/>
          <w:lang w:val="en-US"/>
        </w:rPr>
        <w:t>t.space</w:t>
      </w:r>
      <w:proofErr w:type="gramEnd"/>
      <w:r w:rsidRPr="00660179">
        <w:rPr>
          <w:rFonts w:ascii="Consolas" w:hAnsi="Consolas"/>
          <w:sz w:val="24"/>
          <w:szCs w:val="24"/>
          <w:lang w:val="en-US"/>
        </w:rPr>
        <w:t>())&lt;0.001||t.space()-this-&gt;space()&lt;0)</w:t>
      </w:r>
    </w:p>
    <w:p w14:paraId="1908ACFC" w14:textId="77777777" w:rsidR="00660179" w:rsidRPr="00660179" w:rsidRDefault="00660179" w:rsidP="00660179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 xml:space="preserve">            return 0;</w:t>
      </w:r>
    </w:p>
    <w:p w14:paraId="60085A1F" w14:textId="5CE36111" w:rsidR="00660179" w:rsidRPr="00660179" w:rsidRDefault="00660179" w:rsidP="00660179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660179">
        <w:rPr>
          <w:rFonts w:ascii="Consolas" w:hAnsi="Consolas"/>
          <w:sz w:val="24"/>
          <w:szCs w:val="24"/>
          <w:lang w:val="en-US"/>
        </w:rPr>
        <w:t xml:space="preserve">1;   </w:t>
      </w:r>
      <w:proofErr w:type="gramEnd"/>
      <w:r w:rsidRPr="00660179">
        <w:rPr>
          <w:rFonts w:ascii="Consolas" w:hAnsi="Consolas"/>
          <w:sz w:val="24"/>
          <w:szCs w:val="24"/>
          <w:lang w:val="en-US"/>
        </w:rPr>
        <w:t xml:space="preserve"> }</w:t>
      </w:r>
    </w:p>
    <w:p w14:paraId="430F640B" w14:textId="1A0FA38B" w:rsidR="00660179" w:rsidRPr="00660179" w:rsidRDefault="00660179" w:rsidP="00660179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 xml:space="preserve">    bool operator</w:t>
      </w:r>
      <w:proofErr w:type="gramStart"/>
      <w:r w:rsidRPr="00660179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660179">
        <w:rPr>
          <w:rFonts w:ascii="Consolas" w:hAnsi="Consolas"/>
          <w:sz w:val="24"/>
          <w:szCs w:val="24"/>
          <w:lang w:val="en-US"/>
        </w:rPr>
        <w:t>triangle t)    {</w:t>
      </w:r>
    </w:p>
    <w:p w14:paraId="407DE12C" w14:textId="6D7D6826" w:rsidR="00660179" w:rsidRPr="00660179" w:rsidRDefault="00660179" w:rsidP="00660179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>if (abs(</w:t>
      </w:r>
      <w:proofErr w:type="spellStart"/>
      <w:proofErr w:type="gramStart"/>
      <w:r w:rsidRPr="00660179">
        <w:rPr>
          <w:rFonts w:ascii="Consolas" w:hAnsi="Consolas"/>
          <w:sz w:val="24"/>
          <w:szCs w:val="24"/>
          <w:lang w:val="en-US"/>
        </w:rPr>
        <w:t>t.space</w:t>
      </w:r>
      <w:proofErr w:type="spellEnd"/>
      <w:proofErr w:type="gramEnd"/>
      <w:r w:rsidRPr="00660179">
        <w:rPr>
          <w:rFonts w:ascii="Consolas" w:hAnsi="Consolas"/>
          <w:sz w:val="24"/>
          <w:szCs w:val="24"/>
          <w:lang w:val="en-US"/>
        </w:rPr>
        <w:t>()-this-&gt;space())&lt;0.001||this-&gt;space()-</w:t>
      </w:r>
      <w:proofErr w:type="spellStart"/>
      <w:r w:rsidRPr="00660179">
        <w:rPr>
          <w:rFonts w:ascii="Consolas" w:hAnsi="Consolas"/>
          <w:sz w:val="24"/>
          <w:szCs w:val="24"/>
          <w:lang w:val="en-US"/>
        </w:rPr>
        <w:t>t.space</w:t>
      </w:r>
      <w:proofErr w:type="spellEnd"/>
      <w:r w:rsidRPr="00660179">
        <w:rPr>
          <w:rFonts w:ascii="Consolas" w:hAnsi="Consolas"/>
          <w:sz w:val="24"/>
          <w:szCs w:val="24"/>
          <w:lang w:val="en-US"/>
        </w:rPr>
        <w:t>()&lt;0)</w:t>
      </w:r>
    </w:p>
    <w:p w14:paraId="38343365" w14:textId="77777777" w:rsidR="00660179" w:rsidRPr="00660179" w:rsidRDefault="00660179" w:rsidP="00660179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 xml:space="preserve">            return 0;</w:t>
      </w:r>
    </w:p>
    <w:p w14:paraId="7CD46646" w14:textId="7F115FDA" w:rsidR="00660179" w:rsidRPr="00660179" w:rsidRDefault="00660179" w:rsidP="00660179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660179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660179">
        <w:rPr>
          <w:rFonts w:ascii="Consolas" w:hAnsi="Consolas"/>
          <w:sz w:val="24"/>
          <w:szCs w:val="24"/>
          <w:lang w:val="en-US"/>
        </w:rPr>
        <w:t xml:space="preserve">1;   </w:t>
      </w:r>
      <w:proofErr w:type="gramEnd"/>
      <w:r w:rsidRPr="00660179">
        <w:rPr>
          <w:rFonts w:ascii="Consolas" w:hAnsi="Consolas"/>
          <w:sz w:val="24"/>
          <w:szCs w:val="24"/>
          <w:lang w:val="en-US"/>
        </w:rPr>
        <w:t xml:space="preserve"> }</w:t>
      </w:r>
    </w:p>
    <w:p w14:paraId="7333C72B" w14:textId="5FCA9983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</w:t>
      </w:r>
      <w:r w:rsidR="00601124">
        <w:rPr>
          <w:rFonts w:ascii="Consolas" w:hAnsi="Consolas"/>
          <w:sz w:val="24"/>
          <w:szCs w:val="24"/>
          <w:lang w:val="en-US"/>
        </w:rPr>
        <w:t>triangle</w:t>
      </w:r>
      <w:r w:rsidRPr="00A5732C">
        <w:rPr>
          <w:rFonts w:ascii="Consolas" w:hAnsi="Consolas"/>
          <w:sz w:val="24"/>
          <w:szCs w:val="24"/>
          <w:lang w:val="en-US"/>
        </w:rPr>
        <w:t xml:space="preserve"> operator*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=(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double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resize_to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)    {</w:t>
      </w:r>
    </w:p>
    <w:p w14:paraId="246CB58F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A.multiply</w:t>
      </w:r>
      <w:proofErr w:type="spellEnd"/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(adj,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resize_to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);</w:t>
      </w:r>
    </w:p>
    <w:p w14:paraId="797DE904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5732C">
        <w:rPr>
          <w:rFonts w:ascii="Consolas" w:hAnsi="Consolas"/>
          <w:sz w:val="24"/>
          <w:szCs w:val="24"/>
          <w:lang w:val="en-US"/>
        </w:rPr>
        <w:t>B.multiply</w:t>
      </w:r>
      <w:proofErr w:type="spellEnd"/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(adj,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resize_to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);</w:t>
      </w:r>
    </w:p>
    <w:p w14:paraId="225D33FC" w14:textId="73FDA090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C.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multiply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adj,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resize_to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);   </w:t>
      </w:r>
      <w:r w:rsidR="00601124">
        <w:rPr>
          <w:rFonts w:ascii="Consolas" w:hAnsi="Consolas"/>
          <w:sz w:val="24"/>
          <w:szCs w:val="24"/>
          <w:lang w:val="en-US"/>
        </w:rPr>
        <w:t>return *this;</w:t>
      </w:r>
      <w:r w:rsidRPr="00A5732C">
        <w:rPr>
          <w:rFonts w:ascii="Consolas" w:hAnsi="Consolas"/>
          <w:sz w:val="24"/>
          <w:szCs w:val="24"/>
          <w:lang w:val="en-US"/>
        </w:rPr>
        <w:t xml:space="preserve"> }</w:t>
      </w:r>
    </w:p>
    <w:p w14:paraId="6CA02163" w14:textId="6E966B58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friend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A5732C">
        <w:rPr>
          <w:rFonts w:ascii="Consolas" w:hAnsi="Consolas"/>
          <w:sz w:val="24"/>
          <w:szCs w:val="24"/>
          <w:lang w:val="en-US"/>
        </w:rPr>
        <w:t>istream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&amp;</w:t>
      </w:r>
      <w:r w:rsidR="00B86CCD">
        <w:rPr>
          <w:rFonts w:ascii="Consolas" w:hAnsi="Consolas"/>
          <w:sz w:val="24"/>
          <w:szCs w:val="24"/>
          <w:lang w:val="en-US"/>
        </w:rPr>
        <w:t xml:space="preserve"> </w:t>
      </w:r>
      <w:r w:rsidRPr="00A5732C">
        <w:rPr>
          <w:rFonts w:ascii="Consolas" w:hAnsi="Consolas"/>
          <w:sz w:val="24"/>
          <w:szCs w:val="24"/>
          <w:lang w:val="en-US"/>
        </w:rPr>
        <w:t>operator&gt;&gt;(std::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istream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&amp;</w:t>
      </w:r>
      <w:r w:rsidR="00B86CCD">
        <w:rPr>
          <w:rFonts w:ascii="Consolas" w:hAnsi="Consolas"/>
          <w:sz w:val="24"/>
          <w:szCs w:val="24"/>
          <w:lang w:val="en-US"/>
        </w:rPr>
        <w:t xml:space="preserve"> </w:t>
      </w:r>
      <w:r w:rsidRPr="00A5732C">
        <w:rPr>
          <w:rFonts w:ascii="Consolas" w:hAnsi="Consolas"/>
          <w:sz w:val="24"/>
          <w:szCs w:val="24"/>
          <w:lang w:val="en-US"/>
        </w:rPr>
        <w:t>input,</w:t>
      </w:r>
      <w:r w:rsidR="00B86CCD">
        <w:rPr>
          <w:rFonts w:ascii="Consolas" w:hAnsi="Consolas"/>
          <w:sz w:val="24"/>
          <w:szCs w:val="24"/>
          <w:lang w:val="en-US"/>
        </w:rPr>
        <w:t xml:space="preserve"> </w:t>
      </w:r>
      <w:r w:rsidRPr="00A5732C">
        <w:rPr>
          <w:rFonts w:ascii="Consolas" w:hAnsi="Consolas"/>
          <w:sz w:val="24"/>
          <w:szCs w:val="24"/>
          <w:lang w:val="en-US"/>
        </w:rPr>
        <w:t>triangle &amp;</w:t>
      </w:r>
      <w:r w:rsidR="00B86CCD">
        <w:rPr>
          <w:rFonts w:ascii="Consolas" w:hAnsi="Consolas"/>
          <w:sz w:val="24"/>
          <w:szCs w:val="24"/>
          <w:lang w:val="en-US"/>
        </w:rPr>
        <w:t xml:space="preserve"> </w:t>
      </w:r>
      <w:r w:rsidRPr="00A5732C">
        <w:rPr>
          <w:rFonts w:ascii="Consolas" w:hAnsi="Consolas"/>
          <w:sz w:val="24"/>
          <w:szCs w:val="24"/>
          <w:lang w:val="en-US"/>
        </w:rPr>
        <w:t>a)</w:t>
      </w:r>
    </w:p>
    <w:p w14:paraId="344AAA21" w14:textId="115BBE6C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{</w:t>
      </w:r>
      <w:r w:rsidR="00B86CCD">
        <w:rPr>
          <w:rFonts w:ascii="Consolas" w:hAnsi="Consolas"/>
          <w:sz w:val="24"/>
          <w:szCs w:val="24"/>
          <w:lang w:val="en-US"/>
        </w:rPr>
        <w:t xml:space="preserve">  </w:t>
      </w:r>
      <w:proofErr w:type="gramEnd"/>
      <w:r w:rsidR="00B86CCD">
        <w:rPr>
          <w:rFonts w:ascii="Consolas" w:hAnsi="Consolas"/>
          <w:sz w:val="24"/>
          <w:szCs w:val="24"/>
          <w:lang w:val="en-US"/>
        </w:rPr>
        <w:t xml:space="preserve"> </w:t>
      </w:r>
      <w:r w:rsidRPr="00A5732C">
        <w:rPr>
          <w:rFonts w:ascii="Consolas" w:hAnsi="Consolas"/>
          <w:sz w:val="24"/>
          <w:szCs w:val="24"/>
          <w:lang w:val="en-US"/>
        </w:rPr>
        <w:t xml:space="preserve">input &gt;&gt;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a.A.x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a.A.y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a.B.x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a.B.y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a.C.x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a.C.y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>;</w:t>
      </w:r>
    </w:p>
    <w:p w14:paraId="1701058C" w14:textId="07A4EAA9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input;   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}</w:t>
      </w:r>
    </w:p>
    <w:p w14:paraId="0279AE7A" w14:textId="079119B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friend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A5732C">
        <w:rPr>
          <w:rFonts w:ascii="Consolas" w:hAnsi="Consolas"/>
          <w:sz w:val="24"/>
          <w:szCs w:val="24"/>
          <w:lang w:val="en-US"/>
        </w:rPr>
        <w:t>ostream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&amp;</w:t>
      </w:r>
      <w:r w:rsidR="00B86CCD">
        <w:rPr>
          <w:rFonts w:ascii="Consolas" w:hAnsi="Consolas"/>
          <w:sz w:val="24"/>
          <w:szCs w:val="24"/>
          <w:lang w:val="en-US"/>
        </w:rPr>
        <w:t xml:space="preserve"> </w:t>
      </w:r>
      <w:r w:rsidRPr="00A5732C">
        <w:rPr>
          <w:rFonts w:ascii="Consolas" w:hAnsi="Consolas"/>
          <w:sz w:val="24"/>
          <w:szCs w:val="24"/>
          <w:lang w:val="en-US"/>
        </w:rPr>
        <w:t>operator&lt;&lt;(std::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ostream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&amp;</w:t>
      </w:r>
      <w:r w:rsidR="00B86CCD">
        <w:rPr>
          <w:rFonts w:ascii="Consolas" w:hAnsi="Consolas"/>
          <w:sz w:val="24"/>
          <w:szCs w:val="24"/>
          <w:lang w:val="en-US"/>
        </w:rPr>
        <w:t xml:space="preserve"> </w:t>
      </w:r>
      <w:r w:rsidRPr="00A5732C">
        <w:rPr>
          <w:rFonts w:ascii="Consolas" w:hAnsi="Consolas"/>
          <w:sz w:val="24"/>
          <w:szCs w:val="24"/>
          <w:lang w:val="en-US"/>
        </w:rPr>
        <w:t>output,</w:t>
      </w:r>
      <w:r w:rsidR="00B86CCD">
        <w:rPr>
          <w:rFonts w:ascii="Consolas" w:hAnsi="Consolas"/>
          <w:sz w:val="24"/>
          <w:szCs w:val="24"/>
          <w:lang w:val="en-US"/>
        </w:rPr>
        <w:t xml:space="preserve"> </w:t>
      </w:r>
      <w:r w:rsidRPr="00A5732C">
        <w:rPr>
          <w:rFonts w:ascii="Consolas" w:hAnsi="Consolas"/>
          <w:sz w:val="24"/>
          <w:szCs w:val="24"/>
          <w:lang w:val="en-US"/>
        </w:rPr>
        <w:t>const triangle &amp;</w:t>
      </w:r>
      <w:r w:rsidR="00B86CCD">
        <w:rPr>
          <w:rFonts w:ascii="Consolas" w:hAnsi="Consolas"/>
          <w:sz w:val="24"/>
          <w:szCs w:val="24"/>
          <w:lang w:val="en-US"/>
        </w:rPr>
        <w:t xml:space="preserve"> </w:t>
      </w:r>
      <w:r w:rsidRPr="00A5732C">
        <w:rPr>
          <w:rFonts w:ascii="Consolas" w:hAnsi="Consolas"/>
          <w:sz w:val="24"/>
          <w:szCs w:val="24"/>
          <w:lang w:val="en-US"/>
        </w:rPr>
        <w:t>a)    {</w:t>
      </w:r>
    </w:p>
    <w:p w14:paraId="2885C716" w14:textId="605F049A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output &lt;&lt; "{"</w:t>
      </w:r>
    </w:p>
    <w:p w14:paraId="2F335EDA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&lt;&lt; "(" &lt;&lt;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a.A.x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&lt;&lt; ", " &lt;&lt;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a.A.y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&lt;&lt; "), "</w:t>
      </w:r>
    </w:p>
    <w:p w14:paraId="60CA8C16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&lt;&lt; "(" &lt;&lt;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a.B.x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&lt;&lt; ", " &lt;&lt;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a.B.y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&lt;&lt; "), "</w:t>
      </w:r>
    </w:p>
    <w:p w14:paraId="556D1F5A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&lt;&lt; "(" &lt;&lt;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a.C.x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&lt;&lt; ", " &lt;&lt; </w:t>
      </w:r>
      <w:proofErr w:type="spellStart"/>
      <w:r w:rsidRPr="00A5732C">
        <w:rPr>
          <w:rFonts w:ascii="Consolas" w:hAnsi="Consolas"/>
          <w:sz w:val="24"/>
          <w:szCs w:val="24"/>
          <w:lang w:val="en-US"/>
        </w:rPr>
        <w:t>a.C.y</w:t>
      </w:r>
      <w:proofErr w:type="spellEnd"/>
      <w:r w:rsidRPr="00A5732C">
        <w:rPr>
          <w:rFonts w:ascii="Consolas" w:hAnsi="Consolas"/>
          <w:sz w:val="24"/>
          <w:szCs w:val="24"/>
          <w:lang w:val="en-US"/>
        </w:rPr>
        <w:t xml:space="preserve"> &lt;&lt; ")"</w:t>
      </w:r>
    </w:p>
    <w:p w14:paraId="5658A718" w14:textId="77777777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&lt;&lt; "}";</w:t>
      </w:r>
    </w:p>
    <w:p w14:paraId="3CBF1CA7" w14:textId="384072B8" w:rsidR="00A5732C" w:rsidRPr="00A5732C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gramStart"/>
      <w:r w:rsidRPr="00A5732C">
        <w:rPr>
          <w:rFonts w:ascii="Consolas" w:hAnsi="Consolas"/>
          <w:sz w:val="24"/>
          <w:szCs w:val="24"/>
          <w:lang w:val="en-US"/>
        </w:rPr>
        <w:t xml:space="preserve">output;   </w:t>
      </w:r>
      <w:proofErr w:type="gramEnd"/>
      <w:r w:rsidRPr="00A5732C">
        <w:rPr>
          <w:rFonts w:ascii="Consolas" w:hAnsi="Consolas"/>
          <w:sz w:val="24"/>
          <w:szCs w:val="24"/>
          <w:lang w:val="en-US"/>
        </w:rPr>
        <w:t xml:space="preserve"> }</w:t>
      </w:r>
    </w:p>
    <w:p w14:paraId="120DD6A7" w14:textId="0ABAF7FB" w:rsidR="003147A6" w:rsidRDefault="00A5732C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A5732C">
        <w:rPr>
          <w:rFonts w:ascii="Consolas" w:hAnsi="Consolas"/>
          <w:sz w:val="24"/>
          <w:szCs w:val="24"/>
          <w:lang w:val="en-US"/>
        </w:rPr>
        <w:t>};</w:t>
      </w:r>
    </w:p>
    <w:p w14:paraId="44B333FB" w14:textId="77777777" w:rsidR="00B86CCD" w:rsidRDefault="00B86CCD" w:rsidP="00A5732C">
      <w:pPr>
        <w:pStyle w:val="NoSpacing"/>
        <w:rPr>
          <w:rFonts w:ascii="Consolas" w:hAnsi="Consolas"/>
          <w:sz w:val="24"/>
          <w:szCs w:val="24"/>
          <w:lang w:val="en-US"/>
        </w:rPr>
      </w:pPr>
    </w:p>
    <w:p w14:paraId="20448A5F" w14:textId="13005936" w:rsidR="00D22898" w:rsidRDefault="00D22898" w:rsidP="00D22898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Текст</w:t>
      </w:r>
      <w:r w:rsidRPr="00A573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файла</w:t>
      </w:r>
      <w:r w:rsidRPr="00A573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«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triangle.cpp</w:t>
      </w:r>
      <w:r w:rsidRPr="00A5732C">
        <w:rPr>
          <w:rFonts w:ascii="Times New Roman" w:hAnsi="Times New Roman" w:cs="Times New Roman"/>
          <w:b/>
          <w:bCs/>
          <w:sz w:val="32"/>
          <w:szCs w:val="32"/>
          <w:lang w:val="en-US"/>
        </w:rPr>
        <w:t>»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0212E7A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stdio.h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&gt;</w:t>
      </w:r>
    </w:p>
    <w:p w14:paraId="0400D6AA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2F37F127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>#include "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triangle.h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"</w:t>
      </w:r>
    </w:p>
    <w:p w14:paraId="66E63858" w14:textId="1F617665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>#include &lt;vector&gt;</w:t>
      </w:r>
    </w:p>
    <w:p w14:paraId="290C73CB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proofErr w:type="gramStart"/>
      <w:r w:rsidRPr="00D22898">
        <w:rPr>
          <w:rFonts w:ascii="Consolas" w:hAnsi="Consolas"/>
          <w:sz w:val="24"/>
          <w:szCs w:val="24"/>
          <w:lang w:val="en-US"/>
        </w:rPr>
        <w:t>std::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vector&lt;triangle&gt; plane;</w:t>
      </w:r>
    </w:p>
    <w:p w14:paraId="1B37712A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38FD0D4F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basic(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5EF45A40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edit(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5F373F30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lastRenderedPageBreak/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comparison(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657FEA87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creation(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775531EE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1A695F17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transform(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int, triangle *);</w:t>
      </w:r>
    </w:p>
    <w:p w14:paraId="5771B0EC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prt_menu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(int);</w:t>
      </w:r>
    </w:p>
    <w:p w14:paraId="3F9D3715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multiply(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triangle *);</w:t>
      </w:r>
    </w:p>
    <w:p w14:paraId="17379C8D" w14:textId="3D05B531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proofErr w:type="spellStart"/>
      <w:r w:rsidRPr="00D22898">
        <w:rPr>
          <w:rFonts w:ascii="Consolas" w:hAnsi="Consolas"/>
          <w:sz w:val="24"/>
          <w:szCs w:val="24"/>
          <w:lang w:val="en-US"/>
        </w:rPr>
        <w:t>enum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print_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edit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{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n-US"/>
        </w:rPr>
        <w:t>tr_num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= 1,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tr_not_exist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,};</w:t>
      </w:r>
    </w:p>
    <w:p w14:paraId="67760766" w14:textId="6C3D35B1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int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</w:t>
      </w:r>
      <w:r w:rsidR="002D577B">
        <w:rPr>
          <w:rFonts w:ascii="Consolas" w:hAnsi="Consolas"/>
          <w:sz w:val="24"/>
          <w:szCs w:val="24"/>
          <w:lang w:val="en-US"/>
        </w:rPr>
        <w:t xml:space="preserve"> </w:t>
      </w:r>
      <w:r w:rsidRPr="00D22898">
        <w:rPr>
          <w:rFonts w:ascii="Consolas" w:hAnsi="Consolas"/>
          <w:sz w:val="24"/>
          <w:szCs w:val="24"/>
          <w:lang w:val="en-US"/>
        </w:rPr>
        <w:t>{</w:t>
      </w:r>
    </w:p>
    <w:p w14:paraId="3606C546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4C213490" w14:textId="0B284D4A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return 0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;</w:t>
      </w:r>
      <w:r w:rsidR="002D577B">
        <w:rPr>
          <w:rFonts w:ascii="Consolas" w:hAnsi="Consolas"/>
          <w:sz w:val="24"/>
          <w:szCs w:val="24"/>
          <w:lang w:val="en-US"/>
        </w:rPr>
        <w:t xml:space="preserve"> </w:t>
      </w:r>
      <w:r w:rsidRPr="00D22898">
        <w:rPr>
          <w:rFonts w:ascii="Consolas" w:hAnsi="Consolas"/>
          <w:sz w:val="24"/>
          <w:szCs w:val="24"/>
          <w:lang w:val="en-US"/>
        </w:rPr>
        <w:t>}</w:t>
      </w:r>
      <w:proofErr w:type="gramEnd"/>
    </w:p>
    <w:p w14:paraId="350743CD" w14:textId="6DAD99CF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</w:t>
      </w:r>
      <w:r w:rsidR="007D40C1">
        <w:rPr>
          <w:rFonts w:ascii="Consolas" w:hAnsi="Consolas"/>
          <w:sz w:val="24"/>
          <w:szCs w:val="24"/>
          <w:lang w:val="en-US"/>
        </w:rPr>
        <w:t xml:space="preserve"> </w:t>
      </w:r>
      <w:r w:rsidRPr="00D22898">
        <w:rPr>
          <w:rFonts w:ascii="Consolas" w:hAnsi="Consolas"/>
          <w:sz w:val="24"/>
          <w:szCs w:val="24"/>
          <w:lang w:val="en-US"/>
        </w:rPr>
        <w:t>{    int x = 1;</w:t>
      </w:r>
    </w:p>
    <w:p w14:paraId="6BCC6A5D" w14:textId="37F284D3" w:rsidR="00D22898" w:rsidRPr="00BD06CA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while</w:t>
      </w:r>
      <w:r w:rsidRPr="00BD06CA">
        <w:rPr>
          <w:rFonts w:ascii="Consolas" w:hAnsi="Consolas"/>
          <w:sz w:val="24"/>
          <w:szCs w:val="24"/>
        </w:rPr>
        <w:t xml:space="preserve"> (</w:t>
      </w:r>
      <w:r w:rsidRPr="00D22898">
        <w:rPr>
          <w:rFonts w:ascii="Consolas" w:hAnsi="Consolas"/>
          <w:sz w:val="24"/>
          <w:szCs w:val="24"/>
          <w:lang w:val="en-US"/>
        </w:rPr>
        <w:t>x</w:t>
      </w:r>
      <w:r w:rsidRPr="00BD06CA">
        <w:rPr>
          <w:rFonts w:ascii="Consolas" w:hAnsi="Consolas"/>
          <w:sz w:val="24"/>
          <w:szCs w:val="24"/>
        </w:rPr>
        <w:t xml:space="preserve">) </w:t>
      </w:r>
      <w:proofErr w:type="gramStart"/>
      <w:r w:rsidRPr="00BD06CA">
        <w:rPr>
          <w:rFonts w:ascii="Consolas" w:hAnsi="Consolas"/>
          <w:sz w:val="24"/>
          <w:szCs w:val="24"/>
        </w:rPr>
        <w:t xml:space="preserve">   {</w:t>
      </w:r>
      <w:proofErr w:type="gramEnd"/>
    </w:p>
    <w:p w14:paraId="1C1969E6" w14:textId="77777777" w:rsidR="00D22898" w:rsidRPr="00BD06CA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BD06CA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BD06CA">
        <w:rPr>
          <w:rFonts w:ascii="Consolas" w:hAnsi="Consolas"/>
          <w:sz w:val="24"/>
          <w:szCs w:val="24"/>
        </w:rPr>
        <w:t>(</w:t>
      </w:r>
      <w:proofErr w:type="gramEnd"/>
    </w:p>
    <w:p w14:paraId="160056A1" w14:textId="6DDE5868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"Доступные </w:t>
      </w:r>
      <w:proofErr w:type="gramStart"/>
      <w:r w:rsidRPr="00D22898">
        <w:rPr>
          <w:rFonts w:ascii="Consolas" w:hAnsi="Consolas"/>
          <w:sz w:val="24"/>
          <w:szCs w:val="24"/>
        </w:rPr>
        <w:t>операции:\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26080933" w14:textId="05F2921C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>"1\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 xml:space="preserve">Базовые операции (создание, выведение координат или </w:t>
      </w:r>
      <w:proofErr w:type="gramStart"/>
      <w:r w:rsidRPr="00D22898">
        <w:rPr>
          <w:rFonts w:ascii="Consolas" w:hAnsi="Consolas"/>
          <w:sz w:val="24"/>
          <w:szCs w:val="24"/>
        </w:rPr>
        <w:t>площади)\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1D55B189" w14:textId="5B7CF074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>"2\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>Изменение координат треугольников\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7B889D99" w14:textId="63218321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>"3\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>Сравнение треугольников по площади\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4312E5B3" w14:textId="17B085E6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>"0\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>Выход из программы\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");</w:t>
      </w:r>
    </w:p>
    <w:p w14:paraId="4702EC41" w14:textId="77777777" w:rsidR="00D22898" w:rsidRPr="00BD06CA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D06CA">
        <w:rPr>
          <w:rFonts w:ascii="Consolas" w:hAnsi="Consolas"/>
          <w:sz w:val="24"/>
          <w:szCs w:val="24"/>
          <w:lang w:val="en-US"/>
        </w:rPr>
        <w:t>"%</w:t>
      </w:r>
      <w:r w:rsidRPr="00D22898">
        <w:rPr>
          <w:rFonts w:ascii="Consolas" w:hAnsi="Consolas"/>
          <w:sz w:val="24"/>
          <w:szCs w:val="24"/>
          <w:lang w:val="en-US"/>
        </w:rPr>
        <w:t>d</w:t>
      </w:r>
      <w:r w:rsidRPr="00BD06CA">
        <w:rPr>
          <w:rFonts w:ascii="Consolas" w:hAnsi="Consolas"/>
          <w:sz w:val="24"/>
          <w:szCs w:val="24"/>
          <w:lang w:val="en-US"/>
        </w:rPr>
        <w:t>", &amp;</w:t>
      </w:r>
      <w:r w:rsidRPr="00D22898">
        <w:rPr>
          <w:rFonts w:ascii="Consolas" w:hAnsi="Consolas"/>
          <w:sz w:val="24"/>
          <w:szCs w:val="24"/>
          <w:lang w:val="en-US"/>
        </w:rPr>
        <w:t>x</w:t>
      </w:r>
      <w:r w:rsidRPr="00BD06CA">
        <w:rPr>
          <w:rFonts w:ascii="Consolas" w:hAnsi="Consolas"/>
          <w:sz w:val="24"/>
          <w:szCs w:val="24"/>
          <w:lang w:val="en-US"/>
        </w:rPr>
        <w:t>);</w:t>
      </w:r>
    </w:p>
    <w:p w14:paraId="48531130" w14:textId="6A0D7429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7D40C1">
        <w:rPr>
          <w:rFonts w:ascii="Consolas" w:hAnsi="Consolas"/>
          <w:sz w:val="24"/>
          <w:szCs w:val="24"/>
          <w:lang w:val="en-US"/>
        </w:rPr>
        <w:t xml:space="preserve">        </w:t>
      </w:r>
      <w:r w:rsidRPr="00D22898">
        <w:rPr>
          <w:rFonts w:ascii="Consolas" w:hAnsi="Consolas"/>
          <w:sz w:val="24"/>
          <w:szCs w:val="24"/>
          <w:lang w:val="en-US"/>
        </w:rPr>
        <w:t xml:space="preserve">switch (x) 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</w:p>
    <w:p w14:paraId="2D889191" w14:textId="4EDC7041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case 1: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basic(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       break;</w:t>
      </w:r>
    </w:p>
    <w:p w14:paraId="4BE5F639" w14:textId="075F3761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case 2: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edit(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        break;</w:t>
      </w:r>
    </w:p>
    <w:p w14:paraId="09BCC613" w14:textId="7CB2C4CE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case 3: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comparison(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2A077B5B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default:</w:t>
      </w:r>
    </w:p>
    <w:p w14:paraId="7C140B3A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    break;</w:t>
      </w:r>
    </w:p>
    <w:p w14:paraId="27FFA09D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4C17A49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D7CEE6D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>}</w:t>
      </w:r>
    </w:p>
    <w:p w14:paraId="443DC49D" w14:textId="05EA9BB9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basic(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</w:t>
      </w:r>
      <w:r w:rsidR="00437E44">
        <w:rPr>
          <w:rFonts w:ascii="Consolas" w:hAnsi="Consolas"/>
          <w:sz w:val="24"/>
          <w:szCs w:val="24"/>
          <w:lang w:val="en-US"/>
        </w:rPr>
        <w:t xml:space="preserve"> </w:t>
      </w:r>
      <w:r w:rsidRPr="00D22898">
        <w:rPr>
          <w:rFonts w:ascii="Consolas" w:hAnsi="Consolas"/>
          <w:sz w:val="24"/>
          <w:szCs w:val="24"/>
          <w:lang w:val="en-US"/>
        </w:rPr>
        <w:t>{    int x = 1;</w:t>
      </w:r>
    </w:p>
    <w:p w14:paraId="10AC9C08" w14:textId="77777777" w:rsidR="00D22898" w:rsidRPr="00BD06CA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(</w:t>
      </w:r>
      <w:proofErr w:type="gramEnd"/>
    </w:p>
    <w:p w14:paraId="48EAAABC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    </w:t>
      </w:r>
      <w:r w:rsidRPr="00D22898">
        <w:rPr>
          <w:rFonts w:ascii="Consolas" w:hAnsi="Consolas"/>
          <w:sz w:val="24"/>
          <w:szCs w:val="24"/>
        </w:rPr>
        <w:t xml:space="preserve">"Доступные </w:t>
      </w:r>
      <w:proofErr w:type="gramStart"/>
      <w:r w:rsidRPr="00D22898">
        <w:rPr>
          <w:rFonts w:ascii="Consolas" w:hAnsi="Consolas"/>
          <w:sz w:val="24"/>
          <w:szCs w:val="24"/>
        </w:rPr>
        <w:t>операции:\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6DA4C13D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    "1\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>Создание нового треугольника\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64964448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    "2\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 xml:space="preserve">Выведение координат и площади 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-го треугольника\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73C6798F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    "0\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>Вернуться в предыдущее меню\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");</w:t>
      </w:r>
    </w:p>
    <w:p w14:paraId="2032695F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"%d", &amp;x);</w:t>
      </w:r>
    </w:p>
    <w:p w14:paraId="4E8B4629" w14:textId="1464B93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switch (x)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</w:p>
    <w:p w14:paraId="7EBDC414" w14:textId="6163CA8E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case 1: 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creation(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     break;</w:t>
      </w:r>
    </w:p>
    <w:p w14:paraId="4D7A2CC7" w14:textId="195EA909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case 2: 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);</w:t>
      </w:r>
      <w:r w:rsidR="00437E44">
        <w:rPr>
          <w:rFonts w:ascii="Consolas" w:hAnsi="Consolas"/>
          <w:sz w:val="24"/>
          <w:szCs w:val="24"/>
          <w:lang w:val="en-US"/>
        </w:rPr>
        <w:t xml:space="preserve">   </w:t>
      </w:r>
      <w:r w:rsidRPr="00D22898">
        <w:rPr>
          <w:rFonts w:ascii="Consolas" w:hAnsi="Consolas"/>
          <w:sz w:val="24"/>
          <w:szCs w:val="24"/>
          <w:lang w:val="en-US"/>
        </w:rPr>
        <w:t xml:space="preserve">       break;</w:t>
      </w:r>
    </w:p>
    <w:p w14:paraId="2CDE96DE" w14:textId="54C1FC29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default:    break;</w:t>
      </w:r>
    </w:p>
    <w:p w14:paraId="724E869B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498EDED8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>}</w:t>
      </w:r>
    </w:p>
    <w:p w14:paraId="66AF87C8" w14:textId="30F38710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edit(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){</w:t>
      </w:r>
    </w:p>
    <w:p w14:paraId="472D6217" w14:textId="0991464F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int x = 1,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trn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 xml:space="preserve"> triangle *j;</w:t>
      </w:r>
    </w:p>
    <w:p w14:paraId="3318DF01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proofErr w:type="spellStart"/>
      <w:r w:rsidRPr="00D22898">
        <w:rPr>
          <w:rFonts w:ascii="Consolas" w:hAnsi="Consolas"/>
          <w:sz w:val="24"/>
          <w:szCs w:val="24"/>
          <w:lang w:val="en-US"/>
        </w:rPr>
        <w:t>another_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triangle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:;</w:t>
      </w:r>
      <w:proofErr w:type="gramEnd"/>
    </w:p>
    <w:p w14:paraId="2018B71D" w14:textId="16AA775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prt_menu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tr_num</w:t>
      </w:r>
      <w:proofErr w:type="spellEnd"/>
      <w:proofErr w:type="gramStart"/>
      <w:r w:rsidRPr="00D22898">
        <w:rPr>
          <w:rFonts w:ascii="Consolas" w:hAnsi="Consolas"/>
          <w:sz w:val="24"/>
          <w:szCs w:val="24"/>
          <w:lang w:val="en-US"/>
        </w:rPr>
        <w:t xml:space="preserve">);   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("%d", &amp;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trn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);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getchar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();</w:t>
      </w:r>
    </w:p>
    <w:p w14:paraId="7618B246" w14:textId="24B0FD1A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if (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trn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&gt;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plane.size</w:t>
      </w:r>
      <w:proofErr w:type="spellEnd"/>
      <w:proofErr w:type="gramEnd"/>
      <w:r w:rsidRPr="00D22898">
        <w:rPr>
          <w:rFonts w:ascii="Consolas" w:hAnsi="Consolas"/>
          <w:sz w:val="24"/>
          <w:szCs w:val="24"/>
          <w:lang w:val="en-US"/>
        </w:rPr>
        <w:t xml:space="preserve">() ||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trn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&lt;= 0)    {</w:t>
      </w:r>
    </w:p>
    <w:p w14:paraId="2C7C1474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prt_menu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tr_not_exist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2F2964B5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goto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another_triangle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;</w:t>
      </w:r>
    </w:p>
    <w:p w14:paraId="09D7A892" w14:textId="7D45A615" w:rsidR="00437E44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740172C8" w14:textId="77777777" w:rsidR="00437E44" w:rsidRDefault="00437E44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180CC7C0" w14:textId="77777777" w:rsidR="00D22898" w:rsidRPr="00BD06CA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  <w:lang w:val="en-US"/>
        </w:rPr>
        <w:lastRenderedPageBreak/>
        <w:t xml:space="preserve">    j</w:t>
      </w:r>
      <w:r w:rsidRPr="00BD06CA">
        <w:rPr>
          <w:rFonts w:ascii="Consolas" w:hAnsi="Consolas"/>
          <w:sz w:val="24"/>
          <w:szCs w:val="24"/>
        </w:rPr>
        <w:t xml:space="preserve"> = &amp;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plane</w:t>
      </w:r>
      <w:r w:rsidRPr="00BD06CA">
        <w:rPr>
          <w:rFonts w:ascii="Consolas" w:hAnsi="Consolas"/>
          <w:sz w:val="24"/>
          <w:szCs w:val="24"/>
        </w:rPr>
        <w:t>[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n-US"/>
        </w:rPr>
        <w:t>trn</w:t>
      </w:r>
      <w:proofErr w:type="spellEnd"/>
      <w:r w:rsidRPr="00BD06CA">
        <w:rPr>
          <w:rFonts w:ascii="Consolas" w:hAnsi="Consolas"/>
          <w:sz w:val="24"/>
          <w:szCs w:val="24"/>
        </w:rPr>
        <w:t xml:space="preserve"> - 1];</w:t>
      </w:r>
    </w:p>
    <w:p w14:paraId="3D57C9B2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BD06C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</w:p>
    <w:p w14:paraId="6BE18D4D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    "Доступные </w:t>
      </w:r>
      <w:proofErr w:type="gramStart"/>
      <w:r w:rsidRPr="00D22898">
        <w:rPr>
          <w:rFonts w:ascii="Consolas" w:hAnsi="Consolas"/>
          <w:sz w:val="24"/>
          <w:szCs w:val="24"/>
        </w:rPr>
        <w:t>операции:\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46F6A26E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    "1-3\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 xml:space="preserve">Перенесение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D22898">
        <w:rPr>
          <w:rFonts w:ascii="Consolas" w:hAnsi="Consolas"/>
          <w:sz w:val="24"/>
          <w:szCs w:val="24"/>
        </w:rPr>
        <w:t>-й точки треугольника\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7EC23FAE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    "4\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>Перенесение %</w:t>
      </w:r>
      <w:r w:rsidRPr="00D22898">
        <w:rPr>
          <w:rFonts w:ascii="Consolas" w:hAnsi="Consolas"/>
          <w:sz w:val="24"/>
          <w:szCs w:val="24"/>
          <w:lang w:val="en-US"/>
        </w:rPr>
        <w:t>d</w:t>
      </w:r>
      <w:r w:rsidRPr="00D22898">
        <w:rPr>
          <w:rFonts w:ascii="Consolas" w:hAnsi="Consolas"/>
          <w:sz w:val="24"/>
          <w:szCs w:val="24"/>
        </w:rPr>
        <w:t>-го треугольника\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7D1201B9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    "5\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>\"Умножение\" %</w:t>
      </w:r>
      <w:r w:rsidRPr="00D22898">
        <w:rPr>
          <w:rFonts w:ascii="Consolas" w:hAnsi="Consolas"/>
          <w:sz w:val="24"/>
          <w:szCs w:val="24"/>
          <w:lang w:val="en-US"/>
        </w:rPr>
        <w:t>d</w:t>
      </w:r>
      <w:r w:rsidRPr="00D22898">
        <w:rPr>
          <w:rFonts w:ascii="Consolas" w:hAnsi="Consolas"/>
          <w:sz w:val="24"/>
          <w:szCs w:val="24"/>
        </w:rPr>
        <w:t>-го треугольника на число\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</w:t>
      </w:r>
    </w:p>
    <w:p w14:paraId="36D91ECD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    "0\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>Вернуться в предыдущее меню\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",</w:t>
      </w:r>
    </w:p>
    <w:p w14:paraId="427F7D68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trn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2FFADDF1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"%d", &amp;x);</w:t>
      </w:r>
    </w:p>
    <w:p w14:paraId="02DE62F4" w14:textId="769D45EF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if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(!x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        return;</w:t>
      </w:r>
    </w:p>
    <w:p w14:paraId="5B42DCB5" w14:textId="0A90D598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if (x &lt; 5)    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transform(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x, j);</w:t>
      </w:r>
    </w:p>
    <w:p w14:paraId="08A6F56D" w14:textId="7CF5DD7B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else        multiply(j);</w:t>
      </w:r>
      <w:r w:rsidR="009318E5">
        <w:rPr>
          <w:rFonts w:ascii="Consolas" w:hAnsi="Consolas"/>
          <w:sz w:val="24"/>
          <w:szCs w:val="24"/>
          <w:lang w:val="en-US"/>
        </w:rPr>
        <w:tab/>
      </w:r>
      <w:r w:rsidRPr="00D22898">
        <w:rPr>
          <w:rFonts w:ascii="Consolas" w:hAnsi="Consolas"/>
          <w:sz w:val="24"/>
          <w:szCs w:val="24"/>
          <w:lang w:val="en-US"/>
        </w:rPr>
        <w:t>}</w:t>
      </w:r>
    </w:p>
    <w:p w14:paraId="3329BC47" w14:textId="262685F8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comparison(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){    int tr[2];</w:t>
      </w:r>
    </w:p>
    <w:p w14:paraId="6328B7CC" w14:textId="77777777" w:rsidR="00D22898" w:rsidRPr="00BD06CA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proofErr w:type="spellStart"/>
      <w:r w:rsidRPr="00D22898">
        <w:rPr>
          <w:rFonts w:ascii="Consolas" w:hAnsi="Consolas"/>
          <w:sz w:val="24"/>
          <w:szCs w:val="24"/>
          <w:lang w:val="en-US"/>
        </w:rPr>
        <w:t>another</w:t>
      </w:r>
      <w:r w:rsidRPr="00BD06CA">
        <w:rPr>
          <w:rFonts w:ascii="Consolas" w:hAnsi="Consolas"/>
          <w:sz w:val="24"/>
          <w:szCs w:val="24"/>
          <w:lang w:val="en-US"/>
        </w:rPr>
        <w:t>_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tr</w:t>
      </w:r>
      <w:proofErr w:type="spellEnd"/>
      <w:r w:rsidRPr="00BD06CA">
        <w:rPr>
          <w:rFonts w:ascii="Consolas" w:hAnsi="Consolas"/>
          <w:sz w:val="24"/>
          <w:szCs w:val="24"/>
          <w:lang w:val="en-US"/>
        </w:rPr>
        <w:t>:;</w:t>
      </w:r>
      <w:proofErr w:type="gramEnd"/>
    </w:p>
    <w:p w14:paraId="2C1FFC4E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>"Введите номера сравниваемых треугольников:\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");</w:t>
      </w:r>
    </w:p>
    <w:p w14:paraId="5B132B81" w14:textId="2EEE505D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"%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d%d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", &amp;tr[0], &amp;tr[1]);    tr[0]--; tr[1]--;</w:t>
      </w:r>
    </w:p>
    <w:p w14:paraId="7D3B643F" w14:textId="078DCE64" w:rsidR="00D22898" w:rsidRPr="00437E44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if (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tr[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 xml:space="preserve">0] &gt;=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plane.size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() || tr[1] &gt;=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plane.size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())    </w:t>
      </w:r>
      <w:r w:rsidRPr="00437E44">
        <w:rPr>
          <w:rFonts w:ascii="Consolas" w:hAnsi="Consolas"/>
          <w:sz w:val="24"/>
          <w:szCs w:val="24"/>
          <w:lang w:val="en-US"/>
        </w:rPr>
        <w:t>{</w:t>
      </w:r>
    </w:p>
    <w:p w14:paraId="6A81B44E" w14:textId="2010FC61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>"Один из введённых номеров треугольников не содержится в памяти\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");</w:t>
      </w:r>
    </w:p>
    <w:p w14:paraId="45C97F4B" w14:textId="46AEC87D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goto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another_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tr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 xml:space="preserve"> }</w:t>
      </w:r>
    </w:p>
    <w:p w14:paraId="5E254985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triangle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u[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2] = {plane[tr[0]], plane[tr[1]]};</w:t>
      </w:r>
    </w:p>
    <w:p w14:paraId="57825506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s-E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s-ES"/>
        </w:rPr>
        <w:t>std</w:t>
      </w:r>
      <w:proofErr w:type="spellEnd"/>
      <w:r w:rsidRPr="00D22898">
        <w:rPr>
          <w:rFonts w:ascii="Consolas" w:hAnsi="Consolas"/>
          <w:sz w:val="24"/>
          <w:szCs w:val="24"/>
          <w:lang w:val="es-ES"/>
        </w:rPr>
        <w:t>::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s-ES"/>
        </w:rPr>
        <w:t>cout</w:t>
      </w:r>
      <w:proofErr w:type="spellEnd"/>
    </w:p>
    <w:p w14:paraId="3E049BA0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s-ES"/>
        </w:rPr>
      </w:pPr>
      <w:r w:rsidRPr="00D22898">
        <w:rPr>
          <w:rFonts w:ascii="Consolas" w:hAnsi="Consolas"/>
          <w:sz w:val="24"/>
          <w:szCs w:val="24"/>
          <w:lang w:val="es-ES"/>
        </w:rPr>
        <w:t xml:space="preserve">        &lt;&lt; "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Треугольник</w:t>
      </w:r>
      <w:proofErr w:type="spellEnd"/>
      <w:r w:rsidRPr="00D22898">
        <w:rPr>
          <w:rFonts w:ascii="Consolas" w:hAnsi="Consolas"/>
          <w:sz w:val="24"/>
          <w:szCs w:val="24"/>
          <w:lang w:val="es-ES"/>
        </w:rPr>
        <w:t xml:space="preserve"> </w:t>
      </w:r>
      <w:proofErr w:type="gramStart"/>
      <w:r w:rsidRPr="00D22898">
        <w:rPr>
          <w:rFonts w:ascii="Consolas" w:hAnsi="Consolas"/>
          <w:sz w:val="24"/>
          <w:szCs w:val="24"/>
          <w:lang w:val="es-ES"/>
        </w:rPr>
        <w:t>1 :</w:t>
      </w:r>
      <w:proofErr w:type="gramEnd"/>
      <w:r w:rsidRPr="00D22898">
        <w:rPr>
          <w:rFonts w:ascii="Consolas" w:hAnsi="Consolas"/>
          <w:sz w:val="24"/>
          <w:szCs w:val="24"/>
          <w:lang w:val="es-ES"/>
        </w:rPr>
        <w:t>\n"</w:t>
      </w:r>
    </w:p>
    <w:p w14:paraId="51D317CD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s-ES"/>
        </w:rPr>
      </w:pPr>
      <w:r w:rsidRPr="00D22898">
        <w:rPr>
          <w:rFonts w:ascii="Consolas" w:hAnsi="Consolas"/>
          <w:sz w:val="24"/>
          <w:szCs w:val="24"/>
          <w:lang w:val="es-ES"/>
        </w:rPr>
        <w:t xml:space="preserve">        &lt;&lt; </w:t>
      </w:r>
      <w:proofErr w:type="gramStart"/>
      <w:r w:rsidRPr="00D22898">
        <w:rPr>
          <w:rFonts w:ascii="Consolas" w:hAnsi="Consolas"/>
          <w:sz w:val="24"/>
          <w:szCs w:val="24"/>
          <w:lang w:val="es-ES"/>
        </w:rPr>
        <w:t>u[</w:t>
      </w:r>
      <w:proofErr w:type="gramEnd"/>
      <w:r w:rsidRPr="00D22898">
        <w:rPr>
          <w:rFonts w:ascii="Consolas" w:hAnsi="Consolas"/>
          <w:sz w:val="24"/>
          <w:szCs w:val="24"/>
          <w:lang w:val="es-ES"/>
        </w:rPr>
        <w:t>0] &lt;&lt; "\n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Площадь</w:t>
      </w:r>
      <w:proofErr w:type="spellEnd"/>
      <w:r w:rsidRPr="00D22898">
        <w:rPr>
          <w:rFonts w:ascii="Consolas" w:hAnsi="Consolas"/>
          <w:sz w:val="24"/>
          <w:szCs w:val="24"/>
          <w:lang w:val="es-ES"/>
        </w:rPr>
        <w:t>: " &lt;&lt; u[0].</w:t>
      </w:r>
      <w:proofErr w:type="spellStart"/>
      <w:r w:rsidRPr="00D22898">
        <w:rPr>
          <w:rFonts w:ascii="Consolas" w:hAnsi="Consolas"/>
          <w:sz w:val="24"/>
          <w:szCs w:val="24"/>
          <w:lang w:val="es-ES"/>
        </w:rPr>
        <w:t>space</w:t>
      </w:r>
      <w:proofErr w:type="spellEnd"/>
      <w:r w:rsidRPr="00D22898">
        <w:rPr>
          <w:rFonts w:ascii="Consolas" w:hAnsi="Consolas"/>
          <w:sz w:val="24"/>
          <w:szCs w:val="24"/>
          <w:lang w:val="es-ES"/>
        </w:rPr>
        <w:t>()</w:t>
      </w:r>
    </w:p>
    <w:p w14:paraId="2A44E2AC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s-ES"/>
        </w:rPr>
      </w:pPr>
      <w:r w:rsidRPr="00D22898">
        <w:rPr>
          <w:rFonts w:ascii="Consolas" w:hAnsi="Consolas"/>
          <w:sz w:val="24"/>
          <w:szCs w:val="24"/>
          <w:lang w:val="es-ES"/>
        </w:rPr>
        <w:t xml:space="preserve">        &lt;&lt;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s-ES"/>
        </w:rPr>
        <w:t>std</w:t>
      </w:r>
      <w:proofErr w:type="spellEnd"/>
      <w:r w:rsidRPr="00D22898">
        <w:rPr>
          <w:rFonts w:ascii="Consolas" w:hAnsi="Consolas"/>
          <w:sz w:val="24"/>
          <w:szCs w:val="24"/>
          <w:lang w:val="es-ES"/>
        </w:rPr>
        <w:t>::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s-ES"/>
        </w:rPr>
        <w:t>endl</w:t>
      </w:r>
      <w:proofErr w:type="spellEnd"/>
    </w:p>
    <w:p w14:paraId="2FB8BA1A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s-ES"/>
        </w:rPr>
      </w:pPr>
      <w:r w:rsidRPr="00D22898">
        <w:rPr>
          <w:rFonts w:ascii="Consolas" w:hAnsi="Consolas"/>
          <w:sz w:val="24"/>
          <w:szCs w:val="24"/>
          <w:lang w:val="es-ES"/>
        </w:rPr>
        <w:t xml:space="preserve">        &lt;&lt; "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Треугольник</w:t>
      </w:r>
      <w:proofErr w:type="spellEnd"/>
      <w:r w:rsidRPr="00D22898">
        <w:rPr>
          <w:rFonts w:ascii="Consolas" w:hAnsi="Consolas"/>
          <w:sz w:val="24"/>
          <w:szCs w:val="24"/>
          <w:lang w:val="es-ES"/>
        </w:rPr>
        <w:t xml:space="preserve"> </w:t>
      </w:r>
      <w:proofErr w:type="gramStart"/>
      <w:r w:rsidRPr="00D22898">
        <w:rPr>
          <w:rFonts w:ascii="Consolas" w:hAnsi="Consolas"/>
          <w:sz w:val="24"/>
          <w:szCs w:val="24"/>
          <w:lang w:val="es-ES"/>
        </w:rPr>
        <w:t>2 :</w:t>
      </w:r>
      <w:proofErr w:type="gramEnd"/>
      <w:r w:rsidRPr="00D22898">
        <w:rPr>
          <w:rFonts w:ascii="Consolas" w:hAnsi="Consolas"/>
          <w:sz w:val="24"/>
          <w:szCs w:val="24"/>
          <w:lang w:val="es-ES"/>
        </w:rPr>
        <w:t>\n"</w:t>
      </w:r>
    </w:p>
    <w:p w14:paraId="5CC83436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s-ES"/>
        </w:rPr>
      </w:pPr>
      <w:r w:rsidRPr="00D22898">
        <w:rPr>
          <w:rFonts w:ascii="Consolas" w:hAnsi="Consolas"/>
          <w:sz w:val="24"/>
          <w:szCs w:val="24"/>
          <w:lang w:val="es-ES"/>
        </w:rPr>
        <w:t xml:space="preserve">        &lt;&lt; </w:t>
      </w:r>
      <w:proofErr w:type="gramStart"/>
      <w:r w:rsidRPr="00D22898">
        <w:rPr>
          <w:rFonts w:ascii="Consolas" w:hAnsi="Consolas"/>
          <w:sz w:val="24"/>
          <w:szCs w:val="24"/>
          <w:lang w:val="es-ES"/>
        </w:rPr>
        <w:t>u[</w:t>
      </w:r>
      <w:proofErr w:type="gramEnd"/>
      <w:r w:rsidRPr="00D22898">
        <w:rPr>
          <w:rFonts w:ascii="Consolas" w:hAnsi="Consolas"/>
          <w:sz w:val="24"/>
          <w:szCs w:val="24"/>
          <w:lang w:val="es-ES"/>
        </w:rPr>
        <w:t>1] &lt;&lt; "\n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Площадь</w:t>
      </w:r>
      <w:proofErr w:type="spellEnd"/>
      <w:r w:rsidRPr="00D22898">
        <w:rPr>
          <w:rFonts w:ascii="Consolas" w:hAnsi="Consolas"/>
          <w:sz w:val="24"/>
          <w:szCs w:val="24"/>
          <w:lang w:val="es-ES"/>
        </w:rPr>
        <w:t>: " &lt;&lt; u[1].</w:t>
      </w:r>
      <w:proofErr w:type="spellStart"/>
      <w:r w:rsidRPr="00D22898">
        <w:rPr>
          <w:rFonts w:ascii="Consolas" w:hAnsi="Consolas"/>
          <w:sz w:val="24"/>
          <w:szCs w:val="24"/>
          <w:lang w:val="es-ES"/>
        </w:rPr>
        <w:t>space</w:t>
      </w:r>
      <w:proofErr w:type="spellEnd"/>
      <w:r w:rsidRPr="00D22898">
        <w:rPr>
          <w:rFonts w:ascii="Consolas" w:hAnsi="Consolas"/>
          <w:sz w:val="24"/>
          <w:szCs w:val="24"/>
          <w:lang w:val="es-ES"/>
        </w:rPr>
        <w:t>()</w:t>
      </w:r>
    </w:p>
    <w:p w14:paraId="0787E160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s-ES"/>
        </w:rPr>
      </w:pPr>
      <w:r w:rsidRPr="00D22898">
        <w:rPr>
          <w:rFonts w:ascii="Consolas" w:hAnsi="Consolas"/>
          <w:sz w:val="24"/>
          <w:szCs w:val="24"/>
          <w:lang w:val="es-ES"/>
        </w:rPr>
        <w:t xml:space="preserve">        &lt;&lt;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s-ES"/>
        </w:rPr>
        <w:t>std</w:t>
      </w:r>
      <w:proofErr w:type="spellEnd"/>
      <w:r w:rsidRPr="00D22898">
        <w:rPr>
          <w:rFonts w:ascii="Consolas" w:hAnsi="Consolas"/>
          <w:sz w:val="24"/>
          <w:szCs w:val="24"/>
          <w:lang w:val="es-ES"/>
        </w:rPr>
        <w:t>::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s-ES"/>
        </w:rPr>
        <w:t>endl</w:t>
      </w:r>
      <w:proofErr w:type="spellEnd"/>
      <w:r w:rsidRPr="00D22898">
        <w:rPr>
          <w:rFonts w:ascii="Consolas" w:hAnsi="Consolas"/>
          <w:sz w:val="24"/>
          <w:szCs w:val="24"/>
          <w:lang w:val="es-ES"/>
        </w:rPr>
        <w:t>;</w:t>
      </w:r>
    </w:p>
    <w:p w14:paraId="730FD390" w14:textId="77777777" w:rsidR="00FF0B52" w:rsidRPr="00BD06CA" w:rsidRDefault="00D22898" w:rsidP="00FF0B52">
      <w:pPr>
        <w:pStyle w:val="NoSpacing"/>
        <w:rPr>
          <w:rFonts w:ascii="Consolas" w:hAnsi="Consolas"/>
          <w:sz w:val="24"/>
          <w:szCs w:val="24"/>
          <w:lang w:val="es-ES"/>
        </w:rPr>
      </w:pPr>
      <w:r w:rsidRPr="00BD06CA">
        <w:rPr>
          <w:rFonts w:ascii="Consolas" w:hAnsi="Consolas"/>
          <w:sz w:val="24"/>
          <w:szCs w:val="24"/>
          <w:lang w:val="es-ES"/>
        </w:rPr>
        <w:t xml:space="preserve">    </w:t>
      </w:r>
      <w:proofErr w:type="spellStart"/>
      <w:r w:rsidR="00FF0B52" w:rsidRPr="00FF0B52">
        <w:rPr>
          <w:rFonts w:ascii="Consolas" w:hAnsi="Consolas"/>
          <w:sz w:val="24"/>
          <w:szCs w:val="24"/>
          <w:lang w:val="es-ES"/>
        </w:rPr>
        <w:t>if</w:t>
      </w:r>
      <w:proofErr w:type="spellEnd"/>
      <w:r w:rsidR="00FF0B52" w:rsidRPr="00BD06CA">
        <w:rPr>
          <w:rFonts w:ascii="Consolas" w:hAnsi="Consolas"/>
          <w:sz w:val="24"/>
          <w:szCs w:val="24"/>
          <w:lang w:val="es-ES"/>
        </w:rPr>
        <w:t xml:space="preserve"> (</w:t>
      </w:r>
      <w:proofErr w:type="gramStart"/>
      <w:r w:rsidR="00FF0B52" w:rsidRPr="00FF0B52">
        <w:rPr>
          <w:rFonts w:ascii="Consolas" w:hAnsi="Consolas"/>
          <w:sz w:val="24"/>
          <w:szCs w:val="24"/>
          <w:lang w:val="es-ES"/>
        </w:rPr>
        <w:t>u</w:t>
      </w:r>
      <w:r w:rsidR="00FF0B52" w:rsidRPr="00BD06CA">
        <w:rPr>
          <w:rFonts w:ascii="Consolas" w:hAnsi="Consolas"/>
          <w:sz w:val="24"/>
          <w:szCs w:val="24"/>
          <w:lang w:val="es-ES"/>
        </w:rPr>
        <w:t>[</w:t>
      </w:r>
      <w:proofErr w:type="gramEnd"/>
      <w:r w:rsidR="00FF0B52" w:rsidRPr="00BD06CA">
        <w:rPr>
          <w:rFonts w:ascii="Consolas" w:hAnsi="Consolas"/>
          <w:sz w:val="24"/>
          <w:szCs w:val="24"/>
          <w:lang w:val="es-ES"/>
        </w:rPr>
        <w:t xml:space="preserve">0] &gt; </w:t>
      </w:r>
      <w:r w:rsidR="00FF0B52" w:rsidRPr="00FF0B52">
        <w:rPr>
          <w:rFonts w:ascii="Consolas" w:hAnsi="Consolas"/>
          <w:sz w:val="24"/>
          <w:szCs w:val="24"/>
          <w:lang w:val="es-ES"/>
        </w:rPr>
        <w:t>u</w:t>
      </w:r>
      <w:r w:rsidR="00FF0B52" w:rsidRPr="00BD06CA">
        <w:rPr>
          <w:rFonts w:ascii="Consolas" w:hAnsi="Consolas"/>
          <w:sz w:val="24"/>
          <w:szCs w:val="24"/>
          <w:lang w:val="es-ES"/>
        </w:rPr>
        <w:t>[1])</w:t>
      </w:r>
    </w:p>
    <w:p w14:paraId="41342689" w14:textId="77777777" w:rsidR="00FF0B52" w:rsidRPr="00FF0B52" w:rsidRDefault="00FF0B52" w:rsidP="00FF0B52">
      <w:pPr>
        <w:pStyle w:val="NoSpacing"/>
        <w:rPr>
          <w:rFonts w:ascii="Consolas" w:hAnsi="Consolas"/>
          <w:sz w:val="24"/>
          <w:szCs w:val="24"/>
        </w:rPr>
      </w:pPr>
      <w:r w:rsidRPr="00BD06CA">
        <w:rPr>
          <w:rFonts w:ascii="Consolas" w:hAnsi="Consolas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FF0B52">
        <w:rPr>
          <w:rFonts w:ascii="Consolas" w:hAnsi="Consolas"/>
          <w:sz w:val="24"/>
          <w:szCs w:val="24"/>
          <w:lang w:val="es-ES"/>
        </w:rPr>
        <w:t>printf</w:t>
      </w:r>
      <w:proofErr w:type="spellEnd"/>
      <w:r w:rsidRPr="00FF0B52">
        <w:rPr>
          <w:rFonts w:ascii="Consolas" w:hAnsi="Consolas"/>
          <w:sz w:val="24"/>
          <w:szCs w:val="24"/>
        </w:rPr>
        <w:t>(</w:t>
      </w:r>
      <w:proofErr w:type="gramEnd"/>
      <w:r w:rsidRPr="00FF0B52">
        <w:rPr>
          <w:rFonts w:ascii="Consolas" w:hAnsi="Consolas"/>
          <w:sz w:val="24"/>
          <w:szCs w:val="24"/>
        </w:rPr>
        <w:t>"Площадь треугольника 1 &gt; площади треугольника 2\</w:t>
      </w:r>
      <w:r w:rsidRPr="00FF0B52">
        <w:rPr>
          <w:rFonts w:ascii="Consolas" w:hAnsi="Consolas"/>
          <w:sz w:val="24"/>
          <w:szCs w:val="24"/>
          <w:lang w:val="es-ES"/>
        </w:rPr>
        <w:t>n</w:t>
      </w:r>
      <w:r w:rsidRPr="00FF0B52">
        <w:rPr>
          <w:rFonts w:ascii="Consolas" w:hAnsi="Consolas"/>
          <w:sz w:val="24"/>
          <w:szCs w:val="24"/>
        </w:rPr>
        <w:t>");</w:t>
      </w:r>
    </w:p>
    <w:p w14:paraId="08B72CEA" w14:textId="77777777" w:rsidR="00FF0B52" w:rsidRPr="00FF0B52" w:rsidRDefault="00FF0B52" w:rsidP="00FF0B52">
      <w:pPr>
        <w:pStyle w:val="NoSpacing"/>
        <w:rPr>
          <w:rFonts w:ascii="Consolas" w:hAnsi="Consolas"/>
          <w:sz w:val="24"/>
          <w:szCs w:val="24"/>
        </w:rPr>
      </w:pPr>
      <w:r w:rsidRPr="00FF0B52">
        <w:rPr>
          <w:rFonts w:ascii="Consolas" w:hAnsi="Consolas"/>
          <w:sz w:val="24"/>
          <w:szCs w:val="24"/>
        </w:rPr>
        <w:t xml:space="preserve">    </w:t>
      </w:r>
      <w:proofErr w:type="spellStart"/>
      <w:r w:rsidRPr="00FF0B52">
        <w:rPr>
          <w:rFonts w:ascii="Consolas" w:hAnsi="Consolas"/>
          <w:sz w:val="24"/>
          <w:szCs w:val="24"/>
          <w:lang w:val="es-ES"/>
        </w:rPr>
        <w:t>else</w:t>
      </w:r>
      <w:proofErr w:type="spellEnd"/>
      <w:r w:rsidRPr="00FF0B52">
        <w:rPr>
          <w:rFonts w:ascii="Consolas" w:hAnsi="Consolas"/>
          <w:sz w:val="24"/>
          <w:szCs w:val="24"/>
        </w:rPr>
        <w:t xml:space="preserve"> </w:t>
      </w:r>
      <w:proofErr w:type="spellStart"/>
      <w:r w:rsidRPr="00FF0B52">
        <w:rPr>
          <w:rFonts w:ascii="Consolas" w:hAnsi="Consolas"/>
          <w:sz w:val="24"/>
          <w:szCs w:val="24"/>
          <w:lang w:val="es-ES"/>
        </w:rPr>
        <w:t>if</w:t>
      </w:r>
      <w:proofErr w:type="spellEnd"/>
      <w:r w:rsidRPr="00FF0B52">
        <w:rPr>
          <w:rFonts w:ascii="Consolas" w:hAnsi="Consolas"/>
          <w:sz w:val="24"/>
          <w:szCs w:val="24"/>
        </w:rPr>
        <w:t xml:space="preserve"> (</w:t>
      </w:r>
      <w:proofErr w:type="gramStart"/>
      <w:r w:rsidRPr="00FF0B52">
        <w:rPr>
          <w:rFonts w:ascii="Consolas" w:hAnsi="Consolas"/>
          <w:sz w:val="24"/>
          <w:szCs w:val="24"/>
          <w:lang w:val="es-ES"/>
        </w:rPr>
        <w:t>u</w:t>
      </w:r>
      <w:r w:rsidRPr="00FF0B52">
        <w:rPr>
          <w:rFonts w:ascii="Consolas" w:hAnsi="Consolas"/>
          <w:sz w:val="24"/>
          <w:szCs w:val="24"/>
        </w:rPr>
        <w:t>[</w:t>
      </w:r>
      <w:proofErr w:type="gramEnd"/>
      <w:r w:rsidRPr="00FF0B52">
        <w:rPr>
          <w:rFonts w:ascii="Consolas" w:hAnsi="Consolas"/>
          <w:sz w:val="24"/>
          <w:szCs w:val="24"/>
        </w:rPr>
        <w:t xml:space="preserve">0] &lt; </w:t>
      </w:r>
      <w:r w:rsidRPr="00FF0B52">
        <w:rPr>
          <w:rFonts w:ascii="Consolas" w:hAnsi="Consolas"/>
          <w:sz w:val="24"/>
          <w:szCs w:val="24"/>
          <w:lang w:val="es-ES"/>
        </w:rPr>
        <w:t>u</w:t>
      </w:r>
      <w:r w:rsidRPr="00FF0B52">
        <w:rPr>
          <w:rFonts w:ascii="Consolas" w:hAnsi="Consolas"/>
          <w:sz w:val="24"/>
          <w:szCs w:val="24"/>
        </w:rPr>
        <w:t>[1])</w:t>
      </w:r>
    </w:p>
    <w:p w14:paraId="7642C9FF" w14:textId="77777777" w:rsidR="00FF0B52" w:rsidRPr="00FF0B52" w:rsidRDefault="00FF0B52" w:rsidP="00FF0B52">
      <w:pPr>
        <w:pStyle w:val="NoSpacing"/>
        <w:rPr>
          <w:rFonts w:ascii="Consolas" w:hAnsi="Consolas"/>
          <w:sz w:val="24"/>
          <w:szCs w:val="24"/>
        </w:rPr>
      </w:pPr>
      <w:r w:rsidRPr="00FF0B52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FF0B52">
        <w:rPr>
          <w:rFonts w:ascii="Consolas" w:hAnsi="Consolas"/>
          <w:sz w:val="24"/>
          <w:szCs w:val="24"/>
          <w:lang w:val="es-ES"/>
        </w:rPr>
        <w:t>printf</w:t>
      </w:r>
      <w:proofErr w:type="spellEnd"/>
      <w:r w:rsidRPr="00FF0B52">
        <w:rPr>
          <w:rFonts w:ascii="Consolas" w:hAnsi="Consolas"/>
          <w:sz w:val="24"/>
          <w:szCs w:val="24"/>
        </w:rPr>
        <w:t>(</w:t>
      </w:r>
      <w:proofErr w:type="gramEnd"/>
      <w:r w:rsidRPr="00FF0B52">
        <w:rPr>
          <w:rFonts w:ascii="Consolas" w:hAnsi="Consolas"/>
          <w:sz w:val="24"/>
          <w:szCs w:val="24"/>
        </w:rPr>
        <w:t>"Площадь треугольника 2 &gt; площади треугольника 1\</w:t>
      </w:r>
      <w:r w:rsidRPr="00FF0B52">
        <w:rPr>
          <w:rFonts w:ascii="Consolas" w:hAnsi="Consolas"/>
          <w:sz w:val="24"/>
          <w:szCs w:val="24"/>
          <w:lang w:val="es-ES"/>
        </w:rPr>
        <w:t>n</w:t>
      </w:r>
      <w:r w:rsidRPr="00FF0B52">
        <w:rPr>
          <w:rFonts w:ascii="Consolas" w:hAnsi="Consolas"/>
          <w:sz w:val="24"/>
          <w:szCs w:val="24"/>
        </w:rPr>
        <w:t>");</w:t>
      </w:r>
    </w:p>
    <w:p w14:paraId="7B4C364B" w14:textId="77777777" w:rsidR="00FF0B52" w:rsidRPr="00FF0B52" w:rsidRDefault="00FF0B52" w:rsidP="00FF0B52">
      <w:pPr>
        <w:pStyle w:val="NoSpacing"/>
        <w:rPr>
          <w:rFonts w:ascii="Consolas" w:hAnsi="Consolas"/>
          <w:sz w:val="24"/>
          <w:szCs w:val="24"/>
        </w:rPr>
      </w:pPr>
      <w:r w:rsidRPr="00FF0B52">
        <w:rPr>
          <w:rFonts w:ascii="Consolas" w:hAnsi="Consolas"/>
          <w:sz w:val="24"/>
          <w:szCs w:val="24"/>
        </w:rPr>
        <w:t xml:space="preserve">    </w:t>
      </w:r>
      <w:proofErr w:type="spellStart"/>
      <w:r w:rsidRPr="00FF0B52">
        <w:rPr>
          <w:rFonts w:ascii="Consolas" w:hAnsi="Consolas"/>
          <w:sz w:val="24"/>
          <w:szCs w:val="24"/>
          <w:lang w:val="es-ES"/>
        </w:rPr>
        <w:t>else</w:t>
      </w:r>
      <w:proofErr w:type="spellEnd"/>
    </w:p>
    <w:p w14:paraId="6DB46006" w14:textId="35CBC26C" w:rsidR="00D22898" w:rsidRPr="00D22898" w:rsidRDefault="00FF0B52" w:rsidP="00FF0B52">
      <w:pPr>
        <w:pStyle w:val="NoSpacing"/>
        <w:rPr>
          <w:rFonts w:ascii="Consolas" w:hAnsi="Consolas"/>
          <w:sz w:val="24"/>
          <w:szCs w:val="24"/>
        </w:rPr>
      </w:pPr>
      <w:r w:rsidRPr="00FF0B52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FF0B52">
        <w:rPr>
          <w:rFonts w:ascii="Consolas" w:hAnsi="Consolas"/>
          <w:sz w:val="24"/>
          <w:szCs w:val="24"/>
          <w:lang w:val="es-ES"/>
        </w:rPr>
        <w:t>printf</w:t>
      </w:r>
      <w:proofErr w:type="spellEnd"/>
      <w:r w:rsidRPr="00FF0B52">
        <w:rPr>
          <w:rFonts w:ascii="Consolas" w:hAnsi="Consolas"/>
          <w:sz w:val="24"/>
          <w:szCs w:val="24"/>
        </w:rPr>
        <w:t>(</w:t>
      </w:r>
      <w:proofErr w:type="gramEnd"/>
      <w:r w:rsidRPr="00FF0B52">
        <w:rPr>
          <w:rFonts w:ascii="Consolas" w:hAnsi="Consolas"/>
          <w:sz w:val="24"/>
          <w:szCs w:val="24"/>
        </w:rPr>
        <w:t>"Площадь треугольника 2 = площади треугольника 1\</w:t>
      </w:r>
      <w:r w:rsidRPr="00FF0B52">
        <w:rPr>
          <w:rFonts w:ascii="Consolas" w:hAnsi="Consolas"/>
          <w:sz w:val="24"/>
          <w:szCs w:val="24"/>
          <w:lang w:val="es-ES"/>
        </w:rPr>
        <w:t>n</w:t>
      </w:r>
      <w:r w:rsidRPr="00FF0B52">
        <w:rPr>
          <w:rFonts w:ascii="Consolas" w:hAnsi="Consolas"/>
          <w:sz w:val="24"/>
          <w:szCs w:val="24"/>
        </w:rPr>
        <w:t>");</w:t>
      </w:r>
      <w:r w:rsidR="00D22898" w:rsidRPr="00D22898">
        <w:rPr>
          <w:rFonts w:ascii="Consolas" w:hAnsi="Consolas"/>
          <w:sz w:val="24"/>
          <w:szCs w:val="24"/>
        </w:rPr>
        <w:t>}</w:t>
      </w:r>
    </w:p>
    <w:p w14:paraId="3BD4BB25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</w:p>
    <w:p w14:paraId="56A716FD" w14:textId="45F28F6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  <w:lang w:val="en-US"/>
        </w:rPr>
        <w:t>void</w:t>
      </w:r>
      <w:r w:rsidRPr="00D22898">
        <w:rPr>
          <w:rFonts w:ascii="Consolas" w:hAnsi="Consolas"/>
          <w:sz w:val="24"/>
          <w:szCs w:val="24"/>
        </w:rPr>
        <w:t xml:space="preserve">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creation</w:t>
      </w:r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>)</w:t>
      </w:r>
      <w:r w:rsidR="00D65528">
        <w:rPr>
          <w:rFonts w:ascii="Consolas" w:hAnsi="Consolas"/>
          <w:sz w:val="24"/>
          <w:szCs w:val="24"/>
        </w:rPr>
        <w:tab/>
      </w:r>
      <w:r w:rsidRPr="00D22898">
        <w:rPr>
          <w:rFonts w:ascii="Consolas" w:hAnsi="Consolas"/>
          <w:sz w:val="24"/>
          <w:szCs w:val="24"/>
        </w:rPr>
        <w:t xml:space="preserve">{    </w:t>
      </w:r>
      <w:r w:rsidRPr="00D22898">
        <w:rPr>
          <w:rFonts w:ascii="Consolas" w:hAnsi="Consolas"/>
          <w:sz w:val="24"/>
          <w:szCs w:val="24"/>
          <w:lang w:val="en-US"/>
        </w:rPr>
        <w:t>triangle</w:t>
      </w:r>
      <w:r w:rsidRPr="00D22898">
        <w:rPr>
          <w:rFonts w:ascii="Consolas" w:hAnsi="Consolas"/>
          <w:sz w:val="24"/>
          <w:szCs w:val="24"/>
        </w:rPr>
        <w:t xml:space="preserve"> </w:t>
      </w:r>
      <w:r w:rsidRPr="00D22898">
        <w:rPr>
          <w:rFonts w:ascii="Consolas" w:hAnsi="Consolas"/>
          <w:sz w:val="24"/>
          <w:szCs w:val="24"/>
          <w:lang w:val="en-US"/>
        </w:rPr>
        <w:t>temp</w:t>
      </w:r>
      <w:r w:rsidRPr="00D22898">
        <w:rPr>
          <w:rFonts w:ascii="Consolas" w:hAnsi="Consolas"/>
          <w:sz w:val="24"/>
          <w:szCs w:val="24"/>
        </w:rPr>
        <w:t>;</w:t>
      </w:r>
    </w:p>
    <w:p w14:paraId="6329D18F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 xml:space="preserve">"Введите для каждой точки треугольника координаты </w:t>
      </w:r>
      <w:r w:rsidRPr="00D22898">
        <w:rPr>
          <w:rFonts w:ascii="Consolas" w:hAnsi="Consolas"/>
          <w:sz w:val="24"/>
          <w:szCs w:val="24"/>
          <w:lang w:val="en-US"/>
        </w:rPr>
        <w:t>x</w:t>
      </w:r>
      <w:r w:rsidRPr="00D22898">
        <w:rPr>
          <w:rFonts w:ascii="Consolas" w:hAnsi="Consolas"/>
          <w:sz w:val="24"/>
          <w:szCs w:val="24"/>
        </w:rPr>
        <w:t xml:space="preserve"> и </w:t>
      </w:r>
      <w:r w:rsidRPr="00D22898">
        <w:rPr>
          <w:rFonts w:ascii="Consolas" w:hAnsi="Consolas"/>
          <w:sz w:val="24"/>
          <w:szCs w:val="24"/>
          <w:lang w:val="en-US"/>
        </w:rPr>
        <w:t>y</w:t>
      </w:r>
      <w:r w:rsidRPr="00D22898">
        <w:rPr>
          <w:rFonts w:ascii="Consolas" w:hAnsi="Consolas"/>
          <w:sz w:val="24"/>
          <w:szCs w:val="24"/>
        </w:rPr>
        <w:t xml:space="preserve"> (в общей сложности 6):\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");</w:t>
      </w:r>
    </w:p>
    <w:p w14:paraId="4E821F22" w14:textId="1675393D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</w:rPr>
        <w:t xml:space="preserve">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&gt;&gt; temp;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plane.push_back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(temp);</w:t>
      </w:r>
      <w:r w:rsidR="00363C9A">
        <w:rPr>
          <w:rFonts w:ascii="Consolas" w:hAnsi="Consolas"/>
          <w:sz w:val="24"/>
          <w:szCs w:val="24"/>
          <w:lang w:val="en-US"/>
        </w:rPr>
        <w:tab/>
      </w:r>
      <w:r w:rsidRPr="00D22898">
        <w:rPr>
          <w:rFonts w:ascii="Consolas" w:hAnsi="Consolas"/>
          <w:sz w:val="24"/>
          <w:szCs w:val="24"/>
          <w:lang w:val="en-US"/>
        </w:rPr>
        <w:t>}</w:t>
      </w:r>
    </w:p>
    <w:p w14:paraId="5D15B8E0" w14:textId="7C9EF2BB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)</w:t>
      </w:r>
      <w:r w:rsidR="00363C9A">
        <w:rPr>
          <w:rFonts w:ascii="Consolas" w:hAnsi="Consolas"/>
          <w:sz w:val="24"/>
          <w:szCs w:val="24"/>
          <w:lang w:val="en-US"/>
        </w:rPr>
        <w:tab/>
      </w:r>
      <w:r w:rsidRPr="00D22898">
        <w:rPr>
          <w:rFonts w:ascii="Consolas" w:hAnsi="Consolas"/>
          <w:sz w:val="24"/>
          <w:szCs w:val="24"/>
          <w:lang w:val="en-US"/>
        </w:rPr>
        <w:t>{    int x;</w:t>
      </w:r>
    </w:p>
    <w:p w14:paraId="25624F48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proofErr w:type="spellStart"/>
      <w:r w:rsidRPr="00D22898">
        <w:rPr>
          <w:rFonts w:ascii="Consolas" w:hAnsi="Consolas"/>
          <w:sz w:val="24"/>
          <w:szCs w:val="24"/>
          <w:lang w:val="en-US"/>
        </w:rPr>
        <w:t>another_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trg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:;</w:t>
      </w:r>
      <w:proofErr w:type="gramEnd"/>
    </w:p>
    <w:p w14:paraId="62EEF451" w14:textId="4E92A90D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prt_menu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tr_num</w:t>
      </w:r>
      <w:proofErr w:type="spellEnd"/>
      <w:proofErr w:type="gramStart"/>
      <w:r w:rsidRPr="00D22898">
        <w:rPr>
          <w:rFonts w:ascii="Consolas" w:hAnsi="Consolas"/>
          <w:sz w:val="24"/>
          <w:szCs w:val="24"/>
          <w:lang w:val="en-US"/>
        </w:rPr>
        <w:t xml:space="preserve">);   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("%d", &amp;x);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getchar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();</w:t>
      </w:r>
    </w:p>
    <w:p w14:paraId="5162A6DC" w14:textId="6B6C38C1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if (x &gt;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plane.size</w:t>
      </w:r>
      <w:proofErr w:type="spellEnd"/>
      <w:proofErr w:type="gramEnd"/>
      <w:r w:rsidRPr="00D22898">
        <w:rPr>
          <w:rFonts w:ascii="Consolas" w:hAnsi="Consolas"/>
          <w:sz w:val="24"/>
          <w:szCs w:val="24"/>
          <w:lang w:val="en-US"/>
        </w:rPr>
        <w:t>() || x &lt;= 0)    {</w:t>
      </w:r>
    </w:p>
    <w:p w14:paraId="50A8217C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prt_menu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tr_not_exist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3318F777" w14:textId="31CA2692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goto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another_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trg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 xml:space="preserve"> }</w:t>
      </w:r>
    </w:p>
    <w:p w14:paraId="5FDA6712" w14:textId="31BD4EBE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proofErr w:type="gramStart"/>
      <w:r w:rsidRPr="00D22898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&lt;&lt; plane[x - 1] &lt;&lt; "\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nПлощадь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: " &lt;&lt; plane[x - 1].space();</w:t>
      </w:r>
    </w:p>
    <w:p w14:paraId="1B0E9362" w14:textId="0AF71CE4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prt_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menu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0);</w:t>
      </w:r>
      <w:r w:rsidR="00363C9A">
        <w:rPr>
          <w:rFonts w:ascii="Consolas" w:hAnsi="Consolas"/>
          <w:sz w:val="24"/>
          <w:szCs w:val="24"/>
          <w:lang w:val="en-US"/>
        </w:rPr>
        <w:tab/>
      </w:r>
      <w:r w:rsidR="00363C9A">
        <w:rPr>
          <w:rFonts w:ascii="Consolas" w:hAnsi="Consolas"/>
          <w:sz w:val="24"/>
          <w:szCs w:val="24"/>
          <w:lang w:val="en-US"/>
        </w:rPr>
        <w:tab/>
      </w:r>
      <w:r w:rsidRPr="00D22898">
        <w:rPr>
          <w:rFonts w:ascii="Consolas" w:hAnsi="Consolas"/>
          <w:sz w:val="24"/>
          <w:szCs w:val="24"/>
          <w:lang w:val="en-US"/>
        </w:rPr>
        <w:t>}</w:t>
      </w:r>
    </w:p>
    <w:p w14:paraId="1938D5D8" w14:textId="451C0F79" w:rsidR="00363C9A" w:rsidRDefault="00363C9A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3671FDD3" w14:textId="21A1FD1E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lastRenderedPageBreak/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transform(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 xml:space="preserve">int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point_num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, triangle *j){    int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tr_n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;</w:t>
      </w:r>
    </w:p>
    <w:p w14:paraId="5854C1C4" w14:textId="2D02D1B8" w:rsidR="00363C9A" w:rsidRPr="00363C9A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363C9A">
        <w:rPr>
          <w:rFonts w:ascii="Consolas" w:hAnsi="Consolas"/>
          <w:sz w:val="24"/>
          <w:szCs w:val="24"/>
          <w:lang w:val="en-US"/>
        </w:rPr>
        <w:t xml:space="preserve">    </w:t>
      </w:r>
      <w:r w:rsidRPr="00D22898">
        <w:rPr>
          <w:rFonts w:ascii="Consolas" w:hAnsi="Consolas"/>
          <w:sz w:val="24"/>
          <w:szCs w:val="24"/>
          <w:lang w:val="en-US"/>
        </w:rPr>
        <w:t>if</w:t>
      </w:r>
      <w:r w:rsidRPr="00363C9A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point</w:t>
      </w:r>
      <w:r w:rsidRPr="00363C9A">
        <w:rPr>
          <w:rFonts w:ascii="Consolas" w:hAnsi="Consolas"/>
          <w:sz w:val="24"/>
          <w:szCs w:val="24"/>
          <w:lang w:val="en-US"/>
        </w:rPr>
        <w:t>_</w:t>
      </w:r>
      <w:r w:rsidRPr="00D22898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363C9A">
        <w:rPr>
          <w:rFonts w:ascii="Consolas" w:hAnsi="Consolas"/>
          <w:sz w:val="24"/>
          <w:szCs w:val="24"/>
          <w:lang w:val="en-US"/>
        </w:rPr>
        <w:t xml:space="preserve"> == 4) </w:t>
      </w:r>
      <w:proofErr w:type="gramStart"/>
      <w:r w:rsidRPr="00363C9A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  <w:r w:rsidR="00363C9A">
        <w:rPr>
          <w:rFonts w:ascii="Consolas" w:hAnsi="Consolas"/>
          <w:sz w:val="24"/>
          <w:szCs w:val="24"/>
          <w:lang w:val="en-US"/>
        </w:rPr>
        <w:tab/>
      </w:r>
      <w:r w:rsidRPr="00D22898">
        <w:rPr>
          <w:rFonts w:ascii="Consolas" w:hAnsi="Consolas"/>
          <w:sz w:val="24"/>
          <w:szCs w:val="24"/>
          <w:lang w:val="en-US"/>
        </w:rPr>
        <w:t>point</w:t>
      </w:r>
      <w:r w:rsidRPr="00363C9A">
        <w:rPr>
          <w:rFonts w:ascii="Consolas" w:hAnsi="Consolas"/>
          <w:sz w:val="24"/>
          <w:szCs w:val="24"/>
          <w:lang w:val="en-US"/>
        </w:rPr>
        <w:t xml:space="preserve"> </w:t>
      </w:r>
      <w:r w:rsidRPr="00D22898">
        <w:rPr>
          <w:rFonts w:ascii="Consolas" w:hAnsi="Consolas"/>
          <w:sz w:val="24"/>
          <w:szCs w:val="24"/>
          <w:lang w:val="en-US"/>
        </w:rPr>
        <w:t>a</w:t>
      </w:r>
      <w:r w:rsidRPr="00363C9A">
        <w:rPr>
          <w:rFonts w:ascii="Consolas" w:hAnsi="Consolas"/>
          <w:sz w:val="24"/>
          <w:szCs w:val="24"/>
          <w:lang w:val="en-US"/>
        </w:rPr>
        <w:t xml:space="preserve">; </w:t>
      </w:r>
    </w:p>
    <w:p w14:paraId="3891F9F9" w14:textId="6C92D726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>"Введите, на какое расстояние нужно перенести треугольник (</w:t>
      </w:r>
      <w:r w:rsidRPr="00D22898">
        <w:rPr>
          <w:rFonts w:ascii="Consolas" w:hAnsi="Consolas"/>
          <w:sz w:val="24"/>
          <w:szCs w:val="24"/>
          <w:lang w:val="en-US"/>
        </w:rPr>
        <w:t>x</w:t>
      </w:r>
      <w:r w:rsidRPr="00D22898">
        <w:rPr>
          <w:rFonts w:ascii="Consolas" w:hAnsi="Consolas"/>
          <w:sz w:val="24"/>
          <w:szCs w:val="24"/>
        </w:rPr>
        <w:t xml:space="preserve"> и </w:t>
      </w:r>
      <w:r w:rsidRPr="00D22898">
        <w:rPr>
          <w:rFonts w:ascii="Consolas" w:hAnsi="Consolas"/>
          <w:sz w:val="24"/>
          <w:szCs w:val="24"/>
          <w:lang w:val="en-US"/>
        </w:rPr>
        <w:t>y</w:t>
      </w:r>
      <w:r w:rsidRPr="00D22898">
        <w:rPr>
          <w:rFonts w:ascii="Consolas" w:hAnsi="Consolas"/>
          <w:sz w:val="24"/>
          <w:szCs w:val="24"/>
        </w:rPr>
        <w:t>):\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");</w:t>
      </w:r>
    </w:p>
    <w:p w14:paraId="6F1CBF00" w14:textId="4E599A2F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&gt;&gt; a;        (*j).move(5, a);    }</w:t>
      </w:r>
    </w:p>
    <w:p w14:paraId="545CD3E5" w14:textId="5E7CDB42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else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 xml:space="preserve">   {</w:t>
      </w:r>
      <w:proofErr w:type="gramEnd"/>
    </w:p>
    <w:p w14:paraId="0839E0CC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point a;</w:t>
      </w:r>
    </w:p>
    <w:p w14:paraId="2F71951A" w14:textId="77777777" w:rsidR="00D22898" w:rsidRPr="00BD06CA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BD06CA">
        <w:rPr>
          <w:rFonts w:ascii="Consolas" w:hAnsi="Consolas"/>
          <w:sz w:val="24"/>
          <w:szCs w:val="24"/>
        </w:rPr>
        <w:t>(</w:t>
      </w:r>
      <w:proofErr w:type="gramEnd"/>
      <w:r w:rsidRPr="00BD06CA">
        <w:rPr>
          <w:rFonts w:ascii="Consolas" w:hAnsi="Consolas"/>
          <w:sz w:val="24"/>
          <w:szCs w:val="24"/>
        </w:rPr>
        <w:t>"Начальные координаты точки:\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BD06CA">
        <w:rPr>
          <w:rFonts w:ascii="Consolas" w:hAnsi="Consolas"/>
          <w:sz w:val="24"/>
          <w:szCs w:val="24"/>
        </w:rPr>
        <w:t>");</w:t>
      </w:r>
    </w:p>
    <w:p w14:paraId="3371D99E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</w:rPr>
        <w:t xml:space="preserve">        </w:t>
      </w:r>
      <w:r w:rsidRPr="00D22898">
        <w:rPr>
          <w:rFonts w:ascii="Consolas" w:hAnsi="Consolas"/>
          <w:sz w:val="24"/>
          <w:szCs w:val="24"/>
          <w:lang w:val="en-US"/>
        </w:rPr>
        <w:t>(*j).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print_point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point_num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31B64DB4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>"\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Введите, на какое расстояние перенести точку\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");</w:t>
      </w:r>
    </w:p>
    <w:p w14:paraId="39CFBAEC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&gt;&gt; a;</w:t>
      </w:r>
    </w:p>
    <w:p w14:paraId="7142C2FA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(*j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).move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point_num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, a);</w:t>
      </w:r>
    </w:p>
    <w:p w14:paraId="293EE975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>"Новые координаты точки:\</w:t>
      </w:r>
      <w:r w:rsidRPr="00D22898">
        <w:rPr>
          <w:rFonts w:ascii="Consolas" w:hAnsi="Consolas"/>
          <w:sz w:val="24"/>
          <w:szCs w:val="24"/>
          <w:lang w:val="en-US"/>
        </w:rPr>
        <w:t>t</w:t>
      </w:r>
      <w:r w:rsidRPr="00D22898">
        <w:rPr>
          <w:rFonts w:ascii="Consolas" w:hAnsi="Consolas"/>
          <w:sz w:val="24"/>
          <w:szCs w:val="24"/>
        </w:rPr>
        <w:t>");</w:t>
      </w:r>
    </w:p>
    <w:p w14:paraId="6D8EF210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</w:rPr>
        <w:t xml:space="preserve">        </w:t>
      </w:r>
      <w:r w:rsidRPr="00D22898">
        <w:rPr>
          <w:rFonts w:ascii="Consolas" w:hAnsi="Consolas"/>
          <w:sz w:val="24"/>
          <w:szCs w:val="24"/>
          <w:lang w:val="en-US"/>
        </w:rPr>
        <w:t>(*j).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print_point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point_num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);</w:t>
      </w:r>
    </w:p>
    <w:p w14:paraId="3C99E67A" w14:textId="10AC6A02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prt_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menu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0);    }</w:t>
      </w:r>
      <w:r w:rsidR="00363C9A">
        <w:rPr>
          <w:rFonts w:ascii="Consolas" w:hAnsi="Consolas"/>
          <w:sz w:val="24"/>
          <w:szCs w:val="24"/>
          <w:lang w:val="en-US"/>
        </w:rPr>
        <w:tab/>
      </w:r>
      <w:r w:rsidRPr="00D22898">
        <w:rPr>
          <w:rFonts w:ascii="Consolas" w:hAnsi="Consolas"/>
          <w:sz w:val="24"/>
          <w:szCs w:val="24"/>
          <w:lang w:val="en-US"/>
        </w:rPr>
        <w:t>}</w:t>
      </w:r>
    </w:p>
    <w:p w14:paraId="07B6C2B7" w14:textId="5740561A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multiply(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triangle *a)</w:t>
      </w:r>
      <w:r w:rsidR="00363C9A">
        <w:rPr>
          <w:rFonts w:ascii="Consolas" w:hAnsi="Consolas"/>
          <w:sz w:val="24"/>
          <w:szCs w:val="24"/>
          <w:lang w:val="en-US"/>
        </w:rPr>
        <w:tab/>
      </w:r>
      <w:r w:rsidRPr="00D22898">
        <w:rPr>
          <w:rFonts w:ascii="Consolas" w:hAnsi="Consolas"/>
          <w:sz w:val="24"/>
          <w:szCs w:val="24"/>
          <w:lang w:val="en-US"/>
        </w:rPr>
        <w:t>{</w:t>
      </w:r>
    </w:p>
    <w:p w14:paraId="27E3347F" w14:textId="5A33FE42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triangle n = *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 xml:space="preserve">a;   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 xml:space="preserve"> point adj;</w:t>
      </w:r>
    </w:p>
    <w:p w14:paraId="6F574DEA" w14:textId="16D87FD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double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newsize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;</w:t>
      </w:r>
      <w:r w:rsidR="00363C9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&lt;&lt; "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Начальные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координаты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:\n" &lt;&lt; n;</w:t>
      </w:r>
    </w:p>
    <w:p w14:paraId="7E933EEA" w14:textId="7CFCE5FE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>"\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Введите, от какой точки рассчитывать умножение (</w:t>
      </w:r>
      <w:r w:rsidRPr="00D22898">
        <w:rPr>
          <w:rFonts w:ascii="Consolas" w:hAnsi="Consolas"/>
          <w:sz w:val="24"/>
          <w:szCs w:val="24"/>
          <w:lang w:val="en-US"/>
        </w:rPr>
        <w:t>x</w:t>
      </w:r>
      <w:r w:rsidRPr="00D22898">
        <w:rPr>
          <w:rFonts w:ascii="Consolas" w:hAnsi="Consolas"/>
          <w:sz w:val="24"/>
          <w:szCs w:val="24"/>
        </w:rPr>
        <w:t xml:space="preserve"> и </w:t>
      </w:r>
      <w:r w:rsidRPr="00D22898">
        <w:rPr>
          <w:rFonts w:ascii="Consolas" w:hAnsi="Consolas"/>
          <w:sz w:val="24"/>
          <w:szCs w:val="24"/>
          <w:lang w:val="en-US"/>
        </w:rPr>
        <w:t>y</w:t>
      </w:r>
      <w:r w:rsidRPr="00D22898">
        <w:rPr>
          <w:rFonts w:ascii="Consolas" w:hAnsi="Consolas"/>
          <w:sz w:val="24"/>
          <w:szCs w:val="24"/>
        </w:rPr>
        <w:t>):\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 xml:space="preserve">");    </w:t>
      </w:r>
      <w:r w:rsidRPr="00D22898">
        <w:rPr>
          <w:rFonts w:ascii="Consolas" w:hAnsi="Consolas"/>
          <w:sz w:val="24"/>
          <w:szCs w:val="24"/>
          <w:lang w:val="en-US"/>
        </w:rPr>
        <w:t>std</w:t>
      </w:r>
      <w:r w:rsidRPr="006712EC">
        <w:rPr>
          <w:rFonts w:ascii="Consolas" w:hAnsi="Consolas"/>
          <w:sz w:val="24"/>
          <w:szCs w:val="24"/>
        </w:rPr>
        <w:t>::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6712EC">
        <w:rPr>
          <w:rFonts w:ascii="Consolas" w:hAnsi="Consolas"/>
          <w:sz w:val="24"/>
          <w:szCs w:val="24"/>
        </w:rPr>
        <w:t xml:space="preserve"> &gt;&gt; </w:t>
      </w:r>
      <w:r w:rsidRPr="00D22898">
        <w:rPr>
          <w:rFonts w:ascii="Consolas" w:hAnsi="Consolas"/>
          <w:sz w:val="24"/>
          <w:szCs w:val="24"/>
          <w:lang w:val="en-US"/>
        </w:rPr>
        <w:t>adj</w:t>
      </w:r>
      <w:r w:rsidRPr="006712EC">
        <w:rPr>
          <w:rFonts w:ascii="Consolas" w:hAnsi="Consolas"/>
          <w:sz w:val="24"/>
          <w:szCs w:val="24"/>
        </w:rPr>
        <w:t xml:space="preserve">;    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.</w:t>
      </w:r>
      <w:r w:rsidRPr="00D22898">
        <w:rPr>
          <w:rFonts w:ascii="Consolas" w:hAnsi="Consolas"/>
          <w:sz w:val="24"/>
          <w:szCs w:val="24"/>
          <w:lang w:val="en-US"/>
        </w:rPr>
        <w:t>move</w:t>
      </w:r>
      <w:r w:rsidRPr="00D22898">
        <w:rPr>
          <w:rFonts w:ascii="Consolas" w:hAnsi="Consolas"/>
          <w:sz w:val="24"/>
          <w:szCs w:val="24"/>
        </w:rPr>
        <w:t xml:space="preserve">(4, </w:t>
      </w:r>
      <w:r w:rsidRPr="00D22898">
        <w:rPr>
          <w:rFonts w:ascii="Consolas" w:hAnsi="Consolas"/>
          <w:sz w:val="24"/>
          <w:szCs w:val="24"/>
          <w:lang w:val="en-US"/>
        </w:rPr>
        <w:t>adj</w:t>
      </w:r>
      <w:r w:rsidRPr="00D22898">
        <w:rPr>
          <w:rFonts w:ascii="Consolas" w:hAnsi="Consolas"/>
          <w:sz w:val="24"/>
          <w:szCs w:val="24"/>
        </w:rPr>
        <w:t>);</w:t>
      </w:r>
    </w:p>
    <w:p w14:paraId="71E18C1E" w14:textId="77777777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>"Введите, на что умножить:\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>");</w:t>
      </w:r>
    </w:p>
    <w:p w14:paraId="6B2ECC66" w14:textId="0D1041DB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BD06CA">
        <w:rPr>
          <w:rFonts w:ascii="Consolas" w:hAnsi="Consolas"/>
          <w:sz w:val="24"/>
          <w:szCs w:val="24"/>
        </w:rPr>
        <w:t xml:space="preserve">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std::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n-US"/>
        </w:rPr>
        <w:t>cin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newsize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 xml:space="preserve">;    n *=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newsize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;</w:t>
      </w:r>
    </w:p>
    <w:p w14:paraId="0BB09337" w14:textId="160F4836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std</w:t>
      </w:r>
      <w:r w:rsidRPr="006712EC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D22898">
        <w:rPr>
          <w:rFonts w:ascii="Consolas" w:hAnsi="Consolas"/>
          <w:sz w:val="24"/>
          <w:szCs w:val="24"/>
          <w:lang w:val="en-US"/>
        </w:rPr>
        <w:t>cout</w:t>
      </w:r>
      <w:proofErr w:type="spellEnd"/>
      <w:r w:rsidRPr="006712EC">
        <w:rPr>
          <w:rFonts w:ascii="Consolas" w:hAnsi="Consolas"/>
          <w:sz w:val="24"/>
          <w:szCs w:val="24"/>
          <w:lang w:val="en-US"/>
        </w:rPr>
        <w:t xml:space="preserve"> &lt;&lt; "</w:t>
      </w:r>
      <w:r w:rsidRPr="00D22898">
        <w:rPr>
          <w:rFonts w:ascii="Consolas" w:hAnsi="Consolas"/>
          <w:sz w:val="24"/>
          <w:szCs w:val="24"/>
        </w:rPr>
        <w:t>Новые</w:t>
      </w:r>
      <w:r w:rsidRPr="006712EC">
        <w:rPr>
          <w:rFonts w:ascii="Consolas" w:hAnsi="Consolas"/>
          <w:sz w:val="24"/>
          <w:szCs w:val="24"/>
          <w:lang w:val="en-US"/>
        </w:rPr>
        <w:t xml:space="preserve"> </w:t>
      </w:r>
      <w:r w:rsidRPr="00D22898">
        <w:rPr>
          <w:rFonts w:ascii="Consolas" w:hAnsi="Consolas"/>
          <w:sz w:val="24"/>
          <w:szCs w:val="24"/>
        </w:rPr>
        <w:t>координаты</w:t>
      </w:r>
      <w:r w:rsidRPr="006712EC">
        <w:rPr>
          <w:rFonts w:ascii="Consolas" w:hAnsi="Consolas"/>
          <w:sz w:val="24"/>
          <w:szCs w:val="24"/>
          <w:lang w:val="en-US"/>
        </w:rPr>
        <w:t>:\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6712EC">
        <w:rPr>
          <w:rFonts w:ascii="Consolas" w:hAnsi="Consolas"/>
          <w:sz w:val="24"/>
          <w:szCs w:val="24"/>
          <w:lang w:val="en-US"/>
        </w:rPr>
        <w:t xml:space="preserve">" </w:t>
      </w:r>
      <w:r w:rsidRPr="00D22898">
        <w:rPr>
          <w:rFonts w:ascii="Consolas" w:hAnsi="Consolas"/>
          <w:sz w:val="24"/>
          <w:szCs w:val="24"/>
          <w:lang w:val="en-US"/>
        </w:rPr>
        <w:t>&lt;&lt; n &lt;&lt; std::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endl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;</w:t>
      </w:r>
    </w:p>
    <w:p w14:paraId="456249E6" w14:textId="5DC764C6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*a = n;</w:t>
      </w:r>
      <w:r w:rsidR="006712EC">
        <w:rPr>
          <w:rFonts w:ascii="Consolas" w:hAnsi="Consolas"/>
          <w:sz w:val="24"/>
          <w:szCs w:val="24"/>
          <w:lang w:val="en-US"/>
        </w:rPr>
        <w:tab/>
      </w:r>
      <w:r w:rsidRPr="00D22898">
        <w:rPr>
          <w:rFonts w:ascii="Consolas" w:hAnsi="Consolas"/>
          <w:sz w:val="24"/>
          <w:szCs w:val="24"/>
          <w:lang w:val="en-US"/>
        </w:rPr>
        <w:t>}</w:t>
      </w:r>
    </w:p>
    <w:p w14:paraId="1B5570D6" w14:textId="3B51D106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prt_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>menu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>int a)</w:t>
      </w:r>
      <w:r w:rsidR="006712EC">
        <w:rPr>
          <w:rFonts w:ascii="Consolas" w:hAnsi="Consolas"/>
          <w:sz w:val="24"/>
          <w:szCs w:val="24"/>
          <w:lang w:val="en-US"/>
        </w:rPr>
        <w:tab/>
      </w:r>
      <w:r w:rsidRPr="00D22898">
        <w:rPr>
          <w:rFonts w:ascii="Consolas" w:hAnsi="Consolas"/>
          <w:sz w:val="24"/>
          <w:szCs w:val="24"/>
          <w:lang w:val="en-US"/>
        </w:rPr>
        <w:t>{</w:t>
      </w:r>
    </w:p>
    <w:p w14:paraId="3ADFDC8F" w14:textId="4CCCAB98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switch (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 xml:space="preserve">a)   </w:t>
      </w:r>
      <w:proofErr w:type="gramEnd"/>
      <w:r w:rsidRPr="00D22898">
        <w:rPr>
          <w:rFonts w:ascii="Consolas" w:hAnsi="Consolas"/>
          <w:sz w:val="24"/>
          <w:szCs w:val="24"/>
          <w:lang w:val="en-US"/>
        </w:rPr>
        <w:t xml:space="preserve"> {</w:t>
      </w:r>
    </w:p>
    <w:p w14:paraId="75E94A7A" w14:textId="51B928B3" w:rsidR="00D22898" w:rsidRPr="006712EC" w:rsidRDefault="00D22898" w:rsidP="00D22898">
      <w:pPr>
        <w:pStyle w:val="NoSpacing"/>
        <w:rPr>
          <w:rFonts w:ascii="Consolas" w:hAnsi="Consolas"/>
          <w:sz w:val="24"/>
          <w:szCs w:val="24"/>
          <w:lang w:val="en-US"/>
        </w:rPr>
      </w:pPr>
      <w:r w:rsidRPr="00D22898">
        <w:rPr>
          <w:rFonts w:ascii="Consolas" w:hAnsi="Consolas"/>
          <w:sz w:val="24"/>
          <w:szCs w:val="24"/>
          <w:lang w:val="en-US"/>
        </w:rPr>
        <w:t xml:space="preserve">    case 0:     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  <w:lang w:val="en-US"/>
        </w:rPr>
        <w:t>("\n"</w:t>
      </w:r>
      <w:proofErr w:type="gramStart"/>
      <w:r w:rsidRPr="00D22898">
        <w:rPr>
          <w:rFonts w:ascii="Consolas" w:hAnsi="Consolas"/>
          <w:sz w:val="24"/>
          <w:szCs w:val="24"/>
          <w:lang w:val="en-US"/>
        </w:rPr>
        <w:t xml:space="preserve">);   </w:t>
      </w:r>
      <w:proofErr w:type="gramEnd"/>
      <w:r w:rsidR="006712EC">
        <w:rPr>
          <w:rFonts w:ascii="Consolas" w:hAnsi="Consolas"/>
          <w:sz w:val="24"/>
          <w:szCs w:val="24"/>
          <w:lang w:val="en-US"/>
        </w:rPr>
        <w:tab/>
      </w:r>
      <w:r w:rsidR="006712EC">
        <w:rPr>
          <w:rFonts w:ascii="Consolas" w:hAnsi="Consolas"/>
          <w:sz w:val="24"/>
          <w:szCs w:val="24"/>
          <w:lang w:val="en-US"/>
        </w:rPr>
        <w:tab/>
      </w:r>
      <w:r w:rsidR="006712EC">
        <w:rPr>
          <w:rFonts w:ascii="Consolas" w:hAnsi="Consolas"/>
          <w:sz w:val="24"/>
          <w:szCs w:val="24"/>
          <w:lang w:val="en-US"/>
        </w:rPr>
        <w:tab/>
      </w:r>
      <w:r w:rsidR="006712EC">
        <w:rPr>
          <w:rFonts w:ascii="Consolas" w:hAnsi="Consolas"/>
          <w:sz w:val="24"/>
          <w:szCs w:val="24"/>
          <w:lang w:val="en-US"/>
        </w:rPr>
        <w:tab/>
      </w:r>
      <w:r w:rsidR="006712EC">
        <w:rPr>
          <w:rFonts w:ascii="Consolas" w:hAnsi="Consolas"/>
          <w:sz w:val="24"/>
          <w:szCs w:val="24"/>
          <w:lang w:val="en-US"/>
        </w:rPr>
        <w:tab/>
        <w:t xml:space="preserve">  </w:t>
      </w:r>
      <w:r w:rsidRPr="00D22898">
        <w:rPr>
          <w:rFonts w:ascii="Consolas" w:hAnsi="Consolas"/>
          <w:sz w:val="24"/>
          <w:szCs w:val="24"/>
          <w:lang w:val="en-US"/>
        </w:rPr>
        <w:t>break</w:t>
      </w:r>
      <w:r w:rsidRPr="006712EC">
        <w:rPr>
          <w:rFonts w:ascii="Consolas" w:hAnsi="Consolas"/>
          <w:sz w:val="24"/>
          <w:szCs w:val="24"/>
          <w:lang w:val="en-US"/>
        </w:rPr>
        <w:t>;</w:t>
      </w:r>
    </w:p>
    <w:p w14:paraId="5FDAB309" w14:textId="79B0ECDA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BD06CA">
        <w:rPr>
          <w:rFonts w:ascii="Consolas" w:hAnsi="Consolas"/>
          <w:sz w:val="24"/>
          <w:szCs w:val="24"/>
          <w:lang w:val="en-US"/>
        </w:rPr>
        <w:t xml:space="preserve">    </w:t>
      </w:r>
      <w:r w:rsidRPr="00D22898">
        <w:rPr>
          <w:rFonts w:ascii="Consolas" w:hAnsi="Consolas"/>
          <w:sz w:val="24"/>
          <w:szCs w:val="24"/>
          <w:lang w:val="en-US"/>
        </w:rPr>
        <w:t>case</w:t>
      </w:r>
      <w:r w:rsidRPr="006712EC">
        <w:rPr>
          <w:rFonts w:ascii="Consolas" w:hAnsi="Consolas"/>
          <w:sz w:val="24"/>
          <w:szCs w:val="24"/>
        </w:rPr>
        <w:t xml:space="preserve"> 1:  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>"Введите номер треугольника:\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 xml:space="preserve">");    </w:t>
      </w:r>
      <w:r w:rsidRPr="00D22898">
        <w:rPr>
          <w:rFonts w:ascii="Consolas" w:hAnsi="Consolas"/>
          <w:sz w:val="24"/>
          <w:szCs w:val="24"/>
          <w:lang w:val="en-US"/>
        </w:rPr>
        <w:t>break</w:t>
      </w:r>
      <w:r w:rsidRPr="00D22898">
        <w:rPr>
          <w:rFonts w:ascii="Consolas" w:hAnsi="Consolas"/>
          <w:sz w:val="24"/>
          <w:szCs w:val="24"/>
        </w:rPr>
        <w:t>;</w:t>
      </w:r>
    </w:p>
    <w:p w14:paraId="27C7DAEF" w14:textId="77777777" w:rsidR="006712EC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</w:t>
      </w:r>
      <w:r w:rsidRPr="00D22898">
        <w:rPr>
          <w:rFonts w:ascii="Consolas" w:hAnsi="Consolas"/>
          <w:sz w:val="24"/>
          <w:szCs w:val="24"/>
          <w:lang w:val="en-US"/>
        </w:rPr>
        <w:t>case</w:t>
      </w:r>
      <w:r w:rsidRPr="00D22898">
        <w:rPr>
          <w:rFonts w:ascii="Consolas" w:hAnsi="Consolas"/>
          <w:sz w:val="24"/>
          <w:szCs w:val="24"/>
        </w:rPr>
        <w:t xml:space="preserve"> 2:</w:t>
      </w:r>
    </w:p>
    <w:p w14:paraId="22C7AC96" w14:textId="0673D58F" w:rsidR="00D22898" w:rsidRPr="00D22898" w:rsidRDefault="00D22898" w:rsidP="00D22898">
      <w:pPr>
        <w:pStyle w:val="NoSpacing"/>
        <w:rPr>
          <w:rFonts w:ascii="Consolas" w:hAnsi="Consolas"/>
          <w:sz w:val="24"/>
          <w:szCs w:val="24"/>
        </w:rPr>
      </w:pP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>"Номеров треугольников с таким номером не существует в памяти\</w:t>
      </w:r>
      <w:r w:rsidRPr="00D22898">
        <w:rPr>
          <w:rFonts w:ascii="Consolas" w:hAnsi="Consolas"/>
          <w:sz w:val="24"/>
          <w:szCs w:val="24"/>
          <w:lang w:val="en-US"/>
        </w:rPr>
        <w:t>n</w:t>
      </w:r>
      <w:r w:rsidRPr="00D22898">
        <w:rPr>
          <w:rFonts w:ascii="Consolas" w:hAnsi="Consolas"/>
          <w:sz w:val="24"/>
          <w:szCs w:val="24"/>
        </w:rPr>
        <w:t xml:space="preserve">");       </w:t>
      </w:r>
      <w:r w:rsidRPr="00D22898">
        <w:rPr>
          <w:rFonts w:ascii="Consolas" w:hAnsi="Consolas"/>
          <w:sz w:val="24"/>
          <w:szCs w:val="24"/>
          <w:lang w:val="en-US"/>
        </w:rPr>
        <w:t>break</w:t>
      </w:r>
      <w:r w:rsidRPr="00D22898">
        <w:rPr>
          <w:rFonts w:ascii="Consolas" w:hAnsi="Consolas"/>
          <w:sz w:val="24"/>
          <w:szCs w:val="24"/>
        </w:rPr>
        <w:t>;</w:t>
      </w:r>
    </w:p>
    <w:p w14:paraId="058B5629" w14:textId="010C3EF0" w:rsidR="00D22898" w:rsidRPr="006712EC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D22898">
        <w:rPr>
          <w:rFonts w:ascii="Consolas" w:hAnsi="Consolas"/>
          <w:sz w:val="24"/>
          <w:szCs w:val="24"/>
        </w:rPr>
        <w:t xml:space="preserve">    </w:t>
      </w:r>
      <w:r w:rsidRPr="00D22898">
        <w:rPr>
          <w:rFonts w:ascii="Consolas" w:hAnsi="Consolas"/>
          <w:sz w:val="24"/>
          <w:szCs w:val="24"/>
          <w:lang w:val="en-US"/>
        </w:rPr>
        <w:t>default</w:t>
      </w:r>
      <w:r w:rsidRPr="00D22898">
        <w:rPr>
          <w:rFonts w:ascii="Consolas" w:hAnsi="Consolas"/>
          <w:sz w:val="24"/>
          <w:szCs w:val="24"/>
        </w:rPr>
        <w:t xml:space="preserve">:     </w:t>
      </w:r>
      <w:proofErr w:type="spellStart"/>
      <w:proofErr w:type="gramStart"/>
      <w:r w:rsidRPr="00D22898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D22898">
        <w:rPr>
          <w:rFonts w:ascii="Consolas" w:hAnsi="Consolas"/>
          <w:sz w:val="24"/>
          <w:szCs w:val="24"/>
        </w:rPr>
        <w:t>(</w:t>
      </w:r>
      <w:proofErr w:type="gramEnd"/>
      <w:r w:rsidRPr="00D22898">
        <w:rPr>
          <w:rFonts w:ascii="Consolas" w:hAnsi="Consolas"/>
          <w:sz w:val="24"/>
          <w:szCs w:val="24"/>
        </w:rPr>
        <w:t xml:space="preserve">"ошибка функции </w:t>
      </w:r>
      <w:proofErr w:type="spellStart"/>
      <w:r w:rsidRPr="00D22898">
        <w:rPr>
          <w:rFonts w:ascii="Consolas" w:hAnsi="Consolas"/>
          <w:sz w:val="24"/>
          <w:szCs w:val="24"/>
          <w:lang w:val="en-US"/>
        </w:rPr>
        <w:t>prt</w:t>
      </w:r>
      <w:proofErr w:type="spellEnd"/>
      <w:r w:rsidRPr="00D22898">
        <w:rPr>
          <w:rFonts w:ascii="Consolas" w:hAnsi="Consolas"/>
          <w:sz w:val="24"/>
          <w:szCs w:val="24"/>
        </w:rPr>
        <w:t>_</w:t>
      </w:r>
      <w:r w:rsidRPr="00D22898">
        <w:rPr>
          <w:rFonts w:ascii="Consolas" w:hAnsi="Consolas"/>
          <w:sz w:val="24"/>
          <w:szCs w:val="24"/>
          <w:lang w:val="en-US"/>
        </w:rPr>
        <w:t>menu</w:t>
      </w:r>
      <w:r w:rsidRPr="00D22898">
        <w:rPr>
          <w:rFonts w:ascii="Consolas" w:hAnsi="Consolas"/>
          <w:sz w:val="24"/>
          <w:szCs w:val="24"/>
        </w:rPr>
        <w:t xml:space="preserve">");      </w:t>
      </w:r>
      <w:r w:rsidR="00064B0F" w:rsidRPr="00064B0F">
        <w:rPr>
          <w:rFonts w:ascii="Consolas" w:hAnsi="Consolas"/>
          <w:sz w:val="24"/>
          <w:szCs w:val="24"/>
        </w:rPr>
        <w:t xml:space="preserve">    </w:t>
      </w:r>
      <w:r w:rsidRPr="00D22898">
        <w:rPr>
          <w:rFonts w:ascii="Consolas" w:hAnsi="Consolas"/>
          <w:sz w:val="24"/>
          <w:szCs w:val="24"/>
          <w:lang w:val="en-US"/>
        </w:rPr>
        <w:t>break</w:t>
      </w:r>
      <w:r w:rsidRPr="006712EC">
        <w:rPr>
          <w:rFonts w:ascii="Consolas" w:hAnsi="Consolas"/>
          <w:sz w:val="24"/>
          <w:szCs w:val="24"/>
        </w:rPr>
        <w:t>;</w:t>
      </w:r>
    </w:p>
    <w:p w14:paraId="4D751745" w14:textId="77777777" w:rsidR="00D22898" w:rsidRPr="003B1EDE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6712EC">
        <w:rPr>
          <w:rFonts w:ascii="Consolas" w:hAnsi="Consolas"/>
          <w:sz w:val="24"/>
          <w:szCs w:val="24"/>
        </w:rPr>
        <w:t xml:space="preserve">    </w:t>
      </w:r>
      <w:r w:rsidRPr="003B1EDE">
        <w:rPr>
          <w:rFonts w:ascii="Consolas" w:hAnsi="Consolas"/>
          <w:sz w:val="24"/>
          <w:szCs w:val="24"/>
        </w:rPr>
        <w:t>}</w:t>
      </w:r>
    </w:p>
    <w:p w14:paraId="43DA2430" w14:textId="200A8AA2" w:rsidR="00B86CCD" w:rsidRPr="003B1EDE" w:rsidRDefault="00D22898" w:rsidP="00D22898">
      <w:pPr>
        <w:pStyle w:val="NoSpacing"/>
        <w:rPr>
          <w:rFonts w:ascii="Consolas" w:hAnsi="Consolas"/>
          <w:sz w:val="24"/>
          <w:szCs w:val="24"/>
        </w:rPr>
      </w:pPr>
      <w:r w:rsidRPr="003B1EDE">
        <w:rPr>
          <w:rFonts w:ascii="Consolas" w:hAnsi="Consolas"/>
          <w:sz w:val="24"/>
          <w:szCs w:val="24"/>
        </w:rPr>
        <w:t>}</w:t>
      </w:r>
    </w:p>
    <w:p w14:paraId="7B004F9A" w14:textId="77777777" w:rsidR="00770FCD" w:rsidRPr="000E46BB" w:rsidRDefault="00770F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46B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FAC127" w14:textId="1C801F4E" w:rsidR="00DC6F60" w:rsidRPr="003D34CE" w:rsidRDefault="00683C2C" w:rsidP="00F853F9">
      <w:pPr>
        <w:pStyle w:val="NoSpacing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3D34CE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функций</w:t>
      </w:r>
      <w:r w:rsidR="003B1EDE" w:rsidRPr="003B1ED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B1EDE">
        <w:rPr>
          <w:rFonts w:ascii="Times New Roman" w:hAnsi="Times New Roman" w:cs="Times New Roman"/>
          <w:b/>
          <w:bCs/>
          <w:sz w:val="32"/>
          <w:szCs w:val="32"/>
        </w:rPr>
        <w:t>в файле «</w:t>
      </w:r>
      <w:r w:rsidR="003B1EDE">
        <w:rPr>
          <w:rFonts w:ascii="Times New Roman" w:hAnsi="Times New Roman" w:cs="Times New Roman"/>
          <w:b/>
          <w:bCs/>
          <w:sz w:val="32"/>
          <w:szCs w:val="32"/>
          <w:lang w:val="en-US"/>
        </w:rPr>
        <w:t>triangle</w:t>
      </w:r>
      <w:r w:rsidR="003B1EDE" w:rsidRPr="003B1EDE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3B1EDE">
        <w:rPr>
          <w:rFonts w:ascii="Times New Roman" w:hAnsi="Times New Roman" w:cs="Times New Roman"/>
          <w:b/>
          <w:bCs/>
          <w:sz w:val="32"/>
          <w:szCs w:val="32"/>
          <w:lang w:val="en-US"/>
        </w:rPr>
        <w:t>cpp</w:t>
      </w:r>
      <w:proofErr w:type="spellEnd"/>
      <w:r w:rsidR="003B1EDE">
        <w:rPr>
          <w:rFonts w:ascii="Times New Roman" w:hAnsi="Times New Roman" w:cs="Times New Roman"/>
          <w:b/>
          <w:bCs/>
          <w:sz w:val="32"/>
          <w:szCs w:val="32"/>
        </w:rPr>
        <w:t>»</w:t>
      </w:r>
      <w:r w:rsidRPr="003D34C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FD0D8E7" w14:textId="77777777" w:rsidR="009568D1" w:rsidRPr="000E46BB" w:rsidRDefault="009568D1" w:rsidP="00F853F9">
      <w:pPr>
        <w:pStyle w:val="NoSpacing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95"/>
        <w:gridCol w:w="1795"/>
        <w:gridCol w:w="3269"/>
      </w:tblGrid>
      <w:tr w:rsidR="004D782D" w:rsidRPr="000E46BB" w14:paraId="30FA3168" w14:textId="77777777" w:rsidTr="004D782D">
        <w:tc>
          <w:tcPr>
            <w:tcW w:w="1345" w:type="dxa"/>
          </w:tcPr>
          <w:p w14:paraId="5A1DC053" w14:textId="77777777" w:rsidR="004D782D" w:rsidRPr="000E46BB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46BB"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</w:p>
        </w:tc>
        <w:tc>
          <w:tcPr>
            <w:tcW w:w="2795" w:type="dxa"/>
          </w:tcPr>
          <w:p w14:paraId="281F1311" w14:textId="34436DF0" w:rsidR="004D782D" w:rsidRPr="000E46BB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Принимаемое значение</w:t>
            </w:r>
          </w:p>
        </w:tc>
        <w:tc>
          <w:tcPr>
            <w:tcW w:w="1795" w:type="dxa"/>
          </w:tcPr>
          <w:p w14:paraId="026E3539" w14:textId="3E9BD5C3" w:rsidR="004D782D" w:rsidRPr="000E46BB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269" w:type="dxa"/>
          </w:tcPr>
          <w:p w14:paraId="42682903" w14:textId="01645DC6" w:rsidR="004D782D" w:rsidRPr="000E46BB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46BB">
              <w:rPr>
                <w:rFonts w:ascii="Times New Roman" w:hAnsi="Times New Roman" w:cs="Times New Roman"/>
                <w:sz w:val="24"/>
                <w:szCs w:val="24"/>
              </w:rPr>
              <w:t>За что отвечает</w:t>
            </w:r>
          </w:p>
        </w:tc>
      </w:tr>
      <w:tr w:rsidR="004D782D" w:rsidRPr="000E46BB" w14:paraId="7A25F3D3" w14:textId="77777777" w:rsidTr="004D782D">
        <w:tc>
          <w:tcPr>
            <w:tcW w:w="1345" w:type="dxa"/>
          </w:tcPr>
          <w:p w14:paraId="09462A0B" w14:textId="1E77E55F" w:rsidR="004D782D" w:rsidRPr="000E46BB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2795" w:type="dxa"/>
          </w:tcPr>
          <w:p w14:paraId="51DE21AF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68C7D555" w14:textId="257CA979" w:rsidR="004D782D" w:rsidRP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69" w:type="dxa"/>
          </w:tcPr>
          <w:p w14:paraId="63C79181" w14:textId="58FC7957" w:rsidR="004D782D" w:rsidRPr="003B1EDE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Вызов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</w:tr>
      <w:tr w:rsidR="004D782D" w:rsidRPr="000E46BB" w14:paraId="2D583B9B" w14:textId="77777777" w:rsidTr="004D782D">
        <w:tc>
          <w:tcPr>
            <w:tcW w:w="1345" w:type="dxa"/>
          </w:tcPr>
          <w:p w14:paraId="16CF5CFE" w14:textId="3E32DB2A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  <w:tc>
          <w:tcPr>
            <w:tcW w:w="2795" w:type="dxa"/>
          </w:tcPr>
          <w:p w14:paraId="2A97BC2A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78BC758E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2C2F4AE0" w14:textId="554FFD7D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основного меню и вызов самих подфункций (базовые операции, изменение треугольника, сравнение по площади)</w:t>
            </w:r>
          </w:p>
        </w:tc>
      </w:tr>
      <w:tr w:rsidR="004D782D" w:rsidRPr="000E46BB" w14:paraId="2D5269E9" w14:textId="77777777" w:rsidTr="004D782D">
        <w:tc>
          <w:tcPr>
            <w:tcW w:w="1345" w:type="dxa"/>
          </w:tcPr>
          <w:p w14:paraId="66811606" w14:textId="34FBC0BE" w:rsidR="004D782D" w:rsidRPr="003B1EDE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</w:t>
            </w:r>
          </w:p>
        </w:tc>
        <w:tc>
          <w:tcPr>
            <w:tcW w:w="2795" w:type="dxa"/>
          </w:tcPr>
          <w:p w14:paraId="7F94CA3D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4E0F1F5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0136C5E4" w14:textId="70F6BDEC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меню базовых операций с треугольниками и вызов самих подфункций (создание, вывод координат и площади)</w:t>
            </w:r>
          </w:p>
        </w:tc>
      </w:tr>
      <w:tr w:rsidR="004D782D" w:rsidRPr="000E46BB" w14:paraId="6610C305" w14:textId="77777777" w:rsidTr="004D782D">
        <w:tc>
          <w:tcPr>
            <w:tcW w:w="1345" w:type="dxa"/>
          </w:tcPr>
          <w:p w14:paraId="194B05B7" w14:textId="5DC526FE" w:rsidR="004D782D" w:rsidRPr="003B1EDE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</w:t>
            </w:r>
          </w:p>
        </w:tc>
        <w:tc>
          <w:tcPr>
            <w:tcW w:w="2795" w:type="dxa"/>
          </w:tcPr>
          <w:p w14:paraId="761C3369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CB13DCC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6E26EAF6" w14:textId="04AF1B26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меню операций с треугольником и вызов самих подфункций (перенос точек, перенос треугольника, "умножение" треугольника на число)</w:t>
            </w:r>
          </w:p>
        </w:tc>
      </w:tr>
      <w:tr w:rsidR="004D782D" w:rsidRPr="000E46BB" w14:paraId="1379226D" w14:textId="77777777" w:rsidTr="004D782D">
        <w:tc>
          <w:tcPr>
            <w:tcW w:w="1345" w:type="dxa"/>
          </w:tcPr>
          <w:p w14:paraId="147B1FFB" w14:textId="6CC2CC24" w:rsidR="004D782D" w:rsidRPr="00643936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comparison</w:t>
            </w:r>
          </w:p>
        </w:tc>
        <w:tc>
          <w:tcPr>
            <w:tcW w:w="2795" w:type="dxa"/>
          </w:tcPr>
          <w:p w14:paraId="4FBF8739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7F364984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5286ABC9" w14:textId="469C8F6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двух треугольников по площади</w:t>
            </w:r>
          </w:p>
        </w:tc>
      </w:tr>
      <w:tr w:rsidR="004D782D" w:rsidRPr="000E46BB" w14:paraId="45D7757C" w14:textId="77777777" w:rsidTr="004D782D">
        <w:tc>
          <w:tcPr>
            <w:tcW w:w="1345" w:type="dxa"/>
          </w:tcPr>
          <w:p w14:paraId="1D8ABF7D" w14:textId="0269B589" w:rsidR="004D782D" w:rsidRPr="00643936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</w:t>
            </w:r>
          </w:p>
        </w:tc>
        <w:tc>
          <w:tcPr>
            <w:tcW w:w="2795" w:type="dxa"/>
          </w:tcPr>
          <w:p w14:paraId="5E12A547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3FD3CD6B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6EE0EC55" w14:textId="60AF4AC2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треугольника</w:t>
            </w:r>
          </w:p>
        </w:tc>
      </w:tr>
      <w:tr w:rsidR="004D782D" w:rsidRPr="000E46BB" w14:paraId="34099917" w14:textId="77777777" w:rsidTr="004D782D">
        <w:tc>
          <w:tcPr>
            <w:tcW w:w="1345" w:type="dxa"/>
          </w:tcPr>
          <w:p w14:paraId="22416152" w14:textId="33BC49E4" w:rsidR="004D782D" w:rsidRPr="00643936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prt</w:t>
            </w:r>
            <w:proofErr w:type="spellEnd"/>
          </w:p>
        </w:tc>
        <w:tc>
          <w:tcPr>
            <w:tcW w:w="2795" w:type="dxa"/>
          </w:tcPr>
          <w:p w14:paraId="2BBB7980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A9560C9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413F4A13" w14:textId="3B7C4CA6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координат и площади треугольника</w:t>
            </w:r>
          </w:p>
        </w:tc>
      </w:tr>
      <w:tr w:rsidR="004D782D" w:rsidRPr="000E46BB" w14:paraId="5F6C2171" w14:textId="77777777" w:rsidTr="004D782D">
        <w:tc>
          <w:tcPr>
            <w:tcW w:w="1345" w:type="dxa"/>
          </w:tcPr>
          <w:p w14:paraId="6D463231" w14:textId="1A995B43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</w:t>
            </w:r>
          </w:p>
        </w:tc>
        <w:tc>
          <w:tcPr>
            <w:tcW w:w="2795" w:type="dxa"/>
          </w:tcPr>
          <w:p w14:paraId="3B15140E" w14:textId="29EB650E" w:rsidR="004D782D" w:rsidRPr="00C569BA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C56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Pr="00C569B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5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r w:rsidRPr="00C569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5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</w:t>
            </w:r>
            <w:r w:rsidRPr="00C569BA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Pr="00C5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C569BA" w:rsidRPr="00C56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5" w:type="dxa"/>
          </w:tcPr>
          <w:p w14:paraId="2F583D66" w14:textId="77777777" w:rsidR="004D782D" w:rsidRPr="00C569BA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39006695" w14:textId="3FAEC8C0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координат точки или всего треугольника</w:t>
            </w:r>
          </w:p>
        </w:tc>
      </w:tr>
      <w:tr w:rsidR="004D782D" w:rsidRPr="000E46BB" w14:paraId="4DC114B8" w14:textId="77777777" w:rsidTr="004D782D">
        <w:tc>
          <w:tcPr>
            <w:tcW w:w="1345" w:type="dxa"/>
          </w:tcPr>
          <w:p w14:paraId="40053FAA" w14:textId="1302E231" w:rsidR="004D782D" w:rsidRPr="00643936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multiply</w:t>
            </w:r>
          </w:p>
        </w:tc>
        <w:tc>
          <w:tcPr>
            <w:tcW w:w="2795" w:type="dxa"/>
          </w:tcPr>
          <w:p w14:paraId="0764ED91" w14:textId="4D1E9949" w:rsidR="004D782D" w:rsidRPr="00C569BA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</w:t>
            </w:r>
            <w:r w:rsidRPr="00C569BA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r w:rsidRPr="00C5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95" w:type="dxa"/>
          </w:tcPr>
          <w:p w14:paraId="763FFC4D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24683B8B" w14:textId="67384F1D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"Умножение" треугольника на число (рассчитывается от указанной точки)</w:t>
            </w:r>
          </w:p>
        </w:tc>
      </w:tr>
      <w:tr w:rsidR="004D782D" w:rsidRPr="000E46BB" w14:paraId="6EA5AFC0" w14:textId="77777777" w:rsidTr="004D782D">
        <w:tc>
          <w:tcPr>
            <w:tcW w:w="1345" w:type="dxa"/>
          </w:tcPr>
          <w:p w14:paraId="7477F6F6" w14:textId="3E978F33" w:rsidR="004D782D" w:rsidRPr="00643936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prt_menu</w:t>
            </w:r>
            <w:proofErr w:type="spellEnd"/>
          </w:p>
        </w:tc>
        <w:tc>
          <w:tcPr>
            <w:tcW w:w="2795" w:type="dxa"/>
          </w:tcPr>
          <w:p w14:paraId="36287FF6" w14:textId="5FC2BECD" w:rsidR="004D782D" w:rsidRPr="00C569BA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5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C56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6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95" w:type="dxa"/>
          </w:tcPr>
          <w:p w14:paraId="2D2217CB" w14:textId="77777777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14:paraId="394A337A" w14:textId="0FBEFDFA" w:rsidR="004D782D" w:rsidRDefault="004D782D" w:rsidP="00F61E3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Вспомогательная функция для вывода повторяющихся строк</w:t>
            </w:r>
          </w:p>
        </w:tc>
      </w:tr>
    </w:tbl>
    <w:p w14:paraId="1D07F06C" w14:textId="77777777" w:rsidR="00CA1E60" w:rsidRPr="000E46BB" w:rsidRDefault="009568D1" w:rsidP="00F61E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46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FCD3A" w14:textId="77777777" w:rsidR="00C569BA" w:rsidRDefault="00C569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7E80767" w14:textId="7D832A6F" w:rsidR="00405220" w:rsidRPr="003D34CE" w:rsidRDefault="00405220" w:rsidP="00405220">
      <w:pPr>
        <w:pStyle w:val="NoSpacing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3D34C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Описание </w:t>
      </w:r>
      <w:r w:rsidR="00C569BA">
        <w:rPr>
          <w:rFonts w:ascii="Times New Roman" w:hAnsi="Times New Roman" w:cs="Times New Roman"/>
          <w:b/>
          <w:bCs/>
          <w:sz w:val="32"/>
          <w:szCs w:val="32"/>
        </w:rPr>
        <w:t>класса</w:t>
      </w:r>
      <w:r w:rsidR="00C27C97" w:rsidRPr="003D34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14757" w:rsidRPr="003D34CE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643936">
        <w:rPr>
          <w:rFonts w:ascii="Times New Roman" w:hAnsi="Times New Roman" w:cs="Times New Roman"/>
          <w:b/>
          <w:bCs/>
          <w:sz w:val="32"/>
          <w:szCs w:val="32"/>
          <w:lang w:val="en-US"/>
        </w:rPr>
        <w:t>point</w:t>
      </w:r>
      <w:r w:rsidR="00514757" w:rsidRPr="003D34CE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3D34C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737F74D" w14:textId="77777777" w:rsidR="003D34CE" w:rsidRPr="000E46BB" w:rsidRDefault="003D34CE" w:rsidP="00405220">
      <w:pPr>
        <w:pStyle w:val="NoSpacing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654"/>
        <w:gridCol w:w="2440"/>
        <w:gridCol w:w="1864"/>
        <w:gridCol w:w="3246"/>
      </w:tblGrid>
      <w:tr w:rsidR="00C569BA" w:rsidRPr="000E46BB" w14:paraId="40A84E6E" w14:textId="77777777" w:rsidTr="00BB2EAB">
        <w:trPr>
          <w:trHeight w:val="513"/>
        </w:trPr>
        <w:tc>
          <w:tcPr>
            <w:tcW w:w="1291" w:type="dxa"/>
          </w:tcPr>
          <w:p w14:paraId="1B70FD78" w14:textId="77777777" w:rsidR="00C569BA" w:rsidRPr="000E46BB" w:rsidRDefault="00C569BA" w:rsidP="004052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46BB">
              <w:rPr>
                <w:rFonts w:ascii="Times New Roman" w:hAnsi="Times New Roman" w:cs="Times New Roman"/>
                <w:sz w:val="24"/>
                <w:szCs w:val="24"/>
              </w:rPr>
              <w:t>Элемент структуры</w:t>
            </w:r>
          </w:p>
        </w:tc>
        <w:tc>
          <w:tcPr>
            <w:tcW w:w="2574" w:type="dxa"/>
          </w:tcPr>
          <w:p w14:paraId="4AF0E97F" w14:textId="67DAE610" w:rsidR="00C569BA" w:rsidRPr="00BB2EAB" w:rsidRDefault="00C569BA" w:rsidP="004052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Принимаемое значение (функции)</w:t>
            </w:r>
            <w:r w:rsidR="00BB2EAB">
              <w:rPr>
                <w:rFonts w:ascii="Times New Roman" w:hAnsi="Times New Roman" w:cs="Times New Roman"/>
                <w:sz w:val="24"/>
                <w:szCs w:val="24"/>
              </w:rPr>
              <w:t xml:space="preserve"> / Тип (элементы)</w:t>
            </w:r>
          </w:p>
        </w:tc>
        <w:tc>
          <w:tcPr>
            <w:tcW w:w="1890" w:type="dxa"/>
          </w:tcPr>
          <w:p w14:paraId="6F88EE9A" w14:textId="4D6869E8" w:rsidR="00C569BA" w:rsidRPr="000E46BB" w:rsidRDefault="00C569BA" w:rsidP="004052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 (функции)</w:t>
            </w:r>
          </w:p>
        </w:tc>
        <w:tc>
          <w:tcPr>
            <w:tcW w:w="3449" w:type="dxa"/>
          </w:tcPr>
          <w:p w14:paraId="58B8B298" w14:textId="35D961C7" w:rsidR="00C569BA" w:rsidRPr="000E46BB" w:rsidRDefault="00C569BA" w:rsidP="004052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46BB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</w:tr>
      <w:tr w:rsidR="00C569BA" w:rsidRPr="000E46BB" w14:paraId="39E18405" w14:textId="77777777" w:rsidTr="00BB2EAB">
        <w:trPr>
          <w:trHeight w:val="513"/>
        </w:trPr>
        <w:tc>
          <w:tcPr>
            <w:tcW w:w="1291" w:type="dxa"/>
          </w:tcPr>
          <w:p w14:paraId="13D5AA4E" w14:textId="76AEE17F" w:rsidR="00C569BA" w:rsidRPr="00F663DD" w:rsidRDefault="00C569BA" w:rsidP="004052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 y</w:t>
            </w:r>
          </w:p>
        </w:tc>
        <w:tc>
          <w:tcPr>
            <w:tcW w:w="2574" w:type="dxa"/>
          </w:tcPr>
          <w:p w14:paraId="3D897D46" w14:textId="49E3EE4F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90" w:type="dxa"/>
          </w:tcPr>
          <w:p w14:paraId="0A9BB0CE" w14:textId="77777777" w:rsidR="00C569BA" w:rsidRDefault="00C569BA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</w:tcPr>
          <w:p w14:paraId="06F32BBC" w14:textId="7336710B" w:rsidR="00C569BA" w:rsidRPr="000E46BB" w:rsidRDefault="00C569BA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Координаты точки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C569BA" w:rsidRPr="000E46BB" w14:paraId="0CCEFE2D" w14:textId="77777777" w:rsidTr="00BB2EAB">
        <w:trPr>
          <w:trHeight w:val="513"/>
        </w:trPr>
        <w:tc>
          <w:tcPr>
            <w:tcW w:w="1291" w:type="dxa"/>
          </w:tcPr>
          <w:p w14:paraId="028A77E9" w14:textId="473BBE42" w:rsidR="00C569BA" w:rsidRDefault="00C569BA" w:rsidP="004052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len_to</w:t>
            </w:r>
            <w:proofErr w:type="spellEnd"/>
          </w:p>
        </w:tc>
        <w:tc>
          <w:tcPr>
            <w:tcW w:w="2574" w:type="dxa"/>
          </w:tcPr>
          <w:p w14:paraId="7EF44605" w14:textId="7DFB0062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 b</w:t>
            </w:r>
          </w:p>
        </w:tc>
        <w:tc>
          <w:tcPr>
            <w:tcW w:w="1890" w:type="dxa"/>
          </w:tcPr>
          <w:p w14:paraId="06A38A4A" w14:textId="513F889B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 элементов типов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 w:rsidRPr="00BB2E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449" w:type="dxa"/>
          </w:tcPr>
          <w:p w14:paraId="1526CE8F" w14:textId="11DA816A" w:rsidR="00C569BA" w:rsidRPr="007E730D" w:rsidRDefault="00C569BA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Вычисление пары чисел – расстояния от одной точки до другой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E73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C569BA" w:rsidRPr="000E46BB" w14:paraId="5323B08E" w14:textId="77777777" w:rsidTr="00BB2EAB">
        <w:trPr>
          <w:trHeight w:val="513"/>
        </w:trPr>
        <w:tc>
          <w:tcPr>
            <w:tcW w:w="1291" w:type="dxa"/>
          </w:tcPr>
          <w:p w14:paraId="39A16790" w14:textId="6346552A" w:rsidR="00C569BA" w:rsidRDefault="00C569BA" w:rsidP="004052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multiply</w:t>
            </w:r>
          </w:p>
        </w:tc>
        <w:tc>
          <w:tcPr>
            <w:tcW w:w="2574" w:type="dxa"/>
          </w:tcPr>
          <w:p w14:paraId="377B795B" w14:textId="2462939E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point adj,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</w:p>
        </w:tc>
        <w:tc>
          <w:tcPr>
            <w:tcW w:w="1890" w:type="dxa"/>
          </w:tcPr>
          <w:p w14:paraId="659C84BA" w14:textId="0B5BFEB1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3449" w:type="dxa"/>
          </w:tcPr>
          <w:p w14:paraId="000ECEE4" w14:textId="4AFCF6FF" w:rsidR="00C569BA" w:rsidRDefault="00C569BA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"Умножение" координат точки от заданной точки на какое-либо значение</w:t>
            </w:r>
          </w:p>
        </w:tc>
      </w:tr>
      <w:tr w:rsidR="00C569BA" w:rsidRPr="000E46BB" w14:paraId="1D1F1CE0" w14:textId="77777777" w:rsidTr="00BB2EAB">
        <w:trPr>
          <w:trHeight w:val="611"/>
        </w:trPr>
        <w:tc>
          <w:tcPr>
            <w:tcW w:w="1291" w:type="dxa"/>
          </w:tcPr>
          <w:p w14:paraId="7C2A2F72" w14:textId="51034FE3" w:rsidR="00C569BA" w:rsidRPr="00BB2EAB" w:rsidRDefault="00BB2EAB" w:rsidP="004052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operator+</w:t>
            </w:r>
          </w:p>
        </w:tc>
        <w:tc>
          <w:tcPr>
            <w:tcW w:w="2574" w:type="dxa"/>
          </w:tcPr>
          <w:p w14:paraId="61E4D192" w14:textId="037F5102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 b</w:t>
            </w:r>
          </w:p>
        </w:tc>
        <w:tc>
          <w:tcPr>
            <w:tcW w:w="1890" w:type="dxa"/>
          </w:tcPr>
          <w:p w14:paraId="59EE3630" w14:textId="2ACB81D2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3449" w:type="dxa"/>
          </w:tcPr>
          <w:p w14:paraId="796B1C06" w14:textId="42075020" w:rsidR="00C569BA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координат точек</w:t>
            </w:r>
          </w:p>
        </w:tc>
      </w:tr>
      <w:tr w:rsidR="00C569BA" w:rsidRPr="000E46BB" w14:paraId="43ACDEF5" w14:textId="77777777" w:rsidTr="00BB2EAB">
        <w:trPr>
          <w:trHeight w:val="629"/>
        </w:trPr>
        <w:tc>
          <w:tcPr>
            <w:tcW w:w="1291" w:type="dxa"/>
          </w:tcPr>
          <w:p w14:paraId="0B7E3683" w14:textId="78BFEB09" w:rsidR="00C569BA" w:rsidRPr="00BB2EAB" w:rsidRDefault="00BB2EAB" w:rsidP="004052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operator=</w:t>
            </w:r>
          </w:p>
        </w:tc>
        <w:tc>
          <w:tcPr>
            <w:tcW w:w="2574" w:type="dxa"/>
          </w:tcPr>
          <w:p w14:paraId="590F6C64" w14:textId="350DF60F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 b</w:t>
            </w:r>
          </w:p>
        </w:tc>
        <w:tc>
          <w:tcPr>
            <w:tcW w:w="1890" w:type="dxa"/>
          </w:tcPr>
          <w:p w14:paraId="325772E4" w14:textId="3201C49A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3449" w:type="dxa"/>
          </w:tcPr>
          <w:p w14:paraId="03FE0906" w14:textId="16279A8A" w:rsidR="00C569BA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Приравнивание координат точек</w:t>
            </w:r>
          </w:p>
        </w:tc>
      </w:tr>
      <w:tr w:rsidR="00C569BA" w:rsidRPr="000E46BB" w14:paraId="17B2822A" w14:textId="77777777" w:rsidTr="00BB2EAB">
        <w:trPr>
          <w:trHeight w:val="1124"/>
        </w:trPr>
        <w:tc>
          <w:tcPr>
            <w:tcW w:w="1291" w:type="dxa"/>
          </w:tcPr>
          <w:p w14:paraId="282A15B2" w14:textId="43CFB54F" w:rsidR="00C569BA" w:rsidRPr="00BB2EAB" w:rsidRDefault="00BB2EAB" w:rsidP="004052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operator+=</w:t>
            </w:r>
          </w:p>
        </w:tc>
        <w:tc>
          <w:tcPr>
            <w:tcW w:w="2574" w:type="dxa"/>
          </w:tcPr>
          <w:p w14:paraId="7BAEB790" w14:textId="65BF855D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 b</w:t>
            </w:r>
          </w:p>
        </w:tc>
        <w:tc>
          <w:tcPr>
            <w:tcW w:w="1890" w:type="dxa"/>
          </w:tcPr>
          <w:p w14:paraId="1A51E009" w14:textId="4F11F697" w:rsidR="00C569BA" w:rsidRPr="00BB2EAB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3449" w:type="dxa"/>
          </w:tcPr>
          <w:p w14:paraId="718F0B54" w14:textId="79768BC8" w:rsidR="00C569BA" w:rsidRDefault="00BB2EAB" w:rsidP="00F663DD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координат второй точки с первой и приравнивание координат первой точки этой "точке"</w:t>
            </w:r>
          </w:p>
        </w:tc>
      </w:tr>
      <w:tr w:rsidR="00C569BA" w14:paraId="3D01FE70" w14:textId="77777777" w:rsidTr="00BB2EAB">
        <w:trPr>
          <w:trHeight w:val="854"/>
        </w:trPr>
        <w:tc>
          <w:tcPr>
            <w:tcW w:w="1291" w:type="dxa"/>
          </w:tcPr>
          <w:p w14:paraId="2903E4A6" w14:textId="02A1051C" w:rsidR="00C569BA" w:rsidRPr="00BB2EAB" w:rsidRDefault="00BB2EAB" w:rsidP="00AC17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конструктор)</w:t>
            </w:r>
          </w:p>
        </w:tc>
        <w:tc>
          <w:tcPr>
            <w:tcW w:w="2574" w:type="dxa"/>
          </w:tcPr>
          <w:p w14:paraId="113DC410" w14:textId="77777777" w:rsidR="00C569BA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a, double b</w:t>
            </w:r>
          </w:p>
          <w:p w14:paraId="3A9AD095" w14:textId="77F20A51" w:rsidR="00BB2EAB" w:rsidRP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B2E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умолчанию оба равны 0)</w:t>
            </w:r>
          </w:p>
        </w:tc>
        <w:tc>
          <w:tcPr>
            <w:tcW w:w="1890" w:type="dxa"/>
          </w:tcPr>
          <w:p w14:paraId="44D3C91B" w14:textId="4C83FAAD" w:rsidR="00C569BA" w:rsidRP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3449" w:type="dxa"/>
          </w:tcPr>
          <w:p w14:paraId="1567750C" w14:textId="30737712" w:rsidR="00C569BA" w:rsidRP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Конструирование элемента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заданными координатами</w:t>
            </w:r>
          </w:p>
        </w:tc>
      </w:tr>
      <w:tr w:rsidR="00BB2EAB" w14:paraId="66E558BC" w14:textId="77777777" w:rsidTr="00BB2EAB">
        <w:trPr>
          <w:trHeight w:val="854"/>
        </w:trPr>
        <w:tc>
          <w:tcPr>
            <w:tcW w:w="1291" w:type="dxa"/>
          </w:tcPr>
          <w:p w14:paraId="7CF7FE64" w14:textId="051CA324" w:rsidR="00BB2EAB" w:rsidRPr="00BB2EAB" w:rsidRDefault="00BB2EAB" w:rsidP="00AC17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operator*=</w:t>
            </w:r>
          </w:p>
        </w:tc>
        <w:tc>
          <w:tcPr>
            <w:tcW w:w="2574" w:type="dxa"/>
          </w:tcPr>
          <w:p w14:paraId="50E72F93" w14:textId="0EB994F3" w:rsidR="00BB2EAB" w:rsidRP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mlt</w:t>
            </w:r>
            <w:proofErr w:type="spellEnd"/>
          </w:p>
        </w:tc>
        <w:tc>
          <w:tcPr>
            <w:tcW w:w="1890" w:type="dxa"/>
          </w:tcPr>
          <w:p w14:paraId="5018EDF2" w14:textId="595F5605" w:rsidR="00BB2EAB" w:rsidRP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3449" w:type="dxa"/>
          </w:tcPr>
          <w:p w14:paraId="676D4B0E" w14:textId="7E3838A7" w:rsid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 координат точки на заданное значение</w:t>
            </w:r>
          </w:p>
        </w:tc>
      </w:tr>
      <w:tr w:rsidR="00BB2EAB" w14:paraId="6C5B2BA9" w14:textId="77777777" w:rsidTr="00BB2EAB">
        <w:trPr>
          <w:trHeight w:val="854"/>
        </w:trPr>
        <w:tc>
          <w:tcPr>
            <w:tcW w:w="1291" w:type="dxa"/>
          </w:tcPr>
          <w:p w14:paraId="0B369AF4" w14:textId="3841FF9A" w:rsidR="00BB2EAB" w:rsidRPr="00BB2EAB" w:rsidRDefault="00BB2EAB" w:rsidP="00AC17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prt</w:t>
            </w:r>
            <w:proofErr w:type="spellEnd"/>
          </w:p>
        </w:tc>
        <w:tc>
          <w:tcPr>
            <w:tcW w:w="2574" w:type="dxa"/>
          </w:tcPr>
          <w:p w14:paraId="48E34866" w14:textId="77777777" w:rsid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25D4F04" w14:textId="77777777" w:rsid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</w:tcPr>
          <w:p w14:paraId="60AD1DC0" w14:textId="6DE19945" w:rsid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координат точки</w:t>
            </w:r>
          </w:p>
        </w:tc>
      </w:tr>
      <w:tr w:rsidR="00BB2EAB" w14:paraId="236655CE" w14:textId="77777777" w:rsidTr="00BB2EAB">
        <w:trPr>
          <w:trHeight w:val="854"/>
        </w:trPr>
        <w:tc>
          <w:tcPr>
            <w:tcW w:w="1291" w:type="dxa"/>
          </w:tcPr>
          <w:p w14:paraId="3E65E1B1" w14:textId="71991119" w:rsidR="00BB2EAB" w:rsidRDefault="00BB2EAB" w:rsidP="00AC17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operator&gt;&gt;</w:t>
            </w:r>
          </w:p>
        </w:tc>
        <w:tc>
          <w:tcPr>
            <w:tcW w:w="2574" w:type="dxa"/>
          </w:tcPr>
          <w:p w14:paraId="65901A5E" w14:textId="46909444" w:rsidR="00BB2EAB" w:rsidRPr="00BB2EAB" w:rsidRDefault="00BB2EAB" w:rsidP="00BF7F4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&amp;input, point &amp; a</w:t>
            </w:r>
          </w:p>
        </w:tc>
        <w:tc>
          <w:tcPr>
            <w:tcW w:w="1890" w:type="dxa"/>
          </w:tcPr>
          <w:p w14:paraId="64506488" w14:textId="2DB5F75A" w:rsidR="00BB2EAB" w:rsidRP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istream</w:t>
            </w:r>
            <w:proofErr w:type="spellEnd"/>
          </w:p>
        </w:tc>
        <w:tc>
          <w:tcPr>
            <w:tcW w:w="3449" w:type="dxa"/>
          </w:tcPr>
          <w:p w14:paraId="7B2DB42E" w14:textId="447E986A" w:rsidR="00BB2EAB" w:rsidRP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оператора </w:t>
            </w:r>
            <w:r w:rsidRPr="00BB2EA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  <w:r w:rsidRPr="00BB2EAB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(ввода)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</w:p>
        </w:tc>
      </w:tr>
      <w:tr w:rsidR="00BB2EAB" w14:paraId="4DF32680" w14:textId="77777777" w:rsidTr="00BB2EAB">
        <w:trPr>
          <w:trHeight w:val="854"/>
        </w:trPr>
        <w:tc>
          <w:tcPr>
            <w:tcW w:w="1291" w:type="dxa"/>
          </w:tcPr>
          <w:p w14:paraId="64FB18EA" w14:textId="06A214A2" w:rsidR="00BB2EAB" w:rsidRPr="00BB2EAB" w:rsidRDefault="00BB2EAB" w:rsidP="00AC17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operator&lt;&lt;</w:t>
            </w:r>
          </w:p>
        </w:tc>
        <w:tc>
          <w:tcPr>
            <w:tcW w:w="2574" w:type="dxa"/>
          </w:tcPr>
          <w:p w14:paraId="0FF7A493" w14:textId="3394C7CD" w:rsidR="00BB2EAB" w:rsidRPr="00BB2EAB" w:rsidRDefault="00BB2EAB" w:rsidP="00BF7F4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&amp;output, point &amp; a</w:t>
            </w:r>
          </w:p>
        </w:tc>
        <w:tc>
          <w:tcPr>
            <w:tcW w:w="1890" w:type="dxa"/>
          </w:tcPr>
          <w:p w14:paraId="2A714D88" w14:textId="07AE0772" w:rsidR="00BB2EAB" w:rsidRP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</w:p>
        </w:tc>
        <w:tc>
          <w:tcPr>
            <w:tcW w:w="3449" w:type="dxa"/>
          </w:tcPr>
          <w:p w14:paraId="57B821BD" w14:textId="69BA429C" w:rsidR="00BB2EAB" w:rsidRPr="00BB2EAB" w:rsidRDefault="00BB2EAB" w:rsidP="00AC17C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Перегрузка оператора </w:t>
            </w:r>
            <w:proofErr w:type="gramStart"/>
            <w:r w:rsidRPr="00BB2EAB">
              <w:rPr>
                <w:rFonts w:ascii="Times New Roman" w:hAnsi="Times New Roman" w:cs="Times New Roman"/>
                <w:sz w:val="24"/>
                <w:szCs w:val="24"/>
              </w:rPr>
              <w:t>&lt;&lt;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вывода)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</w:p>
        </w:tc>
      </w:tr>
    </w:tbl>
    <w:p w14:paraId="5D7438AE" w14:textId="32339F89" w:rsidR="00CD51D7" w:rsidRDefault="00CD51D7">
      <w:pPr>
        <w:rPr>
          <w:rFonts w:ascii="Times New Roman" w:hAnsi="Times New Roman" w:cs="Times New Roman"/>
          <w:sz w:val="24"/>
          <w:szCs w:val="24"/>
        </w:rPr>
      </w:pPr>
    </w:p>
    <w:p w14:paraId="1E21FD24" w14:textId="77777777" w:rsidR="00BB2EAB" w:rsidRDefault="00BB2E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E975106" w14:textId="299A43A6" w:rsidR="00154F91" w:rsidRPr="003D34CE" w:rsidRDefault="00154F91" w:rsidP="00154F91">
      <w:pPr>
        <w:pStyle w:val="NoSpacing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3D34C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Описание </w:t>
      </w:r>
      <w:r w:rsidR="00C569BA">
        <w:rPr>
          <w:rFonts w:ascii="Times New Roman" w:hAnsi="Times New Roman" w:cs="Times New Roman"/>
          <w:b/>
          <w:bCs/>
          <w:sz w:val="32"/>
          <w:szCs w:val="32"/>
        </w:rPr>
        <w:t>класса</w:t>
      </w:r>
      <w:r w:rsidRPr="003D34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4F91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triangle</w:t>
      </w:r>
      <w:r w:rsidRPr="00154F91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3D34C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1654"/>
        <w:gridCol w:w="1851"/>
        <w:gridCol w:w="2070"/>
        <w:gridCol w:w="3629"/>
      </w:tblGrid>
      <w:tr w:rsidR="00BB2EAB" w14:paraId="5B63F7D2" w14:textId="77777777" w:rsidTr="00BF7F45">
        <w:trPr>
          <w:trHeight w:val="32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E36D" w14:textId="77777777" w:rsidR="00BB2EAB" w:rsidRDefault="00BB2EAB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 структуры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6F54" w14:textId="08034695" w:rsidR="00BB2EAB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Принимаемое значение (функции) / Тип (элементы)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5CF2" w14:textId="00B76C78" w:rsidR="00BB2EAB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 (функции)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8AEF" w14:textId="52676AF7" w:rsidR="00BB2EAB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</w:tr>
      <w:tr w:rsidR="00BB2EAB" w:rsidRPr="00855EA6" w14:paraId="191DE99B" w14:textId="77777777" w:rsidTr="00BF7F45">
        <w:trPr>
          <w:trHeight w:val="32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1D04" w14:textId="087F7FC7" w:rsidR="00BB2EAB" w:rsidRPr="00855EA6" w:rsidRDefault="00BB2EAB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A, B, C, adj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F9F1" w14:textId="6B90E761" w:rsidR="00BB2EAB" w:rsidRPr="00BB2EAB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E655" w14:textId="77777777" w:rsidR="00BB2EAB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E13E" w14:textId="051D9A3E" w:rsidR="00BB2EAB" w:rsidRPr="00855EA6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Точки треугольника </w:t>
            </w:r>
            <w:r w:rsidRPr="00855EA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adj</w:t>
            </w:r>
            <w:r w:rsidRPr="00855E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при "умножении")</w:t>
            </w:r>
          </w:p>
        </w:tc>
      </w:tr>
      <w:tr w:rsidR="00BF7F45" w:rsidRPr="00855EA6" w14:paraId="423CC6F6" w14:textId="77777777" w:rsidTr="00BF7F45">
        <w:trPr>
          <w:trHeight w:val="32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FA43" w14:textId="74CC8F99" w:rsidR="00BF7F45" w:rsidRDefault="00BF7F45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конструктор)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C0BE" w14:textId="77777777" w:rsid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2226" w14:textId="2B2FAFEE" w:rsidR="00BF7F45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FA6" w14:textId="03825D6F" w:rsid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треугольника, создающий треугольник со всеми нулевыми координатами</w:t>
            </w:r>
          </w:p>
        </w:tc>
      </w:tr>
      <w:tr w:rsidR="00BB2EAB" w:rsidRPr="00855EA6" w14:paraId="3532827B" w14:textId="77777777" w:rsidTr="00BF7F45">
        <w:trPr>
          <w:trHeight w:val="32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E3EF" w14:textId="7BDF82F8" w:rsidR="00BB2EAB" w:rsidRPr="00855EA6" w:rsidRDefault="00BB2EAB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конструктор)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C271" w14:textId="7BD28ADE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 a, point b, point 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A0FA" w14:textId="358ABF1C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251C" w14:textId="618F819E" w:rsidR="00BB2EAB" w:rsidRPr="00BF7F45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треугольника, принимающий значения-точки</w:t>
            </w:r>
          </w:p>
        </w:tc>
      </w:tr>
      <w:tr w:rsidR="00BB2EAB" w:rsidRPr="00855EA6" w14:paraId="0B521C66" w14:textId="77777777" w:rsidTr="00BF7F45">
        <w:trPr>
          <w:trHeight w:val="56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C230" w14:textId="342566C4" w:rsidR="00BB2EAB" w:rsidRPr="00DD552A" w:rsidRDefault="00BB2EAB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433B" w14:textId="6D8A6F33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pt, point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B82D" w14:textId="77777777" w:rsidR="00BB2EAB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6607" w14:textId="12B78172" w:rsidR="00BB2EAB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координат точек треугольника (в том числе всего треугольника)</w:t>
            </w:r>
          </w:p>
        </w:tc>
      </w:tr>
      <w:tr w:rsidR="00BB2EAB" w:rsidRPr="00855EA6" w14:paraId="29FA18AC" w14:textId="77777777" w:rsidTr="00BF7F45">
        <w:trPr>
          <w:trHeight w:val="242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B156" w14:textId="55DCB33F" w:rsidR="00BB2EAB" w:rsidRPr="00DD552A" w:rsidRDefault="00BB2EAB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space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3822" w14:textId="77777777" w:rsidR="00BB2EAB" w:rsidRPr="00BF7F45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0E37" w14:textId="13C6780B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 double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E55D" w14:textId="4EBF4DF2" w:rsidR="00BB2EAB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площади треугольника</w:t>
            </w:r>
          </w:p>
        </w:tc>
      </w:tr>
      <w:tr w:rsidR="00BB2EAB" w:rsidRPr="00855EA6" w14:paraId="54F34B94" w14:textId="77777777" w:rsidTr="00BF7F45">
        <w:trPr>
          <w:trHeight w:val="28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5883" w14:textId="1DB2DA0B" w:rsidR="00BB2EAB" w:rsidRPr="00A13FDA" w:rsidRDefault="00BB2EAB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print_point</w:t>
            </w:r>
            <w:proofErr w:type="spellEnd"/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936C" w14:textId="6B8CF404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point_number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BFE0" w14:textId="5224E634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78AD" w14:textId="48140A87" w:rsidR="00BB2EAB" w:rsidRDefault="00BB2EAB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координат точки</w:t>
            </w:r>
          </w:p>
        </w:tc>
      </w:tr>
      <w:tr w:rsidR="00BB2EAB" w:rsidRPr="00855EA6" w14:paraId="4C02B961" w14:textId="77777777" w:rsidTr="00BF7F45">
        <w:trPr>
          <w:trHeight w:val="85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6047" w14:textId="6FB76184" w:rsidR="00BB2EAB" w:rsidRPr="00BF7F45" w:rsidRDefault="00BF7F45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operator=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3852" w14:textId="50E662D0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 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A134" w14:textId="3B112980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8785" w14:textId="68975AEF" w:rsidR="00BB2EAB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Приравнивание координат первого треугольника второму</w:t>
            </w:r>
          </w:p>
        </w:tc>
      </w:tr>
      <w:tr w:rsidR="00BB2EAB" w:rsidRPr="00855EA6" w14:paraId="2EF8C72A" w14:textId="77777777" w:rsidTr="00BF7F45">
        <w:trPr>
          <w:trHeight w:val="85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28EE" w14:textId="472B5FE9" w:rsidR="00BB2EAB" w:rsidRPr="00BF7F45" w:rsidRDefault="00BF7F45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operator&lt;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3555" w14:textId="4DE8582E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 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7F7D" w14:textId="1DFAC741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034F" w14:textId="4C1A853B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площадей треугольников, если 1</w:t>
            </w:r>
            <w:r w:rsidRPr="00BF7F45">
              <w:rPr>
                <w:rFonts w:ascii="Times New Roman" w:hAnsi="Times New Roman" w:cs="Times New Roman"/>
                <w:sz w:val="24"/>
                <w:szCs w:val="24"/>
              </w:rPr>
              <w:t xml:space="preserve">&lt;2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1</w:t>
            </w:r>
          </w:p>
        </w:tc>
      </w:tr>
      <w:tr w:rsidR="00BB2EAB" w:rsidRPr="00855EA6" w14:paraId="0AC4F786" w14:textId="77777777" w:rsidTr="00BF7F45">
        <w:trPr>
          <w:trHeight w:val="85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C121" w14:textId="18D485DE" w:rsidR="00BB2EAB" w:rsidRPr="00BF7F45" w:rsidRDefault="00BF7F45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operator&gt;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4DEE" w14:textId="63D54075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 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96D9" w14:textId="2E0D6294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DA71" w14:textId="472D16C1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площадей треугольников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если 1</w:t>
            </w:r>
            <w:r w:rsidRPr="00BF7F45">
              <w:rPr>
                <w:rFonts w:ascii="Times New Roman" w:hAnsi="Times New Roman" w:cs="Times New Roman"/>
                <w:sz w:val="24"/>
                <w:szCs w:val="24"/>
              </w:rPr>
              <w:t xml:space="preserve">&gt;2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1</w:t>
            </w:r>
          </w:p>
        </w:tc>
      </w:tr>
      <w:tr w:rsidR="00BB2EAB" w:rsidRPr="00855EA6" w14:paraId="472AC591" w14:textId="77777777" w:rsidTr="00BF7F45">
        <w:trPr>
          <w:trHeight w:val="85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1D20" w14:textId="3CCADBA2" w:rsidR="00BB2EAB" w:rsidRPr="00BF7F45" w:rsidRDefault="00BF7F45" w:rsidP="00BB2EA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operator*=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E9F2" w14:textId="5E711ED0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resize_to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304B" w14:textId="0E788AF6" w:rsidR="00BB2EAB" w:rsidRPr="00BF7F45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2972" w14:textId="14C14D9B" w:rsidR="00BB2EAB" w:rsidRDefault="00BF7F45" w:rsidP="00BB2EAB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"Умножение" координат треугольника на число</w:t>
            </w:r>
          </w:p>
        </w:tc>
      </w:tr>
      <w:tr w:rsidR="00BF7F45" w:rsidRPr="00855EA6" w14:paraId="6DA7CCE2" w14:textId="77777777" w:rsidTr="00BF7F45">
        <w:trPr>
          <w:trHeight w:val="85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E39C" w14:textId="332A8083" w:rsidR="00BF7F45" w:rsidRPr="00BF7F45" w:rsidRDefault="00BF7F45" w:rsidP="00BF7F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7F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friend </w:t>
            </w:r>
            <w:proofErr w:type="spellStart"/>
            <w:r w:rsidRPr="00BF7F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istream</w:t>
            </w:r>
            <w:proofErr w:type="spellEnd"/>
            <w:r w:rsidRPr="00BF7F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F7F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operator&gt;&gt;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DDAA" w14:textId="634D3F7A" w:rsidR="00BF7F45" w:rsidRPr="00BF7F45" w:rsidRDefault="00BF7F45" w:rsidP="00BF7F4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input, triangle &amp; 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C8C6B" w14:textId="42A00D43" w:rsidR="00BF7F45" w:rsidRPr="00BF7F45" w:rsidRDefault="00BF7F45" w:rsidP="00BF7F4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istream</w:t>
            </w:r>
            <w:proofErr w:type="spellEnd"/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BCD4" w14:textId="17087782" w:rsidR="00BF7F45" w:rsidRDefault="00BF7F45" w:rsidP="00BF7F4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Перегрузка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оператора </w:t>
            </w:r>
            <w:r w:rsidRPr="00BB2EA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gramEnd"/>
            <w:r w:rsidRPr="00BB2EAB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(ввода)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</w:p>
        </w:tc>
      </w:tr>
      <w:tr w:rsidR="00BF7F45" w:rsidRPr="00855EA6" w14:paraId="3244C0B9" w14:textId="77777777" w:rsidTr="00BF7F45">
        <w:trPr>
          <w:trHeight w:val="854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B03C" w14:textId="70705B93" w:rsidR="00BF7F45" w:rsidRPr="00855EA6" w:rsidRDefault="00BF7F45" w:rsidP="00BF7F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F7F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friend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BF7F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stream</w:t>
            </w:r>
            <w:proofErr w:type="spellEnd"/>
            <w:r w:rsidRPr="00BF7F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F7F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1A54" w14:textId="747B743C" w:rsidR="00BF7F45" w:rsidRDefault="00BF7F45" w:rsidP="00BF7F4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triangle &amp; 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3181" w14:textId="5ABA56A4" w:rsidR="00BF7F45" w:rsidRPr="00BF7F45" w:rsidRDefault="00BF7F45" w:rsidP="00BF7F4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A7DD" w14:textId="3ADD6881" w:rsidR="00BF7F45" w:rsidRDefault="00BF7F45" w:rsidP="00BF7F45">
            <w:pPr>
              <w:pStyle w:val="NoSpacing"/>
              <w:tabs>
                <w:tab w:val="left" w:pos="2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Перегрузка оператора </w:t>
            </w:r>
            <w:proofErr w:type="gramStart"/>
            <w:r w:rsidRPr="00BB2EAB">
              <w:rPr>
                <w:rFonts w:ascii="Times New Roman" w:hAnsi="Times New Roman" w:cs="Times New Roman"/>
                <w:sz w:val="24"/>
                <w:szCs w:val="24"/>
              </w:rPr>
              <w:t>&lt;&lt;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вывода)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</w:p>
        </w:tc>
      </w:tr>
    </w:tbl>
    <w:p w14:paraId="1386BB7C" w14:textId="77777777" w:rsidR="003E1AD6" w:rsidRPr="003E1AD6" w:rsidRDefault="003E1AD6">
      <w:pPr>
        <w:rPr>
          <w:rFonts w:ascii="Times New Roman" w:hAnsi="Times New Roman" w:cs="Times New Roman"/>
          <w:sz w:val="24"/>
          <w:szCs w:val="24"/>
        </w:rPr>
      </w:pPr>
    </w:p>
    <w:p w14:paraId="3E2A94E4" w14:textId="77777777" w:rsidR="00A13FDA" w:rsidRDefault="00A13F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AF53A9" w14:textId="1F8EA3B2" w:rsidR="00405220" w:rsidRDefault="00CD51D7" w:rsidP="00405220">
      <w:pPr>
        <w:pStyle w:val="NoSpacing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E46B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программы.</w:t>
      </w:r>
    </w:p>
    <w:p w14:paraId="085EE535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3B8BCA0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7CD2CCC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3E06E4C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2982A0B3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135BABAD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3ED5CB9D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2AF10F9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Создание нового треугольника</w:t>
      </w:r>
    </w:p>
    <w:p w14:paraId="7CF0E21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Выведение координат и площади n-го треугольника</w:t>
      </w:r>
    </w:p>
    <w:p w14:paraId="401F317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Вернуться в предыдущее меню</w:t>
      </w:r>
    </w:p>
    <w:p w14:paraId="07B9DEF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00ABE58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 для каждой точки треугольника координаты x и y (в общей сложности 6):</w:t>
      </w:r>
    </w:p>
    <w:p w14:paraId="5D9040A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0 0 1 0 1 1</w:t>
      </w:r>
    </w:p>
    <w:p w14:paraId="020E439C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784461E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726DD262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7A2CF22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2952F2C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6E3874B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06E261B5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35CB0C5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Создание нового треугольника</w:t>
      </w:r>
    </w:p>
    <w:p w14:paraId="49A4FFD5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Выведение координат и площади n-го треугольника</w:t>
      </w:r>
    </w:p>
    <w:p w14:paraId="59F757E2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Вернуться в предыдущее меню</w:t>
      </w:r>
    </w:p>
    <w:p w14:paraId="00F35A3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</w:t>
      </w:r>
    </w:p>
    <w:p w14:paraId="12D88CA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 номер треугольника:</w:t>
      </w:r>
    </w:p>
    <w:p w14:paraId="1899B87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5C47917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{(0, 0), (1, 0), (1, 1)}</w:t>
      </w:r>
    </w:p>
    <w:p w14:paraId="40A4D365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Площадь: 0.5</w:t>
      </w:r>
    </w:p>
    <w:p w14:paraId="0E4E923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774C67F3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493CCDE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3CB44E9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6C36F23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12F7AE4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42E6BD54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28FA14F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Создание нового треугольника</w:t>
      </w:r>
    </w:p>
    <w:p w14:paraId="1D01F15D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Выведение координат и площади n-го треугольника</w:t>
      </w:r>
    </w:p>
    <w:p w14:paraId="6E953CC5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Вернуться в предыдущее меню</w:t>
      </w:r>
    </w:p>
    <w:p w14:paraId="6E49566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0E84FC4C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 для каждой точки треугольника координаты x и y (в общей сложности 6):</w:t>
      </w:r>
    </w:p>
    <w:p w14:paraId="1ECFB6B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5 8 3 6 9 0</w:t>
      </w:r>
    </w:p>
    <w:p w14:paraId="21A172C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49BD368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7AE0B02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18D2B85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66F691E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1C495DBC" w14:textId="77777777" w:rsid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1817A04A" w14:textId="77777777" w:rsidR="006328DE" w:rsidRPr="00720FA1" w:rsidRDefault="006328DE" w:rsidP="00720FA1">
      <w:pPr>
        <w:pStyle w:val="NoSpacing"/>
        <w:rPr>
          <w:rFonts w:ascii="Consolas" w:hAnsi="Consolas" w:cs="Times New Roman"/>
          <w:sz w:val="24"/>
          <w:szCs w:val="24"/>
        </w:rPr>
      </w:pPr>
    </w:p>
    <w:p w14:paraId="459DBBF4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lastRenderedPageBreak/>
        <w:t>Доступные операции:</w:t>
      </w:r>
    </w:p>
    <w:p w14:paraId="4F40647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Создание нового треугольника</w:t>
      </w:r>
    </w:p>
    <w:p w14:paraId="745C225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Выведение координат и площади n-го треугольника</w:t>
      </w:r>
    </w:p>
    <w:p w14:paraId="0D9E6B6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Вернуться в предыдущее меню</w:t>
      </w:r>
    </w:p>
    <w:p w14:paraId="118A20D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</w:t>
      </w:r>
    </w:p>
    <w:p w14:paraId="7B19845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 номер треугольника:</w:t>
      </w:r>
    </w:p>
    <w:p w14:paraId="1CF78B2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</w:t>
      </w:r>
    </w:p>
    <w:p w14:paraId="5FA10C0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{(5, 8), (3, 6), (9, 0)}</w:t>
      </w:r>
    </w:p>
    <w:p w14:paraId="4057A51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Площадь: 12</w:t>
      </w:r>
    </w:p>
    <w:p w14:paraId="7D6430F3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07B6C7D4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0A1CB2B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0A00A76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5623694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278B4FA5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</w:t>
      </w:r>
    </w:p>
    <w:p w14:paraId="267B27E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 номер треугольника:</w:t>
      </w:r>
    </w:p>
    <w:p w14:paraId="4DC65CF4" w14:textId="5D6CF18D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4DE8C9F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Начальные координаты треугольника:</w:t>
      </w:r>
    </w:p>
    <w:p w14:paraId="7698F3F3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{(0, 0), (1, 0), (1, 1)}</w:t>
      </w:r>
    </w:p>
    <w:p w14:paraId="64D3AEB5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27E2324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1-3     Перенесение i-й точки треугольника</w:t>
      </w:r>
    </w:p>
    <w:p w14:paraId="2BB0273D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4       Перенесение 1-го треугольника</w:t>
      </w:r>
    </w:p>
    <w:p w14:paraId="1FDE074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5       "Умножение" 0-го треугольника на число</w:t>
      </w:r>
    </w:p>
    <w:p w14:paraId="23CA30D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Вернуться в предыдущее меню</w:t>
      </w:r>
    </w:p>
    <w:p w14:paraId="1EC19B14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</w:t>
      </w:r>
    </w:p>
    <w:p w14:paraId="04670D5C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 xml:space="preserve">Начальные координаты </w:t>
      </w:r>
      <w:proofErr w:type="gramStart"/>
      <w:r w:rsidRPr="00720FA1">
        <w:rPr>
          <w:rFonts w:ascii="Consolas" w:hAnsi="Consolas" w:cs="Times New Roman"/>
          <w:sz w:val="24"/>
          <w:szCs w:val="24"/>
        </w:rPr>
        <w:t xml:space="preserve">точки:   </w:t>
      </w:r>
      <w:proofErr w:type="gramEnd"/>
      <w:r w:rsidRPr="00720FA1">
        <w:rPr>
          <w:rFonts w:ascii="Consolas" w:hAnsi="Consolas" w:cs="Times New Roman"/>
          <w:sz w:val="24"/>
          <w:szCs w:val="24"/>
        </w:rPr>
        <w:t xml:space="preserve">  (1.000000, 0.000000)</w:t>
      </w:r>
    </w:p>
    <w:p w14:paraId="007833A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Введите, на какое расстояние перенести точку</w:t>
      </w:r>
    </w:p>
    <w:p w14:paraId="1E624E1C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 xml:space="preserve">9 -5  </w:t>
      </w:r>
    </w:p>
    <w:p w14:paraId="3C5B43B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Новые координаты точки: (10.000000, -5.000000)</w:t>
      </w:r>
    </w:p>
    <w:p w14:paraId="14429E84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Новые координаты треугольника:</w:t>
      </w:r>
    </w:p>
    <w:p w14:paraId="5AC7D883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{(0, 0), (10, -5), (1, 1)}</w:t>
      </w:r>
    </w:p>
    <w:p w14:paraId="3FC9FA0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4289894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31634A9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49327E9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312F55F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0002199D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6B9D3B94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0A0388A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Создание нового треугольника</w:t>
      </w:r>
    </w:p>
    <w:p w14:paraId="449EB8C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Выведение координат и площади n-го треугольника</w:t>
      </w:r>
    </w:p>
    <w:p w14:paraId="1822732C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Вернуться в предыдущее меню</w:t>
      </w:r>
    </w:p>
    <w:p w14:paraId="7CA9152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</w:t>
      </w:r>
    </w:p>
    <w:p w14:paraId="7D9D85E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 номер треугольника:</w:t>
      </w:r>
    </w:p>
    <w:p w14:paraId="1F260DBD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11E9CF0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{(0, 0), (10, -5), (1, 1)}</w:t>
      </w:r>
    </w:p>
    <w:p w14:paraId="51B7D7F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Площадь: 7.5</w:t>
      </w:r>
    </w:p>
    <w:p w14:paraId="14E5272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361CBA45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0722C98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5C990492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7551436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4993DBF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lastRenderedPageBreak/>
        <w:t>3</w:t>
      </w:r>
    </w:p>
    <w:p w14:paraId="486ACE93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 номера сравниваемых треугольников:</w:t>
      </w:r>
    </w:p>
    <w:p w14:paraId="4483C58D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1 2</w:t>
      </w:r>
    </w:p>
    <w:p w14:paraId="0E3E9E7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 xml:space="preserve">Треугольник </w:t>
      </w:r>
      <w:proofErr w:type="gramStart"/>
      <w:r w:rsidRPr="00720FA1">
        <w:rPr>
          <w:rFonts w:ascii="Consolas" w:hAnsi="Consolas" w:cs="Times New Roman"/>
          <w:sz w:val="24"/>
          <w:szCs w:val="24"/>
        </w:rPr>
        <w:t>1 :</w:t>
      </w:r>
      <w:proofErr w:type="gramEnd"/>
    </w:p>
    <w:p w14:paraId="135333AC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{(0, 0), (10, -5), (1, 1)}</w:t>
      </w:r>
    </w:p>
    <w:p w14:paraId="79F2168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Площадь: 7.5</w:t>
      </w:r>
    </w:p>
    <w:p w14:paraId="575789C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 xml:space="preserve">Треугольник </w:t>
      </w:r>
      <w:proofErr w:type="gramStart"/>
      <w:r w:rsidRPr="00720FA1">
        <w:rPr>
          <w:rFonts w:ascii="Consolas" w:hAnsi="Consolas" w:cs="Times New Roman"/>
          <w:sz w:val="24"/>
          <w:szCs w:val="24"/>
        </w:rPr>
        <w:t>2 :</w:t>
      </w:r>
      <w:proofErr w:type="gramEnd"/>
    </w:p>
    <w:p w14:paraId="544E0CA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{(5, 8), (3, 6), (9, 0)}</w:t>
      </w:r>
    </w:p>
    <w:p w14:paraId="51496A8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Площадь: 12</w:t>
      </w:r>
    </w:p>
    <w:p w14:paraId="08892F9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 xml:space="preserve">Площадь треугольника </w:t>
      </w:r>
      <w:proofErr w:type="gramStart"/>
      <w:r w:rsidRPr="00720FA1">
        <w:rPr>
          <w:rFonts w:ascii="Consolas" w:hAnsi="Consolas" w:cs="Times New Roman"/>
          <w:sz w:val="24"/>
          <w:szCs w:val="24"/>
        </w:rPr>
        <w:t>2 &gt;</w:t>
      </w:r>
      <w:proofErr w:type="gramEnd"/>
      <w:r w:rsidRPr="00720FA1">
        <w:rPr>
          <w:rFonts w:ascii="Consolas" w:hAnsi="Consolas" w:cs="Times New Roman"/>
          <w:sz w:val="24"/>
          <w:szCs w:val="24"/>
        </w:rPr>
        <w:t xml:space="preserve"> площади треугольника 1</w:t>
      </w:r>
    </w:p>
    <w:p w14:paraId="11F3663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41A4DB7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6C853B4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4E3EF53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60523FA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4E5FFEF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</w:t>
      </w:r>
    </w:p>
    <w:p w14:paraId="53C5571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 номер треугольника:</w:t>
      </w:r>
    </w:p>
    <w:p w14:paraId="54AC10BC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680AD94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</w:p>
    <w:p w14:paraId="033E88F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Начальные координаты треугольника:</w:t>
      </w:r>
    </w:p>
    <w:p w14:paraId="1118E4C4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{(0, 0), (10, -5), (1, 1)}</w:t>
      </w:r>
    </w:p>
    <w:p w14:paraId="030CEAC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2198A2C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1-3     Перенесение i-й точки треугольника</w:t>
      </w:r>
    </w:p>
    <w:p w14:paraId="77A959C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4       Перенесение 1-го треугольника</w:t>
      </w:r>
    </w:p>
    <w:p w14:paraId="36E5FB9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5       "Умножение" 0-го треугольника на число</w:t>
      </w:r>
    </w:p>
    <w:p w14:paraId="2FF190A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Вернуться в предыдущее меню</w:t>
      </w:r>
    </w:p>
    <w:p w14:paraId="6147CE8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4</w:t>
      </w:r>
    </w:p>
    <w:p w14:paraId="1ACB0C2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Введите, на какое расстояние нужно перенести треугольник (x и y):</w:t>
      </w:r>
    </w:p>
    <w:p w14:paraId="7A9DF85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 xml:space="preserve">5 5 </w:t>
      </w:r>
    </w:p>
    <w:p w14:paraId="194D79C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Новые координаты треугольника:</w:t>
      </w:r>
    </w:p>
    <w:p w14:paraId="4C457C1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{(5, 5), (15, 0), (6, 6)}</w:t>
      </w:r>
    </w:p>
    <w:p w14:paraId="20B766E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36F3D495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432F2D1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03E1F12D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0DEDFDB4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7E2A9843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</w:t>
      </w:r>
    </w:p>
    <w:p w14:paraId="4320332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 номер треугольника:</w:t>
      </w:r>
    </w:p>
    <w:p w14:paraId="45585AD4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</w:t>
      </w:r>
    </w:p>
    <w:p w14:paraId="69A15F2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</w:p>
    <w:p w14:paraId="6ECCBA87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Начальные координаты треугольника:</w:t>
      </w:r>
    </w:p>
    <w:p w14:paraId="3F1CB8F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{(5, 5), (15, 0), (6, 6)}</w:t>
      </w:r>
    </w:p>
    <w:p w14:paraId="4BEFBE9B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47701DF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1-3     Перенесение i-й точки треугольника</w:t>
      </w:r>
    </w:p>
    <w:p w14:paraId="333A8EE2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4       Перенесение 1-го треугольника</w:t>
      </w:r>
    </w:p>
    <w:p w14:paraId="68883B22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5       "Умножение" 0-го треугольника на число</w:t>
      </w:r>
    </w:p>
    <w:p w14:paraId="4D5168A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Вернуться в предыдущее меню</w:t>
      </w:r>
    </w:p>
    <w:p w14:paraId="4729D98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5</w:t>
      </w:r>
    </w:p>
    <w:p w14:paraId="2B8B666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Начальные координаты:</w:t>
      </w:r>
    </w:p>
    <w:p w14:paraId="1DE4BDD6" w14:textId="77777777" w:rsid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{(5, 5), (15, 0), (6, 6)}</w:t>
      </w:r>
    </w:p>
    <w:p w14:paraId="1C236CBA" w14:textId="77777777" w:rsidR="006328DE" w:rsidRPr="00720FA1" w:rsidRDefault="006328DE" w:rsidP="00720FA1">
      <w:pPr>
        <w:pStyle w:val="NoSpacing"/>
        <w:rPr>
          <w:rFonts w:ascii="Consolas" w:hAnsi="Consolas" w:cs="Times New Roman"/>
          <w:sz w:val="24"/>
          <w:szCs w:val="24"/>
        </w:rPr>
      </w:pPr>
    </w:p>
    <w:p w14:paraId="6B537F9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lastRenderedPageBreak/>
        <w:t>Введите, от какой точки рассчитывать умножение (x и y):</w:t>
      </w:r>
    </w:p>
    <w:p w14:paraId="7D530E02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15 15</w:t>
      </w:r>
    </w:p>
    <w:p w14:paraId="764D65A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Введите, на что умножить:</w:t>
      </w:r>
    </w:p>
    <w:p w14:paraId="1240918E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4</w:t>
      </w:r>
    </w:p>
    <w:p w14:paraId="521CB3C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Новые координаты:</w:t>
      </w:r>
    </w:p>
    <w:p w14:paraId="3228AB5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{(-40, -40), (0, -60), (-36, -36)}</w:t>
      </w:r>
    </w:p>
    <w:p w14:paraId="5D40D86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Новые координаты треугольника:</w:t>
      </w:r>
    </w:p>
    <w:p w14:paraId="1BB9E38C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{(-40, -40), (0, -60), (-36, -36)}</w:t>
      </w:r>
    </w:p>
    <w:p w14:paraId="455B3153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5680113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0A2189E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43B446B9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7609FEF2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78867EA6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</w:t>
      </w:r>
    </w:p>
    <w:p w14:paraId="5AB5A68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Введите номера сравниваемых треугольников:</w:t>
      </w:r>
    </w:p>
    <w:p w14:paraId="05C19AF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2 1</w:t>
      </w:r>
    </w:p>
    <w:p w14:paraId="6F6322D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 xml:space="preserve">Треугольник </w:t>
      </w:r>
      <w:proofErr w:type="gramStart"/>
      <w:r w:rsidRPr="00720FA1">
        <w:rPr>
          <w:rFonts w:ascii="Consolas" w:hAnsi="Consolas" w:cs="Times New Roman"/>
          <w:sz w:val="24"/>
          <w:szCs w:val="24"/>
        </w:rPr>
        <w:t>1 :</w:t>
      </w:r>
      <w:proofErr w:type="gramEnd"/>
    </w:p>
    <w:p w14:paraId="493B760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{(5, 8), (3, 6), (9, 0)}</w:t>
      </w:r>
    </w:p>
    <w:p w14:paraId="092BDD1D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Площадь: 12</w:t>
      </w:r>
    </w:p>
    <w:p w14:paraId="72CE4A98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 xml:space="preserve">Треугольник </w:t>
      </w:r>
      <w:proofErr w:type="gramStart"/>
      <w:r w:rsidRPr="00720FA1">
        <w:rPr>
          <w:rFonts w:ascii="Consolas" w:hAnsi="Consolas" w:cs="Times New Roman"/>
          <w:sz w:val="24"/>
          <w:szCs w:val="24"/>
        </w:rPr>
        <w:t>2 :</w:t>
      </w:r>
      <w:proofErr w:type="gramEnd"/>
    </w:p>
    <w:p w14:paraId="6F1097BC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{(-40, -40), (0, -60), (-36, -36)}</w:t>
      </w:r>
    </w:p>
    <w:p w14:paraId="6A9A0480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Площадь: 120</w:t>
      </w:r>
    </w:p>
    <w:p w14:paraId="31AB906C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 xml:space="preserve">Площадь треугольника </w:t>
      </w:r>
      <w:proofErr w:type="gramStart"/>
      <w:r w:rsidRPr="00720FA1">
        <w:rPr>
          <w:rFonts w:ascii="Consolas" w:hAnsi="Consolas" w:cs="Times New Roman"/>
          <w:sz w:val="24"/>
          <w:szCs w:val="24"/>
        </w:rPr>
        <w:t>2 &gt;</w:t>
      </w:r>
      <w:proofErr w:type="gramEnd"/>
      <w:r w:rsidRPr="00720FA1">
        <w:rPr>
          <w:rFonts w:ascii="Consolas" w:hAnsi="Consolas" w:cs="Times New Roman"/>
          <w:sz w:val="24"/>
          <w:szCs w:val="24"/>
        </w:rPr>
        <w:t xml:space="preserve"> площади треугольника 1</w:t>
      </w:r>
    </w:p>
    <w:p w14:paraId="1DD0449F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Доступные операции:</w:t>
      </w:r>
    </w:p>
    <w:p w14:paraId="59E542E1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1       Базовые операции (создание, выведение координат или площади)</w:t>
      </w:r>
    </w:p>
    <w:p w14:paraId="4B4397A4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2       Изменение координат треугольников</w:t>
      </w:r>
    </w:p>
    <w:p w14:paraId="7B1D499D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3       Сравнение треугольников по площади</w:t>
      </w:r>
    </w:p>
    <w:p w14:paraId="2D9E007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       Выход из программы</w:t>
      </w:r>
    </w:p>
    <w:p w14:paraId="2185064A" w14:textId="77777777" w:rsidR="00720FA1" w:rsidRPr="00720FA1" w:rsidRDefault="00720FA1" w:rsidP="00720FA1">
      <w:pPr>
        <w:pStyle w:val="NoSpacing"/>
        <w:rPr>
          <w:rFonts w:ascii="Consolas" w:hAnsi="Consolas" w:cs="Times New Roman"/>
          <w:sz w:val="24"/>
          <w:szCs w:val="24"/>
        </w:rPr>
      </w:pPr>
      <w:r w:rsidRPr="00720FA1">
        <w:rPr>
          <w:rFonts w:ascii="Consolas" w:hAnsi="Consolas" w:cs="Times New Roman"/>
          <w:sz w:val="24"/>
          <w:szCs w:val="24"/>
        </w:rPr>
        <w:t>0</w:t>
      </w:r>
    </w:p>
    <w:p w14:paraId="09824323" w14:textId="77777777" w:rsidR="00912754" w:rsidRPr="00720FA1" w:rsidRDefault="00912754" w:rsidP="006328DE">
      <w:pPr>
        <w:pStyle w:val="NoSpacing"/>
        <w:rPr>
          <w:rFonts w:ascii="Consolas" w:hAnsi="Consolas" w:cs="Times New Roman"/>
          <w:sz w:val="28"/>
          <w:szCs w:val="28"/>
        </w:rPr>
      </w:pPr>
    </w:p>
    <w:sectPr w:rsidR="00912754" w:rsidRPr="00720FA1" w:rsidSect="0018165F">
      <w:footerReference w:type="default" r:id="rId8"/>
      <w:pgSz w:w="11906" w:h="16838"/>
      <w:pgMar w:top="1134" w:right="99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8FB4" w14:textId="77777777" w:rsidR="00A25AAB" w:rsidRDefault="00A25AAB" w:rsidP="00343239">
      <w:pPr>
        <w:spacing w:after="0" w:line="240" w:lineRule="auto"/>
      </w:pPr>
      <w:r>
        <w:separator/>
      </w:r>
    </w:p>
  </w:endnote>
  <w:endnote w:type="continuationSeparator" w:id="0">
    <w:p w14:paraId="10459E5A" w14:textId="77777777" w:rsidR="00A25AAB" w:rsidRDefault="00A25AAB" w:rsidP="00343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502356"/>
      <w:docPartObj>
        <w:docPartGallery w:val="Page Numbers (Bottom of Page)"/>
        <w:docPartUnique/>
      </w:docPartObj>
    </w:sdtPr>
    <w:sdtContent>
      <w:p w14:paraId="216E84BB" w14:textId="77777777" w:rsidR="0018165F" w:rsidRDefault="0018165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E6C071" w14:textId="77777777" w:rsidR="004058A5" w:rsidRDefault="00405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1826" w14:textId="77777777" w:rsidR="00A25AAB" w:rsidRDefault="00A25AAB" w:rsidP="00343239">
      <w:pPr>
        <w:spacing w:after="0" w:line="240" w:lineRule="auto"/>
      </w:pPr>
      <w:r>
        <w:separator/>
      </w:r>
    </w:p>
  </w:footnote>
  <w:footnote w:type="continuationSeparator" w:id="0">
    <w:p w14:paraId="1E347AEE" w14:textId="77777777" w:rsidR="00A25AAB" w:rsidRDefault="00A25AAB" w:rsidP="00343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FBF"/>
    <w:multiLevelType w:val="hybridMultilevel"/>
    <w:tmpl w:val="DEAC1B0C"/>
    <w:lvl w:ilvl="0" w:tplc="E7E49976">
      <w:numFmt w:val="decimal"/>
      <w:lvlText w:val="%1"/>
      <w:lvlJc w:val="left"/>
      <w:pPr>
        <w:ind w:left="1773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AE7A45"/>
    <w:multiLevelType w:val="hybridMultilevel"/>
    <w:tmpl w:val="10060FBC"/>
    <w:lvl w:ilvl="0" w:tplc="0419000F">
      <w:start w:val="1"/>
      <w:numFmt w:val="decimal"/>
      <w:lvlText w:val="%1."/>
      <w:lvlJc w:val="left"/>
      <w:pPr>
        <w:ind w:left="1014" w:hanging="360"/>
      </w:pPr>
    </w:lvl>
    <w:lvl w:ilvl="1" w:tplc="04190019" w:tentative="1">
      <w:start w:val="1"/>
      <w:numFmt w:val="lowerLetter"/>
      <w:lvlText w:val="%2."/>
      <w:lvlJc w:val="left"/>
      <w:pPr>
        <w:ind w:left="1734" w:hanging="360"/>
      </w:pPr>
    </w:lvl>
    <w:lvl w:ilvl="2" w:tplc="0419001B" w:tentative="1">
      <w:start w:val="1"/>
      <w:numFmt w:val="lowerRoman"/>
      <w:lvlText w:val="%3."/>
      <w:lvlJc w:val="right"/>
      <w:pPr>
        <w:ind w:left="2454" w:hanging="180"/>
      </w:pPr>
    </w:lvl>
    <w:lvl w:ilvl="3" w:tplc="0419000F" w:tentative="1">
      <w:start w:val="1"/>
      <w:numFmt w:val="decimal"/>
      <w:lvlText w:val="%4."/>
      <w:lvlJc w:val="left"/>
      <w:pPr>
        <w:ind w:left="3174" w:hanging="360"/>
      </w:pPr>
    </w:lvl>
    <w:lvl w:ilvl="4" w:tplc="04190019" w:tentative="1">
      <w:start w:val="1"/>
      <w:numFmt w:val="lowerLetter"/>
      <w:lvlText w:val="%5."/>
      <w:lvlJc w:val="left"/>
      <w:pPr>
        <w:ind w:left="3894" w:hanging="360"/>
      </w:pPr>
    </w:lvl>
    <w:lvl w:ilvl="5" w:tplc="0419001B" w:tentative="1">
      <w:start w:val="1"/>
      <w:numFmt w:val="lowerRoman"/>
      <w:lvlText w:val="%6."/>
      <w:lvlJc w:val="right"/>
      <w:pPr>
        <w:ind w:left="4614" w:hanging="180"/>
      </w:pPr>
    </w:lvl>
    <w:lvl w:ilvl="6" w:tplc="0419000F" w:tentative="1">
      <w:start w:val="1"/>
      <w:numFmt w:val="decimal"/>
      <w:lvlText w:val="%7."/>
      <w:lvlJc w:val="left"/>
      <w:pPr>
        <w:ind w:left="5334" w:hanging="360"/>
      </w:pPr>
    </w:lvl>
    <w:lvl w:ilvl="7" w:tplc="04190019" w:tentative="1">
      <w:start w:val="1"/>
      <w:numFmt w:val="lowerLetter"/>
      <w:lvlText w:val="%8."/>
      <w:lvlJc w:val="left"/>
      <w:pPr>
        <w:ind w:left="6054" w:hanging="360"/>
      </w:pPr>
    </w:lvl>
    <w:lvl w:ilvl="8" w:tplc="041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00832DD"/>
    <w:multiLevelType w:val="hybridMultilevel"/>
    <w:tmpl w:val="FCF4B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B04FE"/>
    <w:multiLevelType w:val="hybridMultilevel"/>
    <w:tmpl w:val="7E089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36615"/>
    <w:multiLevelType w:val="hybridMultilevel"/>
    <w:tmpl w:val="F91AEF30"/>
    <w:lvl w:ilvl="0" w:tplc="0419000F">
      <w:start w:val="1"/>
      <w:numFmt w:val="decimal"/>
      <w:lvlText w:val="%1."/>
      <w:lvlJc w:val="left"/>
      <w:pPr>
        <w:ind w:left="1014" w:hanging="360"/>
      </w:pPr>
    </w:lvl>
    <w:lvl w:ilvl="1" w:tplc="04190019" w:tentative="1">
      <w:start w:val="1"/>
      <w:numFmt w:val="lowerLetter"/>
      <w:lvlText w:val="%2."/>
      <w:lvlJc w:val="left"/>
      <w:pPr>
        <w:ind w:left="1734" w:hanging="360"/>
      </w:pPr>
    </w:lvl>
    <w:lvl w:ilvl="2" w:tplc="0419001B" w:tentative="1">
      <w:start w:val="1"/>
      <w:numFmt w:val="lowerRoman"/>
      <w:lvlText w:val="%3."/>
      <w:lvlJc w:val="right"/>
      <w:pPr>
        <w:ind w:left="2454" w:hanging="180"/>
      </w:pPr>
    </w:lvl>
    <w:lvl w:ilvl="3" w:tplc="0419000F" w:tentative="1">
      <w:start w:val="1"/>
      <w:numFmt w:val="decimal"/>
      <w:lvlText w:val="%4."/>
      <w:lvlJc w:val="left"/>
      <w:pPr>
        <w:ind w:left="3174" w:hanging="360"/>
      </w:pPr>
    </w:lvl>
    <w:lvl w:ilvl="4" w:tplc="04190019" w:tentative="1">
      <w:start w:val="1"/>
      <w:numFmt w:val="lowerLetter"/>
      <w:lvlText w:val="%5."/>
      <w:lvlJc w:val="left"/>
      <w:pPr>
        <w:ind w:left="3894" w:hanging="360"/>
      </w:pPr>
    </w:lvl>
    <w:lvl w:ilvl="5" w:tplc="0419001B" w:tentative="1">
      <w:start w:val="1"/>
      <w:numFmt w:val="lowerRoman"/>
      <w:lvlText w:val="%6."/>
      <w:lvlJc w:val="right"/>
      <w:pPr>
        <w:ind w:left="4614" w:hanging="180"/>
      </w:pPr>
    </w:lvl>
    <w:lvl w:ilvl="6" w:tplc="0419000F" w:tentative="1">
      <w:start w:val="1"/>
      <w:numFmt w:val="decimal"/>
      <w:lvlText w:val="%7."/>
      <w:lvlJc w:val="left"/>
      <w:pPr>
        <w:ind w:left="5334" w:hanging="360"/>
      </w:pPr>
    </w:lvl>
    <w:lvl w:ilvl="7" w:tplc="04190019" w:tentative="1">
      <w:start w:val="1"/>
      <w:numFmt w:val="lowerLetter"/>
      <w:lvlText w:val="%8."/>
      <w:lvlJc w:val="left"/>
      <w:pPr>
        <w:ind w:left="6054" w:hanging="360"/>
      </w:pPr>
    </w:lvl>
    <w:lvl w:ilvl="8" w:tplc="041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 w15:restartNumberingAfterBreak="0">
    <w:nsid w:val="439D192B"/>
    <w:multiLevelType w:val="hybridMultilevel"/>
    <w:tmpl w:val="7110D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62020"/>
    <w:multiLevelType w:val="hybridMultilevel"/>
    <w:tmpl w:val="37E22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A53EF"/>
    <w:multiLevelType w:val="hybridMultilevel"/>
    <w:tmpl w:val="9FAE75C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 w15:restartNumberingAfterBreak="0">
    <w:nsid w:val="53EF4FDE"/>
    <w:multiLevelType w:val="hybridMultilevel"/>
    <w:tmpl w:val="959AD648"/>
    <w:lvl w:ilvl="0" w:tplc="041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 w15:restartNumberingAfterBreak="0">
    <w:nsid w:val="5F0E6E4E"/>
    <w:multiLevelType w:val="hybridMultilevel"/>
    <w:tmpl w:val="C89A6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1617EE"/>
    <w:multiLevelType w:val="hybridMultilevel"/>
    <w:tmpl w:val="961896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1387640">
    <w:abstractNumId w:val="5"/>
  </w:num>
  <w:num w:numId="2" w16cid:durableId="380133138">
    <w:abstractNumId w:val="9"/>
  </w:num>
  <w:num w:numId="3" w16cid:durableId="490949031">
    <w:abstractNumId w:val="10"/>
  </w:num>
  <w:num w:numId="4" w16cid:durableId="80029070">
    <w:abstractNumId w:val="7"/>
  </w:num>
  <w:num w:numId="5" w16cid:durableId="400560005">
    <w:abstractNumId w:val="3"/>
  </w:num>
  <w:num w:numId="6" w16cid:durableId="583105986">
    <w:abstractNumId w:val="4"/>
  </w:num>
  <w:num w:numId="7" w16cid:durableId="342786042">
    <w:abstractNumId w:val="1"/>
  </w:num>
  <w:num w:numId="8" w16cid:durableId="102657792">
    <w:abstractNumId w:val="2"/>
  </w:num>
  <w:num w:numId="9" w16cid:durableId="2129470704">
    <w:abstractNumId w:val="8"/>
  </w:num>
  <w:num w:numId="10" w16cid:durableId="1844124560">
    <w:abstractNumId w:val="6"/>
  </w:num>
  <w:num w:numId="11" w16cid:durableId="19978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3D"/>
    <w:rsid w:val="00003FA1"/>
    <w:rsid w:val="0000450A"/>
    <w:rsid w:val="00005D09"/>
    <w:rsid w:val="00006242"/>
    <w:rsid w:val="00007CE1"/>
    <w:rsid w:val="000146FE"/>
    <w:rsid w:val="000161CA"/>
    <w:rsid w:val="00023200"/>
    <w:rsid w:val="000334F7"/>
    <w:rsid w:val="00041C2A"/>
    <w:rsid w:val="00042C4C"/>
    <w:rsid w:val="00055BBC"/>
    <w:rsid w:val="00063AC7"/>
    <w:rsid w:val="00064B0F"/>
    <w:rsid w:val="0006778C"/>
    <w:rsid w:val="0007312D"/>
    <w:rsid w:val="00075039"/>
    <w:rsid w:val="00076387"/>
    <w:rsid w:val="000802CE"/>
    <w:rsid w:val="00084B72"/>
    <w:rsid w:val="000867DD"/>
    <w:rsid w:val="000908E2"/>
    <w:rsid w:val="00093AD1"/>
    <w:rsid w:val="000942AD"/>
    <w:rsid w:val="000A5E06"/>
    <w:rsid w:val="000A760F"/>
    <w:rsid w:val="000B10A0"/>
    <w:rsid w:val="000B30E8"/>
    <w:rsid w:val="000B40B9"/>
    <w:rsid w:val="000C395D"/>
    <w:rsid w:val="000C45C1"/>
    <w:rsid w:val="000C4641"/>
    <w:rsid w:val="000C4EF1"/>
    <w:rsid w:val="000C4F81"/>
    <w:rsid w:val="000D08F5"/>
    <w:rsid w:val="000D3658"/>
    <w:rsid w:val="000D3D20"/>
    <w:rsid w:val="000E3D8B"/>
    <w:rsid w:val="000E40C7"/>
    <w:rsid w:val="000E46BB"/>
    <w:rsid w:val="000E70BD"/>
    <w:rsid w:val="000E75FC"/>
    <w:rsid w:val="000F21F5"/>
    <w:rsid w:val="000F3518"/>
    <w:rsid w:val="001008F0"/>
    <w:rsid w:val="001018B5"/>
    <w:rsid w:val="0010257B"/>
    <w:rsid w:val="00104654"/>
    <w:rsid w:val="00104739"/>
    <w:rsid w:val="00113795"/>
    <w:rsid w:val="00115279"/>
    <w:rsid w:val="00123BF5"/>
    <w:rsid w:val="00124251"/>
    <w:rsid w:val="001249D1"/>
    <w:rsid w:val="001274A8"/>
    <w:rsid w:val="0013147F"/>
    <w:rsid w:val="001318C3"/>
    <w:rsid w:val="00132A28"/>
    <w:rsid w:val="0013572E"/>
    <w:rsid w:val="00137539"/>
    <w:rsid w:val="00140436"/>
    <w:rsid w:val="0014328A"/>
    <w:rsid w:val="0014357A"/>
    <w:rsid w:val="001465C8"/>
    <w:rsid w:val="00146970"/>
    <w:rsid w:val="0015108C"/>
    <w:rsid w:val="001540D1"/>
    <w:rsid w:val="00154F91"/>
    <w:rsid w:val="00157450"/>
    <w:rsid w:val="00161A66"/>
    <w:rsid w:val="00163688"/>
    <w:rsid w:val="00166232"/>
    <w:rsid w:val="0017168B"/>
    <w:rsid w:val="00172112"/>
    <w:rsid w:val="00172A53"/>
    <w:rsid w:val="0018165F"/>
    <w:rsid w:val="00184D3E"/>
    <w:rsid w:val="0019008D"/>
    <w:rsid w:val="00190550"/>
    <w:rsid w:val="0019297C"/>
    <w:rsid w:val="00194E02"/>
    <w:rsid w:val="001973D6"/>
    <w:rsid w:val="001A22A1"/>
    <w:rsid w:val="001A762E"/>
    <w:rsid w:val="001B3004"/>
    <w:rsid w:val="001B3AF9"/>
    <w:rsid w:val="001B73D5"/>
    <w:rsid w:val="001C3B4A"/>
    <w:rsid w:val="001C4209"/>
    <w:rsid w:val="001C7E8B"/>
    <w:rsid w:val="001F283E"/>
    <w:rsid w:val="001F6983"/>
    <w:rsid w:val="001F737A"/>
    <w:rsid w:val="002000D9"/>
    <w:rsid w:val="00200A8C"/>
    <w:rsid w:val="00203A27"/>
    <w:rsid w:val="002120F5"/>
    <w:rsid w:val="00214559"/>
    <w:rsid w:val="0021550F"/>
    <w:rsid w:val="002162B1"/>
    <w:rsid w:val="0021642F"/>
    <w:rsid w:val="002278B0"/>
    <w:rsid w:val="002302CD"/>
    <w:rsid w:val="002309FF"/>
    <w:rsid w:val="0023392D"/>
    <w:rsid w:val="002352FA"/>
    <w:rsid w:val="002438F4"/>
    <w:rsid w:val="00246912"/>
    <w:rsid w:val="00254B27"/>
    <w:rsid w:val="00257EE2"/>
    <w:rsid w:val="002617DA"/>
    <w:rsid w:val="002633A8"/>
    <w:rsid w:val="00270A56"/>
    <w:rsid w:val="002754F4"/>
    <w:rsid w:val="00275D6F"/>
    <w:rsid w:val="002805E1"/>
    <w:rsid w:val="0029059E"/>
    <w:rsid w:val="00293105"/>
    <w:rsid w:val="00293B66"/>
    <w:rsid w:val="00296800"/>
    <w:rsid w:val="00296AF7"/>
    <w:rsid w:val="002972CB"/>
    <w:rsid w:val="002A0D86"/>
    <w:rsid w:val="002B3CE8"/>
    <w:rsid w:val="002C03E1"/>
    <w:rsid w:val="002C34B2"/>
    <w:rsid w:val="002C57D3"/>
    <w:rsid w:val="002D0FBD"/>
    <w:rsid w:val="002D4D36"/>
    <w:rsid w:val="002D577B"/>
    <w:rsid w:val="002D67C2"/>
    <w:rsid w:val="002D776F"/>
    <w:rsid w:val="002E1335"/>
    <w:rsid w:val="002F2AC0"/>
    <w:rsid w:val="002F415A"/>
    <w:rsid w:val="002F6DA9"/>
    <w:rsid w:val="003033DC"/>
    <w:rsid w:val="00310437"/>
    <w:rsid w:val="00311F88"/>
    <w:rsid w:val="00314591"/>
    <w:rsid w:val="003147A6"/>
    <w:rsid w:val="0031623D"/>
    <w:rsid w:val="00316546"/>
    <w:rsid w:val="0032131D"/>
    <w:rsid w:val="00323F13"/>
    <w:rsid w:val="00325A9F"/>
    <w:rsid w:val="0032617D"/>
    <w:rsid w:val="0033039E"/>
    <w:rsid w:val="00330A46"/>
    <w:rsid w:val="00333706"/>
    <w:rsid w:val="00334EC0"/>
    <w:rsid w:val="0034116A"/>
    <w:rsid w:val="0034272D"/>
    <w:rsid w:val="00342CCC"/>
    <w:rsid w:val="00343239"/>
    <w:rsid w:val="00347570"/>
    <w:rsid w:val="0035270A"/>
    <w:rsid w:val="003549F2"/>
    <w:rsid w:val="003639C4"/>
    <w:rsid w:val="00363C9A"/>
    <w:rsid w:val="00370473"/>
    <w:rsid w:val="003704E0"/>
    <w:rsid w:val="00374697"/>
    <w:rsid w:val="00380539"/>
    <w:rsid w:val="00381775"/>
    <w:rsid w:val="0038342E"/>
    <w:rsid w:val="003864D5"/>
    <w:rsid w:val="003920AB"/>
    <w:rsid w:val="003A12A9"/>
    <w:rsid w:val="003A163B"/>
    <w:rsid w:val="003A652A"/>
    <w:rsid w:val="003B1EDE"/>
    <w:rsid w:val="003B2A12"/>
    <w:rsid w:val="003B7C46"/>
    <w:rsid w:val="003C210E"/>
    <w:rsid w:val="003C307A"/>
    <w:rsid w:val="003C318C"/>
    <w:rsid w:val="003C39E0"/>
    <w:rsid w:val="003C4816"/>
    <w:rsid w:val="003D34CE"/>
    <w:rsid w:val="003D39F1"/>
    <w:rsid w:val="003E0792"/>
    <w:rsid w:val="003E1AD6"/>
    <w:rsid w:val="003E2E4F"/>
    <w:rsid w:val="003E642D"/>
    <w:rsid w:val="00405220"/>
    <w:rsid w:val="004058A5"/>
    <w:rsid w:val="004117E9"/>
    <w:rsid w:val="004166A8"/>
    <w:rsid w:val="0042510D"/>
    <w:rsid w:val="0042669C"/>
    <w:rsid w:val="00427D26"/>
    <w:rsid w:val="00430EF1"/>
    <w:rsid w:val="00437E44"/>
    <w:rsid w:val="00437E54"/>
    <w:rsid w:val="004403B1"/>
    <w:rsid w:val="00442B93"/>
    <w:rsid w:val="004471E6"/>
    <w:rsid w:val="00450B97"/>
    <w:rsid w:val="00450EEF"/>
    <w:rsid w:val="00451FAA"/>
    <w:rsid w:val="004533AC"/>
    <w:rsid w:val="00454DC2"/>
    <w:rsid w:val="00455AB7"/>
    <w:rsid w:val="00460F58"/>
    <w:rsid w:val="00461422"/>
    <w:rsid w:val="0046467C"/>
    <w:rsid w:val="0046523B"/>
    <w:rsid w:val="00465F07"/>
    <w:rsid w:val="004675AD"/>
    <w:rsid w:val="004723FA"/>
    <w:rsid w:val="004727A9"/>
    <w:rsid w:val="00473DAD"/>
    <w:rsid w:val="004764A8"/>
    <w:rsid w:val="004823AC"/>
    <w:rsid w:val="00483BE1"/>
    <w:rsid w:val="00483F26"/>
    <w:rsid w:val="0048665E"/>
    <w:rsid w:val="00493636"/>
    <w:rsid w:val="004A73AD"/>
    <w:rsid w:val="004A74AE"/>
    <w:rsid w:val="004B0FDD"/>
    <w:rsid w:val="004B34CB"/>
    <w:rsid w:val="004B60A2"/>
    <w:rsid w:val="004B7D09"/>
    <w:rsid w:val="004C7DB0"/>
    <w:rsid w:val="004D02AD"/>
    <w:rsid w:val="004D46B6"/>
    <w:rsid w:val="004D782D"/>
    <w:rsid w:val="004E0D53"/>
    <w:rsid w:val="004E12BF"/>
    <w:rsid w:val="004E42F0"/>
    <w:rsid w:val="004E5709"/>
    <w:rsid w:val="004E6871"/>
    <w:rsid w:val="004E704C"/>
    <w:rsid w:val="004F34CB"/>
    <w:rsid w:val="004F55A9"/>
    <w:rsid w:val="0050197E"/>
    <w:rsid w:val="0050716A"/>
    <w:rsid w:val="005078E0"/>
    <w:rsid w:val="00513177"/>
    <w:rsid w:val="00514757"/>
    <w:rsid w:val="005153FE"/>
    <w:rsid w:val="005218D8"/>
    <w:rsid w:val="005246A2"/>
    <w:rsid w:val="00524D28"/>
    <w:rsid w:val="00530A1B"/>
    <w:rsid w:val="00531A95"/>
    <w:rsid w:val="00540973"/>
    <w:rsid w:val="00541D57"/>
    <w:rsid w:val="005466F2"/>
    <w:rsid w:val="00547987"/>
    <w:rsid w:val="00550472"/>
    <w:rsid w:val="00551D5E"/>
    <w:rsid w:val="00553641"/>
    <w:rsid w:val="0055484D"/>
    <w:rsid w:val="005548D7"/>
    <w:rsid w:val="005549A9"/>
    <w:rsid w:val="00555B06"/>
    <w:rsid w:val="0055778E"/>
    <w:rsid w:val="00563511"/>
    <w:rsid w:val="00570F18"/>
    <w:rsid w:val="005724C5"/>
    <w:rsid w:val="005801D6"/>
    <w:rsid w:val="00580698"/>
    <w:rsid w:val="005815D7"/>
    <w:rsid w:val="0058468F"/>
    <w:rsid w:val="00584E01"/>
    <w:rsid w:val="00585E29"/>
    <w:rsid w:val="00586E1E"/>
    <w:rsid w:val="00590705"/>
    <w:rsid w:val="0059383F"/>
    <w:rsid w:val="005A0D91"/>
    <w:rsid w:val="005B5C6E"/>
    <w:rsid w:val="005B61CC"/>
    <w:rsid w:val="005B6528"/>
    <w:rsid w:val="005B689A"/>
    <w:rsid w:val="005C04D4"/>
    <w:rsid w:val="005C0A25"/>
    <w:rsid w:val="005C67A0"/>
    <w:rsid w:val="005C775E"/>
    <w:rsid w:val="005D34E3"/>
    <w:rsid w:val="005D3680"/>
    <w:rsid w:val="005D7CCD"/>
    <w:rsid w:val="005F2369"/>
    <w:rsid w:val="005F40AB"/>
    <w:rsid w:val="005F45A0"/>
    <w:rsid w:val="005F4DD2"/>
    <w:rsid w:val="005F55C8"/>
    <w:rsid w:val="00600D29"/>
    <w:rsid w:val="00601124"/>
    <w:rsid w:val="006054F9"/>
    <w:rsid w:val="00610719"/>
    <w:rsid w:val="006108B6"/>
    <w:rsid w:val="006109F8"/>
    <w:rsid w:val="00612792"/>
    <w:rsid w:val="00612A99"/>
    <w:rsid w:val="006134F1"/>
    <w:rsid w:val="00614193"/>
    <w:rsid w:val="006257A8"/>
    <w:rsid w:val="006278F9"/>
    <w:rsid w:val="00632530"/>
    <w:rsid w:val="006328DE"/>
    <w:rsid w:val="006341D1"/>
    <w:rsid w:val="00634573"/>
    <w:rsid w:val="00641F29"/>
    <w:rsid w:val="00643128"/>
    <w:rsid w:val="00643936"/>
    <w:rsid w:val="00643CC4"/>
    <w:rsid w:val="00645629"/>
    <w:rsid w:val="00650FC1"/>
    <w:rsid w:val="006528D4"/>
    <w:rsid w:val="006532E9"/>
    <w:rsid w:val="006578DA"/>
    <w:rsid w:val="00660179"/>
    <w:rsid w:val="00662352"/>
    <w:rsid w:val="006712EC"/>
    <w:rsid w:val="0067364B"/>
    <w:rsid w:val="00680029"/>
    <w:rsid w:val="00683C2C"/>
    <w:rsid w:val="006950F5"/>
    <w:rsid w:val="00696F89"/>
    <w:rsid w:val="00697902"/>
    <w:rsid w:val="006A09FF"/>
    <w:rsid w:val="006A120B"/>
    <w:rsid w:val="006A6F5A"/>
    <w:rsid w:val="006A77AF"/>
    <w:rsid w:val="006A7B57"/>
    <w:rsid w:val="006B5A13"/>
    <w:rsid w:val="006B6CB6"/>
    <w:rsid w:val="006B72A7"/>
    <w:rsid w:val="006C7C67"/>
    <w:rsid w:val="006D136E"/>
    <w:rsid w:val="006D2F17"/>
    <w:rsid w:val="006D499D"/>
    <w:rsid w:val="006D5B91"/>
    <w:rsid w:val="006D766E"/>
    <w:rsid w:val="006E0C41"/>
    <w:rsid w:val="006E75F6"/>
    <w:rsid w:val="006F2D8A"/>
    <w:rsid w:val="00705BCB"/>
    <w:rsid w:val="00716DAF"/>
    <w:rsid w:val="00720FA1"/>
    <w:rsid w:val="00725DAD"/>
    <w:rsid w:val="00730485"/>
    <w:rsid w:val="007306E5"/>
    <w:rsid w:val="007345C3"/>
    <w:rsid w:val="00735BC6"/>
    <w:rsid w:val="00741689"/>
    <w:rsid w:val="00743EF6"/>
    <w:rsid w:val="00750D28"/>
    <w:rsid w:val="007549FD"/>
    <w:rsid w:val="00763E75"/>
    <w:rsid w:val="00766B1B"/>
    <w:rsid w:val="007670CF"/>
    <w:rsid w:val="00770FCD"/>
    <w:rsid w:val="00776175"/>
    <w:rsid w:val="00777A2B"/>
    <w:rsid w:val="00782817"/>
    <w:rsid w:val="00792BEA"/>
    <w:rsid w:val="007934A1"/>
    <w:rsid w:val="00794C72"/>
    <w:rsid w:val="00794D11"/>
    <w:rsid w:val="0079531B"/>
    <w:rsid w:val="00795466"/>
    <w:rsid w:val="007A13D8"/>
    <w:rsid w:val="007B5D70"/>
    <w:rsid w:val="007B6085"/>
    <w:rsid w:val="007B68A4"/>
    <w:rsid w:val="007B7E64"/>
    <w:rsid w:val="007C2F6D"/>
    <w:rsid w:val="007D0A4B"/>
    <w:rsid w:val="007D40C1"/>
    <w:rsid w:val="007D4813"/>
    <w:rsid w:val="007E2878"/>
    <w:rsid w:val="007E5FAE"/>
    <w:rsid w:val="007E730D"/>
    <w:rsid w:val="007F0812"/>
    <w:rsid w:val="007F1ECF"/>
    <w:rsid w:val="007F588A"/>
    <w:rsid w:val="007F7EC9"/>
    <w:rsid w:val="00804E4A"/>
    <w:rsid w:val="008102FF"/>
    <w:rsid w:val="00813F49"/>
    <w:rsid w:val="00816F24"/>
    <w:rsid w:val="008214BA"/>
    <w:rsid w:val="0083702E"/>
    <w:rsid w:val="00840049"/>
    <w:rsid w:val="00850371"/>
    <w:rsid w:val="00851D43"/>
    <w:rsid w:val="0085211B"/>
    <w:rsid w:val="00855EA6"/>
    <w:rsid w:val="008605E6"/>
    <w:rsid w:val="008610FB"/>
    <w:rsid w:val="00861460"/>
    <w:rsid w:val="00864FAF"/>
    <w:rsid w:val="00865813"/>
    <w:rsid w:val="00865A32"/>
    <w:rsid w:val="00870417"/>
    <w:rsid w:val="00870859"/>
    <w:rsid w:val="008760C4"/>
    <w:rsid w:val="00886D7D"/>
    <w:rsid w:val="00890159"/>
    <w:rsid w:val="0089466B"/>
    <w:rsid w:val="0089571D"/>
    <w:rsid w:val="00896B29"/>
    <w:rsid w:val="00897BFE"/>
    <w:rsid w:val="008A1F15"/>
    <w:rsid w:val="008A38AA"/>
    <w:rsid w:val="008A3A5C"/>
    <w:rsid w:val="008A5A37"/>
    <w:rsid w:val="008B0CEB"/>
    <w:rsid w:val="008C52C7"/>
    <w:rsid w:val="008D0D7C"/>
    <w:rsid w:val="008D5846"/>
    <w:rsid w:val="008D724E"/>
    <w:rsid w:val="008E18AA"/>
    <w:rsid w:val="008E35E5"/>
    <w:rsid w:val="008E62E4"/>
    <w:rsid w:val="008E7B7D"/>
    <w:rsid w:val="008F5511"/>
    <w:rsid w:val="009013D4"/>
    <w:rsid w:val="00912754"/>
    <w:rsid w:val="00920FBF"/>
    <w:rsid w:val="00921E05"/>
    <w:rsid w:val="00923A78"/>
    <w:rsid w:val="00927734"/>
    <w:rsid w:val="00927F29"/>
    <w:rsid w:val="00930858"/>
    <w:rsid w:val="009311B5"/>
    <w:rsid w:val="0093185C"/>
    <w:rsid w:val="009318E5"/>
    <w:rsid w:val="009344A5"/>
    <w:rsid w:val="0093539D"/>
    <w:rsid w:val="00935D87"/>
    <w:rsid w:val="009434C8"/>
    <w:rsid w:val="00944E6D"/>
    <w:rsid w:val="00945128"/>
    <w:rsid w:val="00945B64"/>
    <w:rsid w:val="00946286"/>
    <w:rsid w:val="00946885"/>
    <w:rsid w:val="00953AE7"/>
    <w:rsid w:val="009568D1"/>
    <w:rsid w:val="0095713D"/>
    <w:rsid w:val="0096116E"/>
    <w:rsid w:val="0096128E"/>
    <w:rsid w:val="00967547"/>
    <w:rsid w:val="00972646"/>
    <w:rsid w:val="00975335"/>
    <w:rsid w:val="009757E9"/>
    <w:rsid w:val="00991EA2"/>
    <w:rsid w:val="00993670"/>
    <w:rsid w:val="00994D38"/>
    <w:rsid w:val="0099662C"/>
    <w:rsid w:val="00997B1F"/>
    <w:rsid w:val="009A4AF8"/>
    <w:rsid w:val="009A5C21"/>
    <w:rsid w:val="009A711B"/>
    <w:rsid w:val="009B7A04"/>
    <w:rsid w:val="009B7B32"/>
    <w:rsid w:val="009C05DA"/>
    <w:rsid w:val="009C3C07"/>
    <w:rsid w:val="009D0411"/>
    <w:rsid w:val="009D0F8D"/>
    <w:rsid w:val="009D362E"/>
    <w:rsid w:val="009D37C6"/>
    <w:rsid w:val="009D3DE8"/>
    <w:rsid w:val="009E3CBD"/>
    <w:rsid w:val="009E411F"/>
    <w:rsid w:val="009E4571"/>
    <w:rsid w:val="009E7122"/>
    <w:rsid w:val="009F2EFD"/>
    <w:rsid w:val="009F2F1C"/>
    <w:rsid w:val="009F491A"/>
    <w:rsid w:val="009F5A4A"/>
    <w:rsid w:val="00A033E5"/>
    <w:rsid w:val="00A04B56"/>
    <w:rsid w:val="00A106CD"/>
    <w:rsid w:val="00A13016"/>
    <w:rsid w:val="00A13FDA"/>
    <w:rsid w:val="00A208F5"/>
    <w:rsid w:val="00A25AAB"/>
    <w:rsid w:val="00A30104"/>
    <w:rsid w:val="00A33FE9"/>
    <w:rsid w:val="00A366DF"/>
    <w:rsid w:val="00A408E7"/>
    <w:rsid w:val="00A41F27"/>
    <w:rsid w:val="00A4455C"/>
    <w:rsid w:val="00A50272"/>
    <w:rsid w:val="00A5732C"/>
    <w:rsid w:val="00A63EB6"/>
    <w:rsid w:val="00A64D77"/>
    <w:rsid w:val="00A74CD4"/>
    <w:rsid w:val="00A82551"/>
    <w:rsid w:val="00A83CC5"/>
    <w:rsid w:val="00A86CEA"/>
    <w:rsid w:val="00A9124C"/>
    <w:rsid w:val="00A9198C"/>
    <w:rsid w:val="00A945E6"/>
    <w:rsid w:val="00AA01F0"/>
    <w:rsid w:val="00AB512C"/>
    <w:rsid w:val="00AB5AC9"/>
    <w:rsid w:val="00AB6F9F"/>
    <w:rsid w:val="00AB7BDE"/>
    <w:rsid w:val="00AC1EF0"/>
    <w:rsid w:val="00AC2531"/>
    <w:rsid w:val="00AC2F54"/>
    <w:rsid w:val="00AD22D5"/>
    <w:rsid w:val="00AD6841"/>
    <w:rsid w:val="00AE10BA"/>
    <w:rsid w:val="00AE183F"/>
    <w:rsid w:val="00AF0537"/>
    <w:rsid w:val="00AF062B"/>
    <w:rsid w:val="00AF45EF"/>
    <w:rsid w:val="00B0398F"/>
    <w:rsid w:val="00B04BE6"/>
    <w:rsid w:val="00B05EB9"/>
    <w:rsid w:val="00B10001"/>
    <w:rsid w:val="00B103EE"/>
    <w:rsid w:val="00B16DE6"/>
    <w:rsid w:val="00B201B4"/>
    <w:rsid w:val="00B20233"/>
    <w:rsid w:val="00B21DAD"/>
    <w:rsid w:val="00B23E5B"/>
    <w:rsid w:val="00B25B30"/>
    <w:rsid w:val="00B32822"/>
    <w:rsid w:val="00B337D3"/>
    <w:rsid w:val="00B346C8"/>
    <w:rsid w:val="00B35913"/>
    <w:rsid w:val="00B36D73"/>
    <w:rsid w:val="00B37135"/>
    <w:rsid w:val="00B37D2A"/>
    <w:rsid w:val="00B40CFF"/>
    <w:rsid w:val="00B450FA"/>
    <w:rsid w:val="00B459D2"/>
    <w:rsid w:val="00B47E1B"/>
    <w:rsid w:val="00B51224"/>
    <w:rsid w:val="00B53510"/>
    <w:rsid w:val="00B5357C"/>
    <w:rsid w:val="00B53E07"/>
    <w:rsid w:val="00B5748F"/>
    <w:rsid w:val="00B62284"/>
    <w:rsid w:val="00B624CC"/>
    <w:rsid w:val="00B636D1"/>
    <w:rsid w:val="00B7128F"/>
    <w:rsid w:val="00B74650"/>
    <w:rsid w:val="00B762EF"/>
    <w:rsid w:val="00B76C30"/>
    <w:rsid w:val="00B81216"/>
    <w:rsid w:val="00B817C5"/>
    <w:rsid w:val="00B81EA1"/>
    <w:rsid w:val="00B86CCD"/>
    <w:rsid w:val="00B961B2"/>
    <w:rsid w:val="00B97235"/>
    <w:rsid w:val="00BA194D"/>
    <w:rsid w:val="00BA195C"/>
    <w:rsid w:val="00BA45BF"/>
    <w:rsid w:val="00BB2EAB"/>
    <w:rsid w:val="00BB2FB8"/>
    <w:rsid w:val="00BB4A5C"/>
    <w:rsid w:val="00BC5D60"/>
    <w:rsid w:val="00BC7600"/>
    <w:rsid w:val="00BC7B20"/>
    <w:rsid w:val="00BD06CA"/>
    <w:rsid w:val="00BD37FB"/>
    <w:rsid w:val="00BE39F5"/>
    <w:rsid w:val="00BE7DBF"/>
    <w:rsid w:val="00BF125C"/>
    <w:rsid w:val="00BF3055"/>
    <w:rsid w:val="00BF379D"/>
    <w:rsid w:val="00BF7A39"/>
    <w:rsid w:val="00BF7F45"/>
    <w:rsid w:val="00C02EBC"/>
    <w:rsid w:val="00C036F7"/>
    <w:rsid w:val="00C036FB"/>
    <w:rsid w:val="00C04152"/>
    <w:rsid w:val="00C06272"/>
    <w:rsid w:val="00C11202"/>
    <w:rsid w:val="00C145D6"/>
    <w:rsid w:val="00C27C97"/>
    <w:rsid w:val="00C30BC6"/>
    <w:rsid w:val="00C30E60"/>
    <w:rsid w:val="00C33D20"/>
    <w:rsid w:val="00C34D92"/>
    <w:rsid w:val="00C35ABF"/>
    <w:rsid w:val="00C42292"/>
    <w:rsid w:val="00C43D51"/>
    <w:rsid w:val="00C51779"/>
    <w:rsid w:val="00C521F1"/>
    <w:rsid w:val="00C532F4"/>
    <w:rsid w:val="00C569BA"/>
    <w:rsid w:val="00C57454"/>
    <w:rsid w:val="00C666CA"/>
    <w:rsid w:val="00C725DA"/>
    <w:rsid w:val="00C73E6C"/>
    <w:rsid w:val="00C74A9E"/>
    <w:rsid w:val="00C82AD9"/>
    <w:rsid w:val="00C87968"/>
    <w:rsid w:val="00C9192C"/>
    <w:rsid w:val="00C93291"/>
    <w:rsid w:val="00CA1E60"/>
    <w:rsid w:val="00CA53E6"/>
    <w:rsid w:val="00CA7D83"/>
    <w:rsid w:val="00CB01F4"/>
    <w:rsid w:val="00CB358C"/>
    <w:rsid w:val="00CB52D7"/>
    <w:rsid w:val="00CB63F5"/>
    <w:rsid w:val="00CC0271"/>
    <w:rsid w:val="00CD0CA2"/>
    <w:rsid w:val="00CD14FF"/>
    <w:rsid w:val="00CD20A8"/>
    <w:rsid w:val="00CD51D7"/>
    <w:rsid w:val="00CE6B4A"/>
    <w:rsid w:val="00CE729A"/>
    <w:rsid w:val="00CF17F3"/>
    <w:rsid w:val="00CF338C"/>
    <w:rsid w:val="00CF3A2D"/>
    <w:rsid w:val="00D03176"/>
    <w:rsid w:val="00D04785"/>
    <w:rsid w:val="00D109E4"/>
    <w:rsid w:val="00D11E5A"/>
    <w:rsid w:val="00D11F5A"/>
    <w:rsid w:val="00D15BAE"/>
    <w:rsid w:val="00D16992"/>
    <w:rsid w:val="00D173FC"/>
    <w:rsid w:val="00D17791"/>
    <w:rsid w:val="00D2172F"/>
    <w:rsid w:val="00D22898"/>
    <w:rsid w:val="00D251B4"/>
    <w:rsid w:val="00D31F4F"/>
    <w:rsid w:val="00D32CD8"/>
    <w:rsid w:val="00D338C5"/>
    <w:rsid w:val="00D3534C"/>
    <w:rsid w:val="00D41B20"/>
    <w:rsid w:val="00D45092"/>
    <w:rsid w:val="00D5383F"/>
    <w:rsid w:val="00D64447"/>
    <w:rsid w:val="00D65528"/>
    <w:rsid w:val="00D70F7A"/>
    <w:rsid w:val="00D7431E"/>
    <w:rsid w:val="00D77118"/>
    <w:rsid w:val="00D80262"/>
    <w:rsid w:val="00D83C5B"/>
    <w:rsid w:val="00D85052"/>
    <w:rsid w:val="00D85787"/>
    <w:rsid w:val="00D859D3"/>
    <w:rsid w:val="00D866B4"/>
    <w:rsid w:val="00D94ED4"/>
    <w:rsid w:val="00D95507"/>
    <w:rsid w:val="00D95D23"/>
    <w:rsid w:val="00DA19EE"/>
    <w:rsid w:val="00DA204B"/>
    <w:rsid w:val="00DA3FFA"/>
    <w:rsid w:val="00DC1A1E"/>
    <w:rsid w:val="00DC5D02"/>
    <w:rsid w:val="00DC6F60"/>
    <w:rsid w:val="00DD2EE8"/>
    <w:rsid w:val="00DD552A"/>
    <w:rsid w:val="00DD6B84"/>
    <w:rsid w:val="00DE0466"/>
    <w:rsid w:val="00DE468F"/>
    <w:rsid w:val="00DF113E"/>
    <w:rsid w:val="00E03A69"/>
    <w:rsid w:val="00E04789"/>
    <w:rsid w:val="00E12686"/>
    <w:rsid w:val="00E23D26"/>
    <w:rsid w:val="00E23E9F"/>
    <w:rsid w:val="00E24E49"/>
    <w:rsid w:val="00E25781"/>
    <w:rsid w:val="00E277B9"/>
    <w:rsid w:val="00E279EA"/>
    <w:rsid w:val="00E369CE"/>
    <w:rsid w:val="00E40ECA"/>
    <w:rsid w:val="00E41F3E"/>
    <w:rsid w:val="00E45C21"/>
    <w:rsid w:val="00E50674"/>
    <w:rsid w:val="00E52505"/>
    <w:rsid w:val="00E54BAF"/>
    <w:rsid w:val="00E54BD2"/>
    <w:rsid w:val="00E56750"/>
    <w:rsid w:val="00E63A1A"/>
    <w:rsid w:val="00E65024"/>
    <w:rsid w:val="00E65892"/>
    <w:rsid w:val="00E7539F"/>
    <w:rsid w:val="00E772D4"/>
    <w:rsid w:val="00E7743C"/>
    <w:rsid w:val="00E8084F"/>
    <w:rsid w:val="00E90F22"/>
    <w:rsid w:val="00E9174D"/>
    <w:rsid w:val="00E95A69"/>
    <w:rsid w:val="00E962C1"/>
    <w:rsid w:val="00E97498"/>
    <w:rsid w:val="00E97D46"/>
    <w:rsid w:val="00EA0B16"/>
    <w:rsid w:val="00EA73C1"/>
    <w:rsid w:val="00EA772D"/>
    <w:rsid w:val="00EB0AD5"/>
    <w:rsid w:val="00EB33DA"/>
    <w:rsid w:val="00EB6690"/>
    <w:rsid w:val="00EC0595"/>
    <w:rsid w:val="00EC79F5"/>
    <w:rsid w:val="00ED2AA4"/>
    <w:rsid w:val="00EE034F"/>
    <w:rsid w:val="00EE1B71"/>
    <w:rsid w:val="00EE231D"/>
    <w:rsid w:val="00EE53C3"/>
    <w:rsid w:val="00EF172E"/>
    <w:rsid w:val="00EF50D4"/>
    <w:rsid w:val="00EF7A67"/>
    <w:rsid w:val="00F1097E"/>
    <w:rsid w:val="00F1111E"/>
    <w:rsid w:val="00F13396"/>
    <w:rsid w:val="00F13799"/>
    <w:rsid w:val="00F17D3B"/>
    <w:rsid w:val="00F2342F"/>
    <w:rsid w:val="00F24A24"/>
    <w:rsid w:val="00F24FEA"/>
    <w:rsid w:val="00F25F81"/>
    <w:rsid w:val="00F34399"/>
    <w:rsid w:val="00F34547"/>
    <w:rsid w:val="00F3640A"/>
    <w:rsid w:val="00F4011D"/>
    <w:rsid w:val="00F40871"/>
    <w:rsid w:val="00F42940"/>
    <w:rsid w:val="00F46557"/>
    <w:rsid w:val="00F46868"/>
    <w:rsid w:val="00F615ED"/>
    <w:rsid w:val="00F61E38"/>
    <w:rsid w:val="00F663DD"/>
    <w:rsid w:val="00F66FD4"/>
    <w:rsid w:val="00F67430"/>
    <w:rsid w:val="00F74932"/>
    <w:rsid w:val="00F76D84"/>
    <w:rsid w:val="00F80452"/>
    <w:rsid w:val="00F853F9"/>
    <w:rsid w:val="00F8623D"/>
    <w:rsid w:val="00F90112"/>
    <w:rsid w:val="00F9309F"/>
    <w:rsid w:val="00F93335"/>
    <w:rsid w:val="00F97C74"/>
    <w:rsid w:val="00FB02C8"/>
    <w:rsid w:val="00FB6D92"/>
    <w:rsid w:val="00FC24BD"/>
    <w:rsid w:val="00FD2B56"/>
    <w:rsid w:val="00FE17DF"/>
    <w:rsid w:val="00FE5272"/>
    <w:rsid w:val="00FE5BF0"/>
    <w:rsid w:val="00FE7F3D"/>
    <w:rsid w:val="00FF0B52"/>
    <w:rsid w:val="00FF1C10"/>
    <w:rsid w:val="00FF6318"/>
    <w:rsid w:val="00FF636F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2D025"/>
  <w15:chartTrackingRefBased/>
  <w15:docId w15:val="{8798AAC2-06A6-4300-945F-83FFD8EC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39"/>
  </w:style>
  <w:style w:type="paragraph" w:styleId="Footer">
    <w:name w:val="footer"/>
    <w:basedOn w:val="Normal"/>
    <w:link w:val="FooterChar"/>
    <w:uiPriority w:val="99"/>
    <w:unhideWhenUsed/>
    <w:rsid w:val="003432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39"/>
  </w:style>
  <w:style w:type="table" w:styleId="TableGrid">
    <w:name w:val="Table Grid"/>
    <w:basedOn w:val="TableNormal"/>
    <w:uiPriority w:val="39"/>
    <w:rsid w:val="00CA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800"/>
    <w:rPr>
      <w:color w:val="808080"/>
    </w:rPr>
  </w:style>
  <w:style w:type="paragraph" w:styleId="NoSpacing">
    <w:name w:val="No Spacing"/>
    <w:uiPriority w:val="1"/>
    <w:qFormat/>
    <w:rsid w:val="002754F4"/>
    <w:pPr>
      <w:spacing w:after="0" w:line="240" w:lineRule="auto"/>
    </w:pPr>
  </w:style>
  <w:style w:type="paragraph" w:customStyle="1" w:styleId="Default">
    <w:name w:val="Default"/>
    <w:rsid w:val="005218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UNIV\&#1059;&#1095;&#1105;&#1073;&#1072;\&#1057;&#1077;&#1084;&#1077;&#1089;&#1090;&#1088;%2003\Programming%20Languages\L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11CE6-B829-4749-9267-C8394E6B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LRT.dotx</Template>
  <TotalTime>155</TotalTime>
  <Pages>14</Pages>
  <Words>2671</Words>
  <Characters>15231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 SOB</dc:creator>
  <cp:keywords/>
  <dc:description/>
  <cp:lastModifiedBy>Trix SOB</cp:lastModifiedBy>
  <cp:revision>239</cp:revision>
  <cp:lastPrinted>2023-03-14T18:11:00Z</cp:lastPrinted>
  <dcterms:created xsi:type="dcterms:W3CDTF">2023-11-16T05:53:00Z</dcterms:created>
  <dcterms:modified xsi:type="dcterms:W3CDTF">2023-11-22T22:25:00Z</dcterms:modified>
</cp:coreProperties>
</file>