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0D368" w14:textId="77777777" w:rsidR="003864D5" w:rsidRDefault="003864D5" w:rsidP="00311F88">
      <w:pPr>
        <w:spacing w:line="240" w:lineRule="auto"/>
        <w:ind w:left="-851"/>
        <w:jc w:val="center"/>
        <w:rPr>
          <w:sz w:val="28"/>
          <w:szCs w:val="36"/>
        </w:rPr>
      </w:pPr>
    </w:p>
    <w:p w14:paraId="24BB2BE7" w14:textId="77777777" w:rsidR="00311F88" w:rsidRPr="00F97C74" w:rsidRDefault="00311F88" w:rsidP="00311F88">
      <w:pPr>
        <w:spacing w:line="240" w:lineRule="auto"/>
        <w:ind w:left="-851"/>
        <w:jc w:val="center"/>
        <w:rPr>
          <w:sz w:val="28"/>
          <w:szCs w:val="36"/>
        </w:rPr>
      </w:pPr>
      <w:r w:rsidRPr="00F97C74">
        <w:rPr>
          <w:sz w:val="28"/>
          <w:szCs w:val="36"/>
        </w:rPr>
        <w:t>Минобрнауки РФ</w:t>
      </w:r>
    </w:p>
    <w:p w14:paraId="3B8FFEC8" w14:textId="77777777" w:rsidR="00311F88" w:rsidRPr="00F97C74" w:rsidRDefault="00311F88" w:rsidP="00311F88">
      <w:pPr>
        <w:spacing w:line="240" w:lineRule="auto"/>
        <w:ind w:left="-851"/>
        <w:jc w:val="center"/>
        <w:rPr>
          <w:sz w:val="28"/>
          <w:szCs w:val="36"/>
        </w:rPr>
      </w:pPr>
      <w:r w:rsidRPr="00F97C74">
        <w:rPr>
          <w:sz w:val="28"/>
          <w:szCs w:val="36"/>
        </w:rPr>
        <w:t>Федеральное государственное бюджетное образовательное учреждение</w:t>
      </w:r>
    </w:p>
    <w:p w14:paraId="1E2E0B89" w14:textId="77777777" w:rsidR="00311F88" w:rsidRPr="00F97C74" w:rsidRDefault="00311F88" w:rsidP="00311F88">
      <w:pPr>
        <w:spacing w:line="240" w:lineRule="auto"/>
        <w:ind w:left="-851"/>
        <w:jc w:val="center"/>
        <w:rPr>
          <w:sz w:val="28"/>
          <w:szCs w:val="36"/>
        </w:rPr>
      </w:pPr>
      <w:r w:rsidRPr="00F97C74">
        <w:rPr>
          <w:sz w:val="28"/>
          <w:szCs w:val="36"/>
        </w:rPr>
        <w:t>высшего образования</w:t>
      </w:r>
    </w:p>
    <w:p w14:paraId="677D482E" w14:textId="77777777" w:rsidR="00311F88" w:rsidRPr="00F97C74" w:rsidRDefault="00311F88" w:rsidP="00311F88">
      <w:pPr>
        <w:spacing w:line="240" w:lineRule="auto"/>
        <w:ind w:left="-851"/>
        <w:jc w:val="center"/>
        <w:rPr>
          <w:sz w:val="28"/>
          <w:szCs w:val="36"/>
        </w:rPr>
      </w:pPr>
      <w:r w:rsidRPr="00F97C74">
        <w:rPr>
          <w:sz w:val="28"/>
          <w:szCs w:val="36"/>
        </w:rPr>
        <w:t>«Тульский государственный университет»</w:t>
      </w:r>
    </w:p>
    <w:p w14:paraId="4C46FC81" w14:textId="77777777" w:rsidR="00311F88" w:rsidRPr="00F97C74" w:rsidRDefault="00311F88" w:rsidP="00311F88">
      <w:pPr>
        <w:spacing w:line="240" w:lineRule="auto"/>
        <w:ind w:left="-851"/>
        <w:jc w:val="center"/>
        <w:rPr>
          <w:sz w:val="28"/>
          <w:szCs w:val="36"/>
        </w:rPr>
      </w:pPr>
    </w:p>
    <w:p w14:paraId="5A51BB00" w14:textId="77777777" w:rsidR="00311F88" w:rsidRPr="00F97C74" w:rsidRDefault="00311F88" w:rsidP="00311F88">
      <w:pPr>
        <w:spacing w:line="240" w:lineRule="auto"/>
        <w:ind w:left="-851"/>
        <w:jc w:val="center"/>
        <w:rPr>
          <w:sz w:val="28"/>
          <w:szCs w:val="36"/>
        </w:rPr>
      </w:pPr>
      <w:r w:rsidRPr="00F97C74">
        <w:rPr>
          <w:sz w:val="28"/>
          <w:szCs w:val="36"/>
        </w:rPr>
        <w:t>Институт прикладной математики и компьютерных наук</w:t>
      </w:r>
    </w:p>
    <w:p w14:paraId="0C7FDC8C" w14:textId="77777777" w:rsidR="00311F88" w:rsidRPr="00F97C74" w:rsidRDefault="00311F88" w:rsidP="00F97C74">
      <w:pPr>
        <w:spacing w:line="240" w:lineRule="auto"/>
        <w:ind w:left="-851"/>
        <w:jc w:val="center"/>
        <w:rPr>
          <w:sz w:val="28"/>
          <w:szCs w:val="36"/>
        </w:rPr>
      </w:pPr>
      <w:r w:rsidRPr="00F97C74">
        <w:rPr>
          <w:sz w:val="28"/>
          <w:szCs w:val="36"/>
        </w:rPr>
        <w:t>Кафедра информационной безопасности</w:t>
      </w:r>
    </w:p>
    <w:p w14:paraId="203CAFC4" w14:textId="77777777" w:rsidR="00311F88" w:rsidRPr="007C746A" w:rsidRDefault="00311F88" w:rsidP="00311F88">
      <w:pPr>
        <w:spacing w:line="240" w:lineRule="auto"/>
        <w:ind w:left="-851"/>
        <w:jc w:val="center"/>
        <w:rPr>
          <w:szCs w:val="28"/>
        </w:rPr>
      </w:pPr>
    </w:p>
    <w:p w14:paraId="532FC1ED" w14:textId="77777777" w:rsidR="00311F88" w:rsidRPr="007C746A" w:rsidRDefault="00311F88" w:rsidP="00311F88">
      <w:pPr>
        <w:spacing w:line="240" w:lineRule="auto"/>
        <w:ind w:left="-851"/>
        <w:jc w:val="center"/>
        <w:rPr>
          <w:szCs w:val="28"/>
        </w:rPr>
      </w:pPr>
    </w:p>
    <w:p w14:paraId="6A2F8520" w14:textId="77777777" w:rsidR="00311F88" w:rsidRPr="007C746A" w:rsidRDefault="00311F88" w:rsidP="00311F88">
      <w:pPr>
        <w:spacing w:line="240" w:lineRule="auto"/>
        <w:ind w:left="-851"/>
        <w:jc w:val="center"/>
        <w:rPr>
          <w:szCs w:val="28"/>
        </w:rPr>
      </w:pPr>
    </w:p>
    <w:p w14:paraId="3C130946" w14:textId="77777777" w:rsidR="00311F88" w:rsidRPr="00D251B4" w:rsidRDefault="00311F88" w:rsidP="00311F88">
      <w:pPr>
        <w:spacing w:line="240" w:lineRule="auto"/>
        <w:ind w:left="-851"/>
        <w:jc w:val="center"/>
        <w:rPr>
          <w:sz w:val="36"/>
          <w:szCs w:val="44"/>
        </w:rPr>
      </w:pPr>
    </w:p>
    <w:p w14:paraId="41578471" w14:textId="77777777" w:rsidR="00311F88" w:rsidRPr="002F415A" w:rsidRDefault="0042510D" w:rsidP="00311F88">
      <w:pPr>
        <w:spacing w:line="240" w:lineRule="auto"/>
        <w:ind w:left="-851"/>
        <w:jc w:val="center"/>
        <w:rPr>
          <w:sz w:val="36"/>
          <w:szCs w:val="44"/>
        </w:rPr>
      </w:pPr>
      <w:r>
        <w:rPr>
          <w:sz w:val="36"/>
          <w:szCs w:val="44"/>
        </w:rPr>
        <w:t>Языки программирования</w:t>
      </w:r>
    </w:p>
    <w:p w14:paraId="5580BDDD" w14:textId="77777777" w:rsidR="00311F88" w:rsidRPr="00F4011D" w:rsidRDefault="00311F88" w:rsidP="00311F88">
      <w:pPr>
        <w:spacing w:line="240" w:lineRule="auto"/>
        <w:ind w:left="-851"/>
        <w:jc w:val="center"/>
        <w:rPr>
          <w:sz w:val="32"/>
          <w:szCs w:val="40"/>
        </w:rPr>
      </w:pPr>
      <w:r w:rsidRPr="00550472">
        <w:rPr>
          <w:sz w:val="32"/>
          <w:szCs w:val="40"/>
        </w:rPr>
        <w:t xml:space="preserve">Отчет по выполнению лабораторной работы № </w:t>
      </w:r>
      <w:r w:rsidR="00F4011D" w:rsidRPr="00F4011D">
        <w:rPr>
          <w:sz w:val="32"/>
          <w:szCs w:val="40"/>
        </w:rPr>
        <w:t>_</w:t>
      </w:r>
    </w:p>
    <w:p w14:paraId="4700A6D2" w14:textId="77777777" w:rsidR="00555B06" w:rsidRDefault="00F4011D" w:rsidP="00311F88">
      <w:pPr>
        <w:spacing w:line="240" w:lineRule="auto"/>
        <w:ind w:left="-851"/>
        <w:jc w:val="center"/>
        <w:rPr>
          <w:sz w:val="32"/>
          <w:szCs w:val="40"/>
        </w:rPr>
      </w:pPr>
      <w:r w:rsidRPr="000867DD">
        <w:rPr>
          <w:sz w:val="32"/>
          <w:szCs w:val="40"/>
        </w:rPr>
        <w:t>_________________________________</w:t>
      </w:r>
    </w:p>
    <w:p w14:paraId="7F0C9077" w14:textId="77777777" w:rsidR="005466F2" w:rsidRPr="000867DD" w:rsidRDefault="005466F2" w:rsidP="00311F88">
      <w:pPr>
        <w:spacing w:line="240" w:lineRule="auto"/>
        <w:ind w:left="-851"/>
        <w:jc w:val="center"/>
        <w:rPr>
          <w:sz w:val="32"/>
          <w:szCs w:val="40"/>
        </w:rPr>
      </w:pPr>
      <w:r>
        <w:rPr>
          <w:sz w:val="32"/>
          <w:szCs w:val="40"/>
        </w:rPr>
        <w:t>Вариант №__</w:t>
      </w:r>
    </w:p>
    <w:p w14:paraId="200F1EB1" w14:textId="77777777" w:rsidR="00311F88" w:rsidRPr="007C746A" w:rsidRDefault="00311F88" w:rsidP="00311F88">
      <w:pPr>
        <w:spacing w:line="240" w:lineRule="auto"/>
        <w:ind w:left="-851"/>
        <w:jc w:val="center"/>
        <w:rPr>
          <w:szCs w:val="28"/>
        </w:rPr>
      </w:pPr>
    </w:p>
    <w:p w14:paraId="7F1930B5" w14:textId="77777777" w:rsidR="00311F88" w:rsidRPr="007C746A" w:rsidRDefault="00311F88" w:rsidP="00311F88">
      <w:pPr>
        <w:spacing w:line="240" w:lineRule="auto"/>
        <w:ind w:left="-851"/>
        <w:jc w:val="right"/>
        <w:rPr>
          <w:szCs w:val="28"/>
        </w:rPr>
      </w:pPr>
    </w:p>
    <w:p w14:paraId="046E89BE" w14:textId="77777777" w:rsidR="00311F88" w:rsidRPr="007C746A" w:rsidRDefault="00311F88" w:rsidP="00311F88">
      <w:pPr>
        <w:spacing w:line="240" w:lineRule="auto"/>
        <w:ind w:left="-851"/>
        <w:jc w:val="right"/>
        <w:rPr>
          <w:szCs w:val="28"/>
        </w:rPr>
      </w:pPr>
    </w:p>
    <w:p w14:paraId="1FA6E669" w14:textId="77777777" w:rsidR="00311F88" w:rsidRPr="007C746A" w:rsidRDefault="00311F88" w:rsidP="00BC7600">
      <w:pPr>
        <w:spacing w:line="240" w:lineRule="auto"/>
        <w:rPr>
          <w:szCs w:val="28"/>
        </w:rPr>
      </w:pPr>
    </w:p>
    <w:p w14:paraId="60E2204F" w14:textId="77777777" w:rsidR="00CF3A2D" w:rsidRPr="007C746A" w:rsidRDefault="00CF3A2D" w:rsidP="00124251">
      <w:pPr>
        <w:spacing w:line="240" w:lineRule="auto"/>
        <w:rPr>
          <w:szCs w:val="28"/>
        </w:rPr>
      </w:pPr>
    </w:p>
    <w:p w14:paraId="5DFE728E" w14:textId="77777777" w:rsidR="00311F88" w:rsidRDefault="00311F88" w:rsidP="00311F88">
      <w:pPr>
        <w:spacing w:line="240" w:lineRule="auto"/>
        <w:ind w:left="-851"/>
        <w:jc w:val="right"/>
        <w:rPr>
          <w:szCs w:val="28"/>
        </w:rPr>
      </w:pPr>
      <w:r w:rsidRPr="007C746A">
        <w:rPr>
          <w:szCs w:val="28"/>
        </w:rPr>
        <w:t>Выполнил</w:t>
      </w:r>
    </w:p>
    <w:p w14:paraId="057D9518" w14:textId="77777777" w:rsidR="00697902" w:rsidRPr="007C746A" w:rsidRDefault="00697902" w:rsidP="00311F88">
      <w:pPr>
        <w:spacing w:line="240" w:lineRule="auto"/>
        <w:ind w:left="-851"/>
        <w:jc w:val="right"/>
        <w:rPr>
          <w:szCs w:val="28"/>
        </w:rPr>
      </w:pPr>
    </w:p>
    <w:p w14:paraId="3DCD7596" w14:textId="77777777" w:rsidR="00311F88" w:rsidRPr="007B68A4" w:rsidRDefault="00311F88" w:rsidP="00311F88">
      <w:pPr>
        <w:spacing w:line="240" w:lineRule="auto"/>
        <w:ind w:left="-851"/>
        <w:jc w:val="right"/>
      </w:pPr>
      <w:r w:rsidRPr="007C746A">
        <w:rPr>
          <w:szCs w:val="28"/>
        </w:rPr>
        <w:tab/>
      </w:r>
      <w:r w:rsidR="007934A1" w:rsidRPr="007B68A4">
        <w:t>_________________________________</w:t>
      </w:r>
    </w:p>
    <w:p w14:paraId="0E24DA5B" w14:textId="77777777" w:rsidR="00311F88" w:rsidRPr="007C746A" w:rsidRDefault="00311F88" w:rsidP="00311F88">
      <w:pPr>
        <w:spacing w:line="240" w:lineRule="auto"/>
        <w:ind w:left="-851"/>
        <w:jc w:val="right"/>
        <w:rPr>
          <w:szCs w:val="28"/>
        </w:rPr>
      </w:pPr>
      <w:r w:rsidRPr="007C746A">
        <w:rPr>
          <w:szCs w:val="28"/>
        </w:rPr>
        <w:tab/>
      </w:r>
      <w:r w:rsidRPr="007C746A">
        <w:rPr>
          <w:szCs w:val="28"/>
        </w:rPr>
        <w:tab/>
      </w:r>
      <w:r w:rsidRPr="007C746A">
        <w:rPr>
          <w:szCs w:val="28"/>
        </w:rPr>
        <w:tab/>
      </w:r>
      <w:r w:rsidRPr="007C746A">
        <w:rPr>
          <w:szCs w:val="28"/>
        </w:rPr>
        <w:tab/>
      </w:r>
      <w:r w:rsidRPr="007C746A">
        <w:rPr>
          <w:szCs w:val="28"/>
        </w:rPr>
        <w:tab/>
      </w:r>
      <w:r w:rsidRPr="007C746A">
        <w:rPr>
          <w:szCs w:val="28"/>
        </w:rPr>
        <w:tab/>
      </w:r>
      <w:r w:rsidRPr="007C746A">
        <w:rPr>
          <w:szCs w:val="28"/>
        </w:rPr>
        <w:tab/>
      </w:r>
      <w:r w:rsidRPr="007C746A">
        <w:rPr>
          <w:szCs w:val="28"/>
        </w:rPr>
        <w:tab/>
      </w:r>
    </w:p>
    <w:p w14:paraId="36D986E3" w14:textId="77777777" w:rsidR="00460F58" w:rsidRDefault="00311F88" w:rsidP="00F17D3B">
      <w:pPr>
        <w:spacing w:line="240" w:lineRule="auto"/>
        <w:ind w:left="-851"/>
        <w:jc w:val="right"/>
        <w:rPr>
          <w:szCs w:val="28"/>
        </w:rPr>
      </w:pPr>
      <w:r w:rsidRPr="007C746A">
        <w:rPr>
          <w:szCs w:val="28"/>
        </w:rPr>
        <w:tab/>
      </w:r>
      <w:r w:rsidRPr="007C746A">
        <w:rPr>
          <w:szCs w:val="28"/>
        </w:rPr>
        <w:tab/>
      </w:r>
      <w:r w:rsidRPr="007C746A">
        <w:rPr>
          <w:szCs w:val="28"/>
        </w:rPr>
        <w:tab/>
      </w:r>
      <w:r w:rsidRPr="007C746A">
        <w:rPr>
          <w:szCs w:val="28"/>
        </w:rPr>
        <w:tab/>
      </w:r>
      <w:r w:rsidRPr="007C746A">
        <w:rPr>
          <w:szCs w:val="28"/>
        </w:rPr>
        <w:tab/>
      </w:r>
      <w:r w:rsidRPr="007C746A">
        <w:rPr>
          <w:szCs w:val="28"/>
        </w:rPr>
        <w:tab/>
      </w:r>
      <w:r w:rsidRPr="007C746A">
        <w:rPr>
          <w:szCs w:val="28"/>
        </w:rPr>
        <w:tab/>
      </w:r>
      <w:r w:rsidRPr="007C746A">
        <w:rPr>
          <w:szCs w:val="28"/>
        </w:rPr>
        <w:tab/>
        <w:t>Провери</w:t>
      </w:r>
      <w:r>
        <w:rPr>
          <w:szCs w:val="28"/>
        </w:rPr>
        <w:t>л</w:t>
      </w:r>
    </w:p>
    <w:p w14:paraId="52188449" w14:textId="77777777" w:rsidR="00697902" w:rsidRDefault="00697902" w:rsidP="00F17D3B">
      <w:pPr>
        <w:spacing w:line="240" w:lineRule="auto"/>
        <w:ind w:left="-851"/>
        <w:jc w:val="right"/>
        <w:rPr>
          <w:szCs w:val="28"/>
        </w:rPr>
      </w:pPr>
    </w:p>
    <w:p w14:paraId="1197CBD9" w14:textId="77777777" w:rsidR="00311F88" w:rsidRDefault="00460F58" w:rsidP="00C73E6C">
      <w:pPr>
        <w:spacing w:line="240" w:lineRule="auto"/>
        <w:ind w:left="-851"/>
        <w:jc w:val="right"/>
        <w:rPr>
          <w:szCs w:val="28"/>
        </w:rPr>
      </w:pPr>
      <w:r w:rsidRPr="00460F58">
        <w:rPr>
          <w:szCs w:val="28"/>
        </w:rPr>
        <w:t>__</w:t>
      </w:r>
      <w:r w:rsidRPr="006C7C67">
        <w:rPr>
          <w:szCs w:val="28"/>
        </w:rPr>
        <w:t>_______________________________</w:t>
      </w:r>
      <w:r w:rsidR="00311F88" w:rsidRPr="007C746A">
        <w:rPr>
          <w:szCs w:val="28"/>
        </w:rPr>
        <w:tab/>
      </w:r>
    </w:p>
    <w:p w14:paraId="077409D2" w14:textId="77777777" w:rsidR="00311F88" w:rsidRDefault="00311F88" w:rsidP="00311F88">
      <w:pPr>
        <w:spacing w:line="240" w:lineRule="auto"/>
        <w:ind w:left="-851"/>
        <w:jc w:val="right"/>
        <w:rPr>
          <w:szCs w:val="28"/>
        </w:rPr>
      </w:pPr>
    </w:p>
    <w:p w14:paraId="09A9636E" w14:textId="77777777" w:rsidR="00311F88" w:rsidRPr="007C746A" w:rsidRDefault="00311F88" w:rsidP="009D362E">
      <w:pPr>
        <w:spacing w:line="240" w:lineRule="auto"/>
        <w:rPr>
          <w:szCs w:val="28"/>
        </w:rPr>
      </w:pPr>
    </w:p>
    <w:p w14:paraId="425837E5" w14:textId="77777777" w:rsidR="00311F88" w:rsidRPr="00E279EA" w:rsidRDefault="00BF3055" w:rsidP="00311F88">
      <w:pPr>
        <w:spacing w:line="240" w:lineRule="auto"/>
        <w:ind w:left="-851"/>
        <w:jc w:val="center"/>
        <w:rPr>
          <w:szCs w:val="28"/>
        </w:rPr>
      </w:pPr>
      <w:r w:rsidRPr="00612A99">
        <w:rPr>
          <w:sz w:val="32"/>
          <w:szCs w:val="40"/>
        </w:rPr>
        <w:t>Тула 202</w:t>
      </w:r>
      <w:r w:rsidR="00E279EA" w:rsidRPr="00E279EA">
        <w:rPr>
          <w:sz w:val="32"/>
          <w:szCs w:val="40"/>
        </w:rPr>
        <w:t>_</w:t>
      </w:r>
    </w:p>
    <w:p w14:paraId="4D652A3A" w14:textId="77777777" w:rsidR="00735BC6" w:rsidRDefault="005C04D4" w:rsidP="00735BC6">
      <w:pPr>
        <w:spacing w:line="276" w:lineRule="auto"/>
        <w:rPr>
          <w:b/>
          <w:bCs/>
          <w:sz w:val="28"/>
          <w:szCs w:val="28"/>
          <w:lang w:eastAsia="ru-RU"/>
        </w:rPr>
      </w:pPr>
      <w:r w:rsidRPr="00524D28">
        <w:rPr>
          <w:b/>
          <w:bCs/>
          <w:sz w:val="28"/>
          <w:szCs w:val="28"/>
          <w:lang w:eastAsia="ru-RU"/>
        </w:rPr>
        <w:lastRenderedPageBreak/>
        <w:t>Цель лабораторной работы:</w:t>
      </w:r>
    </w:p>
    <w:p w14:paraId="3E50381D" w14:textId="4B4E4AC8" w:rsidR="008C5D9E" w:rsidRPr="008C5D9E" w:rsidRDefault="00960B0B" w:rsidP="00960B0B">
      <w:pPr>
        <w:spacing w:line="276" w:lineRule="auto"/>
        <w:ind w:firstLine="708"/>
        <w:rPr>
          <w:sz w:val="28"/>
          <w:szCs w:val="28"/>
          <w:lang w:eastAsia="ru-RU"/>
        </w:rPr>
      </w:pPr>
      <w:r w:rsidRPr="00960B0B">
        <w:rPr>
          <w:sz w:val="28"/>
          <w:szCs w:val="28"/>
          <w:lang w:eastAsia="ru-RU"/>
        </w:rPr>
        <w:t>Изучение принципов создания и использования иерархии классов в программах на С++.</w:t>
      </w:r>
    </w:p>
    <w:p w14:paraId="3D11CB56" w14:textId="6651AC58" w:rsidR="00735BC6" w:rsidRDefault="00735BC6" w:rsidP="00735BC6">
      <w:pPr>
        <w:spacing w:line="276" w:lineRule="auto"/>
        <w:rPr>
          <w:b/>
          <w:bCs/>
          <w:sz w:val="28"/>
          <w:szCs w:val="28"/>
          <w:lang w:val="en-US"/>
        </w:rPr>
      </w:pPr>
      <w:r w:rsidRPr="00257EE2">
        <w:rPr>
          <w:b/>
          <w:bCs/>
          <w:sz w:val="28"/>
          <w:szCs w:val="28"/>
        </w:rPr>
        <w:t>Задание на работу:</w:t>
      </w:r>
    </w:p>
    <w:p w14:paraId="2F73998F" w14:textId="77777777" w:rsidR="00D751F0" w:rsidRPr="00CC41C1" w:rsidRDefault="00D751F0" w:rsidP="00CC41C1">
      <w:pPr>
        <w:pStyle w:val="NoSpacing"/>
        <w:rPr>
          <w:sz w:val="28"/>
          <w:szCs w:val="28"/>
        </w:rPr>
      </w:pPr>
      <w:r>
        <w:rPr>
          <w:lang w:val="en-US"/>
        </w:rPr>
        <w:tab/>
      </w:r>
      <w:r w:rsidRPr="00CC41C1">
        <w:rPr>
          <w:sz w:val="28"/>
          <w:szCs w:val="28"/>
        </w:rPr>
        <w:t>Разработайте иерархию классов по своему варианту (или по собственному выбору). Кроме указанных в варианте задания свойств и методов, можно добавить свои, необходимые по смыслу предметной области, свойства и методы классов.</w:t>
      </w:r>
    </w:p>
    <w:p w14:paraId="00D6D227" w14:textId="77777777" w:rsidR="00D751F0" w:rsidRPr="00CC41C1" w:rsidRDefault="00D751F0" w:rsidP="00CC41C1">
      <w:pPr>
        <w:pStyle w:val="NoSpacing"/>
        <w:rPr>
          <w:sz w:val="28"/>
          <w:szCs w:val="28"/>
        </w:rPr>
      </w:pPr>
      <w:r w:rsidRPr="00CC41C1">
        <w:rPr>
          <w:sz w:val="28"/>
          <w:szCs w:val="28"/>
        </w:rPr>
        <w:t>Минимальные требования:</w:t>
      </w:r>
    </w:p>
    <w:p w14:paraId="4C48D56B" w14:textId="2FC5A2D3" w:rsidR="00D751F0" w:rsidRPr="00CC41C1" w:rsidRDefault="00D751F0" w:rsidP="00CC41C1">
      <w:pPr>
        <w:pStyle w:val="NoSpacing"/>
        <w:numPr>
          <w:ilvl w:val="0"/>
          <w:numId w:val="12"/>
        </w:numPr>
        <w:rPr>
          <w:sz w:val="28"/>
          <w:szCs w:val="28"/>
        </w:rPr>
      </w:pPr>
      <w:r w:rsidRPr="00CC41C1">
        <w:rPr>
          <w:sz w:val="28"/>
          <w:szCs w:val="28"/>
        </w:rPr>
        <w:t>не менее двух виртуальных функций,</w:t>
      </w:r>
    </w:p>
    <w:p w14:paraId="21304D01" w14:textId="5BC0EA3F" w:rsidR="00D751F0" w:rsidRPr="00CC41C1" w:rsidRDefault="00D751F0" w:rsidP="00CC41C1">
      <w:pPr>
        <w:pStyle w:val="NoSpacing"/>
        <w:numPr>
          <w:ilvl w:val="0"/>
          <w:numId w:val="12"/>
        </w:numPr>
        <w:rPr>
          <w:sz w:val="28"/>
          <w:szCs w:val="28"/>
        </w:rPr>
      </w:pPr>
      <w:r w:rsidRPr="00CC41C1">
        <w:rPr>
          <w:sz w:val="28"/>
          <w:szCs w:val="28"/>
        </w:rPr>
        <w:t>не менее трех свойств у классов-потомков;</w:t>
      </w:r>
    </w:p>
    <w:p w14:paraId="5506EA37" w14:textId="520C43FD" w:rsidR="00D751F0" w:rsidRPr="00CC41C1" w:rsidRDefault="00D751F0" w:rsidP="00CC41C1">
      <w:pPr>
        <w:pStyle w:val="NoSpacing"/>
        <w:numPr>
          <w:ilvl w:val="0"/>
          <w:numId w:val="12"/>
        </w:numPr>
        <w:rPr>
          <w:sz w:val="28"/>
          <w:szCs w:val="28"/>
        </w:rPr>
      </w:pPr>
      <w:r w:rsidRPr="00CC41C1">
        <w:rPr>
          <w:sz w:val="28"/>
          <w:szCs w:val="28"/>
        </w:rPr>
        <w:t>не менее трех методов;</w:t>
      </w:r>
    </w:p>
    <w:p w14:paraId="05542B6E" w14:textId="7A08FBEA" w:rsidR="00D751F0" w:rsidRPr="00CC41C1" w:rsidRDefault="00D751F0" w:rsidP="00CC41C1">
      <w:pPr>
        <w:pStyle w:val="NoSpacing"/>
        <w:numPr>
          <w:ilvl w:val="0"/>
          <w:numId w:val="12"/>
        </w:numPr>
        <w:rPr>
          <w:sz w:val="28"/>
          <w:szCs w:val="28"/>
        </w:rPr>
      </w:pPr>
      <w:r w:rsidRPr="00CC41C1">
        <w:rPr>
          <w:sz w:val="28"/>
          <w:szCs w:val="28"/>
        </w:rPr>
        <w:t>наличие конструкторов у всех классов.</w:t>
      </w:r>
    </w:p>
    <w:p w14:paraId="6C70F3F7" w14:textId="63202CE8" w:rsidR="00840276" w:rsidRPr="00CC41C1" w:rsidRDefault="00D751F0" w:rsidP="00CC41C1">
      <w:pPr>
        <w:pStyle w:val="NoSpacing"/>
        <w:rPr>
          <w:sz w:val="28"/>
          <w:szCs w:val="28"/>
        </w:rPr>
      </w:pPr>
      <w:r w:rsidRPr="00CC41C1">
        <w:rPr>
          <w:sz w:val="28"/>
          <w:szCs w:val="28"/>
        </w:rPr>
        <w:t>Составьте диаграмму классов и покажите ее для согласования преподавателю.</w:t>
      </w:r>
      <w:r w:rsidR="007B00CE" w:rsidRPr="00CC41C1">
        <w:rPr>
          <w:sz w:val="28"/>
          <w:szCs w:val="28"/>
        </w:rPr>
        <w:t xml:space="preserve"> </w:t>
      </w:r>
      <w:r w:rsidRPr="00CC41C1">
        <w:rPr>
          <w:sz w:val="28"/>
          <w:szCs w:val="28"/>
        </w:rPr>
        <w:t>После этого реализуйте составленную иерархию классов на языке С++ (в виде подключаемых .</w:t>
      </w:r>
      <w:r w:rsidRPr="00CC41C1">
        <w:rPr>
          <w:sz w:val="28"/>
          <w:szCs w:val="28"/>
          <w:lang w:val="en-US"/>
        </w:rPr>
        <w:t>h</w:t>
      </w:r>
      <w:r w:rsidRPr="00CC41C1">
        <w:rPr>
          <w:sz w:val="28"/>
          <w:szCs w:val="28"/>
        </w:rPr>
        <w:t xml:space="preserve"> или .</w:t>
      </w:r>
      <w:proofErr w:type="spellStart"/>
      <w:r w:rsidRPr="00CC41C1">
        <w:rPr>
          <w:sz w:val="28"/>
          <w:szCs w:val="28"/>
          <w:lang w:val="en-US"/>
        </w:rPr>
        <w:t>cpp</w:t>
      </w:r>
      <w:proofErr w:type="spellEnd"/>
      <w:r w:rsidRPr="00CC41C1">
        <w:rPr>
          <w:sz w:val="28"/>
          <w:szCs w:val="28"/>
        </w:rPr>
        <w:t xml:space="preserve"> файла или в виде </w:t>
      </w:r>
      <w:r w:rsidRPr="00CC41C1">
        <w:rPr>
          <w:sz w:val="28"/>
          <w:szCs w:val="28"/>
          <w:lang w:val="en-US"/>
        </w:rPr>
        <w:t>DLL</w:t>
      </w:r>
      <w:r w:rsidRPr="00CC41C1">
        <w:rPr>
          <w:sz w:val="28"/>
          <w:szCs w:val="28"/>
        </w:rPr>
        <w:t>).</w:t>
      </w:r>
    </w:p>
    <w:p w14:paraId="394694DC" w14:textId="34AAA406" w:rsidR="00D751F0" w:rsidRPr="00CC41C1" w:rsidRDefault="00D751F0" w:rsidP="00CC41C1">
      <w:pPr>
        <w:pStyle w:val="NoSpacing"/>
        <w:rPr>
          <w:sz w:val="28"/>
          <w:szCs w:val="28"/>
        </w:rPr>
      </w:pPr>
      <w:r w:rsidRPr="00CC41C1">
        <w:rPr>
          <w:sz w:val="28"/>
          <w:szCs w:val="28"/>
        </w:rPr>
        <w:tab/>
      </w:r>
      <w:r w:rsidRPr="00CC41C1">
        <w:rPr>
          <w:sz w:val="28"/>
          <w:szCs w:val="28"/>
        </w:rPr>
        <w:t xml:space="preserve">Алгебраическая функция, линейная функция, квадратичная функция, еще </w:t>
      </w:r>
      <w:r w:rsidRPr="00CC41C1">
        <w:rPr>
          <w:sz w:val="28"/>
          <w:szCs w:val="28"/>
        </w:rPr>
        <w:t>какая-нибудь функция.</w:t>
      </w:r>
    </w:p>
    <w:p w14:paraId="77787784" w14:textId="77777777" w:rsidR="005F5699" w:rsidRPr="00D751F0" w:rsidRDefault="005F5699" w:rsidP="00D751F0">
      <w:pPr>
        <w:pStyle w:val="Default"/>
        <w:rPr>
          <w:rFonts w:asciiTheme="minorHAnsi" w:hAnsiTheme="minorHAnsi" w:cstheme="minorHAnsi"/>
          <w:sz w:val="28"/>
          <w:szCs w:val="28"/>
          <w:lang w:val="ru-RU"/>
        </w:rPr>
      </w:pPr>
    </w:p>
    <w:p w14:paraId="6EB27B08" w14:textId="77777777" w:rsidR="001008F0" w:rsidRDefault="00311F88" w:rsidP="008A38AA">
      <w:pPr>
        <w:spacing w:line="276" w:lineRule="auto"/>
        <w:rPr>
          <w:b/>
          <w:bCs/>
          <w:sz w:val="28"/>
          <w:szCs w:val="28"/>
          <w:lang w:eastAsia="ru-RU"/>
        </w:rPr>
      </w:pPr>
      <w:r w:rsidRPr="00524D28">
        <w:rPr>
          <w:b/>
          <w:bCs/>
          <w:sz w:val="28"/>
          <w:szCs w:val="28"/>
          <w:lang w:eastAsia="ru-RU"/>
        </w:rPr>
        <w:t>Ход выполнения работы</w:t>
      </w:r>
    </w:p>
    <w:p w14:paraId="5026C51C" w14:textId="37A25E87" w:rsidR="00DC6F60" w:rsidRDefault="00DC6F60" w:rsidP="002754F4">
      <w:pPr>
        <w:pStyle w:val="NoSpacing"/>
        <w:spacing w:line="360" w:lineRule="auto"/>
        <w:rPr>
          <w:b/>
          <w:bCs/>
          <w:sz w:val="28"/>
          <w:szCs w:val="28"/>
          <w:lang w:val="en-US"/>
        </w:rPr>
      </w:pPr>
      <w:r w:rsidRPr="000867DD">
        <w:rPr>
          <w:b/>
          <w:bCs/>
        </w:rPr>
        <w:tab/>
      </w:r>
      <w:r w:rsidRPr="005B5C6E">
        <w:rPr>
          <w:b/>
          <w:bCs/>
          <w:sz w:val="28"/>
          <w:szCs w:val="28"/>
        </w:rPr>
        <w:t>Текст</w:t>
      </w:r>
      <w:r w:rsidR="005D60EB" w:rsidRPr="005D60EB">
        <w:rPr>
          <w:b/>
          <w:bCs/>
          <w:sz w:val="28"/>
          <w:szCs w:val="28"/>
        </w:rPr>
        <w:t xml:space="preserve"> </w:t>
      </w:r>
      <w:r w:rsidR="005D60EB">
        <w:rPr>
          <w:b/>
          <w:bCs/>
          <w:sz w:val="28"/>
          <w:szCs w:val="28"/>
        </w:rPr>
        <w:t>файла «</w:t>
      </w:r>
      <w:proofErr w:type="spellStart"/>
      <w:r w:rsidR="005D60EB">
        <w:rPr>
          <w:b/>
          <w:bCs/>
          <w:sz w:val="28"/>
          <w:szCs w:val="28"/>
          <w:lang w:val="en-US"/>
        </w:rPr>
        <w:t>funcs</w:t>
      </w:r>
      <w:proofErr w:type="spellEnd"/>
      <w:r w:rsidR="005D60EB" w:rsidRPr="005D60EB">
        <w:rPr>
          <w:b/>
          <w:bCs/>
          <w:sz w:val="28"/>
          <w:szCs w:val="28"/>
        </w:rPr>
        <w:t>.</w:t>
      </w:r>
      <w:r w:rsidR="005D60EB">
        <w:rPr>
          <w:b/>
          <w:bCs/>
          <w:sz w:val="28"/>
          <w:szCs w:val="28"/>
          <w:lang w:val="en-US"/>
        </w:rPr>
        <w:t>h</w:t>
      </w:r>
      <w:r w:rsidR="005D60EB">
        <w:rPr>
          <w:b/>
          <w:bCs/>
          <w:sz w:val="28"/>
          <w:szCs w:val="28"/>
        </w:rPr>
        <w:t>»</w:t>
      </w:r>
      <w:r w:rsidR="005D60EB">
        <w:rPr>
          <w:b/>
          <w:bCs/>
          <w:sz w:val="28"/>
          <w:szCs w:val="28"/>
          <w:lang w:val="en-US"/>
        </w:rPr>
        <w:t>:</w:t>
      </w:r>
    </w:p>
    <w:p w14:paraId="610D6A7F" w14:textId="77777777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>#include &lt;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stdio.h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&gt;</w:t>
      </w:r>
    </w:p>
    <w:p w14:paraId="5ABB865E" w14:textId="77777777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>#include &lt;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cmath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&gt;</w:t>
      </w:r>
    </w:p>
    <w:p w14:paraId="671EA421" w14:textId="77777777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>using namespace std;</w:t>
      </w:r>
    </w:p>
    <w:p w14:paraId="1D8B79FB" w14:textId="3535F3F9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>class Function</w:t>
      </w:r>
      <w:r w:rsidR="000D06C6"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>{</w:t>
      </w:r>
    </w:p>
    <w:p w14:paraId="0AD34C8E" w14:textId="77777777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>public:</w:t>
      </w:r>
    </w:p>
    <w:p w14:paraId="672CAA2B" w14:textId="77777777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  <w:t xml:space="preserve">virtual double </w:t>
      </w:r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calculate(</w:t>
      </w:r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>double x) = 0;</w:t>
      </w:r>
    </w:p>
    <w:p w14:paraId="37891182" w14:textId="77777777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  <w:t xml:space="preserve">virtual void </w:t>
      </w:r>
      <w:proofErr w:type="spellStart"/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printF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(</w:t>
      </w:r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>) = 0;</w:t>
      </w:r>
    </w:p>
    <w:p w14:paraId="3B44929E" w14:textId="6931820C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  <w:t xml:space="preserve">virtual void </w:t>
      </w:r>
      <w:proofErr w:type="spellStart"/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calculateF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(</w:t>
      </w:r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>double x) = 0;</w:t>
      </w:r>
      <w:r w:rsidR="00306AD3"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>};</w:t>
      </w:r>
    </w:p>
    <w:p w14:paraId="4EE63032" w14:textId="7D668358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>class Powered</w:t>
      </w:r>
      <w:r w:rsidR="000D06C6"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>{</w:t>
      </w:r>
    </w:p>
    <w:p w14:paraId="1A3644DF" w14:textId="5BFFB590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>protected:</w:t>
      </w:r>
      <w:r w:rsidR="005A4CC1" w:rsidRPr="00703869">
        <w:rPr>
          <w:rFonts w:ascii="Consolas" w:hAnsi="Consolas" w:cs="Cascadia Mono"/>
          <w:sz w:val="24"/>
          <w:szCs w:val="24"/>
          <w:lang w:val="en-US"/>
        </w:rPr>
        <w:tab/>
      </w:r>
      <w:r w:rsidR="005A4CC1"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>double x;</w:t>
      </w:r>
      <w:r w:rsidR="005A4CC1" w:rsidRPr="00703869">
        <w:rPr>
          <w:rFonts w:ascii="Consolas" w:hAnsi="Consolas" w:cs="Cascadia Mono"/>
          <w:sz w:val="24"/>
          <w:szCs w:val="24"/>
          <w:lang w:val="en-US"/>
        </w:rPr>
        <w:tab/>
      </w:r>
      <w:r w:rsidR="005A4CC1"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>int power;</w:t>
      </w:r>
    </w:p>
    <w:p w14:paraId="2EFCD8B5" w14:textId="77777777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>public:</w:t>
      </w:r>
    </w:p>
    <w:p w14:paraId="35126C59" w14:textId="77777777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Powered(</w:t>
      </w:r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 xml:space="preserve">double 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xX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 xml:space="preserve"> = 1, int pow = 1) : x(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xX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), power(pow) {}</w:t>
      </w:r>
    </w:p>
    <w:p w14:paraId="305400DF" w14:textId="3056500B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  <w:t xml:space="preserve">double </w:t>
      </w:r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calculate(</w:t>
      </w:r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>) const</w:t>
      </w:r>
      <w:r w:rsidRPr="00703869">
        <w:rPr>
          <w:rFonts w:ascii="Consolas" w:hAnsi="Consolas" w:cs="Cascadia Mono"/>
          <w:sz w:val="24"/>
          <w:szCs w:val="24"/>
          <w:lang w:val="en-US"/>
        </w:rPr>
        <w:tab/>
        <w:t>{</w:t>
      </w:r>
    </w:p>
    <w:p w14:paraId="21B24561" w14:textId="77777777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ab/>
        <w:t>double ret = 1;</w:t>
      </w:r>
    </w:p>
    <w:p w14:paraId="4F1C4FF6" w14:textId="77777777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ab/>
        <w:t xml:space="preserve">for (int 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i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 xml:space="preserve"> = 0; 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i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 xml:space="preserve"> &lt; power; 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i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++) ret *= x;</w:t>
      </w:r>
    </w:p>
    <w:p w14:paraId="53371547" w14:textId="680FB925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ab/>
        <w:t>return ret;</w:t>
      </w:r>
      <w:r w:rsidR="002001C5" w:rsidRPr="00703869">
        <w:rPr>
          <w:rFonts w:ascii="Consolas" w:hAnsi="Consolas" w:cs="Cascadia Mono"/>
          <w:sz w:val="24"/>
          <w:szCs w:val="24"/>
          <w:lang w:val="en-US"/>
        </w:rPr>
        <w:tab/>
      </w:r>
      <w:r w:rsidR="00B938BA"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>}</w:t>
      </w:r>
    </w:p>
    <w:p w14:paraId="053CEAC2" w14:textId="2F30B4E8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printF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(</w:t>
      </w:r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>){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printf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("Powered function: %f ^ %d\n", x, power);}</w:t>
      </w:r>
    </w:p>
    <w:p w14:paraId="0D06C269" w14:textId="77777777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  <w:t>~</w:t>
      </w:r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Powered(</w:t>
      </w:r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>){}</w:t>
      </w:r>
    </w:p>
    <w:p w14:paraId="3381D4E9" w14:textId="77777777" w:rsidR="00E9457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  <w:t>Powered operator</w:t>
      </w:r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=(</w:t>
      </w:r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>Powered a){</w:t>
      </w:r>
      <w:r w:rsidR="00E94578" w:rsidRPr="00703869">
        <w:rPr>
          <w:rFonts w:ascii="Consolas" w:hAnsi="Consolas" w:cs="Cascadia Mono"/>
          <w:sz w:val="24"/>
          <w:szCs w:val="24"/>
          <w:lang w:val="en-US"/>
        </w:rPr>
        <w:t xml:space="preserve"> </w:t>
      </w:r>
      <w:r w:rsidRPr="00703869">
        <w:rPr>
          <w:rFonts w:ascii="Consolas" w:hAnsi="Consolas" w:cs="Cascadia Mono"/>
          <w:sz w:val="24"/>
          <w:szCs w:val="24"/>
          <w:lang w:val="en-US"/>
        </w:rPr>
        <w:t xml:space="preserve">x = 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a.x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;</w:t>
      </w:r>
      <w:r w:rsidR="00E94578" w:rsidRPr="00703869">
        <w:rPr>
          <w:rFonts w:ascii="Consolas" w:hAnsi="Consolas" w:cs="Cascadia Mono"/>
          <w:sz w:val="24"/>
          <w:szCs w:val="24"/>
          <w:lang w:val="en-US"/>
        </w:rPr>
        <w:t xml:space="preserve"> </w:t>
      </w:r>
      <w:r w:rsidRPr="00703869">
        <w:rPr>
          <w:rFonts w:ascii="Consolas" w:hAnsi="Consolas" w:cs="Cascadia Mono"/>
          <w:sz w:val="24"/>
          <w:szCs w:val="24"/>
          <w:lang w:val="en-US"/>
        </w:rPr>
        <w:t xml:space="preserve">power = 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a.power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;</w:t>
      </w:r>
    </w:p>
    <w:p w14:paraId="31B743A5" w14:textId="16D1C62A" w:rsidR="00CB7228" w:rsidRPr="00703869" w:rsidRDefault="00CB7228" w:rsidP="00E9457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>return *this;</w:t>
      </w:r>
      <w:r w:rsidRPr="00703869">
        <w:rPr>
          <w:rFonts w:ascii="Consolas" w:hAnsi="Consolas" w:cs="Cascadia Mono"/>
          <w:sz w:val="24"/>
          <w:szCs w:val="24"/>
          <w:lang w:val="en-US"/>
        </w:rPr>
        <w:tab/>
        <w:t>}</w:t>
      </w:r>
    </w:p>
    <w:p w14:paraId="478BAF9F" w14:textId="77777777" w:rsidR="00E94578" w:rsidRPr="00703869" w:rsidRDefault="00E94578" w:rsidP="00E9457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ascadia Mono"/>
          <w:sz w:val="24"/>
          <w:szCs w:val="24"/>
          <w:lang w:val="en-US"/>
        </w:rPr>
      </w:pPr>
    </w:p>
    <w:p w14:paraId="5CFDF7D6" w14:textId="37767254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lastRenderedPageBreak/>
        <w:tab/>
        <w:t xml:space="preserve">void </w:t>
      </w:r>
      <w:proofErr w:type="spellStart"/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calculateF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(</w:t>
      </w:r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>)</w:t>
      </w:r>
      <w:r w:rsidRPr="00703869">
        <w:rPr>
          <w:rFonts w:ascii="Consolas" w:hAnsi="Consolas" w:cs="Cascadia Mono"/>
          <w:sz w:val="24"/>
          <w:szCs w:val="24"/>
          <w:lang w:val="en-US"/>
        </w:rPr>
        <w:tab/>
        <w:t>{</w:t>
      </w:r>
    </w:p>
    <w:p w14:paraId="1619BBA4" w14:textId="77777777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proofErr w:type="spellStart"/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printf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(</w:t>
      </w:r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 xml:space="preserve">"Function: "); 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printF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();</w:t>
      </w:r>
    </w:p>
    <w:p w14:paraId="5D699423" w14:textId="4C874B62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printf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 xml:space="preserve">("F(%f) = %f\n", x, </w:t>
      </w:r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calculate(</w:t>
      </w:r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>));</w:t>
      </w:r>
      <w:r w:rsidRPr="00703869">
        <w:rPr>
          <w:rFonts w:ascii="Consolas" w:hAnsi="Consolas" w:cs="Cascadia Mono"/>
          <w:sz w:val="24"/>
          <w:szCs w:val="24"/>
          <w:lang w:val="en-US"/>
        </w:rPr>
        <w:tab/>
        <w:t>}</w:t>
      </w:r>
    </w:p>
    <w:p w14:paraId="3664EDA3" w14:textId="77777777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>};</w:t>
      </w:r>
    </w:p>
    <w:p w14:paraId="0C82DD71" w14:textId="77777777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 xml:space="preserve">class </w:t>
      </w:r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Algebraic :</w:t>
      </w:r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 xml:space="preserve"> public Function {</w:t>
      </w:r>
    </w:p>
    <w:p w14:paraId="3C4C0322" w14:textId="25E786C6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>protected:</w:t>
      </w: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r w:rsidR="004B383F"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 xml:space="preserve">double 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arg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, adds;</w:t>
      </w:r>
      <w:r w:rsidRPr="00703869">
        <w:rPr>
          <w:rFonts w:ascii="Consolas" w:hAnsi="Consolas" w:cs="Cascadia Mono"/>
          <w:sz w:val="24"/>
          <w:szCs w:val="24"/>
          <w:lang w:val="en-US"/>
        </w:rPr>
        <w:tab/>
        <w:t>int power;</w:t>
      </w:r>
    </w:p>
    <w:p w14:paraId="4B211554" w14:textId="77777777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>public:</w:t>
      </w:r>
    </w:p>
    <w:p w14:paraId="1FF27BEE" w14:textId="77777777" w:rsidR="001B4953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Algebraic(</w:t>
      </w:r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 xml:space="preserve">double 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Farg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 xml:space="preserve"> = 1, int pow = 1, double add = 0) :</w:t>
      </w:r>
    </w:p>
    <w:p w14:paraId="4F3C1985" w14:textId="175E83C9" w:rsidR="00CB7228" w:rsidRPr="00703869" w:rsidRDefault="00CB7228" w:rsidP="001B495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ascadia Mono"/>
          <w:sz w:val="24"/>
          <w:szCs w:val="24"/>
          <w:lang w:val="en-US"/>
        </w:rPr>
      </w:pPr>
      <w:proofErr w:type="spellStart"/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arg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(</w:t>
      </w:r>
      <w:proofErr w:type="spellStart"/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>Farg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), adds(add), power(pow) {};</w:t>
      </w:r>
    </w:p>
    <w:p w14:paraId="4FABF3A2" w14:textId="77777777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  <w:t xml:space="preserve">double </w:t>
      </w:r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calculate(</w:t>
      </w:r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>double x) override {</w:t>
      </w:r>
    </w:p>
    <w:p w14:paraId="12AE7269" w14:textId="77777777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ab/>
        <w:t xml:space="preserve">Powered </w:t>
      </w:r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p(</w:t>
      </w:r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>x, power);</w:t>
      </w:r>
    </w:p>
    <w:p w14:paraId="2EB5CA36" w14:textId="0381235A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p.calculate</w:t>
      </w:r>
      <w:proofErr w:type="spellEnd"/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 xml:space="preserve">() * 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arg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 xml:space="preserve"> + adds;</w:t>
      </w:r>
      <w:r w:rsidRPr="00703869">
        <w:rPr>
          <w:rFonts w:ascii="Consolas" w:hAnsi="Consolas" w:cs="Cascadia Mono"/>
          <w:sz w:val="24"/>
          <w:szCs w:val="24"/>
          <w:lang w:val="en-US"/>
        </w:rPr>
        <w:tab/>
        <w:t>}</w:t>
      </w:r>
    </w:p>
    <w:p w14:paraId="0F1B570E" w14:textId="77777777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printF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(</w:t>
      </w:r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>) override {</w:t>
      </w:r>
    </w:p>
    <w:p w14:paraId="26E77AF8" w14:textId="77777777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proofErr w:type="spellStart"/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printf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(</w:t>
      </w:r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>"Algebraic function: ");</w:t>
      </w:r>
    </w:p>
    <w:p w14:paraId="19654F7E" w14:textId="77777777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ab/>
        <w:t xml:space="preserve">if </w:t>
      </w:r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(!(</w:t>
      </w:r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>abs(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arg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 xml:space="preserve"> - 1) &lt; 0.001))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printf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 xml:space="preserve">("%f *", 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arg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);</w:t>
      </w:r>
    </w:p>
    <w:p w14:paraId="5EA74E9E" w14:textId="77777777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printf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("x");</w:t>
      </w:r>
    </w:p>
    <w:p w14:paraId="537FE5EE" w14:textId="77777777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ab/>
        <w:t>if (</w:t>
      </w:r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power !</w:t>
      </w:r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>= 1)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printf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(" ^ %d", power);</w:t>
      </w:r>
    </w:p>
    <w:p w14:paraId="04FA4617" w14:textId="79EF9958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ab/>
        <w:t xml:space="preserve">if </w:t>
      </w:r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(!(</w:t>
      </w:r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>adds &gt; -0.001 &amp;&amp; adds &lt; 0.001))</w:t>
      </w: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ab/>
        <w:t>{</w:t>
      </w:r>
    </w:p>
    <w:p w14:paraId="105F8D64" w14:textId="77777777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ab/>
        <w:t xml:space="preserve">if (adds &gt; </w:t>
      </w:r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0)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printf</w:t>
      </w:r>
      <w:proofErr w:type="spellEnd"/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>(" +");</w:t>
      </w:r>
    </w:p>
    <w:p w14:paraId="2A474D84" w14:textId="77DAD0A2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proofErr w:type="spellStart"/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printf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(</w:t>
      </w:r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>"%f", adds);</w:t>
      </w: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ab/>
        <w:t>}</w:t>
      </w:r>
    </w:p>
    <w:p w14:paraId="0C759553" w14:textId="77777777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printf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("\n");</w:t>
      </w:r>
    </w:p>
    <w:p w14:paraId="15EE58DD" w14:textId="77777777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  <w:t>}</w:t>
      </w:r>
    </w:p>
    <w:p w14:paraId="73D3C33D" w14:textId="77777777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  <w:t>~</w:t>
      </w:r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Algebraic(</w:t>
      </w:r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>){}</w:t>
      </w:r>
    </w:p>
    <w:p w14:paraId="00A1F192" w14:textId="2082DDF3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  <w:t>Algebraic operator</w:t>
      </w:r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=(</w:t>
      </w:r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>Algebraic a)</w:t>
      </w:r>
      <w:r w:rsidRPr="00703869">
        <w:rPr>
          <w:rFonts w:ascii="Consolas" w:hAnsi="Consolas" w:cs="Cascadia Mono"/>
          <w:sz w:val="24"/>
          <w:szCs w:val="24"/>
          <w:lang w:val="en-US"/>
        </w:rPr>
        <w:tab/>
        <w:t>{</w:t>
      </w:r>
    </w:p>
    <w:p w14:paraId="5FBD22A3" w14:textId="77777777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arg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 xml:space="preserve"> = 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a.arg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;</w:t>
      </w:r>
    </w:p>
    <w:p w14:paraId="75E6B4AF" w14:textId="77777777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ab/>
        <w:t xml:space="preserve">adds = </w:t>
      </w:r>
      <w:proofErr w:type="spellStart"/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a.adds</w:t>
      </w:r>
      <w:proofErr w:type="spellEnd"/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>;</w:t>
      </w:r>
    </w:p>
    <w:p w14:paraId="2EAE9157" w14:textId="77777777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ab/>
        <w:t xml:space="preserve">power = </w:t>
      </w:r>
      <w:proofErr w:type="spellStart"/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a.power</w:t>
      </w:r>
      <w:proofErr w:type="spellEnd"/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>;</w:t>
      </w:r>
    </w:p>
    <w:p w14:paraId="003D8F25" w14:textId="36FB9B6B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ab/>
        <w:t>return *this;</w:t>
      </w:r>
      <w:r w:rsidR="00580283" w:rsidRPr="00703869">
        <w:rPr>
          <w:rFonts w:ascii="Consolas" w:hAnsi="Consolas" w:cs="Cascadia Mono"/>
          <w:sz w:val="24"/>
          <w:szCs w:val="24"/>
          <w:lang w:val="en-US"/>
        </w:rPr>
        <w:tab/>
      </w:r>
      <w:r w:rsidR="00580283"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ab/>
        <w:t>}</w:t>
      </w:r>
    </w:p>
    <w:p w14:paraId="79BED81C" w14:textId="1E5BA399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calculateF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(</w:t>
      </w:r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>double x)</w:t>
      </w:r>
      <w:r w:rsidR="00225D9E"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r w:rsidR="00225D9E" w:rsidRPr="00703869">
        <w:rPr>
          <w:rFonts w:ascii="Consolas" w:hAnsi="Consolas" w:cs="Cascadia Mono"/>
          <w:sz w:val="24"/>
          <w:szCs w:val="24"/>
          <w:lang w:val="en-US"/>
        </w:rPr>
        <w:tab/>
      </w:r>
      <w:r w:rsidR="00225D9E" w:rsidRPr="00703869">
        <w:rPr>
          <w:rFonts w:ascii="Consolas" w:hAnsi="Consolas" w:cs="Cascadia Mono"/>
          <w:sz w:val="24"/>
          <w:szCs w:val="24"/>
          <w:lang w:val="en-US"/>
        </w:rPr>
        <w:tab/>
      </w:r>
      <w:r w:rsidR="00225D9E"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>{</w:t>
      </w:r>
    </w:p>
    <w:p w14:paraId="2975AD86" w14:textId="77777777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proofErr w:type="spellStart"/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printf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(</w:t>
      </w:r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 xml:space="preserve">"Function: "); 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printF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();</w:t>
      </w:r>
    </w:p>
    <w:p w14:paraId="57307187" w14:textId="3C9FF56E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printf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("F(%f) = %f\n", x, calculate(x));</w:t>
      </w:r>
      <w:r w:rsidR="00225D9E"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>}</w:t>
      </w:r>
    </w:p>
    <w:p w14:paraId="788021E1" w14:textId="77777777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>};</w:t>
      </w:r>
    </w:p>
    <w:p w14:paraId="66A0ACC5" w14:textId="77777777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</w:p>
    <w:p w14:paraId="3D110178" w14:textId="77777777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 xml:space="preserve">class </w:t>
      </w:r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Trigonometry :</w:t>
      </w:r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 xml:space="preserve"> public Function {</w:t>
      </w:r>
    </w:p>
    <w:p w14:paraId="7511EBA2" w14:textId="585A7768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>protected:</w:t>
      </w:r>
      <w:r w:rsidRPr="00703869">
        <w:rPr>
          <w:rFonts w:ascii="Consolas" w:hAnsi="Consolas" w:cs="Cascadia Mono"/>
          <w:sz w:val="24"/>
          <w:szCs w:val="24"/>
          <w:lang w:val="en-US"/>
        </w:rPr>
        <w:tab/>
        <w:t xml:space="preserve">double 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prearg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 xml:space="preserve"> = 1, 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inarg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 xml:space="preserve"> = 1;</w:t>
      </w:r>
      <w:r w:rsidRPr="00703869">
        <w:rPr>
          <w:rFonts w:ascii="Consolas" w:hAnsi="Consolas" w:cs="Cascadia Mono"/>
          <w:sz w:val="24"/>
          <w:szCs w:val="24"/>
          <w:lang w:val="en-US"/>
        </w:rPr>
        <w:tab/>
        <w:t xml:space="preserve">int 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xpow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 xml:space="preserve"> = 1, 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fpow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 xml:space="preserve"> = 1;</w:t>
      </w:r>
    </w:p>
    <w:p w14:paraId="4B89A60E" w14:textId="77777777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>public:</w:t>
      </w:r>
    </w:p>
    <w:p w14:paraId="49969225" w14:textId="5749171B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enum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 xml:space="preserve"> type</w:t>
      </w:r>
      <w:r w:rsidRPr="00703869">
        <w:rPr>
          <w:rFonts w:ascii="Consolas" w:hAnsi="Consolas" w:cs="Cascadia Mono"/>
          <w:sz w:val="24"/>
          <w:szCs w:val="24"/>
          <w:lang w:val="en-US"/>
        </w:rPr>
        <w:tab/>
        <w:t xml:space="preserve">{sinus = 1, 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cosinus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 xml:space="preserve">, 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tangens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 xml:space="preserve">, 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cotangens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ab/>
        <w:t>} Ft;</w:t>
      </w:r>
    </w:p>
    <w:p w14:paraId="307182FD" w14:textId="2A0838C8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Trigonometry(</w:t>
      </w:r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 xml:space="preserve">double 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FunctionArgument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 xml:space="preserve"> = 1, double 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XArgument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 xml:space="preserve"> = 1, int XPower = 1, int 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FunctionPower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 xml:space="preserve"> = 1, type 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FunctionType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 xml:space="preserve"> = (type)1) :</w:t>
      </w:r>
    </w:p>
    <w:p w14:paraId="0DBAECD2" w14:textId="18771F8F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proofErr w:type="spellStart"/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prearg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(</w:t>
      </w:r>
      <w:proofErr w:type="spellStart"/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>FunctionArgument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 xml:space="preserve">), 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inarg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(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XArgument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 xml:space="preserve">), 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xpow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(XPower), Ft(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FunctionType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 xml:space="preserve">), 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fpow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(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FunctionPower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) {};</w:t>
      </w:r>
    </w:p>
    <w:p w14:paraId="602084E8" w14:textId="77777777" w:rsidR="00FD3DB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</w:r>
    </w:p>
    <w:p w14:paraId="07E6B1BC" w14:textId="77777777" w:rsidR="00FD3DB8" w:rsidRPr="00703869" w:rsidRDefault="00FD3DB8">
      <w:pPr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br w:type="page"/>
      </w:r>
    </w:p>
    <w:p w14:paraId="571BDDA6" w14:textId="5A97AD78" w:rsidR="00CB7228" w:rsidRPr="00703869" w:rsidRDefault="00CB7228" w:rsidP="00FD3DB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lastRenderedPageBreak/>
        <w:t xml:space="preserve">double </w:t>
      </w:r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calculate(</w:t>
      </w:r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>double x) override {</w:t>
      </w:r>
    </w:p>
    <w:p w14:paraId="63130D55" w14:textId="77777777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ab/>
        <w:t xml:space="preserve">Powered </w:t>
      </w:r>
      <w:proofErr w:type="spellStart"/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XUncut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(</w:t>
      </w:r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 xml:space="preserve">x, 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xpow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);</w:t>
      </w:r>
    </w:p>
    <w:p w14:paraId="6CF36286" w14:textId="77777777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ab/>
        <w:t xml:space="preserve">double 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FUncut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 xml:space="preserve"> = 1;</w:t>
      </w:r>
    </w:p>
    <w:p w14:paraId="340ACEFA" w14:textId="788B00D8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ab/>
        <w:t>switch (Ft)</w:t>
      </w: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ab/>
        <w:t>{</w:t>
      </w:r>
    </w:p>
    <w:p w14:paraId="1DB30CF6" w14:textId="77777777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ab/>
        <w:t xml:space="preserve">case 1: 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FUncut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 xml:space="preserve"> = </w:t>
      </w:r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sin(</w:t>
      </w:r>
      <w:proofErr w:type="spellStart"/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>XUncut.calculate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()); break;</w:t>
      </w:r>
    </w:p>
    <w:p w14:paraId="7904FF6C" w14:textId="77777777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ab/>
        <w:t xml:space="preserve">case 2: 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FUncut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 xml:space="preserve"> = </w:t>
      </w:r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cos(</w:t>
      </w:r>
      <w:proofErr w:type="spellStart"/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>XUncut.calculate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()); break;</w:t>
      </w:r>
    </w:p>
    <w:p w14:paraId="4FC7CC11" w14:textId="77777777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ab/>
        <w:t xml:space="preserve">case 3: 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FUncut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 xml:space="preserve"> = </w:t>
      </w:r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tan(</w:t>
      </w:r>
      <w:proofErr w:type="spellStart"/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>XUncut.calculate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()); break;</w:t>
      </w:r>
    </w:p>
    <w:p w14:paraId="3EEC8F81" w14:textId="77777777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ab/>
        <w:t xml:space="preserve">case 4: 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FUncut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 xml:space="preserve"> = 1 / </w:t>
      </w:r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tan(</w:t>
      </w:r>
      <w:proofErr w:type="spellStart"/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>XUncut.calculate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()); break;</w:t>
      </w:r>
    </w:p>
    <w:p w14:paraId="68247485" w14:textId="5996F3F2" w:rsidR="00FD3DB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ab/>
        <w:t xml:space="preserve">default: </w:t>
      </w:r>
      <w:proofErr w:type="spellStart"/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printf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(</w:t>
      </w:r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>"\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nError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 xml:space="preserve"> with Function-type\n"); break;}</w:t>
      </w:r>
    </w:p>
    <w:p w14:paraId="01534A2E" w14:textId="77777777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ab/>
        <w:t xml:space="preserve">Powered </w:t>
      </w:r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Func(</w:t>
      </w:r>
      <w:proofErr w:type="spellStart"/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>FUncut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 xml:space="preserve">, 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fpow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);</w:t>
      </w:r>
    </w:p>
    <w:p w14:paraId="73517E61" w14:textId="77777777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ab/>
        <w:t xml:space="preserve">return 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Func.calculate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();</w:t>
      </w:r>
    </w:p>
    <w:p w14:paraId="186A4DDF" w14:textId="77777777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  <w:t>}</w:t>
      </w:r>
    </w:p>
    <w:p w14:paraId="413A21FA" w14:textId="77777777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printF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(</w:t>
      </w:r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>) override {</w:t>
      </w:r>
    </w:p>
    <w:p w14:paraId="6E3655F9" w14:textId="77777777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ab/>
        <w:t xml:space="preserve">if </w:t>
      </w:r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(!(</w:t>
      </w:r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>abs(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prearg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 xml:space="preserve"> - 1) &lt; 0.001)) 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printf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 xml:space="preserve">("%f * ", 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prearg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);</w:t>
      </w:r>
    </w:p>
    <w:p w14:paraId="046C3582" w14:textId="3E039014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ab/>
        <w:t>switch (Ft)</w:t>
      </w: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ab/>
        <w:t>{</w:t>
      </w:r>
    </w:p>
    <w:p w14:paraId="464D6E47" w14:textId="77777777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ab/>
        <w:t xml:space="preserve">case 1: 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printf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("</w:t>
      </w:r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sin(</w:t>
      </w:r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>"); break;</w:t>
      </w:r>
    </w:p>
    <w:p w14:paraId="238C8086" w14:textId="77777777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ab/>
        <w:t xml:space="preserve">case 2: 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printf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("</w:t>
      </w:r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cos(</w:t>
      </w:r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>"); break;</w:t>
      </w:r>
    </w:p>
    <w:p w14:paraId="602B4947" w14:textId="77777777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ab/>
        <w:t xml:space="preserve">case 3: 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printf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("</w:t>
      </w:r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tan(</w:t>
      </w:r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>"); break;</w:t>
      </w:r>
    </w:p>
    <w:p w14:paraId="77A71643" w14:textId="77777777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ab/>
        <w:t xml:space="preserve">case 4: 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printf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("</w:t>
      </w:r>
      <w:proofErr w:type="spellStart"/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ctg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(</w:t>
      </w:r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>"); break;</w:t>
      </w:r>
    </w:p>
    <w:p w14:paraId="11D5976D" w14:textId="7FB51CE7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ab/>
        <w:t xml:space="preserve">default: </w:t>
      </w:r>
      <w:proofErr w:type="spellStart"/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printf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(</w:t>
      </w:r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>"\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nError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 xml:space="preserve"> with Function-type\n"); break;}</w:t>
      </w:r>
    </w:p>
    <w:p w14:paraId="4A1EEDE4" w14:textId="77777777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ab/>
        <w:t xml:space="preserve">if </w:t>
      </w:r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(!(</w:t>
      </w:r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>abs(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inarg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 xml:space="preserve"> - 1) &lt; 0.001)) 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printf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 xml:space="preserve">("%f * x", 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inarg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);</w:t>
      </w:r>
    </w:p>
    <w:p w14:paraId="1F990DA3" w14:textId="77777777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ab/>
        <w:t>if (</w:t>
      </w:r>
      <w:proofErr w:type="spellStart"/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xpow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 xml:space="preserve"> !</w:t>
      </w:r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>= 1)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printf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 xml:space="preserve">(" ^ %d", 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xpow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);</w:t>
      </w:r>
    </w:p>
    <w:p w14:paraId="4DACD678" w14:textId="77777777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proofErr w:type="spellStart"/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printf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(</w:t>
      </w:r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>")");</w:t>
      </w:r>
    </w:p>
    <w:p w14:paraId="7AAC9288" w14:textId="77777777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ab/>
        <w:t>if (</w:t>
      </w:r>
      <w:proofErr w:type="spellStart"/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fpow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 xml:space="preserve"> !</w:t>
      </w:r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>= 1)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printf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 xml:space="preserve">(" ^ %d", 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fpow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);</w:t>
      </w:r>
    </w:p>
    <w:p w14:paraId="0FB14B7E" w14:textId="43DF107B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printf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("\n");</w:t>
      </w:r>
      <w:r w:rsidRPr="00703869">
        <w:rPr>
          <w:rFonts w:ascii="Consolas" w:hAnsi="Consolas" w:cs="Cascadia Mono"/>
          <w:sz w:val="24"/>
          <w:szCs w:val="24"/>
          <w:lang w:val="en-US"/>
        </w:rPr>
        <w:tab/>
        <w:t>}</w:t>
      </w:r>
    </w:p>
    <w:p w14:paraId="1FA9D214" w14:textId="77777777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  <w:t>~</w:t>
      </w:r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Trigonometry(</w:t>
      </w:r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>){}</w:t>
      </w:r>
    </w:p>
    <w:p w14:paraId="31A5744C" w14:textId="21107B88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  <w:t>Trigonometry operator</w:t>
      </w:r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=(</w:t>
      </w:r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>Trigonometry a)</w:t>
      </w:r>
      <w:r w:rsidRPr="00703869">
        <w:rPr>
          <w:rFonts w:ascii="Consolas" w:hAnsi="Consolas" w:cs="Cascadia Mono"/>
          <w:sz w:val="24"/>
          <w:szCs w:val="24"/>
          <w:lang w:val="en-US"/>
        </w:rPr>
        <w:tab/>
        <w:t>{</w:t>
      </w:r>
    </w:p>
    <w:p w14:paraId="3627F13F" w14:textId="105FC77B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fpow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 xml:space="preserve"> = </w:t>
      </w:r>
      <w:proofErr w:type="spellStart"/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a.fpow</w:t>
      </w:r>
      <w:proofErr w:type="spellEnd"/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>;</w:t>
      </w: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xpow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 xml:space="preserve"> = 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a.xpow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;</w:t>
      </w:r>
    </w:p>
    <w:p w14:paraId="13C2FE05" w14:textId="45748091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ab/>
        <w:t xml:space="preserve">Ft = </w:t>
      </w:r>
      <w:proofErr w:type="spellStart"/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a.Ft</w:t>
      </w:r>
      <w:proofErr w:type="spellEnd"/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>;</w:t>
      </w: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prearg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 xml:space="preserve"> = 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a.prearg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;</w:t>
      </w:r>
    </w:p>
    <w:p w14:paraId="78EACE23" w14:textId="22A9A8C0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inarg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 xml:space="preserve"> = </w:t>
      </w:r>
      <w:proofErr w:type="spellStart"/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a.inarg</w:t>
      </w:r>
      <w:proofErr w:type="spellEnd"/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>;</w:t>
      </w: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ab/>
        <w:t>return *this;</w:t>
      </w:r>
      <w:r w:rsidRPr="00703869">
        <w:rPr>
          <w:rFonts w:ascii="Consolas" w:hAnsi="Consolas" w:cs="Cascadia Mono"/>
          <w:sz w:val="24"/>
          <w:szCs w:val="24"/>
          <w:lang w:val="en-US"/>
        </w:rPr>
        <w:tab/>
        <w:t>}</w:t>
      </w:r>
    </w:p>
    <w:p w14:paraId="1FE9CA67" w14:textId="61BB89EA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calculateF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(</w:t>
      </w:r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>double x)</w:t>
      </w:r>
      <w:r w:rsidRPr="00703869">
        <w:rPr>
          <w:rFonts w:ascii="Consolas" w:hAnsi="Consolas" w:cs="Cascadia Mono"/>
          <w:sz w:val="24"/>
          <w:szCs w:val="24"/>
          <w:lang w:val="en-US"/>
        </w:rPr>
        <w:tab/>
        <w:t>{</w:t>
      </w:r>
    </w:p>
    <w:p w14:paraId="67069334" w14:textId="77777777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proofErr w:type="spellStart"/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printf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(</w:t>
      </w:r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 xml:space="preserve">"Function: "); 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printF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();</w:t>
      </w:r>
    </w:p>
    <w:p w14:paraId="7073F6CA" w14:textId="72A6D0BD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printf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("F(%f) = %f\n", x, calculate(x));</w:t>
      </w:r>
      <w:r w:rsidRPr="00703869">
        <w:rPr>
          <w:rFonts w:ascii="Consolas" w:hAnsi="Consolas" w:cs="Cascadia Mono"/>
          <w:sz w:val="24"/>
          <w:szCs w:val="24"/>
          <w:lang w:val="en-US"/>
        </w:rPr>
        <w:tab/>
        <w:t>}</w:t>
      </w:r>
    </w:p>
    <w:p w14:paraId="2BCF92CE" w14:textId="77777777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>};</w:t>
      </w:r>
    </w:p>
    <w:p w14:paraId="21556C8C" w14:textId="752E6953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>class Logar2: public Function</w:t>
      </w:r>
      <w:r w:rsidR="00AE7D4C"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>{</w:t>
      </w:r>
    </w:p>
    <w:p w14:paraId="48144A1C" w14:textId="108B9BBA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>protected:</w:t>
      </w:r>
      <w:r w:rsidRPr="00703869">
        <w:rPr>
          <w:rFonts w:ascii="Consolas" w:hAnsi="Consolas" w:cs="Cascadia Mono"/>
          <w:sz w:val="24"/>
          <w:szCs w:val="24"/>
          <w:lang w:val="en-US"/>
        </w:rPr>
        <w:tab/>
        <w:t xml:space="preserve">double 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arg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;</w:t>
      </w:r>
    </w:p>
    <w:p w14:paraId="429F035B" w14:textId="56E1EABD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>public:</w:t>
      </w:r>
      <w:r w:rsidRPr="00703869">
        <w:rPr>
          <w:rFonts w:ascii="Consolas" w:hAnsi="Consolas" w:cs="Cascadia Mono"/>
          <w:sz w:val="24"/>
          <w:szCs w:val="24"/>
          <w:lang w:val="en-US"/>
        </w:rPr>
        <w:tab/>
        <w:t>Logar2 (int a = 2</w:t>
      </w:r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) :</w:t>
      </w:r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 xml:space="preserve"> 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arg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(a) {}</w:t>
      </w:r>
    </w:p>
    <w:p w14:paraId="50A8EE5C" w14:textId="2BEDDF9D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  <w:t xml:space="preserve">double </w:t>
      </w:r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calculate(</w:t>
      </w:r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>double x = 2.0)</w:t>
      </w:r>
      <w:r w:rsidR="00AE7D4C"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ab/>
        <w:t>{</w:t>
      </w:r>
    </w:p>
    <w:p w14:paraId="7DFA9291" w14:textId="2958A4E2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proofErr w:type="spellStart"/>
      <w:r w:rsidR="00710944" w:rsidRPr="00710944">
        <w:rPr>
          <w:rFonts w:ascii="Consolas" w:hAnsi="Consolas" w:cs="Cascadia Mono"/>
          <w:sz w:val="24"/>
          <w:szCs w:val="24"/>
          <w:lang w:val="en-US"/>
        </w:rPr>
        <w:t>arg</w:t>
      </w:r>
      <w:proofErr w:type="spellEnd"/>
      <w:r w:rsidR="00710944" w:rsidRPr="00710944">
        <w:rPr>
          <w:rFonts w:ascii="Consolas" w:hAnsi="Consolas" w:cs="Cascadia Mono"/>
          <w:sz w:val="24"/>
          <w:szCs w:val="24"/>
          <w:lang w:val="en-US"/>
        </w:rPr>
        <w:t xml:space="preserve"> = (</w:t>
      </w:r>
      <w:proofErr w:type="gramStart"/>
      <w:r w:rsidR="00710944" w:rsidRPr="00710944">
        <w:rPr>
          <w:rFonts w:ascii="Consolas" w:hAnsi="Consolas" w:cs="Cascadia Mono"/>
          <w:sz w:val="24"/>
          <w:szCs w:val="24"/>
          <w:lang w:val="en-US"/>
        </w:rPr>
        <w:t>abs(</w:t>
      </w:r>
      <w:proofErr w:type="gramEnd"/>
      <w:r w:rsidR="00710944" w:rsidRPr="00710944">
        <w:rPr>
          <w:rFonts w:ascii="Consolas" w:hAnsi="Consolas" w:cs="Cascadia Mono"/>
          <w:sz w:val="24"/>
          <w:szCs w:val="24"/>
          <w:lang w:val="en-US"/>
        </w:rPr>
        <w:t>(</w:t>
      </w:r>
      <w:proofErr w:type="spellStart"/>
      <w:r w:rsidR="00710944" w:rsidRPr="00710944">
        <w:rPr>
          <w:rFonts w:ascii="Consolas" w:hAnsi="Consolas" w:cs="Cascadia Mono"/>
          <w:sz w:val="24"/>
          <w:szCs w:val="24"/>
          <w:lang w:val="en-US"/>
        </w:rPr>
        <w:t>arg</w:t>
      </w:r>
      <w:proofErr w:type="spellEnd"/>
      <w:r w:rsidR="00710944" w:rsidRPr="00710944">
        <w:rPr>
          <w:rFonts w:ascii="Consolas" w:hAnsi="Consolas" w:cs="Cascadia Mono"/>
          <w:sz w:val="24"/>
          <w:szCs w:val="24"/>
          <w:lang w:val="en-US"/>
        </w:rPr>
        <w:t xml:space="preserve"> - 2)) &lt; 0.001 ? x : </w:t>
      </w:r>
      <w:proofErr w:type="spellStart"/>
      <w:r w:rsidR="00710944" w:rsidRPr="00710944">
        <w:rPr>
          <w:rFonts w:ascii="Consolas" w:hAnsi="Consolas" w:cs="Cascadia Mono"/>
          <w:sz w:val="24"/>
          <w:szCs w:val="24"/>
          <w:lang w:val="en-US"/>
        </w:rPr>
        <w:t>arg</w:t>
      </w:r>
      <w:proofErr w:type="spellEnd"/>
      <w:r w:rsidR="00710944" w:rsidRPr="00710944">
        <w:rPr>
          <w:rFonts w:ascii="Consolas" w:hAnsi="Consolas" w:cs="Cascadia Mono"/>
          <w:sz w:val="24"/>
          <w:szCs w:val="24"/>
          <w:lang w:val="en-US"/>
        </w:rPr>
        <w:t>);</w:t>
      </w:r>
      <w:r w:rsidR="00AE7D4C"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>return log2(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arg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);}</w:t>
      </w:r>
    </w:p>
    <w:p w14:paraId="10D5C39C" w14:textId="77777777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  <w:t>~Logar2</w:t>
      </w:r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(){</w:t>
      </w:r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>}</w:t>
      </w:r>
    </w:p>
    <w:p w14:paraId="6CF0150D" w14:textId="77777777" w:rsidR="00AE7D4C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printF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(</w:t>
      </w:r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>) override</w:t>
      </w:r>
      <w:r w:rsidR="00AE7D4C"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>{</w:t>
      </w:r>
    </w:p>
    <w:p w14:paraId="1BA0A444" w14:textId="1A973C54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proofErr w:type="spellStart"/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printf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(</w:t>
      </w:r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 xml:space="preserve">"Log2 function: log2(%f) = %f\n", 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arg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, this-&gt;calculate());}</w:t>
      </w:r>
    </w:p>
    <w:p w14:paraId="501AD1DD" w14:textId="4809C855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  <w:t>Logar2 operator</w:t>
      </w:r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=(</w:t>
      </w:r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>Logar2 a)</w:t>
      </w:r>
      <w:r w:rsidRPr="00703869">
        <w:rPr>
          <w:rFonts w:ascii="Consolas" w:hAnsi="Consolas" w:cs="Cascadia Mono"/>
          <w:sz w:val="24"/>
          <w:szCs w:val="24"/>
          <w:lang w:val="en-US"/>
        </w:rPr>
        <w:tab/>
        <w:t>{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arg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 xml:space="preserve"> = 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a.arg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;</w:t>
      </w:r>
      <w:r w:rsidRPr="00703869">
        <w:rPr>
          <w:rFonts w:ascii="Consolas" w:hAnsi="Consolas" w:cs="Cascadia Mono"/>
          <w:sz w:val="24"/>
          <w:szCs w:val="24"/>
          <w:lang w:val="en-US"/>
        </w:rPr>
        <w:tab/>
        <w:t>return *this;</w:t>
      </w:r>
      <w:r w:rsidRPr="00703869">
        <w:rPr>
          <w:rFonts w:ascii="Consolas" w:hAnsi="Consolas" w:cs="Cascadia Mono"/>
          <w:sz w:val="24"/>
          <w:szCs w:val="24"/>
          <w:lang w:val="en-US"/>
        </w:rPr>
        <w:tab/>
        <w:t>}</w:t>
      </w:r>
    </w:p>
    <w:p w14:paraId="10D5E690" w14:textId="77777777" w:rsidR="00AE7D4C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calculateF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(</w:t>
      </w:r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>double x)</w:t>
      </w:r>
      <w:r w:rsidRPr="00703869">
        <w:rPr>
          <w:rFonts w:ascii="Consolas" w:hAnsi="Consolas" w:cs="Cascadia Mono"/>
          <w:sz w:val="24"/>
          <w:szCs w:val="24"/>
          <w:lang w:val="en-US"/>
        </w:rPr>
        <w:tab/>
        <w:t>{</w:t>
      </w:r>
    </w:p>
    <w:p w14:paraId="1ED7EC48" w14:textId="5C90379C" w:rsidR="00AE7D4C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>if (x &lt;= 0)</w:t>
      </w:r>
      <w:r w:rsidR="00AE7D4C"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>{</w:t>
      </w:r>
    </w:p>
    <w:p w14:paraId="239FEB73" w14:textId="382281BC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proofErr w:type="spellStart"/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printf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(</w:t>
      </w:r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>"Unsupported argument in function call. Argument = 2.\n");</w:t>
      </w:r>
    </w:p>
    <w:p w14:paraId="47DD3E7D" w14:textId="4BE6A8C5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>x = 2;</w:t>
      </w:r>
      <w:r w:rsidR="00AE7D4C"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>}</w:t>
      </w:r>
    </w:p>
    <w:p w14:paraId="29CA87B4" w14:textId="0E970DCE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arg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 xml:space="preserve"> = x;</w:t>
      </w: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proofErr w:type="spellStart"/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printf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(</w:t>
      </w:r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 xml:space="preserve">"Function: "); 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printF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();</w:t>
      </w:r>
    </w:p>
    <w:p w14:paraId="6B588B1C" w14:textId="53F94325" w:rsidR="00CB7228" w:rsidRPr="00703869" w:rsidRDefault="00CB7228" w:rsidP="00CB722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printf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 xml:space="preserve">("F(%f) = %f\n", 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arg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, calculate(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arg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));</w:t>
      </w:r>
      <w:r w:rsidRPr="00703869">
        <w:rPr>
          <w:rFonts w:ascii="Consolas" w:hAnsi="Consolas" w:cs="Cascadia Mono"/>
          <w:sz w:val="24"/>
          <w:szCs w:val="24"/>
          <w:lang w:val="en-US"/>
        </w:rPr>
        <w:tab/>
        <w:t>}</w:t>
      </w:r>
    </w:p>
    <w:p w14:paraId="0B104FB0" w14:textId="3EDDAAEE" w:rsidR="005D60EB" w:rsidRPr="00703869" w:rsidRDefault="00CB7228" w:rsidP="00CB7228">
      <w:pPr>
        <w:pStyle w:val="NoSpacing"/>
        <w:spacing w:line="360" w:lineRule="auto"/>
        <w:rPr>
          <w:rFonts w:ascii="Consolas" w:hAnsi="Consolas"/>
          <w:b/>
          <w:bCs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>};</w:t>
      </w:r>
    </w:p>
    <w:p w14:paraId="0ED7E635" w14:textId="20718DFC" w:rsidR="00CE7081" w:rsidRPr="00703869" w:rsidRDefault="00CE7081" w:rsidP="00CE7081">
      <w:pPr>
        <w:pStyle w:val="NoSpacing"/>
        <w:spacing w:line="360" w:lineRule="auto"/>
        <w:ind w:firstLine="708"/>
        <w:rPr>
          <w:b/>
          <w:bCs/>
          <w:sz w:val="28"/>
          <w:szCs w:val="28"/>
          <w:lang w:val="en-US"/>
        </w:rPr>
      </w:pPr>
      <w:r w:rsidRPr="00703869">
        <w:rPr>
          <w:b/>
          <w:bCs/>
          <w:sz w:val="28"/>
          <w:szCs w:val="28"/>
        </w:rPr>
        <w:lastRenderedPageBreak/>
        <w:t>Текст</w:t>
      </w:r>
      <w:r w:rsidRPr="00703869">
        <w:rPr>
          <w:b/>
          <w:bCs/>
          <w:sz w:val="28"/>
          <w:szCs w:val="28"/>
          <w:lang w:val="en-US"/>
        </w:rPr>
        <w:t xml:space="preserve"> </w:t>
      </w:r>
      <w:r w:rsidRPr="00703869">
        <w:rPr>
          <w:b/>
          <w:bCs/>
          <w:sz w:val="28"/>
          <w:szCs w:val="28"/>
        </w:rPr>
        <w:t>файла</w:t>
      </w:r>
      <w:r w:rsidRPr="00703869">
        <w:rPr>
          <w:b/>
          <w:bCs/>
          <w:sz w:val="28"/>
          <w:szCs w:val="28"/>
          <w:lang w:val="en-US"/>
        </w:rPr>
        <w:t xml:space="preserve"> «</w:t>
      </w:r>
      <w:r w:rsidRPr="00703869">
        <w:rPr>
          <w:b/>
          <w:bCs/>
          <w:sz w:val="28"/>
          <w:szCs w:val="28"/>
          <w:lang w:val="en-US"/>
        </w:rPr>
        <w:t>s03_04</w:t>
      </w:r>
      <w:r w:rsidRPr="00703869">
        <w:rPr>
          <w:b/>
          <w:bCs/>
          <w:sz w:val="28"/>
          <w:szCs w:val="28"/>
          <w:lang w:val="en-US"/>
        </w:rPr>
        <w:t>.</w:t>
      </w:r>
      <w:r w:rsidR="00E262CA" w:rsidRPr="00703869">
        <w:rPr>
          <w:b/>
          <w:bCs/>
          <w:sz w:val="28"/>
          <w:szCs w:val="28"/>
          <w:lang w:val="en-US"/>
        </w:rPr>
        <w:t>cpp</w:t>
      </w:r>
      <w:r w:rsidRPr="00703869">
        <w:rPr>
          <w:b/>
          <w:bCs/>
          <w:sz w:val="28"/>
          <w:szCs w:val="28"/>
          <w:lang w:val="en-US"/>
        </w:rPr>
        <w:t>»:</w:t>
      </w:r>
    </w:p>
    <w:p w14:paraId="5317D9FE" w14:textId="77777777" w:rsidR="003747D0" w:rsidRPr="00703869" w:rsidRDefault="003747D0" w:rsidP="003747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>#include &lt;iostream&gt;</w:t>
      </w:r>
    </w:p>
    <w:p w14:paraId="5512C7BA" w14:textId="77777777" w:rsidR="003747D0" w:rsidRPr="00703869" w:rsidRDefault="003747D0" w:rsidP="003747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>#include "</w:t>
      </w:r>
      <w:proofErr w:type="spellStart"/>
      <w:r w:rsidRPr="00703869">
        <w:rPr>
          <w:rFonts w:ascii="Consolas" w:hAnsi="Consolas" w:cs="Cascadia Mono"/>
          <w:sz w:val="24"/>
          <w:szCs w:val="24"/>
          <w:lang w:val="en-US"/>
        </w:rPr>
        <w:t>funcs.h</w:t>
      </w:r>
      <w:proofErr w:type="spellEnd"/>
      <w:r w:rsidRPr="00703869">
        <w:rPr>
          <w:rFonts w:ascii="Consolas" w:hAnsi="Consolas" w:cs="Cascadia Mono"/>
          <w:sz w:val="24"/>
          <w:szCs w:val="24"/>
          <w:lang w:val="en-US"/>
        </w:rPr>
        <w:t>"</w:t>
      </w:r>
    </w:p>
    <w:p w14:paraId="29E99512" w14:textId="77777777" w:rsidR="003747D0" w:rsidRPr="00703869" w:rsidRDefault="003747D0" w:rsidP="003747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>using namespace std;</w:t>
      </w:r>
    </w:p>
    <w:p w14:paraId="43E7BFCF" w14:textId="77777777" w:rsidR="003747D0" w:rsidRPr="00703869" w:rsidRDefault="003747D0" w:rsidP="003747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 xml:space="preserve">int </w:t>
      </w:r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main(</w:t>
      </w:r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>) {</w:t>
      </w:r>
    </w:p>
    <w:p w14:paraId="2CB63D18" w14:textId="77777777" w:rsidR="003747D0" w:rsidRPr="00703869" w:rsidRDefault="003747D0" w:rsidP="003747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  <w:t>Algebraic A1(3, 2, 0), A2(9.5, 10, 6.9);</w:t>
      </w:r>
    </w:p>
    <w:p w14:paraId="107E7DEA" w14:textId="77777777" w:rsidR="00A364C5" w:rsidRPr="00703869" w:rsidRDefault="003747D0" w:rsidP="003747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  <w:t>Trigonometry</w:t>
      </w:r>
    </w:p>
    <w:p w14:paraId="4969E0B0" w14:textId="77777777" w:rsidR="00A364C5" w:rsidRPr="00703869" w:rsidRDefault="003747D0" w:rsidP="00A364C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 xml:space="preserve">T1(4, 6, 7, 2, </w:t>
      </w:r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Trigonometry::</w:t>
      </w:r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>type(1)),</w:t>
      </w:r>
    </w:p>
    <w:p w14:paraId="66529F4D" w14:textId="2B391F13" w:rsidR="003747D0" w:rsidRPr="00703869" w:rsidRDefault="003747D0" w:rsidP="00A364C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 xml:space="preserve">T2(2, 5, 1, 1, </w:t>
      </w:r>
      <w:proofErr w:type="gramStart"/>
      <w:r w:rsidRPr="00703869">
        <w:rPr>
          <w:rFonts w:ascii="Consolas" w:hAnsi="Consolas" w:cs="Cascadia Mono"/>
          <w:sz w:val="24"/>
          <w:szCs w:val="24"/>
          <w:lang w:val="en-US"/>
        </w:rPr>
        <w:t>Trigonometry::</w:t>
      </w:r>
      <w:proofErr w:type="gramEnd"/>
      <w:r w:rsidRPr="00703869">
        <w:rPr>
          <w:rFonts w:ascii="Consolas" w:hAnsi="Consolas" w:cs="Cascadia Mono"/>
          <w:sz w:val="24"/>
          <w:szCs w:val="24"/>
          <w:lang w:val="en-US"/>
        </w:rPr>
        <w:t>type(2));</w:t>
      </w:r>
    </w:p>
    <w:p w14:paraId="0AB64829" w14:textId="77777777" w:rsidR="003747D0" w:rsidRPr="00703869" w:rsidRDefault="003747D0" w:rsidP="003747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  <w:t>Logar2 L1(3), L2(12);</w:t>
      </w:r>
    </w:p>
    <w:p w14:paraId="0DFAF1B0" w14:textId="77777777" w:rsidR="003747D0" w:rsidRPr="00703869" w:rsidRDefault="003747D0" w:rsidP="003747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  <w:t>Powered P1(6, 7), P2(1, 100);</w:t>
      </w:r>
    </w:p>
    <w:p w14:paraId="6F16A787" w14:textId="77777777" w:rsidR="003747D0" w:rsidRPr="00703869" w:rsidRDefault="003747D0" w:rsidP="003747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s-E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</w:r>
      <w:r w:rsidRPr="00703869">
        <w:rPr>
          <w:rFonts w:ascii="Consolas" w:hAnsi="Consolas" w:cs="Cascadia Mono"/>
          <w:sz w:val="24"/>
          <w:szCs w:val="24"/>
          <w:lang w:val="es-ES"/>
        </w:rPr>
        <w:t>A</w:t>
      </w:r>
      <w:proofErr w:type="gramStart"/>
      <w:r w:rsidRPr="00703869">
        <w:rPr>
          <w:rFonts w:ascii="Consolas" w:hAnsi="Consolas" w:cs="Cascadia Mono"/>
          <w:sz w:val="24"/>
          <w:szCs w:val="24"/>
          <w:lang w:val="es-ES"/>
        </w:rPr>
        <w:t>1.calculateF</w:t>
      </w:r>
      <w:proofErr w:type="gramEnd"/>
      <w:r w:rsidRPr="00703869">
        <w:rPr>
          <w:rFonts w:ascii="Consolas" w:hAnsi="Consolas" w:cs="Cascadia Mono"/>
          <w:sz w:val="24"/>
          <w:szCs w:val="24"/>
          <w:lang w:val="es-ES"/>
        </w:rPr>
        <w:t>(12.5); A2.calculateF(4.5);</w:t>
      </w:r>
    </w:p>
    <w:p w14:paraId="5325E7E5" w14:textId="77777777" w:rsidR="003747D0" w:rsidRPr="00703869" w:rsidRDefault="003747D0" w:rsidP="003747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s-ES"/>
        </w:rPr>
      </w:pPr>
      <w:r w:rsidRPr="00703869">
        <w:rPr>
          <w:rFonts w:ascii="Consolas" w:hAnsi="Consolas" w:cs="Cascadia Mono"/>
          <w:sz w:val="24"/>
          <w:szCs w:val="24"/>
          <w:lang w:val="es-ES"/>
        </w:rPr>
        <w:tab/>
        <w:t>T</w:t>
      </w:r>
      <w:proofErr w:type="gramStart"/>
      <w:r w:rsidRPr="00703869">
        <w:rPr>
          <w:rFonts w:ascii="Consolas" w:hAnsi="Consolas" w:cs="Cascadia Mono"/>
          <w:sz w:val="24"/>
          <w:szCs w:val="24"/>
          <w:lang w:val="es-ES"/>
        </w:rPr>
        <w:t>1.calculateF</w:t>
      </w:r>
      <w:proofErr w:type="gramEnd"/>
      <w:r w:rsidRPr="00703869">
        <w:rPr>
          <w:rFonts w:ascii="Consolas" w:hAnsi="Consolas" w:cs="Cascadia Mono"/>
          <w:sz w:val="24"/>
          <w:szCs w:val="24"/>
          <w:lang w:val="es-ES"/>
        </w:rPr>
        <w:t>(7.3); T2.calculateF(-3.3);</w:t>
      </w:r>
    </w:p>
    <w:p w14:paraId="703E0DC9" w14:textId="77777777" w:rsidR="003747D0" w:rsidRPr="00703869" w:rsidRDefault="003747D0" w:rsidP="003747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s-ES"/>
        </w:rPr>
      </w:pPr>
      <w:r w:rsidRPr="00703869">
        <w:rPr>
          <w:rFonts w:ascii="Consolas" w:hAnsi="Consolas" w:cs="Cascadia Mono"/>
          <w:sz w:val="24"/>
          <w:szCs w:val="24"/>
          <w:lang w:val="es-ES"/>
        </w:rPr>
        <w:tab/>
        <w:t>L</w:t>
      </w:r>
      <w:proofErr w:type="gramStart"/>
      <w:r w:rsidRPr="00703869">
        <w:rPr>
          <w:rFonts w:ascii="Consolas" w:hAnsi="Consolas" w:cs="Cascadia Mono"/>
          <w:sz w:val="24"/>
          <w:szCs w:val="24"/>
          <w:lang w:val="es-ES"/>
        </w:rPr>
        <w:t>1.calculateF</w:t>
      </w:r>
      <w:proofErr w:type="gramEnd"/>
      <w:r w:rsidRPr="00703869">
        <w:rPr>
          <w:rFonts w:ascii="Consolas" w:hAnsi="Consolas" w:cs="Cascadia Mono"/>
          <w:sz w:val="24"/>
          <w:szCs w:val="24"/>
          <w:lang w:val="es-ES"/>
        </w:rPr>
        <w:t>(5); L2.calculateF(4);</w:t>
      </w:r>
    </w:p>
    <w:p w14:paraId="17A3D0CF" w14:textId="77777777" w:rsidR="003747D0" w:rsidRPr="00703869" w:rsidRDefault="003747D0" w:rsidP="003747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s-ES"/>
        </w:rPr>
      </w:pPr>
      <w:r w:rsidRPr="00703869">
        <w:rPr>
          <w:rFonts w:ascii="Consolas" w:hAnsi="Consolas" w:cs="Cascadia Mono"/>
          <w:sz w:val="24"/>
          <w:szCs w:val="24"/>
          <w:lang w:val="es-ES"/>
        </w:rPr>
        <w:tab/>
        <w:t>P</w:t>
      </w:r>
      <w:proofErr w:type="gramStart"/>
      <w:r w:rsidRPr="00703869">
        <w:rPr>
          <w:rFonts w:ascii="Consolas" w:hAnsi="Consolas" w:cs="Cascadia Mono"/>
          <w:sz w:val="24"/>
          <w:szCs w:val="24"/>
          <w:lang w:val="es-ES"/>
        </w:rPr>
        <w:t>1.calculateF</w:t>
      </w:r>
      <w:proofErr w:type="gramEnd"/>
      <w:r w:rsidRPr="00703869">
        <w:rPr>
          <w:rFonts w:ascii="Consolas" w:hAnsi="Consolas" w:cs="Cascadia Mono"/>
          <w:sz w:val="24"/>
          <w:szCs w:val="24"/>
          <w:lang w:val="es-ES"/>
        </w:rPr>
        <w:t>(); P2.calculateF();</w:t>
      </w:r>
    </w:p>
    <w:p w14:paraId="028E4130" w14:textId="77777777" w:rsidR="003747D0" w:rsidRPr="00703869" w:rsidRDefault="003747D0" w:rsidP="003747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s-ES"/>
        </w:rPr>
        <w:tab/>
      </w:r>
      <w:r w:rsidRPr="00703869">
        <w:rPr>
          <w:rFonts w:ascii="Consolas" w:hAnsi="Consolas" w:cs="Cascadia Mono"/>
          <w:sz w:val="24"/>
          <w:szCs w:val="24"/>
          <w:lang w:val="en-US"/>
        </w:rPr>
        <w:t>system("Pause");</w:t>
      </w:r>
    </w:p>
    <w:p w14:paraId="26677374" w14:textId="77777777" w:rsidR="003747D0" w:rsidRPr="00703869" w:rsidRDefault="003747D0" w:rsidP="003747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ab/>
        <w:t>return 0;</w:t>
      </w:r>
    </w:p>
    <w:p w14:paraId="79258788" w14:textId="57DDD0BA" w:rsidR="00DB6FF5" w:rsidRDefault="003747D0" w:rsidP="003747D0">
      <w:pPr>
        <w:rPr>
          <w:rFonts w:ascii="Consolas" w:hAnsi="Consolas" w:cs="Cascadia Mono"/>
          <w:sz w:val="24"/>
          <w:szCs w:val="24"/>
          <w:lang w:val="en-US"/>
        </w:rPr>
      </w:pPr>
      <w:r w:rsidRPr="00703869">
        <w:rPr>
          <w:rFonts w:ascii="Consolas" w:hAnsi="Consolas" w:cs="Cascadia Mono"/>
          <w:sz w:val="24"/>
          <w:szCs w:val="24"/>
          <w:lang w:val="en-US"/>
        </w:rPr>
        <w:t>}</w:t>
      </w:r>
    </w:p>
    <w:p w14:paraId="7859519F" w14:textId="158A5AA2" w:rsidR="0057154C" w:rsidRDefault="0057154C" w:rsidP="00AC3909">
      <w:pPr>
        <w:rPr>
          <w:b/>
          <w:bCs/>
          <w:sz w:val="28"/>
          <w:szCs w:val="28"/>
        </w:rPr>
      </w:pPr>
      <w:r>
        <w:tab/>
      </w:r>
      <w:r w:rsidRPr="00AC3909">
        <w:rPr>
          <w:b/>
          <w:bCs/>
          <w:sz w:val="28"/>
          <w:szCs w:val="28"/>
        </w:rPr>
        <w:t>Описание классов.</w:t>
      </w:r>
    </w:p>
    <w:p w14:paraId="03DD8E51" w14:textId="395373D8" w:rsidR="00925373" w:rsidRPr="00091DFA" w:rsidRDefault="00925373" w:rsidP="00AC390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8"/>
          <w:szCs w:val="28"/>
        </w:rPr>
        <w:tab/>
      </w:r>
      <w:r w:rsidR="00615495" w:rsidRPr="00091DFA">
        <w:rPr>
          <w:b/>
          <w:bCs/>
          <w:sz w:val="24"/>
          <w:szCs w:val="24"/>
        </w:rPr>
        <w:t>Виртуальный класс</w:t>
      </w:r>
      <w:r w:rsidR="00091DFA" w:rsidRPr="00091DFA">
        <w:rPr>
          <w:b/>
          <w:bCs/>
          <w:sz w:val="24"/>
          <w:szCs w:val="24"/>
        </w:rPr>
        <w:t xml:space="preserve"> </w:t>
      </w:r>
      <w:r w:rsidR="00091DFA" w:rsidRPr="00091DFA">
        <w:rPr>
          <w:rFonts w:ascii="Consolas" w:hAnsi="Consolas"/>
          <w:b/>
          <w:bCs/>
          <w:sz w:val="24"/>
          <w:szCs w:val="24"/>
          <w:lang w:val="en-US"/>
        </w:rPr>
        <w:t>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1870"/>
        <w:gridCol w:w="2121"/>
        <w:gridCol w:w="3677"/>
      </w:tblGrid>
      <w:tr w:rsidR="00615495" w:rsidRPr="002F1074" w14:paraId="23C9EA60" w14:textId="77777777" w:rsidTr="00864A9E">
        <w:tc>
          <w:tcPr>
            <w:tcW w:w="1255" w:type="dxa"/>
          </w:tcPr>
          <w:p w14:paraId="4FBB540A" w14:textId="6DC465A7" w:rsidR="00615495" w:rsidRPr="00091DFA" w:rsidRDefault="00091DFA" w:rsidP="00AC39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Элемент класса</w:t>
            </w:r>
          </w:p>
        </w:tc>
        <w:tc>
          <w:tcPr>
            <w:tcW w:w="1890" w:type="dxa"/>
          </w:tcPr>
          <w:p w14:paraId="6093D2E8" w14:textId="331F1DA6" w:rsidR="00615495" w:rsidRPr="002F1074" w:rsidRDefault="00DF1EC2" w:rsidP="00AC3909">
            <w:pPr>
              <w:rPr>
                <w:sz w:val="24"/>
                <w:szCs w:val="24"/>
              </w:rPr>
            </w:pPr>
            <w:r w:rsidRPr="002F1074">
              <w:rPr>
                <w:sz w:val="24"/>
                <w:szCs w:val="24"/>
              </w:rPr>
              <w:t>Принимаемое значение</w:t>
            </w:r>
            <w:r w:rsidR="002F1074" w:rsidRPr="002F1074">
              <w:rPr>
                <w:sz w:val="24"/>
                <w:szCs w:val="24"/>
              </w:rPr>
              <w:t xml:space="preserve"> (функции) / Тип (э</w:t>
            </w:r>
            <w:r w:rsidR="002F1074">
              <w:rPr>
                <w:sz w:val="24"/>
                <w:szCs w:val="24"/>
              </w:rPr>
              <w:t>лементы)</w:t>
            </w:r>
          </w:p>
        </w:tc>
        <w:tc>
          <w:tcPr>
            <w:tcW w:w="2160" w:type="dxa"/>
          </w:tcPr>
          <w:p w14:paraId="220EEEDE" w14:textId="54D70E25" w:rsidR="00615495" w:rsidRPr="002F1074" w:rsidRDefault="002F1074" w:rsidP="00AC39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Возвращаемое значение (функции)</w:t>
            </w:r>
          </w:p>
        </w:tc>
        <w:tc>
          <w:tcPr>
            <w:tcW w:w="3899" w:type="dxa"/>
          </w:tcPr>
          <w:p w14:paraId="31EE734C" w14:textId="1A393697" w:rsidR="00615495" w:rsidRPr="002F1074" w:rsidRDefault="002F1074" w:rsidP="00AC39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Роль</w:t>
            </w:r>
          </w:p>
        </w:tc>
      </w:tr>
      <w:tr w:rsidR="00FC343A" w:rsidRPr="002F1074" w14:paraId="28CD941B" w14:textId="77777777" w:rsidTr="00293B91">
        <w:tc>
          <w:tcPr>
            <w:tcW w:w="9204" w:type="dxa"/>
            <w:gridSpan w:val="4"/>
          </w:tcPr>
          <w:p w14:paraId="2D47712D" w14:textId="2797C4E6" w:rsidR="00FC343A" w:rsidRPr="00A72928" w:rsidRDefault="00A72928" w:rsidP="00A72928">
            <w:pPr>
              <w:jc w:val="center"/>
              <w:rPr>
                <w:sz w:val="24"/>
                <w:szCs w:val="24"/>
              </w:rPr>
            </w:pPr>
            <w:proofErr w:type="gramStart"/>
            <w:r w:rsidRPr="00A72928">
              <w:rPr>
                <w:sz w:val="28"/>
                <w:szCs w:val="28"/>
              </w:rPr>
              <w:t xml:space="preserve">Доступ </w:t>
            </w:r>
            <w:r w:rsidRPr="00A72928">
              <w:rPr>
                <w:sz w:val="28"/>
                <w:szCs w:val="28"/>
                <w:lang w:val="en-US"/>
              </w:rPr>
              <w:t>:</w:t>
            </w:r>
            <w:proofErr w:type="gramEnd"/>
            <w:r w:rsidRPr="00A72928">
              <w:rPr>
                <w:sz w:val="28"/>
                <w:szCs w:val="28"/>
                <w:lang w:val="en-US"/>
              </w:rPr>
              <w:t xml:space="preserve"> </w:t>
            </w:r>
            <w:r w:rsidRPr="00C47B9F">
              <w:rPr>
                <w:rFonts w:ascii="Consolas" w:hAnsi="Consolas"/>
                <w:sz w:val="24"/>
                <w:szCs w:val="24"/>
                <w:lang w:val="en-US"/>
              </w:rPr>
              <w:t>public</w:t>
            </w:r>
          </w:p>
        </w:tc>
      </w:tr>
      <w:tr w:rsidR="00615495" w:rsidRPr="002F1074" w14:paraId="12DFF5AB" w14:textId="77777777" w:rsidTr="00864A9E">
        <w:tc>
          <w:tcPr>
            <w:tcW w:w="1255" w:type="dxa"/>
          </w:tcPr>
          <w:p w14:paraId="71B79198" w14:textId="71EDAC23" w:rsidR="00615495" w:rsidRPr="0002691B" w:rsidRDefault="00A72928" w:rsidP="00AC3909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02691B">
              <w:rPr>
                <w:rFonts w:ascii="Consolas" w:hAnsi="Consolas"/>
                <w:sz w:val="24"/>
                <w:szCs w:val="24"/>
                <w:lang w:val="en-US"/>
              </w:rPr>
              <w:t>calculate</w:t>
            </w:r>
          </w:p>
        </w:tc>
        <w:tc>
          <w:tcPr>
            <w:tcW w:w="1890" w:type="dxa"/>
          </w:tcPr>
          <w:p w14:paraId="2A59607E" w14:textId="647A4841" w:rsidR="00615495" w:rsidRPr="0002691B" w:rsidRDefault="00A72928" w:rsidP="00AC3909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02691B">
              <w:rPr>
                <w:rFonts w:ascii="Consolas" w:hAnsi="Consolas"/>
                <w:sz w:val="24"/>
                <w:szCs w:val="24"/>
                <w:lang w:val="en-US"/>
              </w:rPr>
              <w:t>double x</w:t>
            </w:r>
          </w:p>
        </w:tc>
        <w:tc>
          <w:tcPr>
            <w:tcW w:w="2160" w:type="dxa"/>
          </w:tcPr>
          <w:p w14:paraId="41D78762" w14:textId="0FC1C37C" w:rsidR="00615495" w:rsidRPr="0002691B" w:rsidRDefault="00A06ABF" w:rsidP="00AC3909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02691B">
              <w:rPr>
                <w:rFonts w:ascii="Consolas" w:hAnsi="Consolas"/>
                <w:sz w:val="24"/>
                <w:szCs w:val="24"/>
                <w:lang w:val="en-US"/>
              </w:rPr>
              <w:t>double</w:t>
            </w:r>
            <w:r w:rsidR="00864A9E" w:rsidRPr="0002691B">
              <w:rPr>
                <w:rFonts w:ascii="Consolas" w:hAnsi="Consolas"/>
                <w:sz w:val="24"/>
                <w:szCs w:val="24"/>
                <w:lang w:val="en-US"/>
              </w:rPr>
              <w:t xml:space="preserve"> 0</w:t>
            </w:r>
          </w:p>
        </w:tc>
        <w:tc>
          <w:tcPr>
            <w:tcW w:w="3899" w:type="dxa"/>
          </w:tcPr>
          <w:p w14:paraId="04718AA1" w14:textId="42D30951" w:rsidR="00615495" w:rsidRPr="00004DB2" w:rsidRDefault="004A5B78" w:rsidP="00AC39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Для всех </w:t>
            </w:r>
            <w:r w:rsidR="00A06ABF">
              <w:rPr>
                <w:sz w:val="24"/>
                <w:szCs w:val="24"/>
              </w:rPr>
              <w:t xml:space="preserve">производных классов обязательно наличие функции </w:t>
            </w:r>
            <w:r w:rsidR="00A06ABF">
              <w:rPr>
                <w:sz w:val="24"/>
                <w:szCs w:val="24"/>
                <w:lang w:val="en-US"/>
              </w:rPr>
              <w:t>calculate</w:t>
            </w:r>
            <w:r w:rsidR="00A06ABF" w:rsidRPr="00A06ABF">
              <w:rPr>
                <w:sz w:val="24"/>
                <w:szCs w:val="24"/>
              </w:rPr>
              <w:t xml:space="preserve"> (</w:t>
            </w:r>
            <w:r w:rsidR="00A06ABF">
              <w:rPr>
                <w:sz w:val="24"/>
                <w:szCs w:val="24"/>
              </w:rPr>
              <w:t xml:space="preserve">возвращает значение функции при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oMath>
            <w:r w:rsidR="00004DB2">
              <w:rPr>
                <w:rFonts w:eastAsiaTheme="minorEastAsia"/>
                <w:sz w:val="24"/>
                <w:szCs w:val="24"/>
              </w:rPr>
              <w:t>)</w:t>
            </w:r>
          </w:p>
        </w:tc>
      </w:tr>
      <w:tr w:rsidR="00615495" w:rsidRPr="002F1074" w14:paraId="129D0320" w14:textId="77777777" w:rsidTr="00864A9E">
        <w:tc>
          <w:tcPr>
            <w:tcW w:w="1255" w:type="dxa"/>
          </w:tcPr>
          <w:p w14:paraId="34E056EC" w14:textId="77507D51" w:rsidR="00615495" w:rsidRPr="0002691B" w:rsidRDefault="00864A9E" w:rsidP="00AC3909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proofErr w:type="spellStart"/>
            <w:r w:rsidRPr="0002691B">
              <w:rPr>
                <w:rFonts w:ascii="Consolas" w:hAnsi="Consolas"/>
                <w:sz w:val="24"/>
                <w:szCs w:val="24"/>
                <w:lang w:val="en-US"/>
              </w:rPr>
              <w:t>printF</w:t>
            </w:r>
            <w:proofErr w:type="spellEnd"/>
          </w:p>
        </w:tc>
        <w:tc>
          <w:tcPr>
            <w:tcW w:w="1890" w:type="dxa"/>
          </w:tcPr>
          <w:p w14:paraId="1D735F3F" w14:textId="77777777" w:rsidR="00615495" w:rsidRPr="0002691B" w:rsidRDefault="00615495" w:rsidP="00AC3909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160" w:type="dxa"/>
          </w:tcPr>
          <w:p w14:paraId="6E19C09C" w14:textId="03B74450" w:rsidR="00615495" w:rsidRPr="0002691B" w:rsidRDefault="00864A9E" w:rsidP="00AC3909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02691B">
              <w:rPr>
                <w:rFonts w:ascii="Consolas" w:hAnsi="Consolas"/>
                <w:sz w:val="24"/>
                <w:szCs w:val="24"/>
                <w:lang w:val="en-US"/>
              </w:rPr>
              <w:t>void 0</w:t>
            </w:r>
          </w:p>
        </w:tc>
        <w:tc>
          <w:tcPr>
            <w:tcW w:w="3899" w:type="dxa"/>
          </w:tcPr>
          <w:p w14:paraId="6CFF20DF" w14:textId="21D3D5AB" w:rsidR="00615495" w:rsidRPr="00864A9E" w:rsidRDefault="00864A9E" w:rsidP="00AC39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всех производных классов обязательно наличие функции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printF</w:t>
            </w:r>
            <w:proofErr w:type="spellEnd"/>
            <w:r w:rsidRPr="00864A9E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выводит функцию)</w:t>
            </w:r>
          </w:p>
        </w:tc>
      </w:tr>
      <w:tr w:rsidR="00615495" w:rsidRPr="002F1074" w14:paraId="7EDA5864" w14:textId="77777777" w:rsidTr="00864A9E">
        <w:tc>
          <w:tcPr>
            <w:tcW w:w="1255" w:type="dxa"/>
          </w:tcPr>
          <w:p w14:paraId="2C8D9CB2" w14:textId="4EA78108" w:rsidR="00615495" w:rsidRPr="0002691B" w:rsidRDefault="00072C14" w:rsidP="00AC3909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proofErr w:type="spellStart"/>
            <w:r w:rsidRPr="0002691B">
              <w:rPr>
                <w:rFonts w:ascii="Consolas" w:hAnsi="Consolas"/>
                <w:sz w:val="24"/>
                <w:szCs w:val="24"/>
                <w:lang w:val="en-US"/>
              </w:rPr>
              <w:t>calculateF</w:t>
            </w:r>
            <w:proofErr w:type="spellEnd"/>
          </w:p>
        </w:tc>
        <w:tc>
          <w:tcPr>
            <w:tcW w:w="1890" w:type="dxa"/>
          </w:tcPr>
          <w:p w14:paraId="4FC129BC" w14:textId="34B119D8" w:rsidR="00615495" w:rsidRPr="0002691B" w:rsidRDefault="00072C14" w:rsidP="00AC3909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02691B">
              <w:rPr>
                <w:rFonts w:ascii="Consolas" w:hAnsi="Consolas"/>
                <w:sz w:val="24"/>
                <w:szCs w:val="24"/>
                <w:lang w:val="en-US"/>
              </w:rPr>
              <w:t>double x</w:t>
            </w:r>
          </w:p>
        </w:tc>
        <w:tc>
          <w:tcPr>
            <w:tcW w:w="2160" w:type="dxa"/>
          </w:tcPr>
          <w:p w14:paraId="406AFFAB" w14:textId="352C80C6" w:rsidR="00615495" w:rsidRPr="0002691B" w:rsidRDefault="00072C14" w:rsidP="00AC3909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02691B">
              <w:rPr>
                <w:rFonts w:ascii="Consolas" w:hAnsi="Consolas"/>
                <w:sz w:val="24"/>
                <w:szCs w:val="24"/>
                <w:lang w:val="en-US"/>
              </w:rPr>
              <w:t>void 0</w:t>
            </w:r>
          </w:p>
        </w:tc>
        <w:tc>
          <w:tcPr>
            <w:tcW w:w="3899" w:type="dxa"/>
          </w:tcPr>
          <w:p w14:paraId="63DF0BF3" w14:textId="3E917F01" w:rsidR="00615495" w:rsidRPr="00072C14" w:rsidRDefault="00072C14" w:rsidP="00AC39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всех производных классов обязательно наличие функции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calculate</w:t>
            </w:r>
            <w:r w:rsidRPr="00072C14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 xml:space="preserve">выводит функцию и её значение при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oMath>
            <w:r>
              <w:rPr>
                <w:rFonts w:eastAsiaTheme="minorEastAsia"/>
                <w:sz w:val="24"/>
                <w:szCs w:val="24"/>
              </w:rPr>
              <w:t>)</w:t>
            </w:r>
          </w:p>
        </w:tc>
      </w:tr>
    </w:tbl>
    <w:p w14:paraId="02B14382" w14:textId="0A549B26" w:rsidR="005E2F46" w:rsidRDefault="005E2F46" w:rsidP="00AC3909">
      <w:pPr>
        <w:rPr>
          <w:sz w:val="24"/>
          <w:szCs w:val="24"/>
        </w:rPr>
      </w:pPr>
    </w:p>
    <w:p w14:paraId="6AD0ADFC" w14:textId="77777777" w:rsidR="005E2F46" w:rsidRDefault="005E2F4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5407377" w14:textId="52F42A4D" w:rsidR="00BA4278" w:rsidRDefault="00072C14" w:rsidP="00BA4278">
      <w:pPr>
        <w:rPr>
          <w:rFonts w:ascii="Consolas" w:hAnsi="Consolas"/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ab/>
      </w:r>
      <w:r w:rsidR="00BA4278">
        <w:rPr>
          <w:b/>
          <w:bCs/>
          <w:sz w:val="24"/>
          <w:szCs w:val="24"/>
        </w:rPr>
        <w:t>Класс</w:t>
      </w:r>
      <w:r w:rsidR="00BA4278" w:rsidRPr="00091DFA">
        <w:rPr>
          <w:b/>
          <w:bCs/>
          <w:sz w:val="24"/>
          <w:szCs w:val="24"/>
        </w:rPr>
        <w:t xml:space="preserve"> </w:t>
      </w:r>
      <w:r w:rsidR="00BA4278">
        <w:rPr>
          <w:rFonts w:ascii="Consolas" w:hAnsi="Consolas"/>
          <w:b/>
          <w:bCs/>
          <w:sz w:val="24"/>
          <w:szCs w:val="24"/>
          <w:lang w:val="en-US"/>
        </w:rPr>
        <w:t>Powered</w:t>
      </w:r>
    </w:p>
    <w:p w14:paraId="5D5F58A9" w14:textId="2C467BFB" w:rsidR="00AA21EF" w:rsidRPr="007616CC" w:rsidRDefault="00AA21EF" w:rsidP="00BA4278">
      <w:pPr>
        <w:rPr>
          <w:rFonts w:cstheme="minorHAnsi"/>
          <w:i/>
        </w:rPr>
      </w:pPr>
      <w:r>
        <w:rPr>
          <w:rFonts w:ascii="Consolas" w:hAnsi="Consolas"/>
          <w:b/>
          <w:bCs/>
          <w:sz w:val="24"/>
          <w:szCs w:val="24"/>
          <w:lang w:val="en-US"/>
        </w:rPr>
        <w:tab/>
      </w:r>
      <w:r w:rsidRPr="007616CC">
        <w:rPr>
          <w:rFonts w:cstheme="minorHAnsi"/>
        </w:rPr>
        <w:t xml:space="preserve">Представляет функцию </w:t>
      </w:r>
      <m:oMath>
        <m:r>
          <w:rPr>
            <w:rFonts w:ascii="Cambria Math" w:hAnsi="Cambria Math" w:cstheme="minorHAnsi"/>
          </w:rPr>
          <m:t>y=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p</m:t>
            </m:r>
          </m:sup>
        </m:sSup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1862"/>
        <w:gridCol w:w="2104"/>
        <w:gridCol w:w="3581"/>
      </w:tblGrid>
      <w:tr w:rsidR="005E2F46" w:rsidRPr="002F1074" w14:paraId="17EE05A6" w14:textId="77777777" w:rsidTr="003F2C89">
        <w:tc>
          <w:tcPr>
            <w:tcW w:w="1657" w:type="dxa"/>
          </w:tcPr>
          <w:p w14:paraId="22FE3BE4" w14:textId="77777777" w:rsidR="005E2F46" w:rsidRPr="00091DFA" w:rsidRDefault="005E2F46" w:rsidP="006A78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Элемент класса</w:t>
            </w:r>
          </w:p>
        </w:tc>
        <w:tc>
          <w:tcPr>
            <w:tcW w:w="1862" w:type="dxa"/>
          </w:tcPr>
          <w:p w14:paraId="0E4C5600" w14:textId="77777777" w:rsidR="005E2F46" w:rsidRPr="002F1074" w:rsidRDefault="005E2F46" w:rsidP="006A7843">
            <w:pPr>
              <w:rPr>
                <w:sz w:val="24"/>
                <w:szCs w:val="24"/>
              </w:rPr>
            </w:pPr>
            <w:r w:rsidRPr="002F1074">
              <w:rPr>
                <w:sz w:val="24"/>
                <w:szCs w:val="24"/>
              </w:rPr>
              <w:t xml:space="preserve">Принимаемое значение (функции) / </w:t>
            </w:r>
            <w:proofErr w:type="spellStart"/>
            <w:r w:rsidRPr="002F1074">
              <w:rPr>
                <w:sz w:val="24"/>
                <w:szCs w:val="24"/>
              </w:rPr>
              <w:t>Тип</w:t>
            </w:r>
            <w:proofErr w:type="spellEnd"/>
            <w:r w:rsidRPr="002F1074">
              <w:rPr>
                <w:sz w:val="24"/>
                <w:szCs w:val="24"/>
              </w:rPr>
              <w:t xml:space="preserve"> (э</w:t>
            </w:r>
            <w:r>
              <w:rPr>
                <w:sz w:val="24"/>
                <w:szCs w:val="24"/>
              </w:rPr>
              <w:t>лементы)</w:t>
            </w:r>
          </w:p>
        </w:tc>
        <w:tc>
          <w:tcPr>
            <w:tcW w:w="2104" w:type="dxa"/>
          </w:tcPr>
          <w:p w14:paraId="218BEC02" w14:textId="77777777" w:rsidR="005E2F46" w:rsidRPr="002F1074" w:rsidRDefault="005E2F46" w:rsidP="006A78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Возвращаемое значение (функции)</w:t>
            </w:r>
          </w:p>
        </w:tc>
        <w:tc>
          <w:tcPr>
            <w:tcW w:w="3581" w:type="dxa"/>
          </w:tcPr>
          <w:p w14:paraId="0FE9D070" w14:textId="77777777" w:rsidR="005E2F46" w:rsidRPr="002F1074" w:rsidRDefault="005E2F46" w:rsidP="006A78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Роль</w:t>
            </w:r>
          </w:p>
        </w:tc>
      </w:tr>
      <w:tr w:rsidR="005E2F46" w:rsidRPr="00A72928" w14:paraId="4A1F1F5D" w14:textId="77777777" w:rsidTr="006A7843">
        <w:tc>
          <w:tcPr>
            <w:tcW w:w="9204" w:type="dxa"/>
            <w:gridSpan w:val="4"/>
          </w:tcPr>
          <w:p w14:paraId="215B642F" w14:textId="75643B26" w:rsidR="005E2F46" w:rsidRPr="00A72928" w:rsidRDefault="005E2F46" w:rsidP="006A7843">
            <w:pPr>
              <w:jc w:val="center"/>
              <w:rPr>
                <w:sz w:val="24"/>
                <w:szCs w:val="24"/>
              </w:rPr>
            </w:pPr>
            <w:proofErr w:type="gramStart"/>
            <w:r w:rsidRPr="00A72928">
              <w:rPr>
                <w:sz w:val="28"/>
                <w:szCs w:val="28"/>
              </w:rPr>
              <w:t xml:space="preserve">Доступ </w:t>
            </w:r>
            <w:r w:rsidRPr="00A72928">
              <w:rPr>
                <w:sz w:val="28"/>
                <w:szCs w:val="28"/>
                <w:lang w:val="en-US"/>
              </w:rPr>
              <w:t>:</w:t>
            </w:r>
            <w:proofErr w:type="gramEnd"/>
            <w:r w:rsidRPr="00A72928">
              <w:rPr>
                <w:sz w:val="28"/>
                <w:szCs w:val="28"/>
                <w:lang w:val="en-US"/>
              </w:rPr>
              <w:t xml:space="preserve"> </w:t>
            </w:r>
            <w:r w:rsidR="003F2C89" w:rsidRPr="00C47B9F">
              <w:rPr>
                <w:rFonts w:ascii="Consolas" w:hAnsi="Consolas" w:cs="Courier New"/>
                <w:sz w:val="24"/>
                <w:szCs w:val="24"/>
                <w:lang w:val="en-US"/>
              </w:rPr>
              <w:t>protected</w:t>
            </w:r>
          </w:p>
        </w:tc>
      </w:tr>
      <w:tr w:rsidR="003F2C89" w:rsidRPr="00004DB2" w14:paraId="12E45E8B" w14:textId="77777777" w:rsidTr="003F2C89">
        <w:tc>
          <w:tcPr>
            <w:tcW w:w="1657" w:type="dxa"/>
          </w:tcPr>
          <w:p w14:paraId="270306C8" w14:textId="58185F17" w:rsidR="003F2C89" w:rsidRPr="00C47B9F" w:rsidRDefault="00194683" w:rsidP="006A7843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x</w:t>
            </w:r>
          </w:p>
        </w:tc>
        <w:tc>
          <w:tcPr>
            <w:tcW w:w="1862" w:type="dxa"/>
          </w:tcPr>
          <w:p w14:paraId="3A27F1E3" w14:textId="02AE667E" w:rsidR="003F2C89" w:rsidRPr="00C47B9F" w:rsidRDefault="00194683" w:rsidP="006A7843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104" w:type="dxa"/>
          </w:tcPr>
          <w:p w14:paraId="29775307" w14:textId="6B9752E8" w:rsidR="003F2C89" w:rsidRPr="00C47B9F" w:rsidRDefault="003F2C89" w:rsidP="006A7843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</w:p>
        </w:tc>
        <w:tc>
          <w:tcPr>
            <w:tcW w:w="3581" w:type="dxa"/>
          </w:tcPr>
          <w:p w14:paraId="61B90AE8" w14:textId="3079DBA8" w:rsidR="003F2C89" w:rsidRPr="009B4A56" w:rsidRDefault="009B4A56" w:rsidP="006A78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Аргумент </w:t>
            </w:r>
            <w:r>
              <w:rPr>
                <w:sz w:val="24"/>
                <w:szCs w:val="24"/>
                <w:lang w:val="en-US"/>
              </w:rPr>
              <w:t>“x” функци</w:t>
            </w:r>
            <w:r>
              <w:rPr>
                <w:sz w:val="24"/>
                <w:szCs w:val="24"/>
              </w:rPr>
              <w:t>и</w:t>
            </w:r>
          </w:p>
        </w:tc>
      </w:tr>
      <w:tr w:rsidR="003F2C89" w:rsidRPr="00864A9E" w14:paraId="400231B8" w14:textId="77777777" w:rsidTr="003F2C89">
        <w:tc>
          <w:tcPr>
            <w:tcW w:w="1657" w:type="dxa"/>
          </w:tcPr>
          <w:p w14:paraId="5E0BC26D" w14:textId="6E07E588" w:rsidR="003F2C89" w:rsidRPr="00C47B9F" w:rsidRDefault="00194683" w:rsidP="006A7843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power</w:t>
            </w:r>
          </w:p>
        </w:tc>
        <w:tc>
          <w:tcPr>
            <w:tcW w:w="1862" w:type="dxa"/>
          </w:tcPr>
          <w:p w14:paraId="042EB7D4" w14:textId="04B2E50B" w:rsidR="003F2C89" w:rsidRPr="00194683" w:rsidRDefault="00194683" w:rsidP="006A7843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04" w:type="dxa"/>
          </w:tcPr>
          <w:p w14:paraId="0F4EE688" w14:textId="3207F205" w:rsidR="003F2C89" w:rsidRPr="00C47B9F" w:rsidRDefault="003F2C89" w:rsidP="006A7843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</w:p>
        </w:tc>
        <w:tc>
          <w:tcPr>
            <w:tcW w:w="3581" w:type="dxa"/>
          </w:tcPr>
          <w:p w14:paraId="60EEB0D1" w14:textId="12800201" w:rsidR="003F2C89" w:rsidRPr="009B4A56" w:rsidRDefault="009B4A56" w:rsidP="006A78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Степень аргумента </w:t>
            </w:r>
            <w:r>
              <w:rPr>
                <w:sz w:val="24"/>
                <w:szCs w:val="24"/>
                <w:lang w:val="en-US"/>
              </w:rPr>
              <w:t>“x”</w:t>
            </w:r>
          </w:p>
        </w:tc>
      </w:tr>
      <w:tr w:rsidR="00194683" w:rsidRPr="00072C14" w14:paraId="2BF62D0C" w14:textId="77777777" w:rsidTr="00F7200D">
        <w:tc>
          <w:tcPr>
            <w:tcW w:w="9204" w:type="dxa"/>
            <w:gridSpan w:val="4"/>
          </w:tcPr>
          <w:p w14:paraId="0BCF54D5" w14:textId="7F637BC1" w:rsidR="00194683" w:rsidRPr="00194683" w:rsidRDefault="00194683" w:rsidP="00194683">
            <w:pPr>
              <w:jc w:val="center"/>
              <w:rPr>
                <w:sz w:val="28"/>
                <w:szCs w:val="28"/>
                <w:lang w:val="en-US"/>
              </w:rPr>
            </w:pPr>
            <w:r w:rsidRPr="00194683">
              <w:rPr>
                <w:sz w:val="28"/>
                <w:szCs w:val="28"/>
              </w:rPr>
              <w:t xml:space="preserve">Доступ: </w:t>
            </w:r>
            <w:r w:rsidRPr="00194683">
              <w:rPr>
                <w:rFonts w:ascii="Consolas" w:hAnsi="Consolas"/>
                <w:sz w:val="24"/>
                <w:szCs w:val="24"/>
                <w:lang w:val="en-US"/>
              </w:rPr>
              <w:t>public</w:t>
            </w:r>
          </w:p>
        </w:tc>
      </w:tr>
      <w:tr w:rsidR="00194683" w:rsidRPr="00072C14" w14:paraId="37966EDD" w14:textId="77777777" w:rsidTr="003F2C89">
        <w:tc>
          <w:tcPr>
            <w:tcW w:w="1657" w:type="dxa"/>
          </w:tcPr>
          <w:p w14:paraId="2E038F9B" w14:textId="5155A44B" w:rsidR="00194683" w:rsidRPr="00CC1D15" w:rsidRDefault="00CC1D15" w:rsidP="006A7843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Powered</w:t>
            </w:r>
          </w:p>
        </w:tc>
        <w:tc>
          <w:tcPr>
            <w:tcW w:w="1862" w:type="dxa"/>
          </w:tcPr>
          <w:p w14:paraId="59A8EF52" w14:textId="77777777" w:rsidR="00194683" w:rsidRPr="00C47B9F" w:rsidRDefault="00194683" w:rsidP="006A7843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14:paraId="40F1F79A" w14:textId="3CD214D0" w:rsidR="00194683" w:rsidRPr="00C47B9F" w:rsidRDefault="002B4F86" w:rsidP="006A7843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Powered</w:t>
            </w:r>
          </w:p>
        </w:tc>
        <w:tc>
          <w:tcPr>
            <w:tcW w:w="3581" w:type="dxa"/>
          </w:tcPr>
          <w:p w14:paraId="1DB4AE7B" w14:textId="78C194D5" w:rsidR="00194683" w:rsidRPr="00072C14" w:rsidRDefault="000D0DDD" w:rsidP="006A78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Конструктор класса</w:t>
            </w:r>
          </w:p>
        </w:tc>
      </w:tr>
      <w:tr w:rsidR="00194683" w:rsidRPr="00072C14" w14:paraId="1189BCBF" w14:textId="77777777" w:rsidTr="003F2C89">
        <w:tc>
          <w:tcPr>
            <w:tcW w:w="1657" w:type="dxa"/>
          </w:tcPr>
          <w:p w14:paraId="4230DF9D" w14:textId="2BD06984" w:rsidR="00194683" w:rsidRPr="00C47B9F" w:rsidRDefault="00CC1D15" w:rsidP="006A7843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calculate</w:t>
            </w:r>
          </w:p>
        </w:tc>
        <w:tc>
          <w:tcPr>
            <w:tcW w:w="1862" w:type="dxa"/>
          </w:tcPr>
          <w:p w14:paraId="67FF630C" w14:textId="77777777" w:rsidR="00194683" w:rsidRPr="00C47B9F" w:rsidRDefault="00194683" w:rsidP="006A7843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14:paraId="4B87BB78" w14:textId="574BD4DD" w:rsidR="00194683" w:rsidRPr="00C47B9F" w:rsidRDefault="004652BF" w:rsidP="006A7843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581" w:type="dxa"/>
          </w:tcPr>
          <w:p w14:paraId="312FCAF4" w14:textId="0335DF93" w:rsidR="00194683" w:rsidRPr="00072C14" w:rsidRDefault="009B4A56" w:rsidP="006A78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значение функции</w:t>
            </w:r>
          </w:p>
        </w:tc>
      </w:tr>
      <w:tr w:rsidR="007616CC" w:rsidRPr="00072C14" w14:paraId="3661E7CB" w14:textId="77777777" w:rsidTr="003F2C89">
        <w:tc>
          <w:tcPr>
            <w:tcW w:w="1657" w:type="dxa"/>
          </w:tcPr>
          <w:p w14:paraId="0D161E91" w14:textId="528BB66A" w:rsidR="007616CC" w:rsidRPr="00C47B9F" w:rsidRDefault="007616CC" w:rsidP="007616CC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printF</w:t>
            </w:r>
            <w:proofErr w:type="spellEnd"/>
          </w:p>
        </w:tc>
        <w:tc>
          <w:tcPr>
            <w:tcW w:w="1862" w:type="dxa"/>
          </w:tcPr>
          <w:p w14:paraId="249F5FC4" w14:textId="77777777" w:rsidR="007616CC" w:rsidRPr="00C47B9F" w:rsidRDefault="007616CC" w:rsidP="007616CC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14:paraId="1129B9CC" w14:textId="27AA50D4" w:rsidR="007616CC" w:rsidRPr="00C47B9F" w:rsidRDefault="007616CC" w:rsidP="007616CC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581" w:type="dxa"/>
          </w:tcPr>
          <w:p w14:paraId="08C9878D" w14:textId="28E278CA" w:rsidR="007616CC" w:rsidRPr="00072C14" w:rsidRDefault="007616CC" w:rsidP="007616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Выводит функцию</w:t>
            </w:r>
          </w:p>
        </w:tc>
      </w:tr>
      <w:tr w:rsidR="00A407DA" w:rsidRPr="00072C14" w14:paraId="3E7285BC" w14:textId="77777777" w:rsidTr="003F2C89">
        <w:tc>
          <w:tcPr>
            <w:tcW w:w="1657" w:type="dxa"/>
          </w:tcPr>
          <w:p w14:paraId="7A6ECF2F" w14:textId="28A6BE6E" w:rsidR="00A407DA" w:rsidRDefault="00A407DA" w:rsidP="006A7843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~Powered</w:t>
            </w:r>
          </w:p>
        </w:tc>
        <w:tc>
          <w:tcPr>
            <w:tcW w:w="1862" w:type="dxa"/>
          </w:tcPr>
          <w:p w14:paraId="080F4240" w14:textId="77777777" w:rsidR="00A407DA" w:rsidRPr="00C47B9F" w:rsidRDefault="00A407DA" w:rsidP="006A7843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14:paraId="4C6D549C" w14:textId="77777777" w:rsidR="00A407DA" w:rsidRDefault="00A407DA" w:rsidP="006A7843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</w:p>
        </w:tc>
        <w:tc>
          <w:tcPr>
            <w:tcW w:w="3581" w:type="dxa"/>
          </w:tcPr>
          <w:p w14:paraId="1953C9D4" w14:textId="5B43FA88" w:rsidR="00A407DA" w:rsidRDefault="00A407DA" w:rsidP="006A78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Деструктор класса</w:t>
            </w:r>
          </w:p>
        </w:tc>
      </w:tr>
      <w:tr w:rsidR="00E5728C" w:rsidRPr="00072C14" w14:paraId="424228BD" w14:textId="77777777" w:rsidTr="003F2C89">
        <w:tc>
          <w:tcPr>
            <w:tcW w:w="1657" w:type="dxa"/>
          </w:tcPr>
          <w:p w14:paraId="32581762" w14:textId="733A7A0D" w:rsidR="00E5728C" w:rsidRDefault="00E5728C" w:rsidP="006A7843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operator=</w:t>
            </w:r>
          </w:p>
        </w:tc>
        <w:tc>
          <w:tcPr>
            <w:tcW w:w="1862" w:type="dxa"/>
          </w:tcPr>
          <w:p w14:paraId="7885D24E" w14:textId="5C223565" w:rsidR="00E5728C" w:rsidRPr="00C47B9F" w:rsidRDefault="0095799D" w:rsidP="006A7843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Powered a</w:t>
            </w:r>
          </w:p>
        </w:tc>
        <w:tc>
          <w:tcPr>
            <w:tcW w:w="2104" w:type="dxa"/>
          </w:tcPr>
          <w:p w14:paraId="40E1F405" w14:textId="42BB9DA6" w:rsidR="00E5728C" w:rsidRPr="00C47B9F" w:rsidRDefault="007E1945" w:rsidP="006A7843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Powered</w:t>
            </w:r>
          </w:p>
        </w:tc>
        <w:tc>
          <w:tcPr>
            <w:tcW w:w="3581" w:type="dxa"/>
          </w:tcPr>
          <w:p w14:paraId="375B3D0F" w14:textId="46029C6B" w:rsidR="00E5728C" w:rsidRPr="007E1945" w:rsidRDefault="007E1945" w:rsidP="006A78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Оператор, присваивающий этой функции значение после знака </w:t>
            </w:r>
            <w:r w:rsidRPr="007E1945">
              <w:rPr>
                <w:sz w:val="24"/>
                <w:szCs w:val="24"/>
              </w:rPr>
              <w:t>“=”</w:t>
            </w:r>
          </w:p>
        </w:tc>
      </w:tr>
      <w:tr w:rsidR="00E5728C" w:rsidRPr="00072C14" w14:paraId="41F8091C" w14:textId="77777777" w:rsidTr="003F2C89">
        <w:tc>
          <w:tcPr>
            <w:tcW w:w="1657" w:type="dxa"/>
          </w:tcPr>
          <w:p w14:paraId="0CE6EAB5" w14:textId="264974D6" w:rsidR="00E5728C" w:rsidRDefault="002B4F86" w:rsidP="006A7843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calculateF</w:t>
            </w:r>
            <w:proofErr w:type="spellEnd"/>
          </w:p>
        </w:tc>
        <w:tc>
          <w:tcPr>
            <w:tcW w:w="1862" w:type="dxa"/>
          </w:tcPr>
          <w:p w14:paraId="11C6D96E" w14:textId="77777777" w:rsidR="00E5728C" w:rsidRPr="00C47B9F" w:rsidRDefault="00E5728C" w:rsidP="006A7843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14:paraId="149002DE" w14:textId="149A60D1" w:rsidR="00E5728C" w:rsidRPr="00C47B9F" w:rsidRDefault="000D7780" w:rsidP="006A7843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581" w:type="dxa"/>
          </w:tcPr>
          <w:p w14:paraId="73CAB113" w14:textId="0DF2C237" w:rsidR="00E5728C" w:rsidRPr="00072C14" w:rsidRDefault="000D7780" w:rsidP="006A78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Выводит функцию и её значение</w:t>
            </w:r>
          </w:p>
        </w:tc>
      </w:tr>
    </w:tbl>
    <w:p w14:paraId="5039A2A7" w14:textId="77777777" w:rsidR="00BA4278" w:rsidRDefault="00BA4278" w:rsidP="00BA4278">
      <w:pPr>
        <w:rPr>
          <w:b/>
          <w:bCs/>
          <w:sz w:val="24"/>
          <w:szCs w:val="24"/>
        </w:rPr>
      </w:pPr>
    </w:p>
    <w:p w14:paraId="3A986A28" w14:textId="377371BE" w:rsidR="0047368B" w:rsidRDefault="0047368B" w:rsidP="00BA4278">
      <w:pPr>
        <w:rPr>
          <w:rFonts w:ascii="Consolas" w:hAnsi="Consolas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ab/>
        <w:t xml:space="preserve">Класс </w:t>
      </w:r>
      <w:r w:rsidR="00C072A2">
        <w:rPr>
          <w:rFonts w:ascii="Consolas" w:hAnsi="Consolas"/>
          <w:b/>
          <w:bCs/>
          <w:sz w:val="24"/>
          <w:szCs w:val="24"/>
          <w:lang w:val="en-US"/>
        </w:rPr>
        <w:t>Algebraic</w:t>
      </w:r>
      <w:r w:rsidR="00C2412B" w:rsidRPr="00C2412B">
        <w:rPr>
          <w:rFonts w:cstheme="minorHAnsi"/>
          <w:b/>
          <w:bCs/>
          <w:sz w:val="24"/>
          <w:szCs w:val="24"/>
        </w:rPr>
        <w:t>, производный от</w:t>
      </w:r>
      <w:r w:rsidR="00F30A2F">
        <w:rPr>
          <w:rFonts w:cstheme="minorHAnsi"/>
          <w:b/>
          <w:bCs/>
          <w:sz w:val="24"/>
          <w:szCs w:val="24"/>
        </w:rPr>
        <w:t xml:space="preserve"> класса </w:t>
      </w:r>
      <w:r w:rsidR="00C2412B">
        <w:rPr>
          <w:rFonts w:ascii="Consolas" w:hAnsi="Consolas"/>
          <w:b/>
          <w:bCs/>
          <w:sz w:val="24"/>
          <w:szCs w:val="24"/>
          <w:lang w:val="en-US"/>
        </w:rPr>
        <w:t>Function</w:t>
      </w:r>
      <w:r w:rsidR="00F30A2F" w:rsidRPr="00F30A2F">
        <w:rPr>
          <w:rFonts w:cstheme="minorHAnsi"/>
          <w:b/>
          <w:bCs/>
          <w:sz w:val="24"/>
          <w:szCs w:val="24"/>
        </w:rPr>
        <w:t xml:space="preserve"> и имеющий доступ </w:t>
      </w:r>
      <w:r w:rsidR="00F30A2F">
        <w:rPr>
          <w:rFonts w:ascii="Consolas" w:hAnsi="Consolas"/>
          <w:b/>
          <w:bCs/>
          <w:sz w:val="24"/>
          <w:szCs w:val="24"/>
          <w:lang w:val="en-US"/>
        </w:rPr>
        <w:t>public</w:t>
      </w:r>
    </w:p>
    <w:p w14:paraId="269F2776" w14:textId="4E1ED13A" w:rsidR="007D103B" w:rsidRPr="007616CC" w:rsidRDefault="007D103B" w:rsidP="00BA4278">
      <w:pPr>
        <w:rPr>
          <w:rFonts w:cstheme="minorHAnsi"/>
          <w:i/>
        </w:rPr>
      </w:pPr>
      <w:r>
        <w:rPr>
          <w:rFonts w:ascii="Consolas" w:hAnsi="Consolas"/>
          <w:b/>
          <w:bCs/>
          <w:sz w:val="24"/>
          <w:szCs w:val="24"/>
          <w:lang w:val="en-US"/>
        </w:rPr>
        <w:tab/>
      </w:r>
      <w:r w:rsidRPr="007616CC">
        <w:rPr>
          <w:rFonts w:cstheme="minorHAnsi"/>
        </w:rPr>
        <w:t xml:space="preserve">Представляет функцию </w:t>
      </w:r>
      <m:oMath>
        <m:r>
          <w:rPr>
            <w:rFonts w:ascii="Cambria Math" w:hAnsi="Cambria Math" w:cstheme="minorHAnsi"/>
            <w:lang w:val="en-US"/>
          </w:rPr>
          <m:t>y</m:t>
        </m:r>
        <m: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  <w:lang w:val="en-US"/>
          </w:rPr>
          <m:t>a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x</m:t>
            </m:r>
            <m:ctrlPr>
              <w:rPr>
                <w:rFonts w:ascii="Cambria Math" w:hAnsi="Cambria Math" w:cstheme="minorHAnsi"/>
                <w:i/>
                <w:lang w:val="en-US"/>
              </w:rPr>
            </m:ctrlPr>
          </m:e>
          <m:sup>
            <m:r>
              <w:rPr>
                <w:rFonts w:ascii="Cambria Math" w:hAnsi="Cambria Math" w:cstheme="minorHAnsi"/>
                <w:lang w:val="en-US"/>
              </w:rPr>
              <m:t>p</m:t>
            </m:r>
          </m:sup>
        </m:sSup>
        <m:r>
          <w:rPr>
            <w:rFonts w:ascii="Cambria Math" w:hAnsi="Cambria Math" w:cstheme="minorHAnsi"/>
          </w:rPr>
          <m:t>+b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1862"/>
        <w:gridCol w:w="2104"/>
        <w:gridCol w:w="3581"/>
      </w:tblGrid>
      <w:tr w:rsidR="006E1C9A" w:rsidRPr="002F1074" w14:paraId="1134E350" w14:textId="77777777" w:rsidTr="006A7843">
        <w:tc>
          <w:tcPr>
            <w:tcW w:w="1657" w:type="dxa"/>
          </w:tcPr>
          <w:p w14:paraId="2AA144FD" w14:textId="77777777" w:rsidR="006E1C9A" w:rsidRPr="00091DFA" w:rsidRDefault="006E1C9A" w:rsidP="006A78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Элемент класса</w:t>
            </w:r>
          </w:p>
        </w:tc>
        <w:tc>
          <w:tcPr>
            <w:tcW w:w="1862" w:type="dxa"/>
          </w:tcPr>
          <w:p w14:paraId="07E0665F" w14:textId="77777777" w:rsidR="006E1C9A" w:rsidRPr="002F1074" w:rsidRDefault="006E1C9A" w:rsidP="006A7843">
            <w:pPr>
              <w:rPr>
                <w:sz w:val="24"/>
                <w:szCs w:val="24"/>
              </w:rPr>
            </w:pPr>
            <w:r w:rsidRPr="002F1074">
              <w:rPr>
                <w:sz w:val="24"/>
                <w:szCs w:val="24"/>
              </w:rPr>
              <w:t>Принимаемое значение (функции) / Тип (э</w:t>
            </w:r>
            <w:r>
              <w:rPr>
                <w:sz w:val="24"/>
                <w:szCs w:val="24"/>
              </w:rPr>
              <w:t>лементы)</w:t>
            </w:r>
          </w:p>
        </w:tc>
        <w:tc>
          <w:tcPr>
            <w:tcW w:w="2104" w:type="dxa"/>
          </w:tcPr>
          <w:p w14:paraId="46C3F06D" w14:textId="77777777" w:rsidR="006E1C9A" w:rsidRPr="002F1074" w:rsidRDefault="006E1C9A" w:rsidP="006A78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Возвращаемое значение (функции)</w:t>
            </w:r>
          </w:p>
        </w:tc>
        <w:tc>
          <w:tcPr>
            <w:tcW w:w="3581" w:type="dxa"/>
          </w:tcPr>
          <w:p w14:paraId="65EB5BFD" w14:textId="77777777" w:rsidR="006E1C9A" w:rsidRPr="002F1074" w:rsidRDefault="006E1C9A" w:rsidP="006A78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Роль</w:t>
            </w:r>
          </w:p>
        </w:tc>
      </w:tr>
      <w:tr w:rsidR="006E1C9A" w:rsidRPr="00A72928" w14:paraId="07EF2F77" w14:textId="77777777" w:rsidTr="006A7843">
        <w:tc>
          <w:tcPr>
            <w:tcW w:w="9204" w:type="dxa"/>
            <w:gridSpan w:val="4"/>
          </w:tcPr>
          <w:p w14:paraId="350124D8" w14:textId="77777777" w:rsidR="006E1C9A" w:rsidRPr="00A72928" w:rsidRDefault="006E1C9A" w:rsidP="006A7843">
            <w:pPr>
              <w:jc w:val="center"/>
              <w:rPr>
                <w:sz w:val="24"/>
                <w:szCs w:val="24"/>
              </w:rPr>
            </w:pPr>
            <w:proofErr w:type="gramStart"/>
            <w:r w:rsidRPr="00A72928">
              <w:rPr>
                <w:sz w:val="28"/>
                <w:szCs w:val="28"/>
              </w:rPr>
              <w:t xml:space="preserve">Доступ </w:t>
            </w:r>
            <w:r w:rsidRPr="00A72928">
              <w:rPr>
                <w:sz w:val="28"/>
                <w:szCs w:val="28"/>
                <w:lang w:val="en-US"/>
              </w:rPr>
              <w:t>:</w:t>
            </w:r>
            <w:proofErr w:type="gramEnd"/>
            <w:r w:rsidRPr="00A72928">
              <w:rPr>
                <w:sz w:val="28"/>
                <w:szCs w:val="28"/>
                <w:lang w:val="en-US"/>
              </w:rPr>
              <w:t xml:space="preserve"> </w:t>
            </w:r>
            <w:r w:rsidRPr="00C47B9F">
              <w:rPr>
                <w:rFonts w:ascii="Consolas" w:hAnsi="Consolas" w:cs="Courier New"/>
                <w:sz w:val="24"/>
                <w:szCs w:val="24"/>
                <w:lang w:val="en-US"/>
              </w:rPr>
              <w:t>protected</w:t>
            </w:r>
          </w:p>
        </w:tc>
      </w:tr>
      <w:tr w:rsidR="006E1C9A" w:rsidRPr="009B4A56" w14:paraId="7CD6FF29" w14:textId="77777777" w:rsidTr="006A7843">
        <w:tc>
          <w:tcPr>
            <w:tcW w:w="1657" w:type="dxa"/>
          </w:tcPr>
          <w:p w14:paraId="7DFC9628" w14:textId="7B0AC7C6" w:rsidR="006E1C9A" w:rsidRPr="00C47B9F" w:rsidRDefault="000A1844" w:rsidP="006A7843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arg</w:t>
            </w:r>
            <w:proofErr w:type="spellEnd"/>
          </w:p>
        </w:tc>
        <w:tc>
          <w:tcPr>
            <w:tcW w:w="1862" w:type="dxa"/>
          </w:tcPr>
          <w:p w14:paraId="5E1989FF" w14:textId="77777777" w:rsidR="006E1C9A" w:rsidRPr="00C47B9F" w:rsidRDefault="006E1C9A" w:rsidP="006A7843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104" w:type="dxa"/>
          </w:tcPr>
          <w:p w14:paraId="14CFD315" w14:textId="77777777" w:rsidR="006E1C9A" w:rsidRPr="00C47B9F" w:rsidRDefault="006E1C9A" w:rsidP="006A7843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</w:p>
        </w:tc>
        <w:tc>
          <w:tcPr>
            <w:tcW w:w="3581" w:type="dxa"/>
          </w:tcPr>
          <w:p w14:paraId="03E17F22" w14:textId="453B5FE1" w:rsidR="006E1C9A" w:rsidRPr="009B4A56" w:rsidRDefault="006E1C9A" w:rsidP="006A78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Аргумент </w:t>
            </w:r>
            <w:r>
              <w:rPr>
                <w:sz w:val="24"/>
                <w:szCs w:val="24"/>
                <w:lang w:val="en-US"/>
              </w:rPr>
              <w:t>“</w:t>
            </w:r>
            <w:r w:rsidR="00586E29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” функци</w:t>
            </w:r>
            <w:r>
              <w:rPr>
                <w:sz w:val="24"/>
                <w:szCs w:val="24"/>
              </w:rPr>
              <w:t>и</w:t>
            </w:r>
          </w:p>
        </w:tc>
      </w:tr>
      <w:tr w:rsidR="009F6BA2" w:rsidRPr="009B4A56" w14:paraId="5A60D307" w14:textId="77777777" w:rsidTr="006A7843">
        <w:tc>
          <w:tcPr>
            <w:tcW w:w="1657" w:type="dxa"/>
          </w:tcPr>
          <w:p w14:paraId="4390F173" w14:textId="68269499" w:rsidR="009F6BA2" w:rsidRDefault="009F6BA2" w:rsidP="006A7843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adds</w:t>
            </w:r>
          </w:p>
        </w:tc>
        <w:tc>
          <w:tcPr>
            <w:tcW w:w="1862" w:type="dxa"/>
          </w:tcPr>
          <w:p w14:paraId="2A8BA670" w14:textId="7EF40117" w:rsidR="009F6BA2" w:rsidRDefault="00F408BA" w:rsidP="006A7843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104" w:type="dxa"/>
          </w:tcPr>
          <w:p w14:paraId="4A7CF279" w14:textId="77777777" w:rsidR="009F6BA2" w:rsidRPr="00C47B9F" w:rsidRDefault="009F6BA2" w:rsidP="006A7843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</w:p>
        </w:tc>
        <w:tc>
          <w:tcPr>
            <w:tcW w:w="3581" w:type="dxa"/>
          </w:tcPr>
          <w:p w14:paraId="366EF95A" w14:textId="0CC78D46" w:rsidR="009F6BA2" w:rsidRPr="00F408BA" w:rsidRDefault="00F408BA" w:rsidP="006A78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Аргумент </w:t>
            </w:r>
            <w:r>
              <w:rPr>
                <w:sz w:val="24"/>
                <w:szCs w:val="24"/>
                <w:lang w:val="en-US"/>
              </w:rPr>
              <w:t>“</w:t>
            </w:r>
            <w:r w:rsidR="004167FF">
              <w:rPr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  <w:lang w:val="en-US"/>
              </w:rPr>
              <w:t xml:space="preserve">” </w:t>
            </w:r>
            <w:r>
              <w:rPr>
                <w:sz w:val="24"/>
                <w:szCs w:val="24"/>
              </w:rPr>
              <w:t>функци</w:t>
            </w:r>
            <w:r w:rsidR="009B4AB6">
              <w:rPr>
                <w:sz w:val="24"/>
                <w:szCs w:val="24"/>
              </w:rPr>
              <w:t>и</w:t>
            </w:r>
          </w:p>
        </w:tc>
      </w:tr>
      <w:tr w:rsidR="009F6BA2" w:rsidRPr="009B4A56" w14:paraId="37528E85" w14:textId="77777777" w:rsidTr="006A7843">
        <w:tc>
          <w:tcPr>
            <w:tcW w:w="1657" w:type="dxa"/>
          </w:tcPr>
          <w:p w14:paraId="0681217C" w14:textId="28B964AA" w:rsidR="009F6BA2" w:rsidRDefault="0094534D" w:rsidP="006A7843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power</w:t>
            </w:r>
          </w:p>
        </w:tc>
        <w:tc>
          <w:tcPr>
            <w:tcW w:w="1862" w:type="dxa"/>
          </w:tcPr>
          <w:p w14:paraId="22EE4839" w14:textId="17E7FC07" w:rsidR="009F6BA2" w:rsidRDefault="0094534D" w:rsidP="006A7843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04" w:type="dxa"/>
          </w:tcPr>
          <w:p w14:paraId="2A5572B3" w14:textId="77777777" w:rsidR="009F6BA2" w:rsidRPr="00C47B9F" w:rsidRDefault="009F6BA2" w:rsidP="006A7843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</w:p>
        </w:tc>
        <w:tc>
          <w:tcPr>
            <w:tcW w:w="3581" w:type="dxa"/>
          </w:tcPr>
          <w:p w14:paraId="2B1DF526" w14:textId="75E8AC02" w:rsidR="009F6BA2" w:rsidRPr="004167FF" w:rsidRDefault="0094534D" w:rsidP="006A78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Аргумент </w:t>
            </w:r>
            <w:r w:rsidR="004167FF">
              <w:rPr>
                <w:sz w:val="24"/>
                <w:szCs w:val="24"/>
                <w:lang w:val="en-US"/>
              </w:rPr>
              <w:t>“p”</w:t>
            </w:r>
            <w:r w:rsidR="004167FF">
              <w:rPr>
                <w:sz w:val="24"/>
                <w:szCs w:val="24"/>
              </w:rPr>
              <w:t xml:space="preserve"> функции</w:t>
            </w:r>
          </w:p>
        </w:tc>
      </w:tr>
      <w:tr w:rsidR="009D47F6" w:rsidRPr="009B4A56" w14:paraId="6F667195" w14:textId="77777777" w:rsidTr="001F30A7">
        <w:tc>
          <w:tcPr>
            <w:tcW w:w="9204" w:type="dxa"/>
            <w:gridSpan w:val="4"/>
          </w:tcPr>
          <w:p w14:paraId="31DC66F4" w14:textId="6C5A03F6" w:rsidR="009D47F6" w:rsidRDefault="009D47F6" w:rsidP="009D47F6">
            <w:pPr>
              <w:jc w:val="center"/>
              <w:rPr>
                <w:sz w:val="24"/>
                <w:szCs w:val="24"/>
              </w:rPr>
            </w:pPr>
            <w:proofErr w:type="gramStart"/>
            <w:r w:rsidRPr="00A72928">
              <w:rPr>
                <w:sz w:val="28"/>
                <w:szCs w:val="28"/>
              </w:rPr>
              <w:t xml:space="preserve">Доступ </w:t>
            </w:r>
            <w:r w:rsidRPr="00A72928">
              <w:rPr>
                <w:sz w:val="28"/>
                <w:szCs w:val="28"/>
                <w:lang w:val="en-US"/>
              </w:rPr>
              <w:t>:</w:t>
            </w:r>
            <w:proofErr w:type="gramEnd"/>
            <w:r w:rsidRPr="00A72928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public</w:t>
            </w:r>
          </w:p>
        </w:tc>
      </w:tr>
      <w:tr w:rsidR="009F6BA2" w:rsidRPr="008F1E7B" w14:paraId="10FBE637" w14:textId="77777777" w:rsidTr="006A7843">
        <w:tc>
          <w:tcPr>
            <w:tcW w:w="1657" w:type="dxa"/>
          </w:tcPr>
          <w:p w14:paraId="602667F6" w14:textId="2AC1EE85" w:rsidR="009F6BA2" w:rsidRDefault="00A8228F" w:rsidP="006A7843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Algebraic</w:t>
            </w:r>
          </w:p>
        </w:tc>
        <w:tc>
          <w:tcPr>
            <w:tcW w:w="1862" w:type="dxa"/>
          </w:tcPr>
          <w:p w14:paraId="3C6F3CA8" w14:textId="1940D9E2" w:rsidR="009F6BA2" w:rsidRPr="00C24AA1" w:rsidRDefault="008F1E7B" w:rsidP="006A7843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C24AA1">
              <w:rPr>
                <w:rFonts w:ascii="Consolas" w:hAnsi="Consolas" w:cs="Cascadia Mono"/>
                <w:sz w:val="24"/>
                <w:szCs w:val="24"/>
                <w:lang w:val="en-US"/>
              </w:rPr>
              <w:t>d</w:t>
            </w:r>
            <w:r w:rsidRPr="00C24AA1">
              <w:rPr>
                <w:rFonts w:ascii="Consolas" w:hAnsi="Consolas" w:cs="Cascadia Mono"/>
                <w:sz w:val="24"/>
                <w:szCs w:val="24"/>
                <w:lang w:val="en-US"/>
              </w:rPr>
              <w:t xml:space="preserve">ouble </w:t>
            </w:r>
            <w:proofErr w:type="spellStart"/>
            <w:r w:rsidRPr="00C24AA1">
              <w:rPr>
                <w:rFonts w:ascii="Consolas" w:hAnsi="Consolas" w:cs="Cascadia Mono"/>
                <w:sz w:val="24"/>
                <w:szCs w:val="24"/>
                <w:lang w:val="en-US"/>
              </w:rPr>
              <w:t>Farg</w:t>
            </w:r>
            <w:proofErr w:type="spellEnd"/>
            <w:r w:rsidRPr="00C24AA1">
              <w:rPr>
                <w:rFonts w:ascii="Consolas" w:hAnsi="Consolas" w:cs="Cascadia Mono"/>
                <w:sz w:val="24"/>
                <w:szCs w:val="24"/>
                <w:lang w:val="en-US"/>
              </w:rPr>
              <w:t xml:space="preserve"> (</w:t>
            </w:r>
            <w:proofErr w:type="spellStart"/>
            <w:proofErr w:type="gramStart"/>
            <w:r w:rsidRPr="00C24AA1">
              <w:rPr>
                <w:rFonts w:ascii="Consolas" w:hAnsi="Consolas" w:cs="Cascadia Mono"/>
                <w:sz w:val="24"/>
                <w:szCs w:val="24"/>
              </w:rPr>
              <w:t>умолч</w:t>
            </w:r>
            <w:proofErr w:type="spellEnd"/>
            <w:r w:rsidRPr="00C24AA1">
              <w:rPr>
                <w:rFonts w:ascii="Consolas" w:hAnsi="Consolas" w:cs="Cascadia Mono"/>
                <w:sz w:val="24"/>
                <w:szCs w:val="24"/>
                <w:lang w:val="en-US"/>
              </w:rPr>
              <w:t>.</w:t>
            </w:r>
            <w:r w:rsidRPr="00C24AA1">
              <w:rPr>
                <w:rFonts w:ascii="Consolas" w:hAnsi="Consolas" w:cs="Cascadia Mono"/>
                <w:sz w:val="24"/>
                <w:szCs w:val="24"/>
                <w:lang w:val="en-US"/>
              </w:rPr>
              <w:t>=</w:t>
            </w:r>
            <w:proofErr w:type="gramEnd"/>
            <w:r w:rsidRPr="00C24AA1">
              <w:rPr>
                <w:rFonts w:ascii="Consolas" w:hAnsi="Consolas" w:cs="Cascadia Mono"/>
                <w:sz w:val="24"/>
                <w:szCs w:val="24"/>
                <w:lang w:val="en-US"/>
              </w:rPr>
              <w:t>1</w:t>
            </w:r>
            <w:r w:rsidRPr="00C24AA1">
              <w:rPr>
                <w:rFonts w:ascii="Consolas" w:hAnsi="Consolas" w:cs="Cascadia Mono"/>
                <w:sz w:val="24"/>
                <w:szCs w:val="24"/>
                <w:lang w:val="en-US"/>
              </w:rPr>
              <w:t>)</w:t>
            </w:r>
            <w:r w:rsidRPr="00C24AA1">
              <w:rPr>
                <w:rFonts w:ascii="Consolas" w:hAnsi="Consolas" w:cs="Cascadia Mono"/>
                <w:sz w:val="24"/>
                <w:szCs w:val="24"/>
                <w:lang w:val="en-US"/>
              </w:rPr>
              <w:t>, int pow</w:t>
            </w:r>
            <w:r w:rsidR="00F66A25" w:rsidRPr="00C24AA1">
              <w:rPr>
                <w:rFonts w:ascii="Consolas" w:hAnsi="Consolas" w:cs="Cascadia Mono"/>
                <w:sz w:val="24"/>
                <w:szCs w:val="24"/>
                <w:lang w:val="en-US"/>
              </w:rPr>
              <w:t xml:space="preserve"> (</w:t>
            </w:r>
            <w:proofErr w:type="spellStart"/>
            <w:r w:rsidR="00F66A25" w:rsidRPr="00C24AA1">
              <w:rPr>
                <w:rFonts w:ascii="Consolas" w:hAnsi="Consolas" w:cs="Cascadia Mono"/>
                <w:sz w:val="24"/>
                <w:szCs w:val="24"/>
                <w:lang w:val="en-US"/>
              </w:rPr>
              <w:t>умолч</w:t>
            </w:r>
            <w:proofErr w:type="spellEnd"/>
            <w:r w:rsidR="00F66A25" w:rsidRPr="00C24AA1">
              <w:rPr>
                <w:rFonts w:ascii="Consolas" w:hAnsi="Consolas" w:cs="Cascadia Mono"/>
                <w:sz w:val="24"/>
                <w:szCs w:val="24"/>
                <w:lang w:val="en-US"/>
              </w:rPr>
              <w:t>.</w:t>
            </w:r>
            <w:r w:rsidRPr="00C24AA1">
              <w:rPr>
                <w:rFonts w:ascii="Consolas" w:hAnsi="Consolas" w:cs="Cascadia Mono"/>
                <w:sz w:val="24"/>
                <w:szCs w:val="24"/>
                <w:lang w:val="en-US"/>
              </w:rPr>
              <w:t>=1</w:t>
            </w:r>
            <w:r w:rsidR="00F66A25" w:rsidRPr="00C24AA1">
              <w:rPr>
                <w:rFonts w:ascii="Consolas" w:hAnsi="Consolas" w:cs="Cascadia Mono"/>
                <w:sz w:val="24"/>
                <w:szCs w:val="24"/>
                <w:lang w:val="en-US"/>
              </w:rPr>
              <w:t>)</w:t>
            </w:r>
            <w:r w:rsidRPr="00C24AA1">
              <w:rPr>
                <w:rFonts w:ascii="Consolas" w:hAnsi="Consolas" w:cs="Cascadia Mono"/>
                <w:sz w:val="24"/>
                <w:szCs w:val="24"/>
                <w:lang w:val="en-US"/>
              </w:rPr>
              <w:t>, double add</w:t>
            </w:r>
            <w:r w:rsidR="00F66A25" w:rsidRPr="00C24AA1">
              <w:rPr>
                <w:rFonts w:ascii="Consolas" w:hAnsi="Consolas" w:cs="Cascadia Mono"/>
                <w:sz w:val="24"/>
                <w:szCs w:val="24"/>
                <w:lang w:val="en-US"/>
              </w:rPr>
              <w:t xml:space="preserve"> (</w:t>
            </w:r>
            <w:proofErr w:type="spellStart"/>
            <w:r w:rsidR="00F66A25" w:rsidRPr="00C24AA1">
              <w:rPr>
                <w:rFonts w:ascii="Consolas" w:hAnsi="Consolas" w:cs="Cascadia Mono"/>
                <w:sz w:val="24"/>
                <w:szCs w:val="24"/>
                <w:lang w:val="en-US"/>
              </w:rPr>
              <w:t>умолч</w:t>
            </w:r>
            <w:proofErr w:type="spellEnd"/>
            <w:r w:rsidR="00F66A25" w:rsidRPr="00C24AA1">
              <w:rPr>
                <w:rFonts w:ascii="Consolas" w:hAnsi="Consolas" w:cs="Cascadia Mono"/>
                <w:sz w:val="24"/>
                <w:szCs w:val="24"/>
                <w:lang w:val="en-US"/>
              </w:rPr>
              <w:t>.</w:t>
            </w:r>
            <w:r w:rsidRPr="00C24AA1">
              <w:rPr>
                <w:rFonts w:ascii="Consolas" w:hAnsi="Consolas" w:cs="Cascadia Mono"/>
                <w:sz w:val="24"/>
                <w:szCs w:val="24"/>
                <w:lang w:val="en-US"/>
              </w:rPr>
              <w:t>=0</w:t>
            </w:r>
            <w:r w:rsidR="00F66A25" w:rsidRPr="00C24AA1">
              <w:rPr>
                <w:rFonts w:ascii="Consolas" w:hAnsi="Consolas" w:cs="Cascadia Mono"/>
                <w:sz w:val="24"/>
                <w:szCs w:val="24"/>
                <w:lang w:val="en-US"/>
              </w:rPr>
              <w:t>)</w:t>
            </w:r>
          </w:p>
        </w:tc>
        <w:tc>
          <w:tcPr>
            <w:tcW w:w="2104" w:type="dxa"/>
          </w:tcPr>
          <w:p w14:paraId="1276CF47" w14:textId="06BC6EAC" w:rsidR="009F6BA2" w:rsidRPr="00C47B9F" w:rsidRDefault="007F512C" w:rsidP="006A7843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Algebraic</w:t>
            </w:r>
          </w:p>
        </w:tc>
        <w:tc>
          <w:tcPr>
            <w:tcW w:w="3581" w:type="dxa"/>
          </w:tcPr>
          <w:p w14:paraId="72FA8CE3" w14:textId="6C3A6C79" w:rsidR="009F6BA2" w:rsidRPr="007F512C" w:rsidRDefault="007F512C" w:rsidP="006A78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Конструктор класса</w:t>
            </w:r>
          </w:p>
        </w:tc>
      </w:tr>
      <w:tr w:rsidR="007616CC" w:rsidRPr="008F1E7B" w14:paraId="1430367E" w14:textId="77777777" w:rsidTr="006A7843">
        <w:tc>
          <w:tcPr>
            <w:tcW w:w="1657" w:type="dxa"/>
          </w:tcPr>
          <w:p w14:paraId="03361D52" w14:textId="202ADE6D" w:rsidR="007616CC" w:rsidRDefault="007616CC" w:rsidP="007616CC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printF</w:t>
            </w:r>
            <w:proofErr w:type="spellEnd"/>
          </w:p>
        </w:tc>
        <w:tc>
          <w:tcPr>
            <w:tcW w:w="1862" w:type="dxa"/>
          </w:tcPr>
          <w:p w14:paraId="4E0F8D62" w14:textId="77777777" w:rsidR="007616CC" w:rsidRPr="00C24AA1" w:rsidRDefault="007616CC" w:rsidP="007616CC">
            <w:pPr>
              <w:rPr>
                <w:rFonts w:ascii="Consolas" w:hAnsi="Consolas" w:cs="Cascadia Mono"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14:paraId="45AFC417" w14:textId="44D008E0" w:rsidR="007616CC" w:rsidRDefault="007616CC" w:rsidP="007616CC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581" w:type="dxa"/>
          </w:tcPr>
          <w:p w14:paraId="03028EE2" w14:textId="7BF15143" w:rsidR="007616CC" w:rsidRDefault="007616CC" w:rsidP="007616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Выводит функцию</w:t>
            </w:r>
          </w:p>
        </w:tc>
      </w:tr>
      <w:tr w:rsidR="007616CC" w:rsidRPr="008F1E7B" w14:paraId="65130196" w14:textId="77777777" w:rsidTr="006A7843">
        <w:tc>
          <w:tcPr>
            <w:tcW w:w="1657" w:type="dxa"/>
          </w:tcPr>
          <w:p w14:paraId="219B79BA" w14:textId="3C62AE0D" w:rsidR="007616CC" w:rsidRDefault="007616CC" w:rsidP="007616CC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~Algebraic</w:t>
            </w:r>
          </w:p>
        </w:tc>
        <w:tc>
          <w:tcPr>
            <w:tcW w:w="1862" w:type="dxa"/>
          </w:tcPr>
          <w:p w14:paraId="6499AAA9" w14:textId="77777777" w:rsidR="007616CC" w:rsidRPr="00C24AA1" w:rsidRDefault="007616CC" w:rsidP="007616CC">
            <w:pPr>
              <w:rPr>
                <w:rFonts w:ascii="Consolas" w:hAnsi="Consolas" w:cs="Cascadia Mono"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14:paraId="76350A48" w14:textId="77777777" w:rsidR="007616CC" w:rsidRDefault="007616CC" w:rsidP="007616CC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</w:p>
        </w:tc>
        <w:tc>
          <w:tcPr>
            <w:tcW w:w="3581" w:type="dxa"/>
          </w:tcPr>
          <w:p w14:paraId="6BD853C8" w14:textId="2F29AC5A" w:rsidR="007616CC" w:rsidRDefault="007616CC" w:rsidP="007616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Деструктор класса</w:t>
            </w:r>
          </w:p>
        </w:tc>
      </w:tr>
      <w:tr w:rsidR="007616CC" w:rsidRPr="008F1E7B" w14:paraId="7F65D40E" w14:textId="77777777" w:rsidTr="006A7843">
        <w:tc>
          <w:tcPr>
            <w:tcW w:w="1657" w:type="dxa"/>
          </w:tcPr>
          <w:p w14:paraId="22F595A2" w14:textId="6C86BA08" w:rsidR="007616CC" w:rsidRDefault="007616CC" w:rsidP="007616CC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calculate</w:t>
            </w:r>
          </w:p>
        </w:tc>
        <w:tc>
          <w:tcPr>
            <w:tcW w:w="1862" w:type="dxa"/>
          </w:tcPr>
          <w:p w14:paraId="427A212C" w14:textId="5156CDAC" w:rsidR="007616CC" w:rsidRDefault="007616CC" w:rsidP="007616CC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double x</w:t>
            </w:r>
          </w:p>
        </w:tc>
        <w:tc>
          <w:tcPr>
            <w:tcW w:w="2104" w:type="dxa"/>
          </w:tcPr>
          <w:p w14:paraId="62576D19" w14:textId="13E929B7" w:rsidR="007616CC" w:rsidRPr="00C47B9F" w:rsidRDefault="007616CC" w:rsidP="007616CC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581" w:type="dxa"/>
          </w:tcPr>
          <w:p w14:paraId="4F01494C" w14:textId="356E86AC" w:rsidR="007616CC" w:rsidRPr="00A407DA" w:rsidRDefault="007616CC" w:rsidP="007616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значение функции</w:t>
            </w:r>
          </w:p>
        </w:tc>
      </w:tr>
      <w:tr w:rsidR="0095799D" w:rsidRPr="001C2DF2" w14:paraId="5D93DD99" w14:textId="77777777" w:rsidTr="006A7843">
        <w:tc>
          <w:tcPr>
            <w:tcW w:w="1657" w:type="dxa"/>
          </w:tcPr>
          <w:p w14:paraId="567FA694" w14:textId="70605E10" w:rsidR="0095799D" w:rsidRDefault="0095799D" w:rsidP="007616CC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bookmarkStart w:id="0" w:name="OLE_LINK1"/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operator=</w:t>
            </w:r>
            <w:bookmarkEnd w:id="0"/>
          </w:p>
        </w:tc>
        <w:tc>
          <w:tcPr>
            <w:tcW w:w="1862" w:type="dxa"/>
          </w:tcPr>
          <w:p w14:paraId="7A2654DA" w14:textId="0E9B67DA" w:rsidR="0095799D" w:rsidRDefault="0095799D" w:rsidP="007616CC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Algebraic a</w:t>
            </w:r>
          </w:p>
        </w:tc>
        <w:tc>
          <w:tcPr>
            <w:tcW w:w="2104" w:type="dxa"/>
          </w:tcPr>
          <w:p w14:paraId="2B922E46" w14:textId="52B50BFC" w:rsidR="0095799D" w:rsidRDefault="001C2DF2" w:rsidP="007616CC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Algebraic</w:t>
            </w:r>
          </w:p>
        </w:tc>
        <w:tc>
          <w:tcPr>
            <w:tcW w:w="3581" w:type="dxa"/>
          </w:tcPr>
          <w:p w14:paraId="22060FAB" w14:textId="294DE47A" w:rsidR="0095799D" w:rsidRDefault="001C2DF2" w:rsidP="007616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Оператор, присваивающий этой функции значение после знака </w:t>
            </w:r>
            <w:r w:rsidRPr="007E1945">
              <w:rPr>
                <w:sz w:val="24"/>
                <w:szCs w:val="24"/>
              </w:rPr>
              <w:t>“=”</w:t>
            </w:r>
          </w:p>
        </w:tc>
      </w:tr>
      <w:tr w:rsidR="007D4A29" w:rsidRPr="001C2DF2" w14:paraId="6C7713C2" w14:textId="77777777" w:rsidTr="006A7843">
        <w:tc>
          <w:tcPr>
            <w:tcW w:w="1657" w:type="dxa"/>
          </w:tcPr>
          <w:p w14:paraId="616C64D6" w14:textId="69FE1564" w:rsidR="007D4A29" w:rsidRPr="00C22AE1" w:rsidRDefault="007D4A29" w:rsidP="007D4A29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 w:rsidRPr="00C22AE1">
              <w:rPr>
                <w:rFonts w:ascii="Consolas" w:hAnsi="Consolas" w:cs="Courier New"/>
                <w:sz w:val="24"/>
                <w:szCs w:val="24"/>
              </w:rPr>
              <w:t>calculate</w:t>
            </w:r>
            <w:proofErr w:type="spellEnd"/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F</w:t>
            </w:r>
          </w:p>
        </w:tc>
        <w:tc>
          <w:tcPr>
            <w:tcW w:w="1862" w:type="dxa"/>
          </w:tcPr>
          <w:p w14:paraId="16654654" w14:textId="6B1A998F" w:rsidR="007D4A29" w:rsidRPr="00C22AE1" w:rsidRDefault="007D4A29" w:rsidP="007D4A29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double x</w:t>
            </w:r>
          </w:p>
        </w:tc>
        <w:tc>
          <w:tcPr>
            <w:tcW w:w="2104" w:type="dxa"/>
          </w:tcPr>
          <w:p w14:paraId="4647BD29" w14:textId="5050222D" w:rsidR="007D4A29" w:rsidRPr="00C22AE1" w:rsidRDefault="007D4A29" w:rsidP="007D4A29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581" w:type="dxa"/>
          </w:tcPr>
          <w:p w14:paraId="4930B406" w14:textId="4EFBE8B7" w:rsidR="007D4A29" w:rsidRPr="001C2DF2" w:rsidRDefault="007D4A29" w:rsidP="007D4A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Выводит функцию и её значение</w:t>
            </w:r>
          </w:p>
        </w:tc>
      </w:tr>
    </w:tbl>
    <w:p w14:paraId="1293A779" w14:textId="449A8488" w:rsidR="00CD51D7" w:rsidRDefault="00CD51D7" w:rsidP="00BA4278">
      <w:pPr>
        <w:rPr>
          <w:sz w:val="24"/>
          <w:szCs w:val="24"/>
        </w:rPr>
      </w:pPr>
    </w:p>
    <w:p w14:paraId="59DB118E" w14:textId="57A8E48F" w:rsidR="00EB4A71" w:rsidRDefault="00EB4A71" w:rsidP="00BA4278">
      <w:pPr>
        <w:rPr>
          <w:rFonts w:ascii="Consolas" w:hAnsi="Consolas"/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26589D">
        <w:rPr>
          <w:b/>
          <w:bCs/>
          <w:sz w:val="24"/>
          <w:szCs w:val="24"/>
        </w:rPr>
        <w:t xml:space="preserve">Класс </w:t>
      </w:r>
      <w:r w:rsidRPr="0026589D">
        <w:rPr>
          <w:rFonts w:ascii="Consolas" w:hAnsi="Consolas" w:cs="Cascadia Mono"/>
          <w:b/>
          <w:bCs/>
          <w:sz w:val="24"/>
          <w:szCs w:val="24"/>
          <w:lang w:val="en-US"/>
        </w:rPr>
        <w:t>Trigonometry</w:t>
      </w:r>
      <w:r w:rsidRPr="0026589D">
        <w:rPr>
          <w:b/>
          <w:bCs/>
          <w:sz w:val="24"/>
          <w:szCs w:val="24"/>
        </w:rPr>
        <w:t xml:space="preserve">, производный от класса </w:t>
      </w:r>
      <w:proofErr w:type="spellStart"/>
      <w:r w:rsidRPr="0026589D">
        <w:rPr>
          <w:rFonts w:ascii="Consolas" w:hAnsi="Consolas"/>
          <w:b/>
          <w:bCs/>
          <w:sz w:val="24"/>
          <w:szCs w:val="24"/>
        </w:rPr>
        <w:t>Function</w:t>
      </w:r>
      <w:proofErr w:type="spellEnd"/>
      <w:r w:rsidRPr="0026589D">
        <w:rPr>
          <w:b/>
          <w:bCs/>
          <w:sz w:val="24"/>
          <w:szCs w:val="24"/>
        </w:rPr>
        <w:t xml:space="preserve"> и имеющий доступ </w:t>
      </w:r>
      <w:proofErr w:type="spellStart"/>
      <w:r w:rsidRPr="0026589D">
        <w:rPr>
          <w:rFonts w:ascii="Consolas" w:hAnsi="Consolas"/>
          <w:b/>
          <w:bCs/>
          <w:sz w:val="24"/>
          <w:szCs w:val="24"/>
        </w:rPr>
        <w:t>public</w:t>
      </w:r>
      <w:proofErr w:type="spellEnd"/>
    </w:p>
    <w:p w14:paraId="7D7DC211" w14:textId="1D048385" w:rsidR="0082732D" w:rsidRDefault="00BA6509" w:rsidP="00BA4278">
      <w:pPr>
        <w:rPr>
          <w:rFonts w:eastAsiaTheme="minorEastAsia" w:cstheme="minorHAnsi"/>
          <w:lang w:val="en-US"/>
        </w:rPr>
      </w:pPr>
      <w:r w:rsidRPr="007616CC">
        <w:rPr>
          <w:rFonts w:cstheme="minorHAnsi"/>
        </w:rPr>
        <w:t xml:space="preserve">Представляет функцию </w:t>
      </w:r>
      <m:oMath>
        <m:r>
          <w:rPr>
            <w:rFonts w:ascii="Cambria Math" w:hAnsi="Cambria Math" w:cstheme="minorHAnsi"/>
            <w:lang w:val="en-US"/>
          </w:rPr>
          <m:t>y</m:t>
        </m:r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a</m:t>
            </m:r>
            <m:r>
              <w:rPr>
                <w:rFonts w:ascii="Cambria Math" w:hAnsi="Cambria Math" w:cstheme="minorHAnsi"/>
              </w:rPr>
              <m:t>*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sin</m:t>
            </m:r>
            <m:r>
              <w:rPr>
                <w:rFonts w:ascii="Cambria Math" w:hAnsi="Cambria Math" w:cstheme="minorHAnsi"/>
              </w:rPr>
              <m:t>(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  <w:lang w:val="en-US"/>
                  </w:rPr>
                  <m:t>b*</m:t>
                </m:r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e>
              <m:sup>
                <m:r>
                  <w:rPr>
                    <w:rFonts w:ascii="Cambria Math" w:hAnsi="Cambria Math" w:cstheme="minorHAnsi"/>
                    <w:lang w:val="en-US"/>
                  </w:rPr>
                  <m:t>p</m:t>
                </m:r>
              </m:sup>
            </m:sSup>
            <m:r>
              <w:rPr>
                <w:rFonts w:ascii="Cambria Math" w:hAnsi="Cambria Math" w:cstheme="minorHAnsi"/>
              </w:rPr>
              <m:t>)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d</m:t>
            </m:r>
          </m:sup>
        </m:sSup>
        <m:r>
          <w:rPr>
            <w:rFonts w:ascii="Cambria Math" w:hAnsi="Cambria Math" w:cstheme="minorHAnsi"/>
          </w:rPr>
          <m:t xml:space="preserve"> или </m:t>
        </m:r>
        <m:r>
          <w:rPr>
            <w:rFonts w:ascii="Cambria Math" w:hAnsi="Cambria Math" w:cstheme="minorHAnsi"/>
            <w:lang w:val="en-US"/>
          </w:rPr>
          <m:t>y</m:t>
        </m:r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a*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cos</m:t>
            </m:r>
            <m:r>
              <w:rPr>
                <w:rFonts w:ascii="Cambria Math" w:hAnsi="Cambria Math" w:cstheme="minorHAnsi"/>
              </w:rPr>
              <m:t>(</m:t>
            </m:r>
            <m:r>
              <w:rPr>
                <w:rFonts w:ascii="Cambria Math" w:hAnsi="Cambria Math" w:cstheme="minorHAnsi"/>
              </w:rPr>
              <m:t>b*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e>
              <m:sup>
                <m:r>
                  <w:rPr>
                    <w:rFonts w:ascii="Cambria Math" w:hAnsi="Cambria Math" w:cstheme="minorHAnsi"/>
                    <w:lang w:val="en-US"/>
                  </w:rPr>
                  <m:t>p</m:t>
                </m:r>
              </m:sup>
            </m:sSup>
            <m:r>
              <w:rPr>
                <w:rFonts w:ascii="Cambria Math" w:hAnsi="Cambria Math" w:cstheme="minorHAnsi"/>
              </w:rPr>
              <m:t>)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d</m:t>
            </m:r>
          </m:sup>
        </m:sSup>
        <m:r>
          <w:rPr>
            <w:rFonts w:ascii="Cambria Math" w:hAnsi="Cambria Math" w:cstheme="minorHAnsi"/>
          </w:rPr>
          <m:t xml:space="preserve"> или </m:t>
        </m:r>
        <m:r>
          <w:rPr>
            <w:rFonts w:ascii="Cambria Math" w:hAnsi="Cambria Math" w:cstheme="minorHAnsi"/>
            <w:lang w:val="en-US"/>
          </w:rPr>
          <m:t>y</m:t>
        </m:r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a*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tg</m:t>
            </m:r>
            <m:r>
              <w:rPr>
                <w:rFonts w:ascii="Cambria Math" w:hAnsi="Cambria Math" w:cstheme="minorHAnsi"/>
              </w:rPr>
              <m:t>(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  <w:lang w:val="en-US"/>
                  </w:rPr>
                  <m:t>b*</m:t>
                </m:r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e>
              <m:sup>
                <m:r>
                  <w:rPr>
                    <w:rFonts w:ascii="Cambria Math" w:hAnsi="Cambria Math" w:cstheme="minorHAnsi"/>
                    <w:lang w:val="en-US"/>
                  </w:rPr>
                  <m:t>p</m:t>
                </m:r>
              </m:sup>
            </m:sSup>
            <m:r>
              <w:rPr>
                <w:rFonts w:ascii="Cambria Math" w:hAnsi="Cambria Math" w:cstheme="minorHAnsi"/>
              </w:rPr>
              <m:t>)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d</m:t>
            </m:r>
          </m:sup>
        </m:sSup>
        <m:r>
          <w:rPr>
            <w:rFonts w:ascii="Cambria Math" w:hAnsi="Cambria Math" w:cstheme="minorHAnsi"/>
          </w:rPr>
          <m:t xml:space="preserve"> </m:t>
        </m:r>
      </m:oMath>
      <w:r w:rsidR="0082732D">
        <w:rPr>
          <w:rFonts w:eastAsiaTheme="minorEastAsia" w:cstheme="minorHAnsi"/>
        </w:rPr>
        <w:t xml:space="preserve">или </w:t>
      </w:r>
      <m:oMath>
        <m:r>
          <w:rPr>
            <w:rFonts w:ascii="Cambria Math" w:hAnsi="Cambria Math" w:cstheme="minorHAnsi"/>
            <w:lang w:val="en-US"/>
          </w:rPr>
          <m:t>y</m:t>
        </m:r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a*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c</m:t>
            </m:r>
            <m:r>
              <w:rPr>
                <w:rFonts w:ascii="Cambria Math" w:hAnsi="Cambria Math" w:cstheme="minorHAnsi"/>
              </w:rPr>
              <m:t>tg</m:t>
            </m:r>
            <m:r>
              <w:rPr>
                <w:rFonts w:ascii="Cambria Math" w:hAnsi="Cambria Math" w:cstheme="minorHAnsi"/>
              </w:rPr>
              <m:t>(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  <w:lang w:val="en-US"/>
                  </w:rPr>
                  <m:t>b*</m:t>
                </m:r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e>
              <m:sup>
                <m:r>
                  <w:rPr>
                    <w:rFonts w:ascii="Cambria Math" w:hAnsi="Cambria Math" w:cstheme="minorHAnsi"/>
                    <w:lang w:val="en-US"/>
                  </w:rPr>
                  <m:t>p</m:t>
                </m:r>
              </m:sup>
            </m:sSup>
            <m:r>
              <w:rPr>
                <w:rFonts w:ascii="Cambria Math" w:hAnsi="Cambria Math" w:cstheme="minorHAnsi"/>
              </w:rPr>
              <m:t>)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d</m:t>
            </m:r>
          </m:sup>
        </m:sSup>
      </m:oMath>
    </w:p>
    <w:p w14:paraId="181CE380" w14:textId="539DD6D9" w:rsidR="002E730A" w:rsidRPr="009A6DB3" w:rsidRDefault="002E730A" w:rsidP="009A6DB3">
      <w:pPr>
        <w:ind w:firstLine="708"/>
        <w:rPr>
          <w:rFonts w:eastAsiaTheme="minorEastAsia" w:cstheme="minorHAnsi"/>
          <w:b/>
          <w:bCs/>
          <w:sz w:val="24"/>
          <w:szCs w:val="24"/>
        </w:rPr>
      </w:pPr>
      <w:proofErr w:type="spellStart"/>
      <w:r w:rsidRPr="009A6DB3">
        <w:rPr>
          <w:rFonts w:eastAsiaTheme="minorEastAsia" w:cstheme="minorHAnsi"/>
          <w:b/>
          <w:bCs/>
          <w:sz w:val="24"/>
          <w:szCs w:val="24"/>
          <w:lang w:val="en-US"/>
        </w:rPr>
        <w:t>Описание</w:t>
      </w:r>
      <w:proofErr w:type="spellEnd"/>
      <w:r w:rsidRPr="009A6DB3">
        <w:rPr>
          <w:rFonts w:eastAsiaTheme="minorEastAsia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9A6DB3">
        <w:rPr>
          <w:rFonts w:eastAsiaTheme="minorEastAsia" w:cstheme="minorHAnsi"/>
          <w:b/>
          <w:bCs/>
          <w:sz w:val="24"/>
          <w:szCs w:val="24"/>
          <w:lang w:val="en-US"/>
        </w:rPr>
        <w:t>перечисления</w:t>
      </w:r>
      <w:proofErr w:type="spellEnd"/>
      <w:r w:rsidRPr="009A6DB3">
        <w:rPr>
          <w:rFonts w:eastAsiaTheme="minorEastAsia" w:cstheme="minorHAnsi"/>
          <w:b/>
          <w:bCs/>
          <w:sz w:val="24"/>
          <w:szCs w:val="24"/>
          <w:lang w:val="en-US"/>
        </w:rPr>
        <w:t xml:space="preserve"> (</w:t>
      </w:r>
      <w:proofErr w:type="spellStart"/>
      <w:r w:rsidRPr="009A6DB3">
        <w:rPr>
          <w:rFonts w:eastAsiaTheme="minorEastAsia" w:cstheme="minorHAnsi"/>
          <w:b/>
          <w:bCs/>
          <w:sz w:val="24"/>
          <w:szCs w:val="24"/>
          <w:lang w:val="en-US"/>
        </w:rPr>
        <w:t>enum</w:t>
      </w:r>
      <w:proofErr w:type="spellEnd"/>
      <w:r w:rsidRPr="009A6DB3">
        <w:rPr>
          <w:rFonts w:eastAsiaTheme="minorEastAsia" w:cstheme="minorHAnsi"/>
          <w:b/>
          <w:bCs/>
          <w:sz w:val="24"/>
          <w:szCs w:val="24"/>
          <w:lang w:val="en-US"/>
        </w:rPr>
        <w:t xml:space="preserve">) </w:t>
      </w:r>
      <w:r w:rsidRPr="009A6DB3">
        <w:rPr>
          <w:rFonts w:ascii="Consolas" w:eastAsiaTheme="minorEastAsia" w:hAnsi="Consolas" w:cstheme="minorHAnsi"/>
          <w:b/>
          <w:bCs/>
          <w:sz w:val="24"/>
          <w:szCs w:val="24"/>
          <w:lang w:val="en-US"/>
        </w:rPr>
        <w:t>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2"/>
        <w:gridCol w:w="4602"/>
      </w:tblGrid>
      <w:tr w:rsidR="007E4B9E" w14:paraId="6C848A25" w14:textId="77777777" w:rsidTr="007E4B9E">
        <w:tc>
          <w:tcPr>
            <w:tcW w:w="4602" w:type="dxa"/>
          </w:tcPr>
          <w:p w14:paraId="7B003E88" w14:textId="0B21FFFD" w:rsidR="007E4B9E" w:rsidRPr="00DF4471" w:rsidRDefault="002E730A" w:rsidP="00BA4278">
            <w:pPr>
              <w:rPr>
                <w:rFonts w:eastAsiaTheme="minorEastAsia" w:cstheme="minorHAnsi"/>
                <w:sz w:val="24"/>
                <w:szCs w:val="24"/>
              </w:rPr>
            </w:pPr>
            <w:r w:rsidRPr="00DF4471">
              <w:rPr>
                <w:rFonts w:eastAsiaTheme="minorEastAsia" w:cstheme="minorHAnsi"/>
                <w:sz w:val="24"/>
                <w:szCs w:val="24"/>
              </w:rPr>
              <w:t>Элемент</w:t>
            </w:r>
          </w:p>
        </w:tc>
        <w:tc>
          <w:tcPr>
            <w:tcW w:w="4602" w:type="dxa"/>
          </w:tcPr>
          <w:p w14:paraId="536BE031" w14:textId="2707A5C1" w:rsidR="007E4B9E" w:rsidRPr="00DF4471" w:rsidRDefault="00BF1316" w:rsidP="00BA4278">
            <w:pPr>
              <w:rPr>
                <w:rFonts w:eastAsiaTheme="minorEastAsia" w:cstheme="minorHAnsi"/>
                <w:sz w:val="24"/>
                <w:szCs w:val="24"/>
              </w:rPr>
            </w:pPr>
            <w:r w:rsidRPr="00DF4471">
              <w:rPr>
                <w:rFonts w:eastAsiaTheme="minorEastAsia" w:cstheme="minorHAnsi"/>
                <w:sz w:val="24"/>
                <w:szCs w:val="24"/>
              </w:rPr>
              <w:t>Значение</w:t>
            </w:r>
          </w:p>
        </w:tc>
      </w:tr>
      <w:tr w:rsidR="007E4B9E" w14:paraId="76EE9F44" w14:textId="77777777" w:rsidTr="007E4B9E">
        <w:tc>
          <w:tcPr>
            <w:tcW w:w="4602" w:type="dxa"/>
          </w:tcPr>
          <w:p w14:paraId="33B49F2F" w14:textId="4D3BF809" w:rsidR="007E4B9E" w:rsidRPr="00DF4471" w:rsidRDefault="00DF4471" w:rsidP="00BA4278">
            <w:pPr>
              <w:rPr>
                <w:rFonts w:ascii="Consolas" w:eastAsiaTheme="minorEastAsia" w:hAnsi="Consolas" w:cstheme="minorHAnsi"/>
                <w:sz w:val="24"/>
                <w:szCs w:val="24"/>
                <w:lang w:val="en-US"/>
              </w:rPr>
            </w:pPr>
            <w:r w:rsidRPr="00DF4471">
              <w:rPr>
                <w:rFonts w:ascii="Consolas" w:eastAsiaTheme="minorEastAsia" w:hAnsi="Consolas" w:cstheme="minorHAnsi"/>
                <w:sz w:val="24"/>
                <w:szCs w:val="24"/>
                <w:lang w:val="en-US"/>
              </w:rPr>
              <w:t>sinus</w:t>
            </w:r>
          </w:p>
        </w:tc>
        <w:tc>
          <w:tcPr>
            <w:tcW w:w="4602" w:type="dxa"/>
          </w:tcPr>
          <w:p w14:paraId="334B9DB9" w14:textId="09B41C11" w:rsidR="007E4B9E" w:rsidRPr="00DF4471" w:rsidRDefault="00DF4471" w:rsidP="00BA4278">
            <w:pPr>
              <w:rPr>
                <w:rFonts w:ascii="Consolas" w:eastAsiaTheme="minorEastAsia" w:hAnsi="Consolas" w:cstheme="minorHAnsi"/>
                <w:sz w:val="24"/>
                <w:szCs w:val="24"/>
                <w:lang w:val="en-US"/>
              </w:rPr>
            </w:pPr>
            <w:r w:rsidRPr="00DF4471">
              <w:rPr>
                <w:rFonts w:ascii="Consolas" w:eastAsiaTheme="minorEastAsia" w:hAnsi="Consolas" w:cstheme="minorHAnsi"/>
                <w:sz w:val="24"/>
                <w:szCs w:val="24"/>
                <w:lang w:val="en-US"/>
              </w:rPr>
              <w:t>1</w:t>
            </w:r>
          </w:p>
        </w:tc>
      </w:tr>
      <w:tr w:rsidR="007E4B9E" w14:paraId="4E78006C" w14:textId="77777777" w:rsidTr="007E4B9E">
        <w:tc>
          <w:tcPr>
            <w:tcW w:w="4602" w:type="dxa"/>
          </w:tcPr>
          <w:p w14:paraId="3B60E479" w14:textId="05C4629E" w:rsidR="007E4B9E" w:rsidRPr="00DF4471" w:rsidRDefault="00DF4471" w:rsidP="00BA4278">
            <w:pPr>
              <w:rPr>
                <w:rFonts w:ascii="Consolas" w:eastAsiaTheme="minorEastAsia" w:hAnsi="Consolas" w:cstheme="minorHAnsi"/>
                <w:sz w:val="24"/>
                <w:szCs w:val="24"/>
                <w:lang w:val="en-US"/>
              </w:rPr>
            </w:pPr>
            <w:proofErr w:type="spellStart"/>
            <w:r w:rsidRPr="00DF4471">
              <w:rPr>
                <w:rFonts w:ascii="Consolas" w:eastAsiaTheme="minorEastAsia" w:hAnsi="Consolas" w:cstheme="minorHAnsi"/>
                <w:sz w:val="24"/>
                <w:szCs w:val="24"/>
                <w:lang w:val="en-US"/>
              </w:rPr>
              <w:t>cosinus</w:t>
            </w:r>
            <w:proofErr w:type="spellEnd"/>
          </w:p>
        </w:tc>
        <w:tc>
          <w:tcPr>
            <w:tcW w:w="4602" w:type="dxa"/>
          </w:tcPr>
          <w:p w14:paraId="0F29B7AC" w14:textId="5DA567AE" w:rsidR="007E4B9E" w:rsidRPr="00DF4471" w:rsidRDefault="00DF4471" w:rsidP="00BA4278">
            <w:pPr>
              <w:rPr>
                <w:rFonts w:ascii="Consolas" w:eastAsiaTheme="minorEastAsia" w:hAnsi="Consolas" w:cstheme="minorHAnsi"/>
                <w:sz w:val="24"/>
                <w:szCs w:val="24"/>
                <w:lang w:val="en-US"/>
              </w:rPr>
            </w:pPr>
            <w:r w:rsidRPr="00DF4471">
              <w:rPr>
                <w:rFonts w:ascii="Consolas" w:eastAsiaTheme="minorEastAsia" w:hAnsi="Consolas" w:cstheme="minorHAnsi"/>
                <w:sz w:val="24"/>
                <w:szCs w:val="24"/>
                <w:lang w:val="en-US"/>
              </w:rPr>
              <w:t>2</w:t>
            </w:r>
          </w:p>
        </w:tc>
      </w:tr>
      <w:tr w:rsidR="007E4B9E" w14:paraId="7D432393" w14:textId="77777777" w:rsidTr="00DF4471">
        <w:trPr>
          <w:trHeight w:val="70"/>
        </w:trPr>
        <w:tc>
          <w:tcPr>
            <w:tcW w:w="4602" w:type="dxa"/>
          </w:tcPr>
          <w:p w14:paraId="6CB51F40" w14:textId="36530ECC" w:rsidR="007E4B9E" w:rsidRPr="00DF4471" w:rsidRDefault="00DF4471" w:rsidP="00BA4278">
            <w:pPr>
              <w:rPr>
                <w:rFonts w:ascii="Consolas" w:eastAsiaTheme="minorEastAsia" w:hAnsi="Consolas" w:cstheme="minorHAnsi"/>
                <w:sz w:val="24"/>
                <w:szCs w:val="24"/>
                <w:lang w:val="en-US"/>
              </w:rPr>
            </w:pPr>
            <w:proofErr w:type="spellStart"/>
            <w:r w:rsidRPr="00DF4471">
              <w:rPr>
                <w:rFonts w:ascii="Consolas" w:eastAsiaTheme="minorEastAsia" w:hAnsi="Consolas" w:cstheme="minorHAnsi"/>
                <w:sz w:val="24"/>
                <w:szCs w:val="24"/>
                <w:lang w:val="en-US"/>
              </w:rPr>
              <w:t>tangens</w:t>
            </w:r>
            <w:proofErr w:type="spellEnd"/>
          </w:p>
        </w:tc>
        <w:tc>
          <w:tcPr>
            <w:tcW w:w="4602" w:type="dxa"/>
          </w:tcPr>
          <w:p w14:paraId="7B7CC94A" w14:textId="2D875E32" w:rsidR="007E4B9E" w:rsidRPr="00DF4471" w:rsidRDefault="00DF4471" w:rsidP="00BA4278">
            <w:pPr>
              <w:rPr>
                <w:rFonts w:ascii="Consolas" w:eastAsiaTheme="minorEastAsia" w:hAnsi="Consolas" w:cstheme="minorHAnsi"/>
                <w:sz w:val="24"/>
                <w:szCs w:val="24"/>
                <w:lang w:val="en-US"/>
              </w:rPr>
            </w:pPr>
            <w:r w:rsidRPr="00DF4471">
              <w:rPr>
                <w:rFonts w:ascii="Consolas" w:eastAsiaTheme="minorEastAsia" w:hAnsi="Consolas" w:cstheme="minorHAnsi"/>
                <w:sz w:val="24"/>
                <w:szCs w:val="24"/>
                <w:lang w:val="en-US"/>
              </w:rPr>
              <w:t>3</w:t>
            </w:r>
          </w:p>
        </w:tc>
      </w:tr>
      <w:tr w:rsidR="007E4B9E" w14:paraId="1CA89612" w14:textId="77777777" w:rsidTr="007E4B9E">
        <w:tc>
          <w:tcPr>
            <w:tcW w:w="4602" w:type="dxa"/>
          </w:tcPr>
          <w:p w14:paraId="13B8BCCF" w14:textId="2A8349D4" w:rsidR="007E4B9E" w:rsidRPr="00DF4471" w:rsidRDefault="00DF4471" w:rsidP="00BA4278">
            <w:pPr>
              <w:rPr>
                <w:rFonts w:ascii="Consolas" w:eastAsiaTheme="minorEastAsia" w:hAnsi="Consolas" w:cstheme="minorHAnsi"/>
                <w:sz w:val="24"/>
                <w:szCs w:val="24"/>
                <w:lang w:val="en-US"/>
              </w:rPr>
            </w:pPr>
            <w:proofErr w:type="spellStart"/>
            <w:r w:rsidRPr="00DF4471">
              <w:rPr>
                <w:rFonts w:ascii="Consolas" w:eastAsiaTheme="minorEastAsia" w:hAnsi="Consolas" w:cstheme="minorHAnsi"/>
                <w:sz w:val="24"/>
                <w:szCs w:val="24"/>
                <w:lang w:val="en-US"/>
              </w:rPr>
              <w:t>cotangens</w:t>
            </w:r>
            <w:proofErr w:type="spellEnd"/>
          </w:p>
        </w:tc>
        <w:tc>
          <w:tcPr>
            <w:tcW w:w="4602" w:type="dxa"/>
          </w:tcPr>
          <w:p w14:paraId="31301529" w14:textId="3D3571CA" w:rsidR="007E4B9E" w:rsidRPr="00DF4471" w:rsidRDefault="00DF4471" w:rsidP="00BA4278">
            <w:pPr>
              <w:rPr>
                <w:rFonts w:ascii="Consolas" w:eastAsiaTheme="minorEastAsia" w:hAnsi="Consolas" w:cstheme="minorHAnsi"/>
                <w:sz w:val="24"/>
                <w:szCs w:val="24"/>
                <w:lang w:val="en-US"/>
              </w:rPr>
            </w:pPr>
            <w:r w:rsidRPr="00DF4471">
              <w:rPr>
                <w:rFonts w:ascii="Consolas" w:eastAsiaTheme="minorEastAsia" w:hAnsi="Consolas" w:cstheme="minorHAnsi"/>
                <w:sz w:val="24"/>
                <w:szCs w:val="24"/>
                <w:lang w:val="en-US"/>
              </w:rPr>
              <w:t>4</w:t>
            </w:r>
          </w:p>
        </w:tc>
      </w:tr>
    </w:tbl>
    <w:p w14:paraId="6B25900B" w14:textId="77777777" w:rsidR="00257A1F" w:rsidRDefault="00257A1F" w:rsidP="00BA4278">
      <w:pPr>
        <w:rPr>
          <w:rFonts w:eastAsiaTheme="minorEastAsia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2"/>
        <w:gridCol w:w="2538"/>
        <w:gridCol w:w="1800"/>
        <w:gridCol w:w="2934"/>
      </w:tblGrid>
      <w:tr w:rsidR="009434B8" w:rsidRPr="002F1074" w14:paraId="52268F82" w14:textId="77777777" w:rsidTr="002433DB">
        <w:tc>
          <w:tcPr>
            <w:tcW w:w="1932" w:type="dxa"/>
          </w:tcPr>
          <w:p w14:paraId="389D56D3" w14:textId="77777777" w:rsidR="009434B8" w:rsidRPr="00091DFA" w:rsidRDefault="009434B8" w:rsidP="006A78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Элемент класса</w:t>
            </w:r>
          </w:p>
        </w:tc>
        <w:tc>
          <w:tcPr>
            <w:tcW w:w="2545" w:type="dxa"/>
          </w:tcPr>
          <w:p w14:paraId="0718B7C5" w14:textId="77777777" w:rsidR="009434B8" w:rsidRPr="002F1074" w:rsidRDefault="009434B8" w:rsidP="006A7843">
            <w:pPr>
              <w:rPr>
                <w:sz w:val="24"/>
                <w:szCs w:val="24"/>
              </w:rPr>
            </w:pPr>
            <w:r w:rsidRPr="002F1074">
              <w:rPr>
                <w:sz w:val="24"/>
                <w:szCs w:val="24"/>
              </w:rPr>
              <w:t>Принимаемое значение (функции) / Тип (э</w:t>
            </w:r>
            <w:r>
              <w:rPr>
                <w:sz w:val="24"/>
                <w:szCs w:val="24"/>
              </w:rPr>
              <w:t>лементы)</w:t>
            </w:r>
          </w:p>
        </w:tc>
        <w:tc>
          <w:tcPr>
            <w:tcW w:w="1759" w:type="dxa"/>
          </w:tcPr>
          <w:p w14:paraId="5A4EAF3F" w14:textId="77777777" w:rsidR="009434B8" w:rsidRPr="002F1074" w:rsidRDefault="009434B8" w:rsidP="006A78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Возвращаемое значение (функции)</w:t>
            </w:r>
          </w:p>
        </w:tc>
        <w:tc>
          <w:tcPr>
            <w:tcW w:w="2968" w:type="dxa"/>
          </w:tcPr>
          <w:p w14:paraId="17A5E3F3" w14:textId="77777777" w:rsidR="009434B8" w:rsidRPr="002F1074" w:rsidRDefault="009434B8" w:rsidP="006A78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Роль</w:t>
            </w:r>
          </w:p>
        </w:tc>
      </w:tr>
      <w:tr w:rsidR="009434B8" w:rsidRPr="00A72928" w14:paraId="6BAFE10F" w14:textId="77777777" w:rsidTr="006A7843">
        <w:tc>
          <w:tcPr>
            <w:tcW w:w="9204" w:type="dxa"/>
            <w:gridSpan w:val="4"/>
          </w:tcPr>
          <w:p w14:paraId="2C5C4AD7" w14:textId="77777777" w:rsidR="009434B8" w:rsidRPr="00A72928" w:rsidRDefault="009434B8" w:rsidP="006A7843">
            <w:pPr>
              <w:jc w:val="center"/>
              <w:rPr>
                <w:sz w:val="24"/>
                <w:szCs w:val="24"/>
              </w:rPr>
            </w:pPr>
            <w:proofErr w:type="gramStart"/>
            <w:r w:rsidRPr="00A72928">
              <w:rPr>
                <w:sz w:val="28"/>
                <w:szCs w:val="28"/>
              </w:rPr>
              <w:t xml:space="preserve">Доступ </w:t>
            </w:r>
            <w:r w:rsidRPr="00A72928">
              <w:rPr>
                <w:sz w:val="28"/>
                <w:szCs w:val="28"/>
                <w:lang w:val="en-US"/>
              </w:rPr>
              <w:t>:</w:t>
            </w:r>
            <w:proofErr w:type="gramEnd"/>
            <w:r w:rsidRPr="00A72928">
              <w:rPr>
                <w:sz w:val="28"/>
                <w:szCs w:val="28"/>
                <w:lang w:val="en-US"/>
              </w:rPr>
              <w:t xml:space="preserve"> </w:t>
            </w:r>
            <w:r w:rsidRPr="00C47B9F">
              <w:rPr>
                <w:rFonts w:ascii="Consolas" w:hAnsi="Consolas" w:cs="Courier New"/>
                <w:sz w:val="24"/>
                <w:szCs w:val="24"/>
                <w:lang w:val="en-US"/>
              </w:rPr>
              <w:t>protected</w:t>
            </w:r>
          </w:p>
        </w:tc>
      </w:tr>
      <w:tr w:rsidR="009434B8" w:rsidRPr="009B4A56" w14:paraId="48D707C4" w14:textId="77777777" w:rsidTr="002433DB">
        <w:tc>
          <w:tcPr>
            <w:tcW w:w="1932" w:type="dxa"/>
          </w:tcPr>
          <w:p w14:paraId="5559FD2D" w14:textId="6DA77028" w:rsidR="009434B8" w:rsidRPr="00C47B9F" w:rsidRDefault="00E5363B" w:rsidP="006A7843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prearg</w:t>
            </w:r>
            <w:proofErr w:type="spellEnd"/>
          </w:p>
        </w:tc>
        <w:tc>
          <w:tcPr>
            <w:tcW w:w="2545" w:type="dxa"/>
          </w:tcPr>
          <w:p w14:paraId="78528395" w14:textId="404F467A" w:rsidR="009434B8" w:rsidRPr="00C47B9F" w:rsidRDefault="009434B8" w:rsidP="006A7843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double</w:t>
            </w:r>
            <w:r w:rsidR="005106B4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</w:t>
            </w:r>
            <w:r w:rsidR="005106B4">
              <w:rPr>
                <w:rFonts w:ascii="Consolas" w:hAnsi="Consolas" w:cs="Courier New"/>
                <w:sz w:val="24"/>
                <w:szCs w:val="24"/>
                <w:lang w:val="en-US"/>
              </w:rPr>
              <w:t>(</w:t>
            </w:r>
            <w:proofErr w:type="spellStart"/>
            <w:r w:rsidR="005106B4">
              <w:rPr>
                <w:rFonts w:ascii="Consolas" w:hAnsi="Consolas" w:cs="Courier New"/>
                <w:sz w:val="24"/>
                <w:szCs w:val="24"/>
              </w:rPr>
              <w:t>умолч</w:t>
            </w:r>
            <w:proofErr w:type="spellEnd"/>
            <w:r w:rsidR="005106B4">
              <w:rPr>
                <w:rFonts w:ascii="Consolas" w:hAnsi="Consolas" w:cs="Courier New"/>
                <w:sz w:val="24"/>
                <w:szCs w:val="24"/>
              </w:rPr>
              <w:t>. = 1)</w:t>
            </w:r>
          </w:p>
        </w:tc>
        <w:tc>
          <w:tcPr>
            <w:tcW w:w="1759" w:type="dxa"/>
          </w:tcPr>
          <w:p w14:paraId="108EDBF9" w14:textId="77777777" w:rsidR="009434B8" w:rsidRPr="00C47B9F" w:rsidRDefault="009434B8" w:rsidP="006A7843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</w:p>
        </w:tc>
        <w:tc>
          <w:tcPr>
            <w:tcW w:w="2968" w:type="dxa"/>
          </w:tcPr>
          <w:p w14:paraId="5399A836" w14:textId="77777777" w:rsidR="009434B8" w:rsidRPr="009B4A56" w:rsidRDefault="009434B8" w:rsidP="006A78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Аргумент </w:t>
            </w:r>
            <w:r>
              <w:rPr>
                <w:sz w:val="24"/>
                <w:szCs w:val="24"/>
                <w:lang w:val="en-US"/>
              </w:rPr>
              <w:t>“a” функци</w:t>
            </w:r>
            <w:r>
              <w:rPr>
                <w:sz w:val="24"/>
                <w:szCs w:val="24"/>
              </w:rPr>
              <w:t>и</w:t>
            </w:r>
          </w:p>
        </w:tc>
      </w:tr>
      <w:tr w:rsidR="005B4786" w:rsidRPr="009B4A56" w14:paraId="75546839" w14:textId="77777777" w:rsidTr="002433DB">
        <w:tc>
          <w:tcPr>
            <w:tcW w:w="1932" w:type="dxa"/>
          </w:tcPr>
          <w:p w14:paraId="29370061" w14:textId="59305631" w:rsidR="005B4786" w:rsidRDefault="005B4786" w:rsidP="006A7843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inarg</w:t>
            </w:r>
            <w:proofErr w:type="spellEnd"/>
          </w:p>
        </w:tc>
        <w:tc>
          <w:tcPr>
            <w:tcW w:w="2545" w:type="dxa"/>
          </w:tcPr>
          <w:p w14:paraId="3E166207" w14:textId="63D2015A" w:rsidR="005B4786" w:rsidRPr="005B4786" w:rsidRDefault="005B4786" w:rsidP="006A7843">
            <w:pPr>
              <w:rPr>
                <w:rFonts w:ascii="Consolas" w:hAnsi="Consolas" w:cs="Courier New"/>
                <w:sz w:val="24"/>
                <w:szCs w:val="24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double (</w:t>
            </w:r>
            <w:proofErr w:type="spellStart"/>
            <w:r>
              <w:rPr>
                <w:rFonts w:ascii="Consolas" w:hAnsi="Consolas" w:cs="Courier New"/>
                <w:sz w:val="24"/>
                <w:szCs w:val="24"/>
              </w:rPr>
              <w:t>умолч</w:t>
            </w:r>
            <w:proofErr w:type="spellEnd"/>
            <w:r>
              <w:rPr>
                <w:rFonts w:ascii="Consolas" w:hAnsi="Consolas" w:cs="Courier New"/>
                <w:sz w:val="24"/>
                <w:szCs w:val="24"/>
              </w:rPr>
              <w:t>. = 1)</w:t>
            </w:r>
          </w:p>
        </w:tc>
        <w:tc>
          <w:tcPr>
            <w:tcW w:w="1759" w:type="dxa"/>
          </w:tcPr>
          <w:p w14:paraId="7BBB89BF" w14:textId="77777777" w:rsidR="005B4786" w:rsidRPr="00C47B9F" w:rsidRDefault="005B4786" w:rsidP="006A7843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</w:p>
        </w:tc>
        <w:tc>
          <w:tcPr>
            <w:tcW w:w="2968" w:type="dxa"/>
          </w:tcPr>
          <w:p w14:paraId="64A0511B" w14:textId="59702E5D" w:rsidR="005B4786" w:rsidRPr="005106B4" w:rsidRDefault="005106B4" w:rsidP="006A78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Аргумент </w:t>
            </w:r>
            <w:r>
              <w:rPr>
                <w:sz w:val="24"/>
                <w:szCs w:val="24"/>
                <w:lang w:val="en-US"/>
              </w:rPr>
              <w:t>“</w:t>
            </w:r>
            <w:r>
              <w:rPr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  <w:lang w:val="en-US"/>
              </w:rPr>
              <w:t>” функци</w:t>
            </w:r>
            <w:r>
              <w:rPr>
                <w:sz w:val="24"/>
                <w:szCs w:val="24"/>
              </w:rPr>
              <w:t>и</w:t>
            </w:r>
          </w:p>
        </w:tc>
      </w:tr>
      <w:tr w:rsidR="0007595A" w:rsidRPr="009B4A56" w14:paraId="7664A291" w14:textId="77777777" w:rsidTr="002433DB">
        <w:tc>
          <w:tcPr>
            <w:tcW w:w="1932" w:type="dxa"/>
          </w:tcPr>
          <w:p w14:paraId="35964625" w14:textId="399AC164" w:rsidR="0007595A" w:rsidRDefault="0007595A" w:rsidP="0007595A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xpow</w:t>
            </w:r>
            <w:proofErr w:type="spellEnd"/>
          </w:p>
        </w:tc>
        <w:tc>
          <w:tcPr>
            <w:tcW w:w="2545" w:type="dxa"/>
          </w:tcPr>
          <w:p w14:paraId="1E571033" w14:textId="77777777" w:rsidR="0007595A" w:rsidRDefault="0007595A" w:rsidP="0007595A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int</w:t>
            </w:r>
          </w:p>
          <w:p w14:paraId="610DD5AD" w14:textId="4442C25F" w:rsidR="0007595A" w:rsidRDefault="0007595A" w:rsidP="0007595A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Consolas" w:hAnsi="Consolas" w:cs="Courier New"/>
                <w:sz w:val="24"/>
                <w:szCs w:val="24"/>
              </w:rPr>
              <w:t>умолч</w:t>
            </w:r>
            <w:proofErr w:type="spellEnd"/>
            <w:r>
              <w:rPr>
                <w:rFonts w:ascii="Consolas" w:hAnsi="Consolas" w:cs="Courier New"/>
                <w:sz w:val="24"/>
                <w:szCs w:val="24"/>
              </w:rPr>
              <w:t>. = 1)</w:t>
            </w:r>
          </w:p>
        </w:tc>
        <w:tc>
          <w:tcPr>
            <w:tcW w:w="1759" w:type="dxa"/>
          </w:tcPr>
          <w:p w14:paraId="6ACB3EB0" w14:textId="77777777" w:rsidR="0007595A" w:rsidRPr="00C47B9F" w:rsidRDefault="0007595A" w:rsidP="0007595A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</w:p>
        </w:tc>
        <w:tc>
          <w:tcPr>
            <w:tcW w:w="2968" w:type="dxa"/>
          </w:tcPr>
          <w:p w14:paraId="1230D4E9" w14:textId="3DBA78C2" w:rsidR="0007595A" w:rsidRDefault="0007595A" w:rsidP="000759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Аргумент </w:t>
            </w:r>
            <w:r>
              <w:rPr>
                <w:sz w:val="24"/>
                <w:szCs w:val="24"/>
                <w:lang w:val="en-US"/>
              </w:rPr>
              <w:t>“</w:t>
            </w:r>
            <w:r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lang w:val="en-US"/>
              </w:rPr>
              <w:t>” функци</w:t>
            </w:r>
            <w:r>
              <w:rPr>
                <w:sz w:val="24"/>
                <w:szCs w:val="24"/>
              </w:rPr>
              <w:t>и</w:t>
            </w:r>
          </w:p>
        </w:tc>
      </w:tr>
      <w:tr w:rsidR="0007595A" w:rsidRPr="009B4A56" w14:paraId="10E0880A" w14:textId="77777777" w:rsidTr="002433DB">
        <w:tc>
          <w:tcPr>
            <w:tcW w:w="1932" w:type="dxa"/>
          </w:tcPr>
          <w:p w14:paraId="220C6138" w14:textId="4AF69ADE" w:rsidR="0007595A" w:rsidRDefault="0007595A" w:rsidP="0007595A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fpow</w:t>
            </w:r>
            <w:proofErr w:type="spellEnd"/>
          </w:p>
        </w:tc>
        <w:tc>
          <w:tcPr>
            <w:tcW w:w="2545" w:type="dxa"/>
          </w:tcPr>
          <w:p w14:paraId="2D3B15E1" w14:textId="77777777" w:rsidR="0007595A" w:rsidRDefault="0007595A" w:rsidP="0007595A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int</w:t>
            </w:r>
          </w:p>
          <w:p w14:paraId="4FFA6E12" w14:textId="2CE6CC5F" w:rsidR="0007595A" w:rsidRDefault="0007595A" w:rsidP="0007595A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Consolas" w:hAnsi="Consolas" w:cs="Courier New"/>
                <w:sz w:val="24"/>
                <w:szCs w:val="24"/>
              </w:rPr>
              <w:t>умолч</w:t>
            </w:r>
            <w:proofErr w:type="spellEnd"/>
            <w:r>
              <w:rPr>
                <w:rFonts w:ascii="Consolas" w:hAnsi="Consolas" w:cs="Courier New"/>
                <w:sz w:val="24"/>
                <w:szCs w:val="24"/>
              </w:rPr>
              <w:t>. = 1)</w:t>
            </w:r>
          </w:p>
        </w:tc>
        <w:tc>
          <w:tcPr>
            <w:tcW w:w="1759" w:type="dxa"/>
          </w:tcPr>
          <w:p w14:paraId="555D8261" w14:textId="77777777" w:rsidR="0007595A" w:rsidRPr="00C47B9F" w:rsidRDefault="0007595A" w:rsidP="0007595A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</w:p>
        </w:tc>
        <w:tc>
          <w:tcPr>
            <w:tcW w:w="2968" w:type="dxa"/>
          </w:tcPr>
          <w:p w14:paraId="7F5F94E8" w14:textId="5A761EF4" w:rsidR="0007595A" w:rsidRDefault="0007595A" w:rsidP="000759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Аргумент </w:t>
            </w:r>
            <w:r>
              <w:rPr>
                <w:sz w:val="24"/>
                <w:szCs w:val="24"/>
                <w:lang w:val="en-US"/>
              </w:rPr>
              <w:t>“</w:t>
            </w:r>
            <w:r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en-US"/>
              </w:rPr>
              <w:t>” функци</w:t>
            </w:r>
            <w:r>
              <w:rPr>
                <w:sz w:val="24"/>
                <w:szCs w:val="24"/>
              </w:rPr>
              <w:t>и</w:t>
            </w:r>
          </w:p>
        </w:tc>
      </w:tr>
      <w:tr w:rsidR="00D327CE" w:rsidRPr="009B4A56" w14:paraId="5A492BD7" w14:textId="77777777" w:rsidTr="002433DB">
        <w:tc>
          <w:tcPr>
            <w:tcW w:w="1932" w:type="dxa"/>
          </w:tcPr>
          <w:p w14:paraId="34D0ABEA" w14:textId="154B6049" w:rsidR="00D327CE" w:rsidRDefault="00D327CE" w:rsidP="0007595A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Ft</w:t>
            </w:r>
          </w:p>
        </w:tc>
        <w:tc>
          <w:tcPr>
            <w:tcW w:w="2545" w:type="dxa"/>
          </w:tcPr>
          <w:p w14:paraId="445FEEDF" w14:textId="7315C049" w:rsidR="00D327CE" w:rsidRDefault="00D327CE" w:rsidP="0007595A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enum</w:t>
            </w:r>
            <w:proofErr w:type="spellEnd"/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type</w:t>
            </w:r>
          </w:p>
        </w:tc>
        <w:tc>
          <w:tcPr>
            <w:tcW w:w="1759" w:type="dxa"/>
          </w:tcPr>
          <w:p w14:paraId="2F5BCA10" w14:textId="77777777" w:rsidR="00D327CE" w:rsidRPr="00C47B9F" w:rsidRDefault="00D327CE" w:rsidP="0007595A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</w:p>
        </w:tc>
        <w:tc>
          <w:tcPr>
            <w:tcW w:w="2968" w:type="dxa"/>
          </w:tcPr>
          <w:p w14:paraId="6F63949D" w14:textId="77777777" w:rsidR="00D327CE" w:rsidRDefault="00D327CE" w:rsidP="0007595A">
            <w:pPr>
              <w:rPr>
                <w:sz w:val="24"/>
                <w:szCs w:val="24"/>
              </w:rPr>
            </w:pPr>
          </w:p>
        </w:tc>
      </w:tr>
      <w:tr w:rsidR="0007595A" w14:paraId="5B27F974" w14:textId="77777777" w:rsidTr="006A7843">
        <w:tc>
          <w:tcPr>
            <w:tcW w:w="9204" w:type="dxa"/>
            <w:gridSpan w:val="4"/>
          </w:tcPr>
          <w:p w14:paraId="6622ABDC" w14:textId="77777777" w:rsidR="0007595A" w:rsidRDefault="0007595A" w:rsidP="0007595A">
            <w:pPr>
              <w:jc w:val="center"/>
              <w:rPr>
                <w:sz w:val="24"/>
                <w:szCs w:val="24"/>
              </w:rPr>
            </w:pPr>
            <w:proofErr w:type="gramStart"/>
            <w:r w:rsidRPr="00A72928">
              <w:rPr>
                <w:sz w:val="28"/>
                <w:szCs w:val="28"/>
              </w:rPr>
              <w:t xml:space="preserve">Доступ </w:t>
            </w:r>
            <w:r w:rsidRPr="00A72928">
              <w:rPr>
                <w:sz w:val="28"/>
                <w:szCs w:val="28"/>
                <w:lang w:val="en-US"/>
              </w:rPr>
              <w:t>:</w:t>
            </w:r>
            <w:proofErr w:type="gramEnd"/>
            <w:r w:rsidRPr="00A72928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public</w:t>
            </w:r>
          </w:p>
        </w:tc>
      </w:tr>
      <w:tr w:rsidR="0007595A" w:rsidRPr="007F512C" w14:paraId="0C055EAF" w14:textId="77777777" w:rsidTr="002433DB">
        <w:tc>
          <w:tcPr>
            <w:tcW w:w="1932" w:type="dxa"/>
          </w:tcPr>
          <w:p w14:paraId="2799AB83" w14:textId="19276201" w:rsidR="0007595A" w:rsidRDefault="00592DD8" w:rsidP="0007595A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Trigonometry</w:t>
            </w:r>
          </w:p>
        </w:tc>
        <w:tc>
          <w:tcPr>
            <w:tcW w:w="2545" w:type="dxa"/>
          </w:tcPr>
          <w:p w14:paraId="01526199" w14:textId="77777777" w:rsidR="00100D98" w:rsidRDefault="0040441D" w:rsidP="0007595A">
            <w:pPr>
              <w:rPr>
                <w:rFonts w:ascii="Consolas" w:hAnsi="Consolas" w:cs="Cascadia Mono"/>
                <w:sz w:val="24"/>
                <w:szCs w:val="24"/>
                <w:lang w:val="en-US"/>
              </w:rPr>
            </w:pPr>
            <w:r w:rsidRPr="00301730">
              <w:rPr>
                <w:rFonts w:ascii="Consolas" w:hAnsi="Consolas" w:cs="Cascadia Mono"/>
                <w:sz w:val="24"/>
                <w:szCs w:val="24"/>
                <w:lang w:val="en-US"/>
              </w:rPr>
              <w:t xml:space="preserve">double </w:t>
            </w:r>
            <w:proofErr w:type="spellStart"/>
            <w:r w:rsidRPr="00301730">
              <w:rPr>
                <w:rFonts w:ascii="Consolas" w:hAnsi="Consolas" w:cs="Cascadia Mono"/>
                <w:sz w:val="24"/>
                <w:szCs w:val="24"/>
                <w:lang w:val="en-US"/>
              </w:rPr>
              <w:t>FunctionArgument</w:t>
            </w:r>
            <w:proofErr w:type="spellEnd"/>
          </w:p>
          <w:p w14:paraId="244E16DA" w14:textId="77777777" w:rsidR="002D6DC6" w:rsidRDefault="00100D98" w:rsidP="0007595A">
            <w:pPr>
              <w:rPr>
                <w:rFonts w:ascii="Consolas" w:hAnsi="Consolas" w:cs="Cascadia Mono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Consolas" w:hAnsi="Consolas" w:cs="Courier New"/>
                <w:sz w:val="24"/>
                <w:szCs w:val="24"/>
              </w:rPr>
              <w:t>умолч</w:t>
            </w:r>
            <w:proofErr w:type="spellEnd"/>
            <w:r w:rsidRPr="00100D98">
              <w:rPr>
                <w:rFonts w:ascii="Consolas" w:hAnsi="Consolas" w:cs="Courier New"/>
                <w:sz w:val="24"/>
                <w:szCs w:val="24"/>
                <w:lang w:val="en-US"/>
              </w:rPr>
              <w:t>. = 1</w:t>
            </w:r>
            <w:r w:rsidR="002D6DC6">
              <w:rPr>
                <w:rFonts w:ascii="Consolas" w:hAnsi="Consolas" w:cs="Courier New"/>
                <w:sz w:val="24"/>
                <w:szCs w:val="24"/>
                <w:lang w:val="en-US"/>
              </w:rPr>
              <w:t>)</w:t>
            </w:r>
            <w:r w:rsidR="0040441D" w:rsidRPr="00301730">
              <w:rPr>
                <w:rFonts w:ascii="Consolas" w:hAnsi="Consolas" w:cs="Cascadia Mono"/>
                <w:sz w:val="24"/>
                <w:szCs w:val="24"/>
                <w:lang w:val="en-US"/>
              </w:rPr>
              <w:t xml:space="preserve">, double </w:t>
            </w:r>
            <w:proofErr w:type="spellStart"/>
            <w:r w:rsidR="0040441D" w:rsidRPr="00301730">
              <w:rPr>
                <w:rFonts w:ascii="Consolas" w:hAnsi="Consolas" w:cs="Cascadia Mono"/>
                <w:sz w:val="24"/>
                <w:szCs w:val="24"/>
                <w:lang w:val="en-US"/>
              </w:rPr>
              <w:t>XArgument</w:t>
            </w:r>
            <w:proofErr w:type="spellEnd"/>
            <w:r>
              <w:rPr>
                <w:rFonts w:ascii="Consolas" w:hAnsi="Consolas" w:cs="Cascadia Mono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Consolas" w:hAnsi="Consolas" w:cs="Courier New"/>
                <w:sz w:val="24"/>
                <w:szCs w:val="24"/>
              </w:rPr>
              <w:t>умолч</w:t>
            </w:r>
            <w:proofErr w:type="spellEnd"/>
            <w:r w:rsidRPr="00100D98">
              <w:rPr>
                <w:rFonts w:ascii="Consolas" w:hAnsi="Consolas" w:cs="Courier New"/>
                <w:sz w:val="24"/>
                <w:szCs w:val="24"/>
                <w:lang w:val="en-US"/>
              </w:rPr>
              <w:t>. = 1)</w:t>
            </w:r>
            <w:r w:rsidR="0040441D" w:rsidRPr="00301730">
              <w:rPr>
                <w:rFonts w:ascii="Consolas" w:hAnsi="Consolas" w:cs="Cascadia Mono"/>
                <w:sz w:val="24"/>
                <w:szCs w:val="24"/>
                <w:lang w:val="en-US"/>
              </w:rPr>
              <w:t>,</w:t>
            </w:r>
          </w:p>
          <w:p w14:paraId="36113434" w14:textId="23EF098C" w:rsidR="00100D98" w:rsidRDefault="0040441D" w:rsidP="0007595A">
            <w:pPr>
              <w:rPr>
                <w:rFonts w:ascii="Consolas" w:hAnsi="Consolas" w:cs="Cascadia Mono"/>
                <w:sz w:val="24"/>
                <w:szCs w:val="24"/>
                <w:lang w:val="en-US"/>
              </w:rPr>
            </w:pPr>
            <w:r w:rsidRPr="00301730">
              <w:rPr>
                <w:rFonts w:ascii="Consolas" w:hAnsi="Consolas" w:cs="Cascadia Mono"/>
                <w:sz w:val="24"/>
                <w:szCs w:val="24"/>
                <w:lang w:val="en-US"/>
              </w:rPr>
              <w:t>int XPower</w:t>
            </w:r>
          </w:p>
          <w:p w14:paraId="24FCAC65" w14:textId="77777777" w:rsidR="002D6DC6" w:rsidRDefault="00100D98" w:rsidP="0007595A">
            <w:pPr>
              <w:rPr>
                <w:rFonts w:ascii="Consolas" w:hAnsi="Consolas" w:cs="Cascadia Mono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Consolas" w:hAnsi="Consolas" w:cs="Courier New"/>
                <w:sz w:val="24"/>
                <w:szCs w:val="24"/>
              </w:rPr>
              <w:t>умолч</w:t>
            </w:r>
            <w:proofErr w:type="spellEnd"/>
            <w:r w:rsidRPr="002D6DC6">
              <w:rPr>
                <w:rFonts w:ascii="Consolas" w:hAnsi="Consolas" w:cs="Courier New"/>
                <w:sz w:val="24"/>
                <w:szCs w:val="24"/>
                <w:lang w:val="en-US"/>
              </w:rPr>
              <w:t>. = 1)</w:t>
            </w:r>
            <w:r w:rsidR="0040441D" w:rsidRPr="00301730">
              <w:rPr>
                <w:rFonts w:ascii="Consolas" w:hAnsi="Consolas" w:cs="Cascadia Mono"/>
                <w:sz w:val="24"/>
                <w:szCs w:val="24"/>
                <w:lang w:val="en-US"/>
              </w:rPr>
              <w:t>,</w:t>
            </w:r>
          </w:p>
          <w:p w14:paraId="5361A7FB" w14:textId="4D392992" w:rsidR="00F21C0A" w:rsidRDefault="0040441D" w:rsidP="0007595A">
            <w:pPr>
              <w:rPr>
                <w:rFonts w:ascii="Consolas" w:hAnsi="Consolas" w:cs="Cascadia Mono"/>
                <w:sz w:val="24"/>
                <w:szCs w:val="24"/>
                <w:lang w:val="en-US"/>
              </w:rPr>
            </w:pPr>
            <w:r w:rsidRPr="00301730">
              <w:rPr>
                <w:rFonts w:ascii="Consolas" w:hAnsi="Consolas" w:cs="Cascadia Mono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301730">
              <w:rPr>
                <w:rFonts w:ascii="Consolas" w:hAnsi="Consolas" w:cs="Cascadia Mono"/>
                <w:sz w:val="24"/>
                <w:szCs w:val="24"/>
                <w:lang w:val="en-US"/>
              </w:rPr>
              <w:t>FunctionPower</w:t>
            </w:r>
            <w:proofErr w:type="spellEnd"/>
          </w:p>
          <w:p w14:paraId="4D55884C" w14:textId="545430BF" w:rsidR="0007595A" w:rsidRPr="0050123D" w:rsidRDefault="00F21C0A" w:rsidP="0007595A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Consolas" w:hAnsi="Consolas" w:cs="Courier New"/>
                <w:sz w:val="24"/>
                <w:szCs w:val="24"/>
              </w:rPr>
              <w:t>умолч</w:t>
            </w:r>
            <w:proofErr w:type="spellEnd"/>
            <w:r w:rsidRPr="002D6DC6">
              <w:rPr>
                <w:rFonts w:ascii="Consolas" w:hAnsi="Consolas" w:cs="Courier New"/>
                <w:sz w:val="24"/>
                <w:szCs w:val="24"/>
                <w:lang w:val="en-US"/>
              </w:rPr>
              <w:t>. = 1)</w:t>
            </w:r>
            <w:r w:rsidR="0040441D" w:rsidRPr="00301730">
              <w:rPr>
                <w:rFonts w:ascii="Consolas" w:hAnsi="Consolas" w:cs="Cascadia Mono"/>
                <w:sz w:val="24"/>
                <w:szCs w:val="24"/>
                <w:lang w:val="en-US"/>
              </w:rPr>
              <w:t xml:space="preserve">, type </w:t>
            </w:r>
            <w:proofErr w:type="spellStart"/>
            <w:r w:rsidR="0040441D" w:rsidRPr="00301730">
              <w:rPr>
                <w:rFonts w:ascii="Consolas" w:hAnsi="Consolas" w:cs="Cascadia Mono"/>
                <w:sz w:val="24"/>
                <w:szCs w:val="24"/>
                <w:lang w:val="en-US"/>
              </w:rPr>
              <w:t>FunctionType</w:t>
            </w:r>
            <w:proofErr w:type="spellEnd"/>
            <w:r w:rsidR="0040441D" w:rsidRPr="00301730">
              <w:rPr>
                <w:rFonts w:ascii="Consolas" w:hAnsi="Consolas" w:cs="Cascadia Mono"/>
                <w:sz w:val="24"/>
                <w:szCs w:val="24"/>
                <w:lang w:val="en-US"/>
              </w:rPr>
              <w:t xml:space="preserve"> </w:t>
            </w:r>
            <w:r w:rsidR="00ED05E9">
              <w:rPr>
                <w:rFonts w:ascii="Consolas" w:hAnsi="Consolas" w:cs="Courier New"/>
                <w:sz w:val="24"/>
                <w:szCs w:val="24"/>
                <w:lang w:val="en-US"/>
              </w:rPr>
              <w:t>(</w:t>
            </w:r>
            <w:proofErr w:type="spellStart"/>
            <w:r w:rsidR="00ED05E9">
              <w:rPr>
                <w:rFonts w:ascii="Consolas" w:hAnsi="Consolas" w:cs="Courier New"/>
                <w:sz w:val="24"/>
                <w:szCs w:val="24"/>
              </w:rPr>
              <w:t>умолч</w:t>
            </w:r>
            <w:proofErr w:type="spellEnd"/>
            <w:r w:rsidR="00ED05E9" w:rsidRPr="0050123D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. = </w:t>
            </w:r>
            <w:r w:rsidR="00ED05E9">
              <w:rPr>
                <w:rFonts w:ascii="Consolas" w:hAnsi="Consolas" w:cs="Courier New"/>
                <w:sz w:val="24"/>
                <w:szCs w:val="24"/>
                <w:lang w:val="en-US"/>
              </w:rPr>
              <w:t>(type)</w:t>
            </w:r>
            <w:r w:rsidR="00ED05E9" w:rsidRPr="0050123D">
              <w:rPr>
                <w:rFonts w:ascii="Consolas" w:hAnsi="Consolas" w:cs="Courier New"/>
                <w:sz w:val="24"/>
                <w:szCs w:val="24"/>
                <w:lang w:val="en-US"/>
              </w:rPr>
              <w:t>1</w:t>
            </w:r>
            <w:r w:rsidR="00ED05E9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= sin</w:t>
            </w:r>
            <w:r w:rsidR="00DF4471">
              <w:rPr>
                <w:rFonts w:ascii="Consolas" w:hAnsi="Consolas" w:cs="Courier New"/>
                <w:sz w:val="24"/>
                <w:szCs w:val="24"/>
                <w:lang w:val="en-US"/>
              </w:rPr>
              <w:t>us</w:t>
            </w:r>
            <w:r w:rsidR="00ED05E9" w:rsidRPr="0050123D">
              <w:rPr>
                <w:rFonts w:ascii="Consolas" w:hAnsi="Consolas" w:cs="Courier New"/>
                <w:sz w:val="24"/>
                <w:szCs w:val="24"/>
                <w:lang w:val="en-US"/>
              </w:rPr>
              <w:t>)</w:t>
            </w:r>
          </w:p>
        </w:tc>
        <w:tc>
          <w:tcPr>
            <w:tcW w:w="1759" w:type="dxa"/>
          </w:tcPr>
          <w:p w14:paraId="655A9EED" w14:textId="730BA523" w:rsidR="0007595A" w:rsidRPr="00C47B9F" w:rsidRDefault="00C51E6C" w:rsidP="0007595A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Trigonometry</w:t>
            </w:r>
          </w:p>
        </w:tc>
        <w:tc>
          <w:tcPr>
            <w:tcW w:w="2968" w:type="dxa"/>
          </w:tcPr>
          <w:p w14:paraId="608FE9B3" w14:textId="77777777" w:rsidR="0007595A" w:rsidRPr="007F512C" w:rsidRDefault="0007595A" w:rsidP="000759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Конструктор класса</w:t>
            </w:r>
          </w:p>
        </w:tc>
      </w:tr>
      <w:tr w:rsidR="002433DB" w14:paraId="459A7888" w14:textId="77777777" w:rsidTr="002433DB">
        <w:tc>
          <w:tcPr>
            <w:tcW w:w="1932" w:type="dxa"/>
          </w:tcPr>
          <w:p w14:paraId="450E0D35" w14:textId="75DC319B" w:rsidR="002433DB" w:rsidRDefault="002433DB" w:rsidP="002433DB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calculate</w:t>
            </w:r>
          </w:p>
        </w:tc>
        <w:tc>
          <w:tcPr>
            <w:tcW w:w="2545" w:type="dxa"/>
          </w:tcPr>
          <w:p w14:paraId="471D757B" w14:textId="1B67EB0A" w:rsidR="002433DB" w:rsidRPr="00C24AA1" w:rsidRDefault="002433DB" w:rsidP="002433DB">
            <w:pPr>
              <w:rPr>
                <w:rFonts w:ascii="Consolas" w:hAnsi="Consolas" w:cs="Cascadia Mono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double x</w:t>
            </w:r>
          </w:p>
        </w:tc>
        <w:tc>
          <w:tcPr>
            <w:tcW w:w="1759" w:type="dxa"/>
          </w:tcPr>
          <w:p w14:paraId="5030D79C" w14:textId="7CB0AF7A" w:rsidR="002433DB" w:rsidRDefault="002433DB" w:rsidP="002433DB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968" w:type="dxa"/>
          </w:tcPr>
          <w:p w14:paraId="7CCC5309" w14:textId="2148DB26" w:rsidR="002433DB" w:rsidRDefault="002433DB" w:rsidP="002433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значение функции</w:t>
            </w:r>
          </w:p>
        </w:tc>
      </w:tr>
      <w:tr w:rsidR="00833E1A" w14:paraId="5B44E44F" w14:textId="77777777" w:rsidTr="002433DB">
        <w:tc>
          <w:tcPr>
            <w:tcW w:w="1932" w:type="dxa"/>
          </w:tcPr>
          <w:p w14:paraId="520EC169" w14:textId="72C87B7F" w:rsidR="00833E1A" w:rsidRDefault="00833E1A" w:rsidP="00833E1A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printF</w:t>
            </w:r>
            <w:proofErr w:type="spellEnd"/>
          </w:p>
        </w:tc>
        <w:tc>
          <w:tcPr>
            <w:tcW w:w="2545" w:type="dxa"/>
          </w:tcPr>
          <w:p w14:paraId="1B1EC857" w14:textId="77777777" w:rsidR="00833E1A" w:rsidRPr="00C24AA1" w:rsidRDefault="00833E1A" w:rsidP="00833E1A">
            <w:pPr>
              <w:rPr>
                <w:rFonts w:ascii="Consolas" w:hAnsi="Consolas" w:cs="Cascadia Mono"/>
                <w:sz w:val="24"/>
                <w:szCs w:val="24"/>
                <w:lang w:val="en-US"/>
              </w:rPr>
            </w:pPr>
          </w:p>
        </w:tc>
        <w:tc>
          <w:tcPr>
            <w:tcW w:w="1759" w:type="dxa"/>
          </w:tcPr>
          <w:p w14:paraId="06F87A5D" w14:textId="1036B6D1" w:rsidR="00833E1A" w:rsidRDefault="00833E1A" w:rsidP="00833E1A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968" w:type="dxa"/>
          </w:tcPr>
          <w:p w14:paraId="057B0393" w14:textId="1E10372F" w:rsidR="00833E1A" w:rsidRDefault="00833E1A" w:rsidP="00833E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Выводит функцию</w:t>
            </w:r>
          </w:p>
        </w:tc>
      </w:tr>
      <w:tr w:rsidR="00833E1A" w:rsidRPr="00A407DA" w14:paraId="2EAC332F" w14:textId="77777777" w:rsidTr="00833E1A">
        <w:trPr>
          <w:trHeight w:val="70"/>
        </w:trPr>
        <w:tc>
          <w:tcPr>
            <w:tcW w:w="1932" w:type="dxa"/>
          </w:tcPr>
          <w:p w14:paraId="7CF79698" w14:textId="4AD4C9B6" w:rsidR="00833E1A" w:rsidRDefault="00833E1A" w:rsidP="00833E1A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~Trigonometry</w:t>
            </w:r>
          </w:p>
        </w:tc>
        <w:tc>
          <w:tcPr>
            <w:tcW w:w="2545" w:type="dxa"/>
          </w:tcPr>
          <w:p w14:paraId="415934A3" w14:textId="64B0862D" w:rsidR="00833E1A" w:rsidRDefault="00833E1A" w:rsidP="00833E1A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</w:p>
        </w:tc>
        <w:tc>
          <w:tcPr>
            <w:tcW w:w="1759" w:type="dxa"/>
          </w:tcPr>
          <w:p w14:paraId="16452EF4" w14:textId="246C2ABE" w:rsidR="00833E1A" w:rsidRPr="00C47B9F" w:rsidRDefault="00833E1A" w:rsidP="00833E1A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</w:p>
        </w:tc>
        <w:tc>
          <w:tcPr>
            <w:tcW w:w="2968" w:type="dxa"/>
          </w:tcPr>
          <w:p w14:paraId="77270308" w14:textId="604B348A" w:rsidR="00833E1A" w:rsidRPr="00A407DA" w:rsidRDefault="00833E1A" w:rsidP="00833E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Деструктор класса</w:t>
            </w:r>
          </w:p>
        </w:tc>
      </w:tr>
      <w:tr w:rsidR="00833E1A" w14:paraId="10B5FEEE" w14:textId="77777777" w:rsidTr="002433DB">
        <w:tc>
          <w:tcPr>
            <w:tcW w:w="1932" w:type="dxa"/>
          </w:tcPr>
          <w:p w14:paraId="1F344D7F" w14:textId="77777777" w:rsidR="00833E1A" w:rsidRDefault="00833E1A" w:rsidP="00833E1A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operator=</w:t>
            </w:r>
          </w:p>
        </w:tc>
        <w:tc>
          <w:tcPr>
            <w:tcW w:w="2545" w:type="dxa"/>
          </w:tcPr>
          <w:p w14:paraId="348DB630" w14:textId="46D0DF91" w:rsidR="00833E1A" w:rsidRDefault="00556DE2" w:rsidP="00833E1A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Trigonometry</w:t>
            </w: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</w:t>
            </w:r>
            <w:r w:rsidR="00833E1A">
              <w:rPr>
                <w:rFonts w:ascii="Consolas" w:hAnsi="Consolas" w:cs="Courier New"/>
                <w:sz w:val="24"/>
                <w:szCs w:val="24"/>
                <w:lang w:val="en-US"/>
              </w:rPr>
              <w:t>a</w:t>
            </w:r>
          </w:p>
        </w:tc>
        <w:tc>
          <w:tcPr>
            <w:tcW w:w="1759" w:type="dxa"/>
          </w:tcPr>
          <w:p w14:paraId="3B9319FE" w14:textId="73E64B6F" w:rsidR="00833E1A" w:rsidRDefault="00556DE2" w:rsidP="00833E1A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Trigonometry</w:t>
            </w:r>
          </w:p>
        </w:tc>
        <w:tc>
          <w:tcPr>
            <w:tcW w:w="2968" w:type="dxa"/>
          </w:tcPr>
          <w:p w14:paraId="1558F4DA" w14:textId="77777777" w:rsidR="00833E1A" w:rsidRDefault="00833E1A" w:rsidP="00833E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Оператор, присваивающий этой функции значение после знака </w:t>
            </w:r>
            <w:r w:rsidRPr="007E1945">
              <w:rPr>
                <w:sz w:val="24"/>
                <w:szCs w:val="24"/>
              </w:rPr>
              <w:t>“=”</w:t>
            </w:r>
          </w:p>
        </w:tc>
      </w:tr>
      <w:tr w:rsidR="00833E1A" w:rsidRPr="001C2DF2" w14:paraId="58C1ACFE" w14:textId="77777777" w:rsidTr="002433DB">
        <w:tc>
          <w:tcPr>
            <w:tcW w:w="1932" w:type="dxa"/>
          </w:tcPr>
          <w:p w14:paraId="310198A0" w14:textId="77777777" w:rsidR="00833E1A" w:rsidRPr="00C22AE1" w:rsidRDefault="00833E1A" w:rsidP="00833E1A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 w:rsidRPr="00C22AE1">
              <w:rPr>
                <w:rFonts w:ascii="Consolas" w:hAnsi="Consolas" w:cs="Courier New"/>
                <w:sz w:val="24"/>
                <w:szCs w:val="24"/>
              </w:rPr>
              <w:lastRenderedPageBreak/>
              <w:t>calculate</w:t>
            </w:r>
            <w:proofErr w:type="spellEnd"/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F</w:t>
            </w:r>
          </w:p>
        </w:tc>
        <w:tc>
          <w:tcPr>
            <w:tcW w:w="2545" w:type="dxa"/>
          </w:tcPr>
          <w:p w14:paraId="2548F364" w14:textId="77777777" w:rsidR="00833E1A" w:rsidRPr="00C22AE1" w:rsidRDefault="00833E1A" w:rsidP="00833E1A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double x</w:t>
            </w:r>
          </w:p>
        </w:tc>
        <w:tc>
          <w:tcPr>
            <w:tcW w:w="1759" w:type="dxa"/>
          </w:tcPr>
          <w:p w14:paraId="7AADFED1" w14:textId="77777777" w:rsidR="00833E1A" w:rsidRPr="00C22AE1" w:rsidRDefault="00833E1A" w:rsidP="00833E1A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968" w:type="dxa"/>
          </w:tcPr>
          <w:p w14:paraId="0015A0AD" w14:textId="77777777" w:rsidR="00833E1A" w:rsidRPr="001C2DF2" w:rsidRDefault="00833E1A" w:rsidP="00833E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Выводит функцию и её значение</w:t>
            </w:r>
          </w:p>
        </w:tc>
      </w:tr>
    </w:tbl>
    <w:p w14:paraId="1EBB4D1D" w14:textId="77777777" w:rsidR="00727D7B" w:rsidRDefault="00727D7B" w:rsidP="00BA4278">
      <w:pPr>
        <w:rPr>
          <w:rFonts w:eastAsiaTheme="minorEastAsia" w:cstheme="minorHAnsi"/>
        </w:rPr>
      </w:pPr>
    </w:p>
    <w:p w14:paraId="001996E2" w14:textId="7719436D" w:rsidR="00833E1A" w:rsidRDefault="00833E1A" w:rsidP="00833E1A">
      <w:pPr>
        <w:ind w:firstLine="708"/>
        <w:rPr>
          <w:rFonts w:ascii="Consolas" w:eastAsiaTheme="minorEastAsia" w:hAnsi="Consolas" w:cstheme="minorHAnsi"/>
          <w:b/>
          <w:bCs/>
          <w:sz w:val="24"/>
          <w:szCs w:val="24"/>
        </w:rPr>
      </w:pPr>
      <w:r w:rsidRPr="00833E1A">
        <w:rPr>
          <w:rFonts w:eastAsiaTheme="minorEastAsia" w:cstheme="minorHAnsi"/>
          <w:b/>
          <w:bCs/>
          <w:sz w:val="24"/>
          <w:szCs w:val="24"/>
        </w:rPr>
        <w:t xml:space="preserve">Класс </w:t>
      </w:r>
      <w:r w:rsidRPr="00833E1A">
        <w:rPr>
          <w:rFonts w:ascii="Consolas" w:eastAsiaTheme="minorEastAsia" w:hAnsi="Consolas" w:cstheme="minorHAnsi"/>
          <w:b/>
          <w:bCs/>
          <w:sz w:val="24"/>
          <w:szCs w:val="24"/>
          <w:lang w:val="en-US"/>
        </w:rPr>
        <w:t>Logar</w:t>
      </w:r>
      <w:r w:rsidRPr="00833E1A">
        <w:rPr>
          <w:rFonts w:ascii="Consolas" w:eastAsiaTheme="minorEastAsia" w:hAnsi="Consolas" w:cstheme="minorHAnsi"/>
          <w:b/>
          <w:bCs/>
          <w:sz w:val="24"/>
          <w:szCs w:val="24"/>
        </w:rPr>
        <w:t>2</w:t>
      </w:r>
      <w:r w:rsidRPr="00833E1A">
        <w:rPr>
          <w:rFonts w:eastAsiaTheme="minorEastAsia" w:cstheme="minorHAnsi"/>
          <w:b/>
          <w:bCs/>
          <w:sz w:val="24"/>
          <w:szCs w:val="24"/>
        </w:rPr>
        <w:t xml:space="preserve">, производный от класса </w:t>
      </w:r>
      <w:proofErr w:type="spellStart"/>
      <w:r w:rsidRPr="00833E1A">
        <w:rPr>
          <w:rFonts w:ascii="Consolas" w:eastAsiaTheme="minorEastAsia" w:hAnsi="Consolas" w:cstheme="minorHAnsi"/>
          <w:b/>
          <w:bCs/>
          <w:sz w:val="24"/>
          <w:szCs w:val="24"/>
        </w:rPr>
        <w:t>Function</w:t>
      </w:r>
      <w:proofErr w:type="spellEnd"/>
      <w:r w:rsidRPr="00833E1A">
        <w:rPr>
          <w:rFonts w:eastAsiaTheme="minorEastAsia" w:cstheme="minorHAnsi"/>
          <w:b/>
          <w:bCs/>
          <w:sz w:val="24"/>
          <w:szCs w:val="24"/>
        </w:rPr>
        <w:t xml:space="preserve"> и имеющий доступ </w:t>
      </w:r>
      <w:proofErr w:type="spellStart"/>
      <w:r w:rsidRPr="00833E1A">
        <w:rPr>
          <w:rFonts w:ascii="Consolas" w:eastAsiaTheme="minorEastAsia" w:hAnsi="Consolas" w:cstheme="minorHAnsi"/>
          <w:b/>
          <w:bCs/>
          <w:sz w:val="24"/>
          <w:szCs w:val="24"/>
        </w:rPr>
        <w:t>public</w:t>
      </w:r>
      <w:proofErr w:type="spellEnd"/>
    </w:p>
    <w:p w14:paraId="6B48C414" w14:textId="5A3A1F4F" w:rsidR="00B214B4" w:rsidRPr="00B214B4" w:rsidRDefault="00B214B4" w:rsidP="00B214B4">
      <w:pPr>
        <w:ind w:firstLine="708"/>
        <w:rPr>
          <w:rFonts w:cstheme="minorHAnsi"/>
          <w:i/>
        </w:rPr>
      </w:pPr>
      <w:r w:rsidRPr="007616CC">
        <w:rPr>
          <w:rFonts w:cstheme="minorHAnsi"/>
        </w:rPr>
        <w:t xml:space="preserve">Представляет функцию </w:t>
      </w:r>
      <m:oMath>
        <m:r>
          <w:rPr>
            <w:rFonts w:ascii="Cambria Math" w:hAnsi="Cambria Math" w:cstheme="minorHAnsi"/>
            <w:lang w:val="en-US"/>
          </w:rPr>
          <m:t>y</m:t>
        </m:r>
        <m:r>
          <w:rPr>
            <w:rFonts w:ascii="Cambria Math" w:hAnsi="Cambria Math" w:cstheme="minorHAnsi"/>
          </w:rPr>
          <m:t>=</m:t>
        </m:r>
        <m:func>
          <m:funcPr>
            <m:ctrlPr>
              <w:rPr>
                <w:rFonts w:ascii="Cambria Math" w:hAnsi="Cambria Math" w:cstheme="minorHAnsi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</m:func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2"/>
        <w:gridCol w:w="2545"/>
        <w:gridCol w:w="1759"/>
        <w:gridCol w:w="2968"/>
      </w:tblGrid>
      <w:tr w:rsidR="009A240E" w:rsidRPr="002F1074" w14:paraId="5438C705" w14:textId="77777777" w:rsidTr="006A7843">
        <w:tc>
          <w:tcPr>
            <w:tcW w:w="1932" w:type="dxa"/>
          </w:tcPr>
          <w:p w14:paraId="3656DE00" w14:textId="77777777" w:rsidR="009A240E" w:rsidRPr="00091DFA" w:rsidRDefault="009A240E" w:rsidP="006A78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Элемент класса</w:t>
            </w:r>
          </w:p>
        </w:tc>
        <w:tc>
          <w:tcPr>
            <w:tcW w:w="2545" w:type="dxa"/>
          </w:tcPr>
          <w:p w14:paraId="3D8F7593" w14:textId="77777777" w:rsidR="009A240E" w:rsidRPr="002F1074" w:rsidRDefault="009A240E" w:rsidP="006A7843">
            <w:pPr>
              <w:rPr>
                <w:sz w:val="24"/>
                <w:szCs w:val="24"/>
              </w:rPr>
            </w:pPr>
            <w:r w:rsidRPr="002F1074">
              <w:rPr>
                <w:sz w:val="24"/>
                <w:szCs w:val="24"/>
              </w:rPr>
              <w:t>Принимаемое значение (функции) / Тип (э</w:t>
            </w:r>
            <w:r>
              <w:rPr>
                <w:sz w:val="24"/>
                <w:szCs w:val="24"/>
              </w:rPr>
              <w:t>лементы)</w:t>
            </w:r>
          </w:p>
        </w:tc>
        <w:tc>
          <w:tcPr>
            <w:tcW w:w="1759" w:type="dxa"/>
          </w:tcPr>
          <w:p w14:paraId="439E5E7F" w14:textId="77777777" w:rsidR="009A240E" w:rsidRPr="002F1074" w:rsidRDefault="009A240E" w:rsidP="006A78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Возвращаемое значение (функции)</w:t>
            </w:r>
          </w:p>
        </w:tc>
        <w:tc>
          <w:tcPr>
            <w:tcW w:w="2968" w:type="dxa"/>
          </w:tcPr>
          <w:p w14:paraId="2D9BFCAA" w14:textId="77777777" w:rsidR="009A240E" w:rsidRPr="002F1074" w:rsidRDefault="009A240E" w:rsidP="006A78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Роль</w:t>
            </w:r>
          </w:p>
        </w:tc>
      </w:tr>
      <w:tr w:rsidR="009A240E" w:rsidRPr="00A72928" w14:paraId="797F64DD" w14:textId="77777777" w:rsidTr="006A7843">
        <w:tc>
          <w:tcPr>
            <w:tcW w:w="9204" w:type="dxa"/>
            <w:gridSpan w:val="4"/>
          </w:tcPr>
          <w:p w14:paraId="2137ECAD" w14:textId="77777777" w:rsidR="009A240E" w:rsidRPr="00A72928" w:rsidRDefault="009A240E" w:rsidP="006A7843">
            <w:pPr>
              <w:jc w:val="center"/>
              <w:rPr>
                <w:sz w:val="24"/>
                <w:szCs w:val="24"/>
              </w:rPr>
            </w:pPr>
            <w:proofErr w:type="gramStart"/>
            <w:r w:rsidRPr="00A72928">
              <w:rPr>
                <w:sz w:val="28"/>
                <w:szCs w:val="28"/>
              </w:rPr>
              <w:t xml:space="preserve">Доступ </w:t>
            </w:r>
            <w:r w:rsidRPr="00A72928">
              <w:rPr>
                <w:sz w:val="28"/>
                <w:szCs w:val="28"/>
                <w:lang w:val="en-US"/>
              </w:rPr>
              <w:t>:</w:t>
            </w:r>
            <w:proofErr w:type="gramEnd"/>
            <w:r w:rsidRPr="00A72928">
              <w:rPr>
                <w:sz w:val="28"/>
                <w:szCs w:val="28"/>
                <w:lang w:val="en-US"/>
              </w:rPr>
              <w:t xml:space="preserve"> </w:t>
            </w:r>
            <w:r w:rsidRPr="00C47B9F">
              <w:rPr>
                <w:rFonts w:ascii="Consolas" w:hAnsi="Consolas" w:cs="Courier New"/>
                <w:sz w:val="24"/>
                <w:szCs w:val="24"/>
                <w:lang w:val="en-US"/>
              </w:rPr>
              <w:t>protected</w:t>
            </w:r>
          </w:p>
        </w:tc>
      </w:tr>
      <w:tr w:rsidR="009A240E" w:rsidRPr="009B4A56" w14:paraId="71052D2D" w14:textId="77777777" w:rsidTr="006A7843">
        <w:tc>
          <w:tcPr>
            <w:tcW w:w="1932" w:type="dxa"/>
          </w:tcPr>
          <w:p w14:paraId="274D5F15" w14:textId="4F3223E7" w:rsidR="009A240E" w:rsidRPr="00C47B9F" w:rsidRDefault="00300CB7" w:rsidP="006A7843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arg</w:t>
            </w:r>
            <w:proofErr w:type="spellEnd"/>
          </w:p>
        </w:tc>
        <w:tc>
          <w:tcPr>
            <w:tcW w:w="2545" w:type="dxa"/>
          </w:tcPr>
          <w:p w14:paraId="5E457893" w14:textId="12B5CA20" w:rsidR="009A240E" w:rsidRPr="00C47B9F" w:rsidRDefault="009A240E" w:rsidP="006A7843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759" w:type="dxa"/>
          </w:tcPr>
          <w:p w14:paraId="2A2F9857" w14:textId="77777777" w:rsidR="009A240E" w:rsidRPr="00C47B9F" w:rsidRDefault="009A240E" w:rsidP="006A7843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</w:p>
        </w:tc>
        <w:tc>
          <w:tcPr>
            <w:tcW w:w="2968" w:type="dxa"/>
          </w:tcPr>
          <w:p w14:paraId="7EF3FB86" w14:textId="7C2C1593" w:rsidR="009A240E" w:rsidRPr="009B4A56" w:rsidRDefault="009A240E" w:rsidP="006A78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Аргумент </w:t>
            </w:r>
            <w:r>
              <w:rPr>
                <w:sz w:val="24"/>
                <w:szCs w:val="24"/>
                <w:lang w:val="en-US"/>
              </w:rPr>
              <w:t>“</w:t>
            </w:r>
            <w:r w:rsidR="00F1212C"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  <w:lang w:val="en-US"/>
              </w:rPr>
              <w:t>” функци</w:t>
            </w:r>
            <w:r>
              <w:rPr>
                <w:sz w:val="24"/>
                <w:szCs w:val="24"/>
              </w:rPr>
              <w:t>и</w:t>
            </w:r>
          </w:p>
        </w:tc>
      </w:tr>
      <w:tr w:rsidR="009A240E" w14:paraId="4531E729" w14:textId="77777777" w:rsidTr="006A7843">
        <w:tc>
          <w:tcPr>
            <w:tcW w:w="9204" w:type="dxa"/>
            <w:gridSpan w:val="4"/>
          </w:tcPr>
          <w:p w14:paraId="52453C94" w14:textId="77777777" w:rsidR="009A240E" w:rsidRDefault="009A240E" w:rsidP="006A7843">
            <w:pPr>
              <w:jc w:val="center"/>
              <w:rPr>
                <w:sz w:val="24"/>
                <w:szCs w:val="24"/>
              </w:rPr>
            </w:pPr>
            <w:proofErr w:type="gramStart"/>
            <w:r w:rsidRPr="00A72928">
              <w:rPr>
                <w:sz w:val="28"/>
                <w:szCs w:val="28"/>
              </w:rPr>
              <w:t xml:space="preserve">Доступ </w:t>
            </w:r>
            <w:r w:rsidRPr="00A72928">
              <w:rPr>
                <w:sz w:val="28"/>
                <w:szCs w:val="28"/>
                <w:lang w:val="en-US"/>
              </w:rPr>
              <w:t>:</w:t>
            </w:r>
            <w:proofErr w:type="gramEnd"/>
            <w:r w:rsidRPr="00A72928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public</w:t>
            </w:r>
          </w:p>
        </w:tc>
      </w:tr>
      <w:tr w:rsidR="009A240E" w:rsidRPr="007F512C" w14:paraId="30C1F173" w14:textId="77777777" w:rsidTr="006A7843">
        <w:tc>
          <w:tcPr>
            <w:tcW w:w="1932" w:type="dxa"/>
          </w:tcPr>
          <w:p w14:paraId="267DF13A" w14:textId="450B94F4" w:rsidR="009A240E" w:rsidRDefault="00A1504A" w:rsidP="006A7843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Logar2</w:t>
            </w:r>
          </w:p>
        </w:tc>
        <w:tc>
          <w:tcPr>
            <w:tcW w:w="2545" w:type="dxa"/>
          </w:tcPr>
          <w:p w14:paraId="13E7A11C" w14:textId="77777777" w:rsidR="009A240E" w:rsidRDefault="00A1504A" w:rsidP="006A7843">
            <w:pPr>
              <w:rPr>
                <w:rFonts w:ascii="Consolas" w:hAnsi="Consolas" w:cs="Cascadia Mono"/>
                <w:sz w:val="24"/>
                <w:szCs w:val="24"/>
                <w:lang w:val="en-US"/>
              </w:rPr>
            </w:pPr>
            <w:r>
              <w:rPr>
                <w:rFonts w:ascii="Consolas" w:hAnsi="Consolas" w:cs="Cascadia Mono"/>
                <w:sz w:val="24"/>
                <w:szCs w:val="24"/>
                <w:lang w:val="en-US"/>
              </w:rPr>
              <w:t>int a</w:t>
            </w:r>
          </w:p>
          <w:p w14:paraId="0ECEAB0E" w14:textId="655E5B5D" w:rsidR="00A1504A" w:rsidRPr="0050123D" w:rsidRDefault="00A1504A" w:rsidP="006A7843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Consolas" w:hAnsi="Consolas" w:cs="Courier New"/>
                <w:sz w:val="24"/>
                <w:szCs w:val="24"/>
              </w:rPr>
              <w:t>умолч</w:t>
            </w:r>
            <w:proofErr w:type="spellEnd"/>
            <w:r>
              <w:rPr>
                <w:rFonts w:ascii="Consolas" w:hAnsi="Consolas" w:cs="Courier New"/>
                <w:sz w:val="24"/>
                <w:szCs w:val="24"/>
              </w:rPr>
              <w:t xml:space="preserve">. = </w:t>
            </w:r>
            <w:r w:rsidR="00710944">
              <w:rPr>
                <w:rFonts w:ascii="Consolas" w:hAnsi="Consolas" w:cs="Courier New"/>
                <w:sz w:val="24"/>
                <w:szCs w:val="24"/>
                <w:lang w:val="en-US"/>
              </w:rPr>
              <w:t>2</w:t>
            </w:r>
            <w:r>
              <w:rPr>
                <w:rFonts w:ascii="Consolas" w:hAnsi="Consolas" w:cs="Courier New"/>
                <w:sz w:val="24"/>
                <w:szCs w:val="24"/>
              </w:rPr>
              <w:t>)</w:t>
            </w:r>
          </w:p>
        </w:tc>
        <w:tc>
          <w:tcPr>
            <w:tcW w:w="1759" w:type="dxa"/>
          </w:tcPr>
          <w:p w14:paraId="29850125" w14:textId="372298F5" w:rsidR="009A240E" w:rsidRPr="00C47B9F" w:rsidRDefault="00F75DB3" w:rsidP="006A7843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Logar2</w:t>
            </w:r>
          </w:p>
        </w:tc>
        <w:tc>
          <w:tcPr>
            <w:tcW w:w="2968" w:type="dxa"/>
          </w:tcPr>
          <w:p w14:paraId="6E899FBC" w14:textId="77777777" w:rsidR="009A240E" w:rsidRPr="007F512C" w:rsidRDefault="009A240E" w:rsidP="006A78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Конструктор класса</w:t>
            </w:r>
          </w:p>
        </w:tc>
      </w:tr>
      <w:tr w:rsidR="00710944" w14:paraId="16CC5198" w14:textId="77777777" w:rsidTr="006A7843">
        <w:tc>
          <w:tcPr>
            <w:tcW w:w="1932" w:type="dxa"/>
          </w:tcPr>
          <w:p w14:paraId="1B588FE3" w14:textId="71CE09C5" w:rsidR="00710944" w:rsidRDefault="00710944" w:rsidP="00710944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~Logar2</w:t>
            </w:r>
          </w:p>
        </w:tc>
        <w:tc>
          <w:tcPr>
            <w:tcW w:w="2545" w:type="dxa"/>
          </w:tcPr>
          <w:p w14:paraId="2F94B967" w14:textId="75BA6971" w:rsidR="00710944" w:rsidRPr="00C24AA1" w:rsidRDefault="00710944" w:rsidP="00710944">
            <w:pPr>
              <w:rPr>
                <w:rFonts w:ascii="Consolas" w:hAnsi="Consolas" w:cs="Cascadia Mono"/>
                <w:sz w:val="24"/>
                <w:szCs w:val="24"/>
                <w:lang w:val="en-US"/>
              </w:rPr>
            </w:pPr>
          </w:p>
        </w:tc>
        <w:tc>
          <w:tcPr>
            <w:tcW w:w="1759" w:type="dxa"/>
          </w:tcPr>
          <w:p w14:paraId="77997842" w14:textId="51C7B6BE" w:rsidR="00710944" w:rsidRDefault="00710944" w:rsidP="00710944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</w:p>
        </w:tc>
        <w:tc>
          <w:tcPr>
            <w:tcW w:w="2968" w:type="dxa"/>
          </w:tcPr>
          <w:p w14:paraId="55A785FE" w14:textId="0859B02C" w:rsidR="00710944" w:rsidRDefault="00710944" w:rsidP="007109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Деструктор класса</w:t>
            </w:r>
          </w:p>
        </w:tc>
      </w:tr>
      <w:tr w:rsidR="00710944" w14:paraId="566462C9" w14:textId="77777777" w:rsidTr="006A7843">
        <w:tc>
          <w:tcPr>
            <w:tcW w:w="1932" w:type="dxa"/>
          </w:tcPr>
          <w:p w14:paraId="3762F269" w14:textId="1FE6060E" w:rsidR="00710944" w:rsidRDefault="00710944" w:rsidP="00710944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calculate</w:t>
            </w:r>
          </w:p>
        </w:tc>
        <w:tc>
          <w:tcPr>
            <w:tcW w:w="2545" w:type="dxa"/>
          </w:tcPr>
          <w:p w14:paraId="69FA76D7" w14:textId="56831995" w:rsidR="00710944" w:rsidRPr="00C24AA1" w:rsidRDefault="00710944" w:rsidP="00710944">
            <w:pPr>
              <w:rPr>
                <w:rFonts w:ascii="Consolas" w:hAnsi="Consolas" w:cs="Cascadia Mono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double x</w:t>
            </w:r>
          </w:p>
        </w:tc>
        <w:tc>
          <w:tcPr>
            <w:tcW w:w="1759" w:type="dxa"/>
          </w:tcPr>
          <w:p w14:paraId="48AE07FF" w14:textId="7E794271" w:rsidR="00710944" w:rsidRDefault="00710944" w:rsidP="00710944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968" w:type="dxa"/>
          </w:tcPr>
          <w:p w14:paraId="57759F12" w14:textId="0CF6D6AD" w:rsidR="00710944" w:rsidRDefault="00710944" w:rsidP="007109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значение функции</w:t>
            </w:r>
          </w:p>
        </w:tc>
      </w:tr>
      <w:tr w:rsidR="00710944" w:rsidRPr="00A407DA" w14:paraId="56E85E93" w14:textId="77777777" w:rsidTr="006A7843">
        <w:trPr>
          <w:trHeight w:val="70"/>
        </w:trPr>
        <w:tc>
          <w:tcPr>
            <w:tcW w:w="1932" w:type="dxa"/>
          </w:tcPr>
          <w:p w14:paraId="642E8C6A" w14:textId="59C68626" w:rsidR="00710944" w:rsidRDefault="00710944" w:rsidP="00710944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printF</w:t>
            </w:r>
            <w:proofErr w:type="spellEnd"/>
          </w:p>
        </w:tc>
        <w:tc>
          <w:tcPr>
            <w:tcW w:w="2545" w:type="dxa"/>
          </w:tcPr>
          <w:p w14:paraId="68CD9EB7" w14:textId="77777777" w:rsidR="00710944" w:rsidRDefault="00710944" w:rsidP="00710944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</w:p>
        </w:tc>
        <w:tc>
          <w:tcPr>
            <w:tcW w:w="1759" w:type="dxa"/>
          </w:tcPr>
          <w:p w14:paraId="334EB503" w14:textId="30153334" w:rsidR="00710944" w:rsidRPr="00C47B9F" w:rsidRDefault="00710944" w:rsidP="00710944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968" w:type="dxa"/>
          </w:tcPr>
          <w:p w14:paraId="6D830875" w14:textId="385A0BBC" w:rsidR="00710944" w:rsidRPr="00A407DA" w:rsidRDefault="00710944" w:rsidP="007109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Выводит функцию</w:t>
            </w:r>
          </w:p>
        </w:tc>
      </w:tr>
      <w:tr w:rsidR="001A7F96" w:rsidRPr="00A407DA" w14:paraId="4076B450" w14:textId="77777777" w:rsidTr="006A7843">
        <w:trPr>
          <w:trHeight w:val="70"/>
        </w:trPr>
        <w:tc>
          <w:tcPr>
            <w:tcW w:w="1932" w:type="dxa"/>
          </w:tcPr>
          <w:p w14:paraId="7B7149A6" w14:textId="633ED0D7" w:rsidR="001A7F96" w:rsidRDefault="001A7F96" w:rsidP="001A7F96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operator=</w:t>
            </w:r>
          </w:p>
        </w:tc>
        <w:tc>
          <w:tcPr>
            <w:tcW w:w="2545" w:type="dxa"/>
          </w:tcPr>
          <w:p w14:paraId="4423728B" w14:textId="3767B83B" w:rsidR="001A7F96" w:rsidRDefault="001A7F96" w:rsidP="001A7F96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Logar2</w:t>
            </w: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a</w:t>
            </w:r>
          </w:p>
        </w:tc>
        <w:tc>
          <w:tcPr>
            <w:tcW w:w="1759" w:type="dxa"/>
          </w:tcPr>
          <w:p w14:paraId="1EEE2779" w14:textId="7462DA41" w:rsidR="001A7F96" w:rsidRPr="00C47B9F" w:rsidRDefault="001A7F96" w:rsidP="001A7F96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Logar2</w:t>
            </w:r>
          </w:p>
        </w:tc>
        <w:tc>
          <w:tcPr>
            <w:tcW w:w="2968" w:type="dxa"/>
          </w:tcPr>
          <w:p w14:paraId="316D12CB" w14:textId="54B1B775" w:rsidR="001A7F96" w:rsidRDefault="001A7F96" w:rsidP="001A7F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Оператор, присваивающий этой функции значение после знака </w:t>
            </w:r>
            <w:r w:rsidRPr="007E1945">
              <w:rPr>
                <w:sz w:val="24"/>
                <w:szCs w:val="24"/>
              </w:rPr>
              <w:t>“=”</w:t>
            </w:r>
          </w:p>
        </w:tc>
      </w:tr>
      <w:tr w:rsidR="00B40B0F" w14:paraId="2B4CD095" w14:textId="77777777" w:rsidTr="006A7843">
        <w:tc>
          <w:tcPr>
            <w:tcW w:w="1932" w:type="dxa"/>
          </w:tcPr>
          <w:p w14:paraId="2B8100CD" w14:textId="748EB973" w:rsidR="00B40B0F" w:rsidRPr="001A7F96" w:rsidRDefault="00B40B0F" w:rsidP="00B40B0F">
            <w:pPr>
              <w:rPr>
                <w:rFonts w:ascii="Consolas" w:hAnsi="Consolas" w:cs="Courier New"/>
                <w:sz w:val="24"/>
                <w:szCs w:val="24"/>
              </w:rPr>
            </w:pPr>
            <w:proofErr w:type="spellStart"/>
            <w:r w:rsidRPr="00C22AE1">
              <w:rPr>
                <w:rFonts w:ascii="Consolas" w:hAnsi="Consolas" w:cs="Courier New"/>
                <w:sz w:val="24"/>
                <w:szCs w:val="24"/>
              </w:rPr>
              <w:t>calculate</w:t>
            </w:r>
            <w:proofErr w:type="spellEnd"/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F</w:t>
            </w:r>
          </w:p>
        </w:tc>
        <w:tc>
          <w:tcPr>
            <w:tcW w:w="2545" w:type="dxa"/>
          </w:tcPr>
          <w:p w14:paraId="0F087252" w14:textId="226D752E" w:rsidR="00B40B0F" w:rsidRPr="001A7F96" w:rsidRDefault="00B40B0F" w:rsidP="00B40B0F">
            <w:pPr>
              <w:rPr>
                <w:rFonts w:ascii="Consolas" w:hAnsi="Consolas" w:cs="Courier New"/>
                <w:sz w:val="24"/>
                <w:szCs w:val="24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double x</w:t>
            </w:r>
          </w:p>
        </w:tc>
        <w:tc>
          <w:tcPr>
            <w:tcW w:w="1759" w:type="dxa"/>
          </w:tcPr>
          <w:p w14:paraId="52166FF5" w14:textId="5C3517B0" w:rsidR="00B40B0F" w:rsidRPr="001A7F96" w:rsidRDefault="00B40B0F" w:rsidP="00B40B0F">
            <w:pPr>
              <w:rPr>
                <w:rFonts w:ascii="Consolas" w:hAnsi="Consolas" w:cs="Courier New"/>
                <w:sz w:val="24"/>
                <w:szCs w:val="24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968" w:type="dxa"/>
          </w:tcPr>
          <w:p w14:paraId="41D1DE60" w14:textId="7BDA9AB1" w:rsidR="00B40B0F" w:rsidRDefault="00B40B0F" w:rsidP="00B40B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Выводит функцию и её значение</w:t>
            </w:r>
          </w:p>
        </w:tc>
      </w:tr>
    </w:tbl>
    <w:p w14:paraId="68713F2E" w14:textId="77777777" w:rsidR="00C8262F" w:rsidRPr="00833E1A" w:rsidRDefault="00C8262F" w:rsidP="00C8262F">
      <w:pPr>
        <w:rPr>
          <w:rFonts w:eastAsiaTheme="minorEastAsia" w:cstheme="minorHAnsi"/>
          <w:b/>
          <w:bCs/>
          <w:sz w:val="24"/>
          <w:szCs w:val="24"/>
        </w:rPr>
      </w:pPr>
    </w:p>
    <w:p w14:paraId="458C8707" w14:textId="77777777" w:rsidR="00405220" w:rsidRDefault="00CD51D7" w:rsidP="00405220">
      <w:pPr>
        <w:pStyle w:val="NoSpacing"/>
        <w:ind w:firstLine="708"/>
        <w:rPr>
          <w:b/>
          <w:bCs/>
          <w:sz w:val="28"/>
          <w:szCs w:val="28"/>
        </w:rPr>
      </w:pPr>
      <w:r w:rsidRPr="00CD51D7">
        <w:rPr>
          <w:b/>
          <w:bCs/>
          <w:sz w:val="28"/>
          <w:szCs w:val="28"/>
        </w:rPr>
        <w:t>Результаты работы программы.</w:t>
      </w:r>
    </w:p>
    <w:p w14:paraId="447DB6B2" w14:textId="77777777" w:rsidR="00C630B8" w:rsidRPr="00C630B8" w:rsidRDefault="00C630B8" w:rsidP="00C630B8">
      <w:pPr>
        <w:pStyle w:val="NoSpacing"/>
        <w:tabs>
          <w:tab w:val="left" w:pos="90"/>
        </w:tabs>
        <w:rPr>
          <w:rFonts w:ascii="Consolas" w:hAnsi="Consolas"/>
          <w:sz w:val="24"/>
          <w:szCs w:val="24"/>
          <w:lang w:val="en-US"/>
        </w:rPr>
      </w:pPr>
      <w:r w:rsidRPr="00C630B8">
        <w:rPr>
          <w:rFonts w:ascii="Consolas" w:hAnsi="Consolas"/>
          <w:sz w:val="24"/>
          <w:szCs w:val="24"/>
          <w:lang w:val="en-US"/>
        </w:rPr>
        <w:t>Function: Algebraic function: 3.000000 *x ^ 2</w:t>
      </w:r>
    </w:p>
    <w:p w14:paraId="25D6AC26" w14:textId="77777777" w:rsidR="00C630B8" w:rsidRPr="00C630B8" w:rsidRDefault="00C630B8" w:rsidP="00C630B8">
      <w:pPr>
        <w:pStyle w:val="NoSpacing"/>
        <w:tabs>
          <w:tab w:val="left" w:pos="90"/>
        </w:tabs>
        <w:rPr>
          <w:rFonts w:ascii="Consolas" w:hAnsi="Consolas"/>
          <w:sz w:val="24"/>
          <w:szCs w:val="24"/>
          <w:lang w:val="en-US"/>
        </w:rPr>
      </w:pPr>
      <w:proofErr w:type="gramStart"/>
      <w:r w:rsidRPr="00C630B8">
        <w:rPr>
          <w:rFonts w:ascii="Consolas" w:hAnsi="Consolas"/>
          <w:sz w:val="24"/>
          <w:szCs w:val="24"/>
          <w:lang w:val="en-US"/>
        </w:rPr>
        <w:t>F(</w:t>
      </w:r>
      <w:proofErr w:type="gramEnd"/>
      <w:r w:rsidRPr="00C630B8">
        <w:rPr>
          <w:rFonts w:ascii="Consolas" w:hAnsi="Consolas"/>
          <w:sz w:val="24"/>
          <w:szCs w:val="24"/>
          <w:lang w:val="en-US"/>
        </w:rPr>
        <w:t>12.500000) = 468.750000</w:t>
      </w:r>
    </w:p>
    <w:p w14:paraId="3796ED58" w14:textId="77777777" w:rsidR="00C630B8" w:rsidRPr="00C630B8" w:rsidRDefault="00C630B8" w:rsidP="00C630B8">
      <w:pPr>
        <w:pStyle w:val="NoSpacing"/>
        <w:tabs>
          <w:tab w:val="left" w:pos="90"/>
        </w:tabs>
        <w:rPr>
          <w:rFonts w:ascii="Consolas" w:hAnsi="Consolas"/>
          <w:sz w:val="24"/>
          <w:szCs w:val="24"/>
          <w:lang w:val="en-US"/>
        </w:rPr>
      </w:pPr>
      <w:r w:rsidRPr="00C630B8">
        <w:rPr>
          <w:rFonts w:ascii="Consolas" w:hAnsi="Consolas"/>
          <w:sz w:val="24"/>
          <w:szCs w:val="24"/>
          <w:lang w:val="en-US"/>
        </w:rPr>
        <w:t>Function: Algebraic function: 9.500000 *x ^ 10 +6.900000</w:t>
      </w:r>
    </w:p>
    <w:p w14:paraId="341C2402" w14:textId="77777777" w:rsidR="00C630B8" w:rsidRPr="00C630B8" w:rsidRDefault="00C630B8" w:rsidP="00C630B8">
      <w:pPr>
        <w:pStyle w:val="NoSpacing"/>
        <w:tabs>
          <w:tab w:val="left" w:pos="90"/>
        </w:tabs>
        <w:rPr>
          <w:rFonts w:ascii="Consolas" w:hAnsi="Consolas"/>
          <w:sz w:val="24"/>
          <w:szCs w:val="24"/>
          <w:lang w:val="en-US"/>
        </w:rPr>
      </w:pPr>
      <w:proofErr w:type="gramStart"/>
      <w:r w:rsidRPr="00C630B8">
        <w:rPr>
          <w:rFonts w:ascii="Consolas" w:hAnsi="Consolas"/>
          <w:sz w:val="24"/>
          <w:szCs w:val="24"/>
          <w:lang w:val="en-US"/>
        </w:rPr>
        <w:t>F(</w:t>
      </w:r>
      <w:proofErr w:type="gramEnd"/>
      <w:r w:rsidRPr="00C630B8">
        <w:rPr>
          <w:rFonts w:ascii="Consolas" w:hAnsi="Consolas"/>
          <w:sz w:val="24"/>
          <w:szCs w:val="24"/>
          <w:lang w:val="en-US"/>
        </w:rPr>
        <w:t>4.500000) = 32348104.370215</w:t>
      </w:r>
    </w:p>
    <w:p w14:paraId="369E2ECE" w14:textId="77777777" w:rsidR="00C630B8" w:rsidRPr="00C630B8" w:rsidRDefault="00C630B8" w:rsidP="00C630B8">
      <w:pPr>
        <w:pStyle w:val="NoSpacing"/>
        <w:tabs>
          <w:tab w:val="left" w:pos="90"/>
        </w:tabs>
        <w:rPr>
          <w:rFonts w:ascii="Consolas" w:hAnsi="Consolas"/>
          <w:sz w:val="24"/>
          <w:szCs w:val="24"/>
          <w:lang w:val="en-US"/>
        </w:rPr>
      </w:pPr>
      <w:r w:rsidRPr="00C630B8">
        <w:rPr>
          <w:rFonts w:ascii="Consolas" w:hAnsi="Consolas"/>
          <w:sz w:val="24"/>
          <w:szCs w:val="24"/>
          <w:lang w:val="en-US"/>
        </w:rPr>
        <w:t xml:space="preserve">Function: 4.000000 * </w:t>
      </w:r>
      <w:proofErr w:type="gramStart"/>
      <w:r w:rsidRPr="00C630B8">
        <w:rPr>
          <w:rFonts w:ascii="Consolas" w:hAnsi="Consolas"/>
          <w:sz w:val="24"/>
          <w:szCs w:val="24"/>
          <w:lang w:val="en-US"/>
        </w:rPr>
        <w:t>sin(</w:t>
      </w:r>
      <w:proofErr w:type="gramEnd"/>
      <w:r w:rsidRPr="00C630B8">
        <w:rPr>
          <w:rFonts w:ascii="Consolas" w:hAnsi="Consolas"/>
          <w:sz w:val="24"/>
          <w:szCs w:val="24"/>
          <w:lang w:val="en-US"/>
        </w:rPr>
        <w:t>6.000000 * x ^ 7) ^ 2</w:t>
      </w:r>
    </w:p>
    <w:p w14:paraId="6D7652A6" w14:textId="77777777" w:rsidR="00C630B8" w:rsidRPr="00C630B8" w:rsidRDefault="00C630B8" w:rsidP="00C630B8">
      <w:pPr>
        <w:pStyle w:val="NoSpacing"/>
        <w:tabs>
          <w:tab w:val="left" w:pos="90"/>
        </w:tabs>
        <w:rPr>
          <w:rFonts w:ascii="Consolas" w:hAnsi="Consolas"/>
          <w:sz w:val="24"/>
          <w:szCs w:val="24"/>
          <w:lang w:val="en-US"/>
        </w:rPr>
      </w:pPr>
      <w:proofErr w:type="gramStart"/>
      <w:r w:rsidRPr="00C630B8">
        <w:rPr>
          <w:rFonts w:ascii="Consolas" w:hAnsi="Consolas"/>
          <w:sz w:val="24"/>
          <w:szCs w:val="24"/>
          <w:lang w:val="en-US"/>
        </w:rPr>
        <w:t>F(</w:t>
      </w:r>
      <w:proofErr w:type="gramEnd"/>
      <w:r w:rsidRPr="00C630B8">
        <w:rPr>
          <w:rFonts w:ascii="Consolas" w:hAnsi="Consolas"/>
          <w:sz w:val="24"/>
          <w:szCs w:val="24"/>
          <w:lang w:val="en-US"/>
        </w:rPr>
        <w:t>7.300000) = 0.871872</w:t>
      </w:r>
    </w:p>
    <w:p w14:paraId="6F4DA4E3" w14:textId="77777777" w:rsidR="00C630B8" w:rsidRPr="00C630B8" w:rsidRDefault="00C630B8" w:rsidP="00C630B8">
      <w:pPr>
        <w:pStyle w:val="NoSpacing"/>
        <w:tabs>
          <w:tab w:val="left" w:pos="90"/>
        </w:tabs>
        <w:rPr>
          <w:rFonts w:ascii="Consolas" w:hAnsi="Consolas"/>
          <w:sz w:val="24"/>
          <w:szCs w:val="24"/>
          <w:lang w:val="en-US"/>
        </w:rPr>
      </w:pPr>
      <w:r w:rsidRPr="00C630B8">
        <w:rPr>
          <w:rFonts w:ascii="Consolas" w:hAnsi="Consolas"/>
          <w:sz w:val="24"/>
          <w:szCs w:val="24"/>
          <w:lang w:val="en-US"/>
        </w:rPr>
        <w:t xml:space="preserve">Function: 2.000000 * </w:t>
      </w:r>
      <w:proofErr w:type="gramStart"/>
      <w:r w:rsidRPr="00C630B8">
        <w:rPr>
          <w:rFonts w:ascii="Consolas" w:hAnsi="Consolas"/>
          <w:sz w:val="24"/>
          <w:szCs w:val="24"/>
          <w:lang w:val="en-US"/>
        </w:rPr>
        <w:t>cos(</w:t>
      </w:r>
      <w:proofErr w:type="gramEnd"/>
      <w:r w:rsidRPr="00C630B8">
        <w:rPr>
          <w:rFonts w:ascii="Consolas" w:hAnsi="Consolas"/>
          <w:sz w:val="24"/>
          <w:szCs w:val="24"/>
          <w:lang w:val="en-US"/>
        </w:rPr>
        <w:t>5.000000 * x)</w:t>
      </w:r>
    </w:p>
    <w:p w14:paraId="10BB789A" w14:textId="77777777" w:rsidR="00C630B8" w:rsidRPr="00C630B8" w:rsidRDefault="00C630B8" w:rsidP="00C630B8">
      <w:pPr>
        <w:pStyle w:val="NoSpacing"/>
        <w:tabs>
          <w:tab w:val="left" w:pos="90"/>
        </w:tabs>
        <w:rPr>
          <w:rFonts w:ascii="Consolas" w:hAnsi="Consolas"/>
          <w:sz w:val="24"/>
          <w:szCs w:val="24"/>
          <w:lang w:val="en-US"/>
        </w:rPr>
      </w:pPr>
      <w:proofErr w:type="gramStart"/>
      <w:r w:rsidRPr="00C630B8">
        <w:rPr>
          <w:rFonts w:ascii="Consolas" w:hAnsi="Consolas"/>
          <w:sz w:val="24"/>
          <w:szCs w:val="24"/>
          <w:lang w:val="en-US"/>
        </w:rPr>
        <w:t>F(</w:t>
      </w:r>
      <w:proofErr w:type="gramEnd"/>
      <w:r w:rsidRPr="00C630B8">
        <w:rPr>
          <w:rFonts w:ascii="Consolas" w:hAnsi="Consolas"/>
          <w:sz w:val="24"/>
          <w:szCs w:val="24"/>
          <w:lang w:val="en-US"/>
        </w:rPr>
        <w:t>-3.300000) = -0.987480</w:t>
      </w:r>
    </w:p>
    <w:p w14:paraId="030E6139" w14:textId="77777777" w:rsidR="00C630B8" w:rsidRPr="00C630B8" w:rsidRDefault="00C630B8" w:rsidP="00C630B8">
      <w:pPr>
        <w:pStyle w:val="NoSpacing"/>
        <w:tabs>
          <w:tab w:val="left" w:pos="90"/>
        </w:tabs>
        <w:rPr>
          <w:rFonts w:ascii="Consolas" w:hAnsi="Consolas"/>
          <w:sz w:val="24"/>
          <w:szCs w:val="24"/>
          <w:lang w:val="en-US"/>
        </w:rPr>
      </w:pPr>
      <w:r w:rsidRPr="00C630B8">
        <w:rPr>
          <w:rFonts w:ascii="Consolas" w:hAnsi="Consolas"/>
          <w:sz w:val="24"/>
          <w:szCs w:val="24"/>
          <w:lang w:val="en-US"/>
        </w:rPr>
        <w:t>Function: Log2 function: log2(5.000000) = 2.321928</w:t>
      </w:r>
    </w:p>
    <w:p w14:paraId="59B480CD" w14:textId="77777777" w:rsidR="00C630B8" w:rsidRPr="00C630B8" w:rsidRDefault="00C630B8" w:rsidP="00C630B8">
      <w:pPr>
        <w:pStyle w:val="NoSpacing"/>
        <w:tabs>
          <w:tab w:val="left" w:pos="90"/>
        </w:tabs>
        <w:rPr>
          <w:rFonts w:ascii="Consolas" w:hAnsi="Consolas"/>
          <w:sz w:val="24"/>
          <w:szCs w:val="24"/>
          <w:lang w:val="en-US"/>
        </w:rPr>
      </w:pPr>
      <w:proofErr w:type="gramStart"/>
      <w:r w:rsidRPr="00C630B8">
        <w:rPr>
          <w:rFonts w:ascii="Consolas" w:hAnsi="Consolas"/>
          <w:sz w:val="24"/>
          <w:szCs w:val="24"/>
          <w:lang w:val="en-US"/>
        </w:rPr>
        <w:t>F(</w:t>
      </w:r>
      <w:proofErr w:type="gramEnd"/>
      <w:r w:rsidRPr="00C630B8">
        <w:rPr>
          <w:rFonts w:ascii="Consolas" w:hAnsi="Consolas"/>
          <w:sz w:val="24"/>
          <w:szCs w:val="24"/>
          <w:lang w:val="en-US"/>
        </w:rPr>
        <w:t>5.000000) = 2.321928</w:t>
      </w:r>
    </w:p>
    <w:p w14:paraId="7CBE220C" w14:textId="77777777" w:rsidR="00C630B8" w:rsidRPr="00C630B8" w:rsidRDefault="00C630B8" w:rsidP="00C630B8">
      <w:pPr>
        <w:pStyle w:val="NoSpacing"/>
        <w:tabs>
          <w:tab w:val="left" w:pos="90"/>
        </w:tabs>
        <w:rPr>
          <w:rFonts w:ascii="Consolas" w:hAnsi="Consolas"/>
          <w:sz w:val="24"/>
          <w:szCs w:val="24"/>
          <w:lang w:val="en-US"/>
        </w:rPr>
      </w:pPr>
      <w:r w:rsidRPr="00C630B8">
        <w:rPr>
          <w:rFonts w:ascii="Consolas" w:hAnsi="Consolas"/>
          <w:sz w:val="24"/>
          <w:szCs w:val="24"/>
          <w:lang w:val="en-US"/>
        </w:rPr>
        <w:t>Function: Log2 function: log2(4.000000) = 2.000000</w:t>
      </w:r>
    </w:p>
    <w:p w14:paraId="252D1495" w14:textId="77777777" w:rsidR="00C630B8" w:rsidRPr="00C630B8" w:rsidRDefault="00C630B8" w:rsidP="00C630B8">
      <w:pPr>
        <w:pStyle w:val="NoSpacing"/>
        <w:tabs>
          <w:tab w:val="left" w:pos="90"/>
        </w:tabs>
        <w:rPr>
          <w:rFonts w:ascii="Consolas" w:hAnsi="Consolas"/>
          <w:sz w:val="24"/>
          <w:szCs w:val="24"/>
          <w:lang w:val="en-US"/>
        </w:rPr>
      </w:pPr>
      <w:proofErr w:type="gramStart"/>
      <w:r w:rsidRPr="00C630B8">
        <w:rPr>
          <w:rFonts w:ascii="Consolas" w:hAnsi="Consolas"/>
          <w:sz w:val="24"/>
          <w:szCs w:val="24"/>
          <w:lang w:val="en-US"/>
        </w:rPr>
        <w:t>F(</w:t>
      </w:r>
      <w:proofErr w:type="gramEnd"/>
      <w:r w:rsidRPr="00C630B8">
        <w:rPr>
          <w:rFonts w:ascii="Consolas" w:hAnsi="Consolas"/>
          <w:sz w:val="24"/>
          <w:szCs w:val="24"/>
          <w:lang w:val="en-US"/>
        </w:rPr>
        <w:t>4.000000) = 2.000000</w:t>
      </w:r>
    </w:p>
    <w:p w14:paraId="4D7B5319" w14:textId="77777777" w:rsidR="00C630B8" w:rsidRPr="00C630B8" w:rsidRDefault="00C630B8" w:rsidP="00C630B8">
      <w:pPr>
        <w:pStyle w:val="NoSpacing"/>
        <w:tabs>
          <w:tab w:val="left" w:pos="90"/>
        </w:tabs>
        <w:rPr>
          <w:rFonts w:ascii="Consolas" w:hAnsi="Consolas"/>
          <w:sz w:val="24"/>
          <w:szCs w:val="24"/>
          <w:lang w:val="en-US"/>
        </w:rPr>
      </w:pPr>
      <w:r w:rsidRPr="00C630B8">
        <w:rPr>
          <w:rFonts w:ascii="Consolas" w:hAnsi="Consolas"/>
          <w:sz w:val="24"/>
          <w:szCs w:val="24"/>
          <w:lang w:val="en-US"/>
        </w:rPr>
        <w:t>Function: Powered function: 6.000000 ^ 7</w:t>
      </w:r>
    </w:p>
    <w:p w14:paraId="0F2FBE0D" w14:textId="77777777" w:rsidR="00C630B8" w:rsidRPr="00C630B8" w:rsidRDefault="00C630B8" w:rsidP="00C630B8">
      <w:pPr>
        <w:pStyle w:val="NoSpacing"/>
        <w:tabs>
          <w:tab w:val="left" w:pos="90"/>
        </w:tabs>
        <w:rPr>
          <w:rFonts w:ascii="Consolas" w:hAnsi="Consolas"/>
          <w:sz w:val="24"/>
          <w:szCs w:val="24"/>
          <w:lang w:val="en-US"/>
        </w:rPr>
      </w:pPr>
      <w:proofErr w:type="gramStart"/>
      <w:r w:rsidRPr="00C630B8">
        <w:rPr>
          <w:rFonts w:ascii="Consolas" w:hAnsi="Consolas"/>
          <w:sz w:val="24"/>
          <w:szCs w:val="24"/>
          <w:lang w:val="en-US"/>
        </w:rPr>
        <w:t>F(</w:t>
      </w:r>
      <w:proofErr w:type="gramEnd"/>
      <w:r w:rsidRPr="00C630B8">
        <w:rPr>
          <w:rFonts w:ascii="Consolas" w:hAnsi="Consolas"/>
          <w:sz w:val="24"/>
          <w:szCs w:val="24"/>
          <w:lang w:val="en-US"/>
        </w:rPr>
        <w:t>6.000000) = 279936.000000</w:t>
      </w:r>
    </w:p>
    <w:p w14:paraId="359AB5A4" w14:textId="77777777" w:rsidR="00C630B8" w:rsidRPr="00C630B8" w:rsidRDefault="00C630B8" w:rsidP="00C630B8">
      <w:pPr>
        <w:pStyle w:val="NoSpacing"/>
        <w:tabs>
          <w:tab w:val="left" w:pos="90"/>
        </w:tabs>
        <w:rPr>
          <w:rFonts w:ascii="Consolas" w:hAnsi="Consolas"/>
          <w:sz w:val="24"/>
          <w:szCs w:val="24"/>
          <w:lang w:val="en-US"/>
        </w:rPr>
      </w:pPr>
      <w:r w:rsidRPr="00C630B8">
        <w:rPr>
          <w:rFonts w:ascii="Consolas" w:hAnsi="Consolas"/>
          <w:sz w:val="24"/>
          <w:szCs w:val="24"/>
          <w:lang w:val="en-US"/>
        </w:rPr>
        <w:t>Function: Powered function: 1.000000 ^ 100</w:t>
      </w:r>
    </w:p>
    <w:p w14:paraId="0B3721E8" w14:textId="77777777" w:rsidR="00C630B8" w:rsidRPr="00C630B8" w:rsidRDefault="00C630B8" w:rsidP="00C630B8">
      <w:pPr>
        <w:pStyle w:val="NoSpacing"/>
        <w:tabs>
          <w:tab w:val="left" w:pos="90"/>
        </w:tabs>
        <w:rPr>
          <w:rFonts w:ascii="Consolas" w:hAnsi="Consolas"/>
          <w:sz w:val="24"/>
          <w:szCs w:val="24"/>
          <w:lang w:val="en-US"/>
        </w:rPr>
      </w:pPr>
      <w:proofErr w:type="gramStart"/>
      <w:r w:rsidRPr="00C630B8">
        <w:rPr>
          <w:rFonts w:ascii="Consolas" w:hAnsi="Consolas"/>
          <w:sz w:val="24"/>
          <w:szCs w:val="24"/>
          <w:lang w:val="en-US"/>
        </w:rPr>
        <w:t>F(</w:t>
      </w:r>
      <w:proofErr w:type="gramEnd"/>
      <w:r w:rsidRPr="00C630B8">
        <w:rPr>
          <w:rFonts w:ascii="Consolas" w:hAnsi="Consolas"/>
          <w:sz w:val="24"/>
          <w:szCs w:val="24"/>
          <w:lang w:val="en-US"/>
        </w:rPr>
        <w:t>1.000000) = 1.000000</w:t>
      </w:r>
    </w:p>
    <w:p w14:paraId="622F44CD" w14:textId="5D1C8624" w:rsidR="0059522A" w:rsidRPr="00C630B8" w:rsidRDefault="00C630B8" w:rsidP="00C630B8">
      <w:pPr>
        <w:pStyle w:val="NoSpacing"/>
        <w:tabs>
          <w:tab w:val="left" w:pos="90"/>
        </w:tabs>
        <w:rPr>
          <w:rFonts w:ascii="Consolas" w:hAnsi="Consolas"/>
          <w:sz w:val="24"/>
          <w:szCs w:val="24"/>
          <w:lang w:val="en-US"/>
        </w:rPr>
      </w:pPr>
      <w:r w:rsidRPr="00C630B8">
        <w:rPr>
          <w:rFonts w:ascii="Consolas" w:hAnsi="Consolas"/>
          <w:sz w:val="24"/>
          <w:szCs w:val="24"/>
          <w:lang w:val="en-US"/>
        </w:rPr>
        <w:t>Press any key to continue . . .</w:t>
      </w:r>
    </w:p>
    <w:sectPr w:rsidR="0059522A" w:rsidRPr="00C630B8" w:rsidSect="00A85349">
      <w:footerReference w:type="default" r:id="rId8"/>
      <w:pgSz w:w="11906" w:h="16838"/>
      <w:pgMar w:top="1134" w:right="991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F15D3" w14:textId="77777777" w:rsidR="00A85349" w:rsidRDefault="00A85349" w:rsidP="00343239">
      <w:pPr>
        <w:spacing w:after="0" w:line="240" w:lineRule="auto"/>
      </w:pPr>
      <w:r>
        <w:separator/>
      </w:r>
    </w:p>
  </w:endnote>
  <w:endnote w:type="continuationSeparator" w:id="0">
    <w:p w14:paraId="2C1179A6" w14:textId="77777777" w:rsidR="00A85349" w:rsidRDefault="00A85349" w:rsidP="00343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8502356"/>
      <w:docPartObj>
        <w:docPartGallery w:val="Page Numbers (Bottom of Page)"/>
        <w:docPartUnique/>
      </w:docPartObj>
    </w:sdtPr>
    <w:sdtContent>
      <w:p w14:paraId="55BBEDE7" w14:textId="77777777" w:rsidR="0018165F" w:rsidRDefault="0018165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A2A464" w14:textId="77777777" w:rsidR="004058A5" w:rsidRDefault="004058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B6FBB" w14:textId="77777777" w:rsidR="00A85349" w:rsidRDefault="00A85349" w:rsidP="00343239">
      <w:pPr>
        <w:spacing w:after="0" w:line="240" w:lineRule="auto"/>
      </w:pPr>
      <w:r>
        <w:separator/>
      </w:r>
    </w:p>
  </w:footnote>
  <w:footnote w:type="continuationSeparator" w:id="0">
    <w:p w14:paraId="71F30525" w14:textId="77777777" w:rsidR="00A85349" w:rsidRDefault="00A85349" w:rsidP="003432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7A45"/>
    <w:multiLevelType w:val="hybridMultilevel"/>
    <w:tmpl w:val="10060FBC"/>
    <w:lvl w:ilvl="0" w:tplc="0419000F">
      <w:start w:val="1"/>
      <w:numFmt w:val="decimal"/>
      <w:lvlText w:val="%1."/>
      <w:lvlJc w:val="left"/>
      <w:pPr>
        <w:ind w:left="1014" w:hanging="360"/>
      </w:pPr>
    </w:lvl>
    <w:lvl w:ilvl="1" w:tplc="04190019" w:tentative="1">
      <w:start w:val="1"/>
      <w:numFmt w:val="lowerLetter"/>
      <w:lvlText w:val="%2."/>
      <w:lvlJc w:val="left"/>
      <w:pPr>
        <w:ind w:left="1734" w:hanging="360"/>
      </w:pPr>
    </w:lvl>
    <w:lvl w:ilvl="2" w:tplc="0419001B" w:tentative="1">
      <w:start w:val="1"/>
      <w:numFmt w:val="lowerRoman"/>
      <w:lvlText w:val="%3."/>
      <w:lvlJc w:val="right"/>
      <w:pPr>
        <w:ind w:left="2454" w:hanging="180"/>
      </w:pPr>
    </w:lvl>
    <w:lvl w:ilvl="3" w:tplc="0419000F" w:tentative="1">
      <w:start w:val="1"/>
      <w:numFmt w:val="decimal"/>
      <w:lvlText w:val="%4."/>
      <w:lvlJc w:val="left"/>
      <w:pPr>
        <w:ind w:left="3174" w:hanging="360"/>
      </w:pPr>
    </w:lvl>
    <w:lvl w:ilvl="4" w:tplc="04190019" w:tentative="1">
      <w:start w:val="1"/>
      <w:numFmt w:val="lowerLetter"/>
      <w:lvlText w:val="%5."/>
      <w:lvlJc w:val="left"/>
      <w:pPr>
        <w:ind w:left="3894" w:hanging="360"/>
      </w:pPr>
    </w:lvl>
    <w:lvl w:ilvl="5" w:tplc="0419001B" w:tentative="1">
      <w:start w:val="1"/>
      <w:numFmt w:val="lowerRoman"/>
      <w:lvlText w:val="%6."/>
      <w:lvlJc w:val="right"/>
      <w:pPr>
        <w:ind w:left="4614" w:hanging="180"/>
      </w:pPr>
    </w:lvl>
    <w:lvl w:ilvl="6" w:tplc="0419000F" w:tentative="1">
      <w:start w:val="1"/>
      <w:numFmt w:val="decimal"/>
      <w:lvlText w:val="%7."/>
      <w:lvlJc w:val="left"/>
      <w:pPr>
        <w:ind w:left="5334" w:hanging="360"/>
      </w:pPr>
    </w:lvl>
    <w:lvl w:ilvl="7" w:tplc="04190019" w:tentative="1">
      <w:start w:val="1"/>
      <w:numFmt w:val="lowerLetter"/>
      <w:lvlText w:val="%8."/>
      <w:lvlJc w:val="left"/>
      <w:pPr>
        <w:ind w:left="6054" w:hanging="360"/>
      </w:pPr>
    </w:lvl>
    <w:lvl w:ilvl="8" w:tplc="041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1" w15:restartNumberingAfterBreak="0">
    <w:nsid w:val="100832DD"/>
    <w:multiLevelType w:val="hybridMultilevel"/>
    <w:tmpl w:val="FCF4BB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B04FE"/>
    <w:multiLevelType w:val="hybridMultilevel"/>
    <w:tmpl w:val="7E089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36615"/>
    <w:multiLevelType w:val="hybridMultilevel"/>
    <w:tmpl w:val="F91AEF30"/>
    <w:lvl w:ilvl="0" w:tplc="0419000F">
      <w:start w:val="1"/>
      <w:numFmt w:val="decimal"/>
      <w:lvlText w:val="%1."/>
      <w:lvlJc w:val="left"/>
      <w:pPr>
        <w:ind w:left="1014" w:hanging="360"/>
      </w:pPr>
    </w:lvl>
    <w:lvl w:ilvl="1" w:tplc="04190019" w:tentative="1">
      <w:start w:val="1"/>
      <w:numFmt w:val="lowerLetter"/>
      <w:lvlText w:val="%2."/>
      <w:lvlJc w:val="left"/>
      <w:pPr>
        <w:ind w:left="1734" w:hanging="360"/>
      </w:pPr>
    </w:lvl>
    <w:lvl w:ilvl="2" w:tplc="0419001B" w:tentative="1">
      <w:start w:val="1"/>
      <w:numFmt w:val="lowerRoman"/>
      <w:lvlText w:val="%3."/>
      <w:lvlJc w:val="right"/>
      <w:pPr>
        <w:ind w:left="2454" w:hanging="180"/>
      </w:pPr>
    </w:lvl>
    <w:lvl w:ilvl="3" w:tplc="0419000F" w:tentative="1">
      <w:start w:val="1"/>
      <w:numFmt w:val="decimal"/>
      <w:lvlText w:val="%4."/>
      <w:lvlJc w:val="left"/>
      <w:pPr>
        <w:ind w:left="3174" w:hanging="360"/>
      </w:pPr>
    </w:lvl>
    <w:lvl w:ilvl="4" w:tplc="04190019" w:tentative="1">
      <w:start w:val="1"/>
      <w:numFmt w:val="lowerLetter"/>
      <w:lvlText w:val="%5."/>
      <w:lvlJc w:val="left"/>
      <w:pPr>
        <w:ind w:left="3894" w:hanging="360"/>
      </w:pPr>
    </w:lvl>
    <w:lvl w:ilvl="5" w:tplc="0419001B" w:tentative="1">
      <w:start w:val="1"/>
      <w:numFmt w:val="lowerRoman"/>
      <w:lvlText w:val="%6."/>
      <w:lvlJc w:val="right"/>
      <w:pPr>
        <w:ind w:left="4614" w:hanging="180"/>
      </w:pPr>
    </w:lvl>
    <w:lvl w:ilvl="6" w:tplc="0419000F" w:tentative="1">
      <w:start w:val="1"/>
      <w:numFmt w:val="decimal"/>
      <w:lvlText w:val="%7."/>
      <w:lvlJc w:val="left"/>
      <w:pPr>
        <w:ind w:left="5334" w:hanging="360"/>
      </w:pPr>
    </w:lvl>
    <w:lvl w:ilvl="7" w:tplc="04190019" w:tentative="1">
      <w:start w:val="1"/>
      <w:numFmt w:val="lowerLetter"/>
      <w:lvlText w:val="%8."/>
      <w:lvlJc w:val="left"/>
      <w:pPr>
        <w:ind w:left="6054" w:hanging="360"/>
      </w:pPr>
    </w:lvl>
    <w:lvl w:ilvl="8" w:tplc="041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4" w15:restartNumberingAfterBreak="0">
    <w:nsid w:val="439D192B"/>
    <w:multiLevelType w:val="hybridMultilevel"/>
    <w:tmpl w:val="7110D7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62020"/>
    <w:multiLevelType w:val="hybridMultilevel"/>
    <w:tmpl w:val="37E22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9A53EF"/>
    <w:multiLevelType w:val="hybridMultilevel"/>
    <w:tmpl w:val="9FAE75C4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7" w15:restartNumberingAfterBreak="0">
    <w:nsid w:val="53EF4FDE"/>
    <w:multiLevelType w:val="hybridMultilevel"/>
    <w:tmpl w:val="959AD648"/>
    <w:lvl w:ilvl="0" w:tplc="0419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8" w15:restartNumberingAfterBreak="0">
    <w:nsid w:val="5F0E6E4E"/>
    <w:multiLevelType w:val="hybridMultilevel"/>
    <w:tmpl w:val="C89A69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120ACF"/>
    <w:multiLevelType w:val="hybridMultilevel"/>
    <w:tmpl w:val="C20E2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4235A5"/>
    <w:multiLevelType w:val="hybridMultilevel"/>
    <w:tmpl w:val="54329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617EE"/>
    <w:multiLevelType w:val="hybridMultilevel"/>
    <w:tmpl w:val="9618964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41387640">
    <w:abstractNumId w:val="4"/>
  </w:num>
  <w:num w:numId="2" w16cid:durableId="380133138">
    <w:abstractNumId w:val="8"/>
  </w:num>
  <w:num w:numId="3" w16cid:durableId="490949031">
    <w:abstractNumId w:val="11"/>
  </w:num>
  <w:num w:numId="4" w16cid:durableId="80029070">
    <w:abstractNumId w:val="6"/>
  </w:num>
  <w:num w:numId="5" w16cid:durableId="400560005">
    <w:abstractNumId w:val="2"/>
  </w:num>
  <w:num w:numId="6" w16cid:durableId="583105986">
    <w:abstractNumId w:val="3"/>
  </w:num>
  <w:num w:numId="7" w16cid:durableId="342786042">
    <w:abstractNumId w:val="0"/>
  </w:num>
  <w:num w:numId="8" w16cid:durableId="102657792">
    <w:abstractNumId w:val="1"/>
  </w:num>
  <w:num w:numId="9" w16cid:durableId="2129470704">
    <w:abstractNumId w:val="7"/>
  </w:num>
  <w:num w:numId="10" w16cid:durableId="1844124560">
    <w:abstractNumId w:val="5"/>
  </w:num>
  <w:num w:numId="11" w16cid:durableId="1225600609">
    <w:abstractNumId w:val="9"/>
  </w:num>
  <w:num w:numId="12" w16cid:durableId="18704153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D9E"/>
    <w:rsid w:val="00003FA1"/>
    <w:rsid w:val="0000450A"/>
    <w:rsid w:val="00004DB2"/>
    <w:rsid w:val="00006242"/>
    <w:rsid w:val="000161CA"/>
    <w:rsid w:val="0002691B"/>
    <w:rsid w:val="000334F7"/>
    <w:rsid w:val="00041C2A"/>
    <w:rsid w:val="00042C4C"/>
    <w:rsid w:val="00063AC7"/>
    <w:rsid w:val="00064BEA"/>
    <w:rsid w:val="0006778C"/>
    <w:rsid w:val="00072C14"/>
    <w:rsid w:val="0007312D"/>
    <w:rsid w:val="00075039"/>
    <w:rsid w:val="0007595A"/>
    <w:rsid w:val="000802CE"/>
    <w:rsid w:val="00084B72"/>
    <w:rsid w:val="000867DD"/>
    <w:rsid w:val="00091DFA"/>
    <w:rsid w:val="00093AD1"/>
    <w:rsid w:val="000942AD"/>
    <w:rsid w:val="000A1844"/>
    <w:rsid w:val="000A760F"/>
    <w:rsid w:val="000B40B9"/>
    <w:rsid w:val="000C4641"/>
    <w:rsid w:val="000C4EF1"/>
    <w:rsid w:val="000C4F81"/>
    <w:rsid w:val="000D06C6"/>
    <w:rsid w:val="000D08F5"/>
    <w:rsid w:val="000D0DDD"/>
    <w:rsid w:val="000D3658"/>
    <w:rsid w:val="000D5568"/>
    <w:rsid w:val="000D7780"/>
    <w:rsid w:val="000E3D8B"/>
    <w:rsid w:val="000E40C7"/>
    <w:rsid w:val="000E70BD"/>
    <w:rsid w:val="000E75FC"/>
    <w:rsid w:val="000F21F5"/>
    <w:rsid w:val="001008F0"/>
    <w:rsid w:val="00100D98"/>
    <w:rsid w:val="001018B5"/>
    <w:rsid w:val="00101BB1"/>
    <w:rsid w:val="0010257B"/>
    <w:rsid w:val="00104654"/>
    <w:rsid w:val="00123BF5"/>
    <w:rsid w:val="00124251"/>
    <w:rsid w:val="001249D1"/>
    <w:rsid w:val="001274A8"/>
    <w:rsid w:val="0013147F"/>
    <w:rsid w:val="001318C3"/>
    <w:rsid w:val="00132A28"/>
    <w:rsid w:val="0013572E"/>
    <w:rsid w:val="0013659C"/>
    <w:rsid w:val="00140436"/>
    <w:rsid w:val="0014328A"/>
    <w:rsid w:val="0014357A"/>
    <w:rsid w:val="00145024"/>
    <w:rsid w:val="001465C8"/>
    <w:rsid w:val="00146970"/>
    <w:rsid w:val="0015108C"/>
    <w:rsid w:val="001540D1"/>
    <w:rsid w:val="0015465A"/>
    <w:rsid w:val="00157450"/>
    <w:rsid w:val="00163688"/>
    <w:rsid w:val="00166232"/>
    <w:rsid w:val="0017168B"/>
    <w:rsid w:val="00172A53"/>
    <w:rsid w:val="0018165F"/>
    <w:rsid w:val="00184D3E"/>
    <w:rsid w:val="0019297C"/>
    <w:rsid w:val="00194683"/>
    <w:rsid w:val="00194E02"/>
    <w:rsid w:val="001973D6"/>
    <w:rsid w:val="001A762E"/>
    <w:rsid w:val="001A7F96"/>
    <w:rsid w:val="001B3004"/>
    <w:rsid w:val="001B3AF9"/>
    <w:rsid w:val="001B4953"/>
    <w:rsid w:val="001B73D5"/>
    <w:rsid w:val="001B73F1"/>
    <w:rsid w:val="001C2DF2"/>
    <w:rsid w:val="001C3B4A"/>
    <w:rsid w:val="001C4209"/>
    <w:rsid w:val="001C7E8B"/>
    <w:rsid w:val="001E004D"/>
    <w:rsid w:val="001E058A"/>
    <w:rsid w:val="001E3F7A"/>
    <w:rsid w:val="001F283E"/>
    <w:rsid w:val="001F6983"/>
    <w:rsid w:val="001F737A"/>
    <w:rsid w:val="002001C5"/>
    <w:rsid w:val="00203A27"/>
    <w:rsid w:val="002120F5"/>
    <w:rsid w:val="00214559"/>
    <w:rsid w:val="0021550F"/>
    <w:rsid w:val="002162B1"/>
    <w:rsid w:val="0021642F"/>
    <w:rsid w:val="00217DCF"/>
    <w:rsid w:val="00225D9E"/>
    <w:rsid w:val="002278B0"/>
    <w:rsid w:val="002302CD"/>
    <w:rsid w:val="002309FF"/>
    <w:rsid w:val="0023323D"/>
    <w:rsid w:val="0023392D"/>
    <w:rsid w:val="002352FA"/>
    <w:rsid w:val="002433DB"/>
    <w:rsid w:val="002438F4"/>
    <w:rsid w:val="00246912"/>
    <w:rsid w:val="00254B27"/>
    <w:rsid w:val="00257A1F"/>
    <w:rsid w:val="00257EE2"/>
    <w:rsid w:val="002617DA"/>
    <w:rsid w:val="0026589D"/>
    <w:rsid w:val="002754F4"/>
    <w:rsid w:val="002805E1"/>
    <w:rsid w:val="0029059E"/>
    <w:rsid w:val="0029077D"/>
    <w:rsid w:val="00293B66"/>
    <w:rsid w:val="0029491E"/>
    <w:rsid w:val="00296800"/>
    <w:rsid w:val="00296AF7"/>
    <w:rsid w:val="002B4F86"/>
    <w:rsid w:val="002C03E1"/>
    <w:rsid w:val="002C57D3"/>
    <w:rsid w:val="002D4D36"/>
    <w:rsid w:val="002D4D88"/>
    <w:rsid w:val="002D67C2"/>
    <w:rsid w:val="002D6DC6"/>
    <w:rsid w:val="002E1335"/>
    <w:rsid w:val="002E406C"/>
    <w:rsid w:val="002E730A"/>
    <w:rsid w:val="002F1074"/>
    <w:rsid w:val="002F3B94"/>
    <w:rsid w:val="002F415A"/>
    <w:rsid w:val="00300CB7"/>
    <w:rsid w:val="00301730"/>
    <w:rsid w:val="00306AD3"/>
    <w:rsid w:val="00311F88"/>
    <w:rsid w:val="00314591"/>
    <w:rsid w:val="0031623D"/>
    <w:rsid w:val="00316546"/>
    <w:rsid w:val="0032131D"/>
    <w:rsid w:val="00323F13"/>
    <w:rsid w:val="0032617D"/>
    <w:rsid w:val="00332A23"/>
    <w:rsid w:val="00334EC0"/>
    <w:rsid w:val="0034272D"/>
    <w:rsid w:val="00342CCC"/>
    <w:rsid w:val="00343239"/>
    <w:rsid w:val="0035270A"/>
    <w:rsid w:val="00353376"/>
    <w:rsid w:val="003549F2"/>
    <w:rsid w:val="003639C4"/>
    <w:rsid w:val="00370473"/>
    <w:rsid w:val="00374697"/>
    <w:rsid w:val="003747D0"/>
    <w:rsid w:val="0038342E"/>
    <w:rsid w:val="003864D5"/>
    <w:rsid w:val="00390E98"/>
    <w:rsid w:val="003920AB"/>
    <w:rsid w:val="003936AF"/>
    <w:rsid w:val="003A12A9"/>
    <w:rsid w:val="003B0FB6"/>
    <w:rsid w:val="003B7C46"/>
    <w:rsid w:val="003C318C"/>
    <w:rsid w:val="003C39E0"/>
    <w:rsid w:val="003C4816"/>
    <w:rsid w:val="003D39F1"/>
    <w:rsid w:val="003E0792"/>
    <w:rsid w:val="003E642D"/>
    <w:rsid w:val="003F059A"/>
    <w:rsid w:val="003F2C89"/>
    <w:rsid w:val="003F2E0C"/>
    <w:rsid w:val="0040441D"/>
    <w:rsid w:val="00405220"/>
    <w:rsid w:val="004058A5"/>
    <w:rsid w:val="00406677"/>
    <w:rsid w:val="004117E9"/>
    <w:rsid w:val="004166A8"/>
    <w:rsid w:val="004167FF"/>
    <w:rsid w:val="0042510D"/>
    <w:rsid w:val="0042669C"/>
    <w:rsid w:val="00427D26"/>
    <w:rsid w:val="00430EF1"/>
    <w:rsid w:val="00430F24"/>
    <w:rsid w:val="00434B6B"/>
    <w:rsid w:val="00437E54"/>
    <w:rsid w:val="004403B1"/>
    <w:rsid w:val="00442B93"/>
    <w:rsid w:val="00450B97"/>
    <w:rsid w:val="00450C57"/>
    <w:rsid w:val="00450EEF"/>
    <w:rsid w:val="004533AC"/>
    <w:rsid w:val="00454DC2"/>
    <w:rsid w:val="00455AB7"/>
    <w:rsid w:val="00460F58"/>
    <w:rsid w:val="00461422"/>
    <w:rsid w:val="0046467C"/>
    <w:rsid w:val="0046523B"/>
    <w:rsid w:val="004652BF"/>
    <w:rsid w:val="00465C9B"/>
    <w:rsid w:val="00465F07"/>
    <w:rsid w:val="004675AD"/>
    <w:rsid w:val="004723FA"/>
    <w:rsid w:val="004727A9"/>
    <w:rsid w:val="0047368B"/>
    <w:rsid w:val="00473DAD"/>
    <w:rsid w:val="004823AC"/>
    <w:rsid w:val="00483BE1"/>
    <w:rsid w:val="00483F26"/>
    <w:rsid w:val="004900C5"/>
    <w:rsid w:val="00493636"/>
    <w:rsid w:val="004A5B78"/>
    <w:rsid w:val="004A73AD"/>
    <w:rsid w:val="004A74AE"/>
    <w:rsid w:val="004B0FDD"/>
    <w:rsid w:val="004B383F"/>
    <w:rsid w:val="004B60A2"/>
    <w:rsid w:val="004B7D09"/>
    <w:rsid w:val="004C4272"/>
    <w:rsid w:val="004D46B6"/>
    <w:rsid w:val="004E0D53"/>
    <w:rsid w:val="004E12BF"/>
    <w:rsid w:val="004E5709"/>
    <w:rsid w:val="004E6871"/>
    <w:rsid w:val="004E6A54"/>
    <w:rsid w:val="004E704C"/>
    <w:rsid w:val="004F01A3"/>
    <w:rsid w:val="004F34CB"/>
    <w:rsid w:val="00500FC6"/>
    <w:rsid w:val="0050123D"/>
    <w:rsid w:val="0050197E"/>
    <w:rsid w:val="0050716A"/>
    <w:rsid w:val="005106B4"/>
    <w:rsid w:val="00513177"/>
    <w:rsid w:val="00514757"/>
    <w:rsid w:val="005153FE"/>
    <w:rsid w:val="00524D28"/>
    <w:rsid w:val="00531A95"/>
    <w:rsid w:val="00540973"/>
    <w:rsid w:val="00541D57"/>
    <w:rsid w:val="005466F2"/>
    <w:rsid w:val="00550472"/>
    <w:rsid w:val="00551D5E"/>
    <w:rsid w:val="0055484D"/>
    <w:rsid w:val="005548D7"/>
    <w:rsid w:val="005549A9"/>
    <w:rsid w:val="00555B06"/>
    <w:rsid w:val="00556DE2"/>
    <w:rsid w:val="0056067D"/>
    <w:rsid w:val="00570F18"/>
    <w:rsid w:val="0057154C"/>
    <w:rsid w:val="005724C5"/>
    <w:rsid w:val="00580283"/>
    <w:rsid w:val="00580698"/>
    <w:rsid w:val="005815D7"/>
    <w:rsid w:val="0058468F"/>
    <w:rsid w:val="00584E01"/>
    <w:rsid w:val="00586E1E"/>
    <w:rsid w:val="00586E29"/>
    <w:rsid w:val="00590705"/>
    <w:rsid w:val="00592DD8"/>
    <w:rsid w:val="005935F1"/>
    <w:rsid w:val="0059383F"/>
    <w:rsid w:val="0059522A"/>
    <w:rsid w:val="005A4CC1"/>
    <w:rsid w:val="005B4786"/>
    <w:rsid w:val="005B5C6E"/>
    <w:rsid w:val="005B61CC"/>
    <w:rsid w:val="005B6528"/>
    <w:rsid w:val="005B689A"/>
    <w:rsid w:val="005C04D4"/>
    <w:rsid w:val="005D60EB"/>
    <w:rsid w:val="005D7CCD"/>
    <w:rsid w:val="005E2F46"/>
    <w:rsid w:val="005F2369"/>
    <w:rsid w:val="005F40AB"/>
    <w:rsid w:val="005F45A0"/>
    <w:rsid w:val="005F55C8"/>
    <w:rsid w:val="005F5699"/>
    <w:rsid w:val="00600D29"/>
    <w:rsid w:val="006054F9"/>
    <w:rsid w:val="00605DE9"/>
    <w:rsid w:val="00610719"/>
    <w:rsid w:val="006108B6"/>
    <w:rsid w:val="006109F8"/>
    <w:rsid w:val="00612792"/>
    <w:rsid w:val="00612A99"/>
    <w:rsid w:val="006134F1"/>
    <w:rsid w:val="00614193"/>
    <w:rsid w:val="00615495"/>
    <w:rsid w:val="00621394"/>
    <w:rsid w:val="006278F9"/>
    <w:rsid w:val="00632530"/>
    <w:rsid w:val="00634573"/>
    <w:rsid w:val="00641F29"/>
    <w:rsid w:val="00643128"/>
    <w:rsid w:val="00643CC4"/>
    <w:rsid w:val="00650FC1"/>
    <w:rsid w:val="006533E1"/>
    <w:rsid w:val="00656F15"/>
    <w:rsid w:val="006578DA"/>
    <w:rsid w:val="00662352"/>
    <w:rsid w:val="00680029"/>
    <w:rsid w:val="00683C2C"/>
    <w:rsid w:val="006950F5"/>
    <w:rsid w:val="00696F89"/>
    <w:rsid w:val="00697902"/>
    <w:rsid w:val="006A09FF"/>
    <w:rsid w:val="006A120B"/>
    <w:rsid w:val="006A7B57"/>
    <w:rsid w:val="006B2B70"/>
    <w:rsid w:val="006B5A13"/>
    <w:rsid w:val="006B72A7"/>
    <w:rsid w:val="006C7C67"/>
    <w:rsid w:val="006D2F17"/>
    <w:rsid w:val="006D499D"/>
    <w:rsid w:val="006D5B91"/>
    <w:rsid w:val="006D766E"/>
    <w:rsid w:val="006E1C9A"/>
    <w:rsid w:val="006E75F6"/>
    <w:rsid w:val="006F2D8A"/>
    <w:rsid w:val="00703869"/>
    <w:rsid w:val="00705BCB"/>
    <w:rsid w:val="00710944"/>
    <w:rsid w:val="00712F85"/>
    <w:rsid w:val="00716DAF"/>
    <w:rsid w:val="00725DAD"/>
    <w:rsid w:val="00727D7B"/>
    <w:rsid w:val="00730485"/>
    <w:rsid w:val="007306E5"/>
    <w:rsid w:val="00730883"/>
    <w:rsid w:val="007345C3"/>
    <w:rsid w:val="00735BC6"/>
    <w:rsid w:val="00743EF6"/>
    <w:rsid w:val="00750D28"/>
    <w:rsid w:val="007549FD"/>
    <w:rsid w:val="007616CC"/>
    <w:rsid w:val="00766B1B"/>
    <w:rsid w:val="007670CF"/>
    <w:rsid w:val="00770FCD"/>
    <w:rsid w:val="00776175"/>
    <w:rsid w:val="00777A2B"/>
    <w:rsid w:val="00790CA2"/>
    <w:rsid w:val="00792BEA"/>
    <w:rsid w:val="007934A1"/>
    <w:rsid w:val="00793CD8"/>
    <w:rsid w:val="00794C72"/>
    <w:rsid w:val="00794D11"/>
    <w:rsid w:val="0079531B"/>
    <w:rsid w:val="00795466"/>
    <w:rsid w:val="007B00CE"/>
    <w:rsid w:val="007B58DB"/>
    <w:rsid w:val="007B5D70"/>
    <w:rsid w:val="007B6085"/>
    <w:rsid w:val="007B68A4"/>
    <w:rsid w:val="007B7E64"/>
    <w:rsid w:val="007C2F6D"/>
    <w:rsid w:val="007D0A4B"/>
    <w:rsid w:val="007D103B"/>
    <w:rsid w:val="007D4813"/>
    <w:rsid w:val="007D4A29"/>
    <w:rsid w:val="007E1945"/>
    <w:rsid w:val="007E2878"/>
    <w:rsid w:val="007E4B9E"/>
    <w:rsid w:val="007E5FAE"/>
    <w:rsid w:val="007F512C"/>
    <w:rsid w:val="007F588A"/>
    <w:rsid w:val="007F7EC9"/>
    <w:rsid w:val="008102FF"/>
    <w:rsid w:val="00810D97"/>
    <w:rsid w:val="00813F49"/>
    <w:rsid w:val="00816F24"/>
    <w:rsid w:val="008214BA"/>
    <w:rsid w:val="0082732D"/>
    <w:rsid w:val="0083134F"/>
    <w:rsid w:val="00833E1A"/>
    <w:rsid w:val="0083702E"/>
    <w:rsid w:val="00840049"/>
    <w:rsid w:val="00840276"/>
    <w:rsid w:val="00850371"/>
    <w:rsid w:val="00851D43"/>
    <w:rsid w:val="0085211B"/>
    <w:rsid w:val="008610FB"/>
    <w:rsid w:val="00861460"/>
    <w:rsid w:val="00864A9E"/>
    <w:rsid w:val="00864FAF"/>
    <w:rsid w:val="00865813"/>
    <w:rsid w:val="00870417"/>
    <w:rsid w:val="00870859"/>
    <w:rsid w:val="00890159"/>
    <w:rsid w:val="00894D4B"/>
    <w:rsid w:val="0089571D"/>
    <w:rsid w:val="00897BFE"/>
    <w:rsid w:val="008A1F15"/>
    <w:rsid w:val="008A38AA"/>
    <w:rsid w:val="008A3A5C"/>
    <w:rsid w:val="008A5A37"/>
    <w:rsid w:val="008C52C7"/>
    <w:rsid w:val="008C5D9E"/>
    <w:rsid w:val="008D5846"/>
    <w:rsid w:val="008D6D4E"/>
    <w:rsid w:val="008D77BD"/>
    <w:rsid w:val="008E18AA"/>
    <w:rsid w:val="008E35E5"/>
    <w:rsid w:val="008E7B7D"/>
    <w:rsid w:val="008F1E7B"/>
    <w:rsid w:val="008F3740"/>
    <w:rsid w:val="008F5511"/>
    <w:rsid w:val="009013D4"/>
    <w:rsid w:val="009022B3"/>
    <w:rsid w:val="00911AFC"/>
    <w:rsid w:val="00920FBF"/>
    <w:rsid w:val="00921E05"/>
    <w:rsid w:val="00923A78"/>
    <w:rsid w:val="00925373"/>
    <w:rsid w:val="00927734"/>
    <w:rsid w:val="00927F29"/>
    <w:rsid w:val="00930858"/>
    <w:rsid w:val="009344A5"/>
    <w:rsid w:val="0093539D"/>
    <w:rsid w:val="00935D87"/>
    <w:rsid w:val="009434B8"/>
    <w:rsid w:val="00943C98"/>
    <w:rsid w:val="00944E6D"/>
    <w:rsid w:val="0094534D"/>
    <w:rsid w:val="00946286"/>
    <w:rsid w:val="00946885"/>
    <w:rsid w:val="00953AE7"/>
    <w:rsid w:val="0095637D"/>
    <w:rsid w:val="009568D1"/>
    <w:rsid w:val="0095713D"/>
    <w:rsid w:val="0095799D"/>
    <w:rsid w:val="00960B0B"/>
    <w:rsid w:val="0096128E"/>
    <w:rsid w:val="00972646"/>
    <w:rsid w:val="00975335"/>
    <w:rsid w:val="00991EA2"/>
    <w:rsid w:val="00994D38"/>
    <w:rsid w:val="00997B1F"/>
    <w:rsid w:val="009A240E"/>
    <w:rsid w:val="009A4AF8"/>
    <w:rsid w:val="009A5C21"/>
    <w:rsid w:val="009A6DB3"/>
    <w:rsid w:val="009A711B"/>
    <w:rsid w:val="009B4A56"/>
    <w:rsid w:val="009B4AB6"/>
    <w:rsid w:val="009B7A04"/>
    <w:rsid w:val="009B7B32"/>
    <w:rsid w:val="009C05DA"/>
    <w:rsid w:val="009C3C07"/>
    <w:rsid w:val="009D0411"/>
    <w:rsid w:val="009D0F8D"/>
    <w:rsid w:val="009D362E"/>
    <w:rsid w:val="009D3DE8"/>
    <w:rsid w:val="009D47F6"/>
    <w:rsid w:val="009E1289"/>
    <w:rsid w:val="009E411F"/>
    <w:rsid w:val="009E4571"/>
    <w:rsid w:val="009E7122"/>
    <w:rsid w:val="009F2EFD"/>
    <w:rsid w:val="009F2F1C"/>
    <w:rsid w:val="009F491A"/>
    <w:rsid w:val="009F5A4A"/>
    <w:rsid w:val="009F6BA2"/>
    <w:rsid w:val="00A033E5"/>
    <w:rsid w:val="00A04B56"/>
    <w:rsid w:val="00A06ABF"/>
    <w:rsid w:val="00A106CD"/>
    <w:rsid w:val="00A1504A"/>
    <w:rsid w:val="00A208F5"/>
    <w:rsid w:val="00A33FE9"/>
    <w:rsid w:val="00A3641E"/>
    <w:rsid w:val="00A364C5"/>
    <w:rsid w:val="00A407DA"/>
    <w:rsid w:val="00A408E7"/>
    <w:rsid w:val="00A41F27"/>
    <w:rsid w:val="00A50272"/>
    <w:rsid w:val="00A60E16"/>
    <w:rsid w:val="00A63EB6"/>
    <w:rsid w:val="00A64D77"/>
    <w:rsid w:val="00A708A8"/>
    <w:rsid w:val="00A72928"/>
    <w:rsid w:val="00A74CD4"/>
    <w:rsid w:val="00A8228F"/>
    <w:rsid w:val="00A83CC5"/>
    <w:rsid w:val="00A85349"/>
    <w:rsid w:val="00A86CEA"/>
    <w:rsid w:val="00A9198C"/>
    <w:rsid w:val="00A945E6"/>
    <w:rsid w:val="00AA01F0"/>
    <w:rsid w:val="00AA21EF"/>
    <w:rsid w:val="00AB5AC9"/>
    <w:rsid w:val="00AC2531"/>
    <w:rsid w:val="00AC2F54"/>
    <w:rsid w:val="00AC3909"/>
    <w:rsid w:val="00AD22D5"/>
    <w:rsid w:val="00AD7D89"/>
    <w:rsid w:val="00AE10BA"/>
    <w:rsid w:val="00AE183F"/>
    <w:rsid w:val="00AE7D4C"/>
    <w:rsid w:val="00AF0537"/>
    <w:rsid w:val="00AF062B"/>
    <w:rsid w:val="00AF45EF"/>
    <w:rsid w:val="00AF4CD5"/>
    <w:rsid w:val="00AF5C52"/>
    <w:rsid w:val="00B0398F"/>
    <w:rsid w:val="00B10001"/>
    <w:rsid w:val="00B103EE"/>
    <w:rsid w:val="00B1390C"/>
    <w:rsid w:val="00B166A8"/>
    <w:rsid w:val="00B16DE6"/>
    <w:rsid w:val="00B201B4"/>
    <w:rsid w:val="00B214B4"/>
    <w:rsid w:val="00B21DAD"/>
    <w:rsid w:val="00B23E5B"/>
    <w:rsid w:val="00B25B30"/>
    <w:rsid w:val="00B32822"/>
    <w:rsid w:val="00B337D3"/>
    <w:rsid w:val="00B346C8"/>
    <w:rsid w:val="00B37135"/>
    <w:rsid w:val="00B37D2A"/>
    <w:rsid w:val="00B40B0F"/>
    <w:rsid w:val="00B40CFF"/>
    <w:rsid w:val="00B450FA"/>
    <w:rsid w:val="00B47E1B"/>
    <w:rsid w:val="00B51224"/>
    <w:rsid w:val="00B53510"/>
    <w:rsid w:val="00B5357C"/>
    <w:rsid w:val="00B53E07"/>
    <w:rsid w:val="00B62284"/>
    <w:rsid w:val="00B624CC"/>
    <w:rsid w:val="00B71027"/>
    <w:rsid w:val="00B7128F"/>
    <w:rsid w:val="00B74650"/>
    <w:rsid w:val="00B762EF"/>
    <w:rsid w:val="00B76C30"/>
    <w:rsid w:val="00B771BE"/>
    <w:rsid w:val="00B81216"/>
    <w:rsid w:val="00B817C5"/>
    <w:rsid w:val="00B81EA1"/>
    <w:rsid w:val="00B82C72"/>
    <w:rsid w:val="00B938BA"/>
    <w:rsid w:val="00B961B2"/>
    <w:rsid w:val="00B97235"/>
    <w:rsid w:val="00BA194D"/>
    <w:rsid w:val="00BA195C"/>
    <w:rsid w:val="00BA4278"/>
    <w:rsid w:val="00BA6509"/>
    <w:rsid w:val="00BB3ABE"/>
    <w:rsid w:val="00BB4A5C"/>
    <w:rsid w:val="00BB5E80"/>
    <w:rsid w:val="00BC5D60"/>
    <w:rsid w:val="00BC74E9"/>
    <w:rsid w:val="00BC7600"/>
    <w:rsid w:val="00BD22B2"/>
    <w:rsid w:val="00BD37FB"/>
    <w:rsid w:val="00BE7DBF"/>
    <w:rsid w:val="00BF125C"/>
    <w:rsid w:val="00BF1316"/>
    <w:rsid w:val="00BF3055"/>
    <w:rsid w:val="00BF4093"/>
    <w:rsid w:val="00C02EBC"/>
    <w:rsid w:val="00C036F7"/>
    <w:rsid w:val="00C036FB"/>
    <w:rsid w:val="00C04152"/>
    <w:rsid w:val="00C06272"/>
    <w:rsid w:val="00C072A2"/>
    <w:rsid w:val="00C11202"/>
    <w:rsid w:val="00C12E80"/>
    <w:rsid w:val="00C145D6"/>
    <w:rsid w:val="00C14CE4"/>
    <w:rsid w:val="00C22AE1"/>
    <w:rsid w:val="00C2412B"/>
    <w:rsid w:val="00C24AA1"/>
    <w:rsid w:val="00C27C97"/>
    <w:rsid w:val="00C30E60"/>
    <w:rsid w:val="00C34220"/>
    <w:rsid w:val="00C34D92"/>
    <w:rsid w:val="00C35ABF"/>
    <w:rsid w:val="00C42292"/>
    <w:rsid w:val="00C43D51"/>
    <w:rsid w:val="00C47B9F"/>
    <w:rsid w:val="00C51779"/>
    <w:rsid w:val="00C51E6C"/>
    <w:rsid w:val="00C521F1"/>
    <w:rsid w:val="00C532F4"/>
    <w:rsid w:val="00C630B8"/>
    <w:rsid w:val="00C648E9"/>
    <w:rsid w:val="00C725DA"/>
    <w:rsid w:val="00C73E6C"/>
    <w:rsid w:val="00C74A9E"/>
    <w:rsid w:val="00C8262F"/>
    <w:rsid w:val="00C82AD9"/>
    <w:rsid w:val="00C87968"/>
    <w:rsid w:val="00C9192C"/>
    <w:rsid w:val="00C93291"/>
    <w:rsid w:val="00CA139A"/>
    <w:rsid w:val="00CA1E60"/>
    <w:rsid w:val="00CA221B"/>
    <w:rsid w:val="00CA2826"/>
    <w:rsid w:val="00CA53E6"/>
    <w:rsid w:val="00CA7D83"/>
    <w:rsid w:val="00CB01F4"/>
    <w:rsid w:val="00CB358C"/>
    <w:rsid w:val="00CB52D7"/>
    <w:rsid w:val="00CB63F5"/>
    <w:rsid w:val="00CB7228"/>
    <w:rsid w:val="00CC1D15"/>
    <w:rsid w:val="00CC41C1"/>
    <w:rsid w:val="00CD51D7"/>
    <w:rsid w:val="00CE1CBE"/>
    <w:rsid w:val="00CE6B4A"/>
    <w:rsid w:val="00CE7081"/>
    <w:rsid w:val="00CE729A"/>
    <w:rsid w:val="00CE7E73"/>
    <w:rsid w:val="00CF17F3"/>
    <w:rsid w:val="00CF3A2D"/>
    <w:rsid w:val="00CF5D17"/>
    <w:rsid w:val="00D03176"/>
    <w:rsid w:val="00D107D1"/>
    <w:rsid w:val="00D11F5A"/>
    <w:rsid w:val="00D1338D"/>
    <w:rsid w:val="00D173FC"/>
    <w:rsid w:val="00D17791"/>
    <w:rsid w:val="00D207FD"/>
    <w:rsid w:val="00D2172F"/>
    <w:rsid w:val="00D251B4"/>
    <w:rsid w:val="00D327CE"/>
    <w:rsid w:val="00D338C5"/>
    <w:rsid w:val="00D3534C"/>
    <w:rsid w:val="00D36B82"/>
    <w:rsid w:val="00D45092"/>
    <w:rsid w:val="00D46AD5"/>
    <w:rsid w:val="00D70F7A"/>
    <w:rsid w:val="00D7431E"/>
    <w:rsid w:val="00D74EEA"/>
    <w:rsid w:val="00D751F0"/>
    <w:rsid w:val="00D77118"/>
    <w:rsid w:val="00D80262"/>
    <w:rsid w:val="00D83C5B"/>
    <w:rsid w:val="00D85052"/>
    <w:rsid w:val="00D85787"/>
    <w:rsid w:val="00D859D3"/>
    <w:rsid w:val="00D866B4"/>
    <w:rsid w:val="00D94ED4"/>
    <w:rsid w:val="00D95507"/>
    <w:rsid w:val="00D95D23"/>
    <w:rsid w:val="00DA19EE"/>
    <w:rsid w:val="00DA204B"/>
    <w:rsid w:val="00DA3FFA"/>
    <w:rsid w:val="00DA56FE"/>
    <w:rsid w:val="00DB6FF5"/>
    <w:rsid w:val="00DC1A1E"/>
    <w:rsid w:val="00DC6F60"/>
    <w:rsid w:val="00DD2EE8"/>
    <w:rsid w:val="00DD6060"/>
    <w:rsid w:val="00DD6B84"/>
    <w:rsid w:val="00DE468F"/>
    <w:rsid w:val="00DF113E"/>
    <w:rsid w:val="00DF1EC2"/>
    <w:rsid w:val="00DF4471"/>
    <w:rsid w:val="00E03A69"/>
    <w:rsid w:val="00E04789"/>
    <w:rsid w:val="00E12686"/>
    <w:rsid w:val="00E23D26"/>
    <w:rsid w:val="00E23E9F"/>
    <w:rsid w:val="00E24E49"/>
    <w:rsid w:val="00E25781"/>
    <w:rsid w:val="00E262CA"/>
    <w:rsid w:val="00E279EA"/>
    <w:rsid w:val="00E369CE"/>
    <w:rsid w:val="00E40ECA"/>
    <w:rsid w:val="00E52505"/>
    <w:rsid w:val="00E5363B"/>
    <w:rsid w:val="00E54BAF"/>
    <w:rsid w:val="00E56750"/>
    <w:rsid w:val="00E5728C"/>
    <w:rsid w:val="00E63A1A"/>
    <w:rsid w:val="00E65892"/>
    <w:rsid w:val="00E7539F"/>
    <w:rsid w:val="00E767CA"/>
    <w:rsid w:val="00E772D4"/>
    <w:rsid w:val="00E7743C"/>
    <w:rsid w:val="00E8084F"/>
    <w:rsid w:val="00E85E27"/>
    <w:rsid w:val="00E866FE"/>
    <w:rsid w:val="00E869E1"/>
    <w:rsid w:val="00E90F22"/>
    <w:rsid w:val="00E9174D"/>
    <w:rsid w:val="00E94578"/>
    <w:rsid w:val="00E97498"/>
    <w:rsid w:val="00E97D46"/>
    <w:rsid w:val="00EA0B16"/>
    <w:rsid w:val="00EA73C1"/>
    <w:rsid w:val="00EA772D"/>
    <w:rsid w:val="00EB33DA"/>
    <w:rsid w:val="00EB4A71"/>
    <w:rsid w:val="00EC0595"/>
    <w:rsid w:val="00EC79F5"/>
    <w:rsid w:val="00ED05E9"/>
    <w:rsid w:val="00ED24B8"/>
    <w:rsid w:val="00ED2AA4"/>
    <w:rsid w:val="00ED4B81"/>
    <w:rsid w:val="00EE231D"/>
    <w:rsid w:val="00EE53C3"/>
    <w:rsid w:val="00EE6B97"/>
    <w:rsid w:val="00EF172E"/>
    <w:rsid w:val="00EF50D4"/>
    <w:rsid w:val="00EF7A67"/>
    <w:rsid w:val="00F1111E"/>
    <w:rsid w:val="00F1212C"/>
    <w:rsid w:val="00F13396"/>
    <w:rsid w:val="00F13799"/>
    <w:rsid w:val="00F17D3B"/>
    <w:rsid w:val="00F21C0A"/>
    <w:rsid w:val="00F24A24"/>
    <w:rsid w:val="00F24FEA"/>
    <w:rsid w:val="00F25F81"/>
    <w:rsid w:val="00F30A2F"/>
    <w:rsid w:val="00F34399"/>
    <w:rsid w:val="00F34547"/>
    <w:rsid w:val="00F4011D"/>
    <w:rsid w:val="00F40871"/>
    <w:rsid w:val="00F408BA"/>
    <w:rsid w:val="00F43DA1"/>
    <w:rsid w:val="00F46557"/>
    <w:rsid w:val="00F46868"/>
    <w:rsid w:val="00F51CC5"/>
    <w:rsid w:val="00F615ED"/>
    <w:rsid w:val="00F61E38"/>
    <w:rsid w:val="00F636FE"/>
    <w:rsid w:val="00F66A25"/>
    <w:rsid w:val="00F66FD4"/>
    <w:rsid w:val="00F67430"/>
    <w:rsid w:val="00F71CBE"/>
    <w:rsid w:val="00F75DB3"/>
    <w:rsid w:val="00F76D84"/>
    <w:rsid w:val="00F80452"/>
    <w:rsid w:val="00F8246F"/>
    <w:rsid w:val="00F853F9"/>
    <w:rsid w:val="00F87C9F"/>
    <w:rsid w:val="00F90112"/>
    <w:rsid w:val="00F97849"/>
    <w:rsid w:val="00F97C74"/>
    <w:rsid w:val="00FB0C01"/>
    <w:rsid w:val="00FC24BD"/>
    <w:rsid w:val="00FC343A"/>
    <w:rsid w:val="00FD2B56"/>
    <w:rsid w:val="00FD3C93"/>
    <w:rsid w:val="00FD3DB8"/>
    <w:rsid w:val="00FE17DF"/>
    <w:rsid w:val="00FE5272"/>
    <w:rsid w:val="00FE5BF0"/>
    <w:rsid w:val="00FE7F3D"/>
    <w:rsid w:val="00FF6318"/>
    <w:rsid w:val="00FF636F"/>
    <w:rsid w:val="00FF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9D5A1"/>
  <w15:chartTrackingRefBased/>
  <w15:docId w15:val="{4FB75FAA-8869-4BF1-9C3B-9E476A83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0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32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239"/>
  </w:style>
  <w:style w:type="paragraph" w:styleId="Footer">
    <w:name w:val="footer"/>
    <w:basedOn w:val="Normal"/>
    <w:link w:val="FooterChar"/>
    <w:uiPriority w:val="99"/>
    <w:unhideWhenUsed/>
    <w:rsid w:val="003432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239"/>
  </w:style>
  <w:style w:type="table" w:styleId="TableGrid">
    <w:name w:val="Table Grid"/>
    <w:basedOn w:val="TableNormal"/>
    <w:uiPriority w:val="39"/>
    <w:rsid w:val="00CA7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96800"/>
    <w:rPr>
      <w:color w:val="808080"/>
    </w:rPr>
  </w:style>
  <w:style w:type="paragraph" w:styleId="NoSpacing">
    <w:name w:val="No Spacing"/>
    <w:uiPriority w:val="1"/>
    <w:qFormat/>
    <w:rsid w:val="002754F4"/>
    <w:pPr>
      <w:spacing w:after="0" w:line="240" w:lineRule="auto"/>
    </w:pPr>
  </w:style>
  <w:style w:type="paragraph" w:customStyle="1" w:styleId="Default">
    <w:name w:val="Default"/>
    <w:rsid w:val="00D751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40B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0B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0B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B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B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UNIV\&#1059;&#1095;&#1105;&#1073;&#1072;\&#1057;&#1077;&#1084;&#1077;&#1089;&#1090;&#1088;%2003\Programming%20Languages\LRT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11CE6-B829-4749-9267-C8394E6B4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LRT.dotx</Template>
  <TotalTime>101</TotalTime>
  <Pages>8</Pages>
  <Words>1432</Words>
  <Characters>8165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Trix SOB</dc:creator>
  <cp:keywords/>
  <dc:description/>
  <cp:lastModifiedBy>Trix SOB</cp:lastModifiedBy>
  <cp:revision>254</cp:revision>
  <cp:lastPrinted>2023-03-14T18:11:00Z</cp:lastPrinted>
  <dcterms:created xsi:type="dcterms:W3CDTF">2024-02-25T10:08:00Z</dcterms:created>
  <dcterms:modified xsi:type="dcterms:W3CDTF">2024-02-25T11:50:00Z</dcterms:modified>
</cp:coreProperties>
</file>