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DE66" w14:textId="77777777" w:rsidR="003864D5" w:rsidRDefault="003864D5" w:rsidP="00311F88">
      <w:pPr>
        <w:spacing w:line="240" w:lineRule="auto"/>
        <w:ind w:left="-851"/>
        <w:jc w:val="center"/>
        <w:rPr>
          <w:sz w:val="28"/>
          <w:szCs w:val="36"/>
        </w:rPr>
      </w:pPr>
    </w:p>
    <w:p w14:paraId="5334D3C2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Минобрнауки РФ</w:t>
      </w:r>
    </w:p>
    <w:p w14:paraId="2CAC981D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Федеральное государственное бюджетное образовательное учреждение</w:t>
      </w:r>
    </w:p>
    <w:p w14:paraId="745453D1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высшего образования</w:t>
      </w:r>
    </w:p>
    <w:p w14:paraId="62207D79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«Тульский государственный университет»</w:t>
      </w:r>
    </w:p>
    <w:p w14:paraId="137A713D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</w:p>
    <w:p w14:paraId="5B56E250" w14:textId="77777777" w:rsidR="00311F88" w:rsidRPr="00F97C74" w:rsidRDefault="00311F88" w:rsidP="00311F88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Институт прикладной математики и компьютерных наук</w:t>
      </w:r>
    </w:p>
    <w:p w14:paraId="2F34F6E6" w14:textId="77777777" w:rsidR="00311F88" w:rsidRPr="00F97C74" w:rsidRDefault="00311F88" w:rsidP="00F97C74">
      <w:pPr>
        <w:spacing w:line="240" w:lineRule="auto"/>
        <w:ind w:left="-851"/>
        <w:jc w:val="center"/>
        <w:rPr>
          <w:sz w:val="28"/>
          <w:szCs w:val="36"/>
        </w:rPr>
      </w:pPr>
      <w:r w:rsidRPr="00F97C74">
        <w:rPr>
          <w:sz w:val="28"/>
          <w:szCs w:val="36"/>
        </w:rPr>
        <w:t>Кафедра информационной безопасности</w:t>
      </w:r>
    </w:p>
    <w:p w14:paraId="1DF0953F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319A5480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08A87856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421D39CF" w14:textId="77777777" w:rsidR="00311F88" w:rsidRPr="00D251B4" w:rsidRDefault="00311F88" w:rsidP="00311F88">
      <w:pPr>
        <w:spacing w:line="240" w:lineRule="auto"/>
        <w:ind w:left="-851"/>
        <w:jc w:val="center"/>
        <w:rPr>
          <w:sz w:val="36"/>
          <w:szCs w:val="44"/>
        </w:rPr>
      </w:pPr>
    </w:p>
    <w:p w14:paraId="763F875F" w14:textId="77777777" w:rsidR="00311F88" w:rsidRPr="002F415A" w:rsidRDefault="0042510D" w:rsidP="00311F88">
      <w:pPr>
        <w:spacing w:line="240" w:lineRule="auto"/>
        <w:ind w:left="-851"/>
        <w:jc w:val="center"/>
        <w:rPr>
          <w:sz w:val="36"/>
          <w:szCs w:val="44"/>
        </w:rPr>
      </w:pPr>
      <w:r>
        <w:rPr>
          <w:sz w:val="36"/>
          <w:szCs w:val="44"/>
        </w:rPr>
        <w:t>Языки программирования</w:t>
      </w:r>
    </w:p>
    <w:p w14:paraId="7E394B28" w14:textId="77777777" w:rsidR="00311F88" w:rsidRPr="00F4011D" w:rsidRDefault="00311F88" w:rsidP="00311F88">
      <w:pPr>
        <w:spacing w:line="240" w:lineRule="auto"/>
        <w:ind w:left="-851"/>
        <w:jc w:val="center"/>
        <w:rPr>
          <w:sz w:val="32"/>
          <w:szCs w:val="40"/>
        </w:rPr>
      </w:pPr>
      <w:r w:rsidRPr="00550472">
        <w:rPr>
          <w:sz w:val="32"/>
          <w:szCs w:val="40"/>
        </w:rPr>
        <w:t xml:space="preserve">Отчет по выполнению лабораторной работы № </w:t>
      </w:r>
      <w:r w:rsidR="00F4011D" w:rsidRPr="00F4011D">
        <w:rPr>
          <w:sz w:val="32"/>
          <w:szCs w:val="40"/>
        </w:rPr>
        <w:t>_</w:t>
      </w:r>
    </w:p>
    <w:p w14:paraId="77054346" w14:textId="77777777" w:rsidR="00555B06" w:rsidRPr="000867DD" w:rsidRDefault="00F4011D" w:rsidP="00311F88">
      <w:pPr>
        <w:spacing w:line="240" w:lineRule="auto"/>
        <w:ind w:left="-851"/>
        <w:jc w:val="center"/>
        <w:rPr>
          <w:sz w:val="32"/>
          <w:szCs w:val="40"/>
        </w:rPr>
      </w:pPr>
      <w:r w:rsidRPr="000867DD">
        <w:rPr>
          <w:sz w:val="32"/>
          <w:szCs w:val="40"/>
        </w:rPr>
        <w:t>_________________________________</w:t>
      </w:r>
    </w:p>
    <w:p w14:paraId="1FF2DD7A" w14:textId="77777777" w:rsidR="00311F88" w:rsidRPr="007C746A" w:rsidRDefault="00311F88" w:rsidP="00311F88">
      <w:pPr>
        <w:spacing w:line="240" w:lineRule="auto"/>
        <w:ind w:left="-851"/>
        <w:jc w:val="center"/>
        <w:rPr>
          <w:szCs w:val="28"/>
        </w:rPr>
      </w:pPr>
    </w:p>
    <w:p w14:paraId="43274D57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55CEC909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79035494" w14:textId="77777777" w:rsidR="00311F88" w:rsidRPr="007C746A" w:rsidRDefault="00311F88" w:rsidP="00BC7600">
      <w:pPr>
        <w:spacing w:line="240" w:lineRule="auto"/>
        <w:rPr>
          <w:szCs w:val="28"/>
        </w:rPr>
      </w:pPr>
    </w:p>
    <w:p w14:paraId="0FD0AAB4" w14:textId="77777777" w:rsidR="00CF3A2D" w:rsidRPr="007C746A" w:rsidRDefault="00CF3A2D" w:rsidP="00124251">
      <w:pPr>
        <w:spacing w:line="240" w:lineRule="auto"/>
        <w:rPr>
          <w:szCs w:val="28"/>
        </w:rPr>
      </w:pPr>
    </w:p>
    <w:p w14:paraId="53317576" w14:textId="77777777" w:rsidR="00311F88" w:rsidRDefault="00311F88" w:rsidP="00311F88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>Выполнил</w:t>
      </w:r>
    </w:p>
    <w:p w14:paraId="2B7400F1" w14:textId="77777777" w:rsidR="00697902" w:rsidRPr="007C746A" w:rsidRDefault="00697902" w:rsidP="00311F88">
      <w:pPr>
        <w:spacing w:line="240" w:lineRule="auto"/>
        <w:ind w:left="-851"/>
        <w:jc w:val="right"/>
        <w:rPr>
          <w:szCs w:val="28"/>
        </w:rPr>
      </w:pPr>
    </w:p>
    <w:p w14:paraId="1C54E58F" w14:textId="77777777" w:rsidR="00311F88" w:rsidRPr="007B68A4" w:rsidRDefault="00311F88" w:rsidP="00311F88">
      <w:pPr>
        <w:spacing w:line="240" w:lineRule="auto"/>
        <w:ind w:left="-851"/>
        <w:jc w:val="right"/>
      </w:pPr>
      <w:r w:rsidRPr="007C746A">
        <w:rPr>
          <w:szCs w:val="28"/>
        </w:rPr>
        <w:tab/>
      </w:r>
      <w:r w:rsidR="007934A1" w:rsidRPr="007B68A4">
        <w:t>_________________________________</w:t>
      </w:r>
    </w:p>
    <w:p w14:paraId="7FF767C7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</w:p>
    <w:p w14:paraId="51552C69" w14:textId="77777777" w:rsidR="00460F58" w:rsidRDefault="00311F88" w:rsidP="00F17D3B">
      <w:pPr>
        <w:spacing w:line="240" w:lineRule="auto"/>
        <w:ind w:left="-851"/>
        <w:jc w:val="right"/>
        <w:rPr>
          <w:szCs w:val="28"/>
        </w:rPr>
      </w:pP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</w:r>
      <w:r w:rsidRPr="007C746A">
        <w:rPr>
          <w:szCs w:val="28"/>
        </w:rPr>
        <w:tab/>
        <w:t>Провери</w:t>
      </w:r>
      <w:r>
        <w:rPr>
          <w:szCs w:val="28"/>
        </w:rPr>
        <w:t>л</w:t>
      </w:r>
    </w:p>
    <w:p w14:paraId="4B95A05F" w14:textId="77777777" w:rsidR="00697902" w:rsidRDefault="00697902" w:rsidP="00F17D3B">
      <w:pPr>
        <w:spacing w:line="240" w:lineRule="auto"/>
        <w:ind w:left="-851"/>
        <w:jc w:val="right"/>
        <w:rPr>
          <w:szCs w:val="28"/>
        </w:rPr>
      </w:pPr>
    </w:p>
    <w:p w14:paraId="46362963" w14:textId="77777777" w:rsidR="00311F88" w:rsidRDefault="00460F58" w:rsidP="00C73E6C">
      <w:pPr>
        <w:spacing w:line="240" w:lineRule="auto"/>
        <w:ind w:left="-851"/>
        <w:jc w:val="right"/>
        <w:rPr>
          <w:szCs w:val="28"/>
        </w:rPr>
      </w:pPr>
      <w:r w:rsidRPr="00460F58">
        <w:rPr>
          <w:szCs w:val="28"/>
        </w:rPr>
        <w:t>__</w:t>
      </w:r>
      <w:r w:rsidRPr="006C7C67">
        <w:rPr>
          <w:szCs w:val="28"/>
        </w:rPr>
        <w:t>_______________________________</w:t>
      </w:r>
      <w:r w:rsidR="00311F88" w:rsidRPr="007C746A">
        <w:rPr>
          <w:szCs w:val="28"/>
        </w:rPr>
        <w:tab/>
      </w:r>
    </w:p>
    <w:p w14:paraId="26DEA2BE" w14:textId="77777777" w:rsidR="00311F88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46161C74" w14:textId="77777777" w:rsidR="00994D38" w:rsidRDefault="00994D38" w:rsidP="007B7E64">
      <w:pPr>
        <w:spacing w:line="240" w:lineRule="auto"/>
        <w:rPr>
          <w:szCs w:val="28"/>
        </w:rPr>
      </w:pPr>
    </w:p>
    <w:p w14:paraId="594E6847" w14:textId="77777777" w:rsidR="00311F88" w:rsidRPr="007C746A" w:rsidRDefault="00311F88" w:rsidP="00311F88">
      <w:pPr>
        <w:spacing w:line="240" w:lineRule="auto"/>
        <w:ind w:left="-851"/>
        <w:jc w:val="right"/>
        <w:rPr>
          <w:szCs w:val="28"/>
        </w:rPr>
      </w:pPr>
    </w:p>
    <w:p w14:paraId="30035957" w14:textId="77777777" w:rsidR="00311F88" w:rsidRPr="00E279EA" w:rsidRDefault="00BF3055" w:rsidP="00311F88">
      <w:pPr>
        <w:spacing w:line="240" w:lineRule="auto"/>
        <w:ind w:left="-851"/>
        <w:jc w:val="center"/>
        <w:rPr>
          <w:szCs w:val="28"/>
        </w:rPr>
      </w:pPr>
      <w:r w:rsidRPr="00612A99">
        <w:rPr>
          <w:sz w:val="32"/>
          <w:szCs w:val="40"/>
        </w:rPr>
        <w:t>Тула 202</w:t>
      </w:r>
      <w:r w:rsidR="00E279EA" w:rsidRPr="00E279EA">
        <w:rPr>
          <w:sz w:val="32"/>
          <w:szCs w:val="40"/>
        </w:rPr>
        <w:t>_</w:t>
      </w:r>
    </w:p>
    <w:p w14:paraId="0B872784" w14:textId="77777777" w:rsidR="005C04D4" w:rsidRPr="00524D28" w:rsidRDefault="005C04D4" w:rsidP="00C73E6C">
      <w:pPr>
        <w:spacing w:line="276" w:lineRule="auto"/>
        <w:rPr>
          <w:sz w:val="28"/>
          <w:szCs w:val="28"/>
          <w:lang w:eastAsia="ru-RU"/>
        </w:rPr>
      </w:pPr>
      <w:r w:rsidRPr="00524D28">
        <w:rPr>
          <w:b/>
          <w:bCs/>
          <w:sz w:val="28"/>
          <w:szCs w:val="28"/>
          <w:lang w:eastAsia="ru-RU"/>
        </w:rPr>
        <w:lastRenderedPageBreak/>
        <w:t xml:space="preserve">Цель лабораторной работы: </w:t>
      </w:r>
    </w:p>
    <w:p w14:paraId="5B039C50" w14:textId="77777777" w:rsidR="00524D28" w:rsidRPr="00257EE2" w:rsidRDefault="00A64D77" w:rsidP="00C73E6C">
      <w:pPr>
        <w:spacing w:line="276" w:lineRule="auto"/>
        <w:rPr>
          <w:sz w:val="20"/>
          <w:szCs w:val="20"/>
          <w:lang w:eastAsia="ru-RU"/>
        </w:rPr>
      </w:pPr>
      <w:r w:rsidRPr="00257EE2">
        <w:rPr>
          <w:sz w:val="24"/>
          <w:szCs w:val="24"/>
          <w:lang w:eastAsia="ru-RU"/>
        </w:rPr>
        <w:t>_____________________________________________________________________________</w:t>
      </w:r>
    </w:p>
    <w:p w14:paraId="34908D18" w14:textId="77777777" w:rsidR="001008F0" w:rsidRDefault="00311F88" w:rsidP="008A38AA">
      <w:pPr>
        <w:spacing w:line="276" w:lineRule="auto"/>
        <w:rPr>
          <w:b/>
          <w:bCs/>
          <w:sz w:val="28"/>
          <w:szCs w:val="28"/>
          <w:lang w:eastAsia="ru-RU"/>
        </w:rPr>
      </w:pPr>
      <w:r w:rsidRPr="00524D28">
        <w:rPr>
          <w:b/>
          <w:bCs/>
          <w:sz w:val="28"/>
          <w:szCs w:val="28"/>
          <w:lang w:eastAsia="ru-RU"/>
        </w:rPr>
        <w:t>Ход выполнения работы</w:t>
      </w:r>
    </w:p>
    <w:p w14:paraId="08702F7A" w14:textId="38EF3A1E" w:rsidR="00257EE2" w:rsidRDefault="00257EE2" w:rsidP="008A38AA">
      <w:pPr>
        <w:spacing w:line="276" w:lineRule="auto"/>
        <w:rPr>
          <w:b/>
          <w:bCs/>
          <w:sz w:val="28"/>
          <w:szCs w:val="28"/>
        </w:rPr>
      </w:pPr>
      <w:r w:rsidRPr="00257EE2">
        <w:rPr>
          <w:b/>
          <w:bCs/>
          <w:sz w:val="28"/>
          <w:szCs w:val="28"/>
        </w:rPr>
        <w:t>Задание на работу:</w:t>
      </w:r>
    </w:p>
    <w:p w14:paraId="1797AF97" w14:textId="504E99D5" w:rsidR="00257EE2" w:rsidRPr="005B5C6E" w:rsidRDefault="00450B97" w:rsidP="00794D11">
      <w:pPr>
        <w:pStyle w:val="NoSpacing"/>
        <w:spacing w:line="360" w:lineRule="auto"/>
        <w:ind w:firstLine="708"/>
        <w:rPr>
          <w:sz w:val="24"/>
          <w:szCs w:val="24"/>
        </w:rPr>
      </w:pPr>
      <w:r w:rsidRPr="005B5C6E">
        <w:rPr>
          <w:sz w:val="24"/>
          <w:szCs w:val="24"/>
        </w:rPr>
        <w:t>Объявить структуру для хранения информации о результатах сдачи экзамена:</w:t>
      </w:r>
      <w:r w:rsidR="00F34547" w:rsidRPr="005B5C6E">
        <w:rPr>
          <w:sz w:val="24"/>
          <w:szCs w:val="24"/>
        </w:rPr>
        <w:t xml:space="preserve"> </w:t>
      </w:r>
      <w:r w:rsidRPr="005B5C6E">
        <w:rPr>
          <w:sz w:val="24"/>
          <w:szCs w:val="24"/>
        </w:rPr>
        <w:t>номер группы, фамилия студента, название экзамена, оценка (неуд., уд., хор.,</w:t>
      </w:r>
      <w:r w:rsidR="00F34547" w:rsidRPr="005B5C6E">
        <w:rPr>
          <w:sz w:val="24"/>
          <w:szCs w:val="24"/>
        </w:rPr>
        <w:t xml:space="preserve"> </w:t>
      </w:r>
      <w:r w:rsidRPr="005B5C6E">
        <w:rPr>
          <w:sz w:val="24"/>
          <w:szCs w:val="24"/>
        </w:rPr>
        <w:t>отл.). Объявить массив «Табель успеваемости» и поместить в него сведения о</w:t>
      </w:r>
      <w:r w:rsidR="00F34547" w:rsidRPr="005B5C6E">
        <w:rPr>
          <w:sz w:val="24"/>
          <w:szCs w:val="24"/>
        </w:rPr>
        <w:t xml:space="preserve"> </w:t>
      </w:r>
      <w:r w:rsidRPr="005B5C6E">
        <w:rPr>
          <w:sz w:val="24"/>
          <w:szCs w:val="24"/>
        </w:rPr>
        <w:t>студентах из разных групп. Разработать программу, позволяющую выполнить</w:t>
      </w:r>
      <w:r w:rsidR="00F34547" w:rsidRPr="005B5C6E">
        <w:rPr>
          <w:sz w:val="24"/>
          <w:szCs w:val="24"/>
        </w:rPr>
        <w:t xml:space="preserve"> </w:t>
      </w:r>
      <w:r w:rsidRPr="005B5C6E">
        <w:rPr>
          <w:sz w:val="24"/>
          <w:szCs w:val="24"/>
        </w:rPr>
        <w:t>создание новой записи, запись всех данных в файл, чтение табеля из файла,</w:t>
      </w:r>
      <w:r w:rsidR="00F34547" w:rsidRPr="005B5C6E">
        <w:rPr>
          <w:sz w:val="24"/>
          <w:szCs w:val="24"/>
        </w:rPr>
        <w:t xml:space="preserve"> </w:t>
      </w:r>
      <w:r w:rsidRPr="005B5C6E">
        <w:rPr>
          <w:sz w:val="24"/>
          <w:szCs w:val="24"/>
        </w:rPr>
        <w:t>выдачу информации о студентах по фамилии, номеру группы, подсчет среднего</w:t>
      </w:r>
      <w:r w:rsidR="00794D11">
        <w:rPr>
          <w:sz w:val="24"/>
          <w:szCs w:val="24"/>
        </w:rPr>
        <w:t xml:space="preserve"> </w:t>
      </w:r>
      <w:r w:rsidRPr="005B5C6E">
        <w:rPr>
          <w:sz w:val="24"/>
          <w:szCs w:val="24"/>
        </w:rPr>
        <w:t>балла по выбранному студенту и по выбранной группе.</w:t>
      </w:r>
    </w:p>
    <w:p w14:paraId="1ADCB824" w14:textId="11C94A69" w:rsidR="00DC6F60" w:rsidRPr="000867DD" w:rsidRDefault="00DC6F60" w:rsidP="002754F4">
      <w:pPr>
        <w:pStyle w:val="NoSpacing"/>
        <w:spacing w:line="360" w:lineRule="auto"/>
        <w:rPr>
          <w:b/>
          <w:bCs/>
          <w:sz w:val="28"/>
          <w:szCs w:val="28"/>
          <w:lang w:val="en-US"/>
        </w:rPr>
      </w:pPr>
      <w:r w:rsidRPr="000867DD">
        <w:rPr>
          <w:b/>
          <w:bCs/>
        </w:rPr>
        <w:tab/>
      </w:r>
      <w:r w:rsidRPr="005B5C6E">
        <w:rPr>
          <w:b/>
          <w:bCs/>
          <w:sz w:val="28"/>
          <w:szCs w:val="28"/>
        </w:rPr>
        <w:t>Текст</w:t>
      </w:r>
      <w:r w:rsidRPr="000867DD">
        <w:rPr>
          <w:b/>
          <w:bCs/>
          <w:sz w:val="28"/>
          <w:szCs w:val="28"/>
          <w:lang w:val="en-US"/>
        </w:rPr>
        <w:t xml:space="preserve"> </w:t>
      </w:r>
      <w:r w:rsidRPr="005B5C6E">
        <w:rPr>
          <w:b/>
          <w:bCs/>
          <w:sz w:val="28"/>
          <w:szCs w:val="28"/>
        </w:rPr>
        <w:t>программы</w:t>
      </w:r>
      <w:r w:rsidR="0046467C" w:rsidRPr="000867DD">
        <w:rPr>
          <w:b/>
          <w:bCs/>
          <w:sz w:val="28"/>
          <w:szCs w:val="28"/>
          <w:lang w:val="en-US"/>
        </w:rPr>
        <w:t>.</w:t>
      </w:r>
    </w:p>
    <w:p w14:paraId="2C1E146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19022F4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03DB970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1A3E774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#include &lt;fstream&gt;</w:t>
      </w:r>
    </w:p>
    <w:p w14:paraId="6973E44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#include &lt;string&gt;</w:t>
      </w:r>
    </w:p>
    <w:p w14:paraId="5C053ED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new_id();</w:t>
      </w:r>
    </w:p>
    <w:p w14:paraId="504841A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int command_palette();</w:t>
      </w:r>
    </w:p>
    <w:p w14:paraId="7F0A859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print_out();</w:t>
      </w:r>
    </w:p>
    <w:p w14:paraId="51B301D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RFF();</w:t>
      </w:r>
    </w:p>
    <w:p w14:paraId="5B5A59D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WTF();</w:t>
      </w:r>
    </w:p>
    <w:p w14:paraId="3434700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print_avr();</w:t>
      </w:r>
    </w:p>
    <w:p w14:paraId="5ABBADB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pause();</w:t>
      </w:r>
    </w:p>
    <w:p w14:paraId="51DF023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struct info</w:t>
      </w:r>
    </w:p>
    <w:p w14:paraId="7364AF8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ADB23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int group;</w:t>
      </w:r>
    </w:p>
    <w:p w14:paraId="3A99E2D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std::string family;</w:t>
      </w:r>
    </w:p>
    <w:p w14:paraId="3C9FE7E9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std::string examname;</w:t>
      </w:r>
    </w:p>
    <w:p w14:paraId="5D90AA03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int res;</w:t>
      </w:r>
    </w:p>
    <w:p w14:paraId="11D7232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358AAA39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std::vector&lt;info&gt; studtable;</w:t>
      </w:r>
    </w:p>
    <w:p w14:paraId="23B10CF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std::fstream working_file;</w:t>
      </w:r>
    </w:p>
    <w:p w14:paraId="5F7D8731" w14:textId="557FB9E6" w:rsidR="00513177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printf_d(info a);</w:t>
      </w:r>
    </w:p>
    <w:p w14:paraId="200B90E3" w14:textId="77777777" w:rsidR="00513177" w:rsidRDefault="00513177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DB83A2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lastRenderedPageBreak/>
        <w:t>int main(){</w:t>
      </w:r>
    </w:p>
    <w:p w14:paraId="4F9C558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int y = 1;</w:t>
      </w:r>
    </w:p>
    <w:p w14:paraId="3B899753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while(y){</w:t>
      </w:r>
    </w:p>
    <w:p w14:paraId="287F13F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y = command_palette();</w:t>
      </w:r>
    </w:p>
    <w:p w14:paraId="6E3E4688" w14:textId="258205D4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switch (y)  {</w:t>
      </w:r>
    </w:p>
    <w:p w14:paraId="06E242B3" w14:textId="636EFA6B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case 1:            new_id();            break;</w:t>
      </w:r>
    </w:p>
    <w:p w14:paraId="6EBA9B3E" w14:textId="3389C32C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case 2:            print_out();            break;</w:t>
      </w:r>
    </w:p>
    <w:p w14:paraId="1E7CEABC" w14:textId="471142D4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case 3:            print_avr();            break;</w:t>
      </w:r>
    </w:p>
    <w:p w14:paraId="533DB27A" w14:textId="7C3DA2AB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case 4:            WTF();            break;</w:t>
      </w:r>
    </w:p>
    <w:p w14:paraId="1B67D0BC" w14:textId="63966A49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case 5:            RFF();            break;</w:t>
      </w:r>
    </w:p>
    <w:p w14:paraId="6474A1FC" w14:textId="74AB538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default:            break;</w:t>
      </w:r>
    </w:p>
    <w:p w14:paraId="69773B0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E21614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9CB3F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73AFAFF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D7B68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5874157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int command_palette(){</w:t>
      </w:r>
    </w:p>
    <w:p w14:paraId="7868DB3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int var;</w:t>
      </w:r>
    </w:p>
    <w:p w14:paraId="69AE840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printf</w:t>
      </w:r>
      <w:r w:rsidRPr="000E3D8B">
        <w:rPr>
          <w:rFonts w:ascii="Courier New" w:hAnsi="Courier New" w:cs="Courier New"/>
          <w:sz w:val="24"/>
          <w:szCs w:val="24"/>
        </w:rPr>
        <w:t>("\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Вариант взаимодействия:\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</w:t>
      </w:r>
    </w:p>
    <w:p w14:paraId="670CD40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"1\</w:t>
      </w:r>
      <w:r w:rsidRPr="000E3D8B">
        <w:rPr>
          <w:rFonts w:ascii="Courier New" w:hAnsi="Courier New" w:cs="Courier New"/>
          <w:sz w:val="24"/>
          <w:szCs w:val="24"/>
          <w:lang w:val="en-US"/>
        </w:rPr>
        <w:t>t</w:t>
      </w:r>
      <w:r w:rsidRPr="000E3D8B">
        <w:rPr>
          <w:rFonts w:ascii="Courier New" w:hAnsi="Courier New" w:cs="Courier New"/>
          <w:sz w:val="24"/>
          <w:szCs w:val="24"/>
        </w:rPr>
        <w:t>Создание новой записи\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</w:t>
      </w:r>
    </w:p>
    <w:p w14:paraId="722F845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"2\</w:t>
      </w:r>
      <w:r w:rsidRPr="000E3D8B">
        <w:rPr>
          <w:rFonts w:ascii="Courier New" w:hAnsi="Courier New" w:cs="Courier New"/>
          <w:sz w:val="24"/>
          <w:szCs w:val="24"/>
          <w:lang w:val="en-US"/>
        </w:rPr>
        <w:t>t</w:t>
      </w:r>
      <w:r w:rsidRPr="000E3D8B">
        <w:rPr>
          <w:rFonts w:ascii="Courier New" w:hAnsi="Courier New" w:cs="Courier New"/>
          <w:sz w:val="24"/>
          <w:szCs w:val="24"/>
        </w:rPr>
        <w:t>Выдача информации о студентах по фамилии или номеру группы\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</w:t>
      </w:r>
    </w:p>
    <w:p w14:paraId="23F59983" w14:textId="44086B8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"3\</w:t>
      </w:r>
      <w:r w:rsidRPr="000E3D8B">
        <w:rPr>
          <w:rFonts w:ascii="Courier New" w:hAnsi="Courier New" w:cs="Courier New"/>
          <w:sz w:val="24"/>
          <w:szCs w:val="24"/>
          <w:lang w:val="en-US"/>
        </w:rPr>
        <w:t>t</w:t>
      </w:r>
      <w:r w:rsidRPr="000E3D8B">
        <w:rPr>
          <w:rFonts w:ascii="Courier New" w:hAnsi="Courier New" w:cs="Courier New"/>
          <w:sz w:val="24"/>
          <w:szCs w:val="24"/>
        </w:rPr>
        <w:t>Подсчёт среднего балла по выбранному ст</w:t>
      </w:r>
      <w:r w:rsidR="005B689A">
        <w:rPr>
          <w:rFonts w:ascii="Courier New" w:hAnsi="Courier New" w:cs="Courier New"/>
          <w:sz w:val="24"/>
          <w:szCs w:val="24"/>
        </w:rPr>
        <w:t>у</w:t>
      </w:r>
      <w:r w:rsidRPr="000E3D8B">
        <w:rPr>
          <w:rFonts w:ascii="Courier New" w:hAnsi="Courier New" w:cs="Courier New"/>
          <w:sz w:val="24"/>
          <w:szCs w:val="24"/>
        </w:rPr>
        <w:t>денту или выбранной группе\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</w:t>
      </w:r>
    </w:p>
    <w:p w14:paraId="200EF33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"4\</w:t>
      </w:r>
      <w:r w:rsidRPr="000E3D8B">
        <w:rPr>
          <w:rFonts w:ascii="Courier New" w:hAnsi="Courier New" w:cs="Courier New"/>
          <w:sz w:val="24"/>
          <w:szCs w:val="24"/>
          <w:lang w:val="en-US"/>
        </w:rPr>
        <w:t>t</w:t>
      </w:r>
      <w:r w:rsidRPr="000E3D8B">
        <w:rPr>
          <w:rFonts w:ascii="Courier New" w:hAnsi="Courier New" w:cs="Courier New"/>
          <w:sz w:val="24"/>
          <w:szCs w:val="24"/>
        </w:rPr>
        <w:t>Запись информации в файл\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</w:t>
      </w:r>
    </w:p>
    <w:p w14:paraId="7895101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"5\</w:t>
      </w:r>
      <w:r w:rsidRPr="000E3D8B">
        <w:rPr>
          <w:rFonts w:ascii="Courier New" w:hAnsi="Courier New" w:cs="Courier New"/>
          <w:sz w:val="24"/>
          <w:szCs w:val="24"/>
          <w:lang w:val="en-US"/>
        </w:rPr>
        <w:t>t</w:t>
      </w:r>
      <w:r w:rsidRPr="000E3D8B">
        <w:rPr>
          <w:rFonts w:ascii="Courier New" w:hAnsi="Courier New" w:cs="Courier New"/>
          <w:sz w:val="24"/>
          <w:szCs w:val="24"/>
        </w:rPr>
        <w:t>Чтение информации из файла\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</w:t>
      </w:r>
    </w:p>
    <w:p w14:paraId="099657E3" w14:textId="77777777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794D11">
        <w:rPr>
          <w:rFonts w:ascii="Courier New" w:hAnsi="Courier New" w:cs="Courier New"/>
          <w:sz w:val="24"/>
          <w:szCs w:val="24"/>
          <w:lang w:val="en-US"/>
        </w:rPr>
        <w:t>"0\</w:t>
      </w:r>
      <w:r w:rsidRPr="000E3D8B">
        <w:rPr>
          <w:rFonts w:ascii="Courier New" w:hAnsi="Courier New" w:cs="Courier New"/>
          <w:sz w:val="24"/>
          <w:szCs w:val="24"/>
          <w:lang w:val="en-US"/>
        </w:rPr>
        <w:t>t</w:t>
      </w:r>
      <w:r w:rsidRPr="000E3D8B">
        <w:rPr>
          <w:rFonts w:ascii="Courier New" w:hAnsi="Courier New" w:cs="Courier New"/>
          <w:sz w:val="24"/>
          <w:szCs w:val="24"/>
        </w:rPr>
        <w:t>Выход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3D8B">
        <w:rPr>
          <w:rFonts w:ascii="Courier New" w:hAnsi="Courier New" w:cs="Courier New"/>
          <w:sz w:val="24"/>
          <w:szCs w:val="24"/>
        </w:rPr>
        <w:t>из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3D8B">
        <w:rPr>
          <w:rFonts w:ascii="Courier New" w:hAnsi="Courier New" w:cs="Courier New"/>
          <w:sz w:val="24"/>
          <w:szCs w:val="24"/>
        </w:rPr>
        <w:t>программы</w:t>
      </w:r>
      <w:r w:rsidRPr="00794D11">
        <w:rPr>
          <w:rFonts w:ascii="Courier New" w:hAnsi="Courier New" w:cs="Courier New"/>
          <w:sz w:val="24"/>
          <w:szCs w:val="24"/>
          <w:lang w:val="en-US"/>
        </w:rPr>
        <w:t>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794D11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7F7C077" w14:textId="08264ED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scanf</w:t>
      </w:r>
      <w:r w:rsidRPr="00794D11">
        <w:rPr>
          <w:rFonts w:ascii="Courier New" w:hAnsi="Courier New" w:cs="Courier New"/>
          <w:sz w:val="24"/>
          <w:szCs w:val="24"/>
          <w:lang w:val="en-US"/>
        </w:rPr>
        <w:t>("%</w:t>
      </w:r>
      <w:r w:rsidRPr="000E3D8B">
        <w:rPr>
          <w:rFonts w:ascii="Courier New" w:hAnsi="Courier New" w:cs="Courier New"/>
          <w:sz w:val="24"/>
          <w:szCs w:val="24"/>
          <w:lang w:val="en-US"/>
        </w:rPr>
        <w:t>d</w:t>
      </w:r>
      <w:r w:rsidRPr="00794D11">
        <w:rPr>
          <w:rFonts w:ascii="Courier New" w:hAnsi="Courier New" w:cs="Courier New"/>
          <w:sz w:val="24"/>
          <w:szCs w:val="24"/>
          <w:lang w:val="en-US"/>
        </w:rPr>
        <w:t>", &amp;</w:t>
      </w:r>
      <w:r w:rsidRPr="000E3D8B">
        <w:rPr>
          <w:rFonts w:ascii="Courier New" w:hAnsi="Courier New" w:cs="Courier New"/>
          <w:sz w:val="24"/>
          <w:szCs w:val="24"/>
          <w:lang w:val="en-US"/>
        </w:rPr>
        <w:t>var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);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getchar();</w:t>
      </w:r>
    </w:p>
    <w:p w14:paraId="569F6F38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return var;</w:t>
      </w:r>
    </w:p>
    <w:p w14:paraId="3D7A96F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7F175D" w14:textId="77777777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</w:t>
      </w:r>
      <w:r w:rsidRPr="00794D11">
        <w:rPr>
          <w:rFonts w:ascii="Courier New" w:hAnsi="Courier New" w:cs="Courier New"/>
          <w:sz w:val="24"/>
          <w:szCs w:val="24"/>
        </w:rPr>
        <w:t xml:space="preserve"> </w:t>
      </w:r>
      <w:r w:rsidRPr="000E3D8B">
        <w:rPr>
          <w:rFonts w:ascii="Courier New" w:hAnsi="Courier New" w:cs="Courier New"/>
          <w:sz w:val="24"/>
          <w:szCs w:val="24"/>
          <w:lang w:val="en-US"/>
        </w:rPr>
        <w:t>new</w:t>
      </w:r>
      <w:r w:rsidRPr="00794D11">
        <w:rPr>
          <w:rFonts w:ascii="Courier New" w:hAnsi="Courier New" w:cs="Courier New"/>
          <w:sz w:val="24"/>
          <w:szCs w:val="24"/>
        </w:rPr>
        <w:t>_</w:t>
      </w:r>
      <w:r w:rsidRPr="000E3D8B">
        <w:rPr>
          <w:rFonts w:ascii="Courier New" w:hAnsi="Courier New" w:cs="Courier New"/>
          <w:sz w:val="24"/>
          <w:szCs w:val="24"/>
          <w:lang w:val="en-US"/>
        </w:rPr>
        <w:t>id</w:t>
      </w:r>
      <w:r w:rsidRPr="00794D11">
        <w:rPr>
          <w:rFonts w:ascii="Courier New" w:hAnsi="Courier New" w:cs="Courier New"/>
          <w:sz w:val="24"/>
          <w:szCs w:val="24"/>
        </w:rPr>
        <w:t>(){</w:t>
      </w:r>
    </w:p>
    <w:p w14:paraId="26AFE922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Сколько новых записей вы хотите создать?\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458F867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int y;</w:t>
      </w:r>
    </w:p>
    <w:p w14:paraId="2E270CD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scanf("%i", &amp;y);</w:t>
      </w:r>
    </w:p>
    <w:p w14:paraId="2B236DE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int a, b;</w:t>
      </w:r>
    </w:p>
    <w:p w14:paraId="093C887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char * c = new char[200], * d = new char[200];</w:t>
      </w:r>
    </w:p>
    <w:p w14:paraId="724D257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info</w:t>
      </w:r>
      <w:r w:rsidRPr="000E3D8B">
        <w:rPr>
          <w:rFonts w:ascii="Courier New" w:hAnsi="Courier New" w:cs="Courier New"/>
          <w:sz w:val="24"/>
          <w:szCs w:val="24"/>
        </w:rPr>
        <w:t xml:space="preserve"> </w:t>
      </w:r>
      <w:r w:rsidRPr="000E3D8B">
        <w:rPr>
          <w:rFonts w:ascii="Courier New" w:hAnsi="Courier New" w:cs="Courier New"/>
          <w:sz w:val="24"/>
          <w:szCs w:val="24"/>
          <w:lang w:val="en-US"/>
        </w:rPr>
        <w:t>B</w:t>
      </w:r>
      <w:r w:rsidRPr="000E3D8B">
        <w:rPr>
          <w:rFonts w:ascii="Courier New" w:hAnsi="Courier New" w:cs="Courier New"/>
          <w:sz w:val="24"/>
          <w:szCs w:val="24"/>
        </w:rPr>
        <w:t>;</w:t>
      </w:r>
    </w:p>
    <w:p w14:paraId="14A3EC7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Для каждого студента введите: номер группы, фамилию, название экзамена, результат (2/3/4/5)\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6FB3C37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for(int i = 0; i &lt; y; i++){</w:t>
      </w:r>
    </w:p>
    <w:p w14:paraId="5E5F4A9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scanf("%d%s%s%d", &amp;a, c, d, &amp;b);</w:t>
      </w:r>
    </w:p>
    <w:p w14:paraId="08BDFF2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B.family = c;</w:t>
      </w:r>
    </w:p>
    <w:p w14:paraId="7BF1D1F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B.group = a;</w:t>
      </w:r>
    </w:p>
    <w:p w14:paraId="07108198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B.examname = d;</w:t>
      </w:r>
    </w:p>
    <w:p w14:paraId="1F4852C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B.res = b;</w:t>
      </w:r>
    </w:p>
    <w:p w14:paraId="349B61D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studtable.push_back(B);</w:t>
      </w:r>
    </w:p>
    <w:p w14:paraId="480684D9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F74FEAB" w14:textId="4483BBC4" w:rsidR="00600D2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C71504" w14:textId="77777777" w:rsidR="00600D29" w:rsidRDefault="00600D2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2D44AE70" w14:textId="141B0C49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lastRenderedPageBreak/>
        <w:t>bool exact(int a, int b)</w:t>
      </w:r>
      <w:r w:rsidR="00600D29">
        <w:rPr>
          <w:rFonts w:ascii="Courier New" w:hAnsi="Courier New" w:cs="Courier New"/>
          <w:sz w:val="24"/>
          <w:szCs w:val="24"/>
          <w:lang w:val="en-US"/>
        </w:rPr>
        <w:tab/>
      </w:r>
      <w:r w:rsidRPr="000E3D8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E4B81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bool res = 0;</w:t>
      </w:r>
    </w:p>
    <w:p w14:paraId="55FE1F36" w14:textId="6CB3084F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while(b)    {</w:t>
      </w:r>
    </w:p>
    <w:p w14:paraId="0E841DC8" w14:textId="78491226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if(a == b) {  res = 1;  break; }</w:t>
      </w:r>
    </w:p>
    <w:p w14:paraId="7D772AD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b/=10;</w:t>
      </w:r>
    </w:p>
    <w:p w14:paraId="5FB45CB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556B3A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return res;</w:t>
      </w:r>
    </w:p>
    <w:p w14:paraId="0A35C95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7A85C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22D2DAC7" w14:textId="5BA95E49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bool exact(char* a, int size_a, std::string b)</w:t>
      </w:r>
      <w:r w:rsidR="00600D2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07A4A8" w14:textId="0B92F4A2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bool res = 1;    int i;</w:t>
      </w:r>
    </w:p>
    <w:p w14:paraId="72099FE3" w14:textId="1FBFA3B9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for(i=0;i&lt;size_a &amp;&amp; i&lt;b.size(); i++)    {</w:t>
      </w:r>
    </w:p>
    <w:p w14:paraId="6EFF5AE1" w14:textId="50ECB8C2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if(a[i]!=b[i])            res = 0;</w:t>
      </w:r>
      <w:r w:rsidR="00600D29">
        <w:rPr>
          <w:rFonts w:ascii="Courier New" w:hAnsi="Courier New" w:cs="Courier New"/>
          <w:sz w:val="24"/>
          <w:szCs w:val="24"/>
          <w:lang w:val="en-US"/>
        </w:rPr>
        <w:tab/>
      </w: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CD651C" w14:textId="2478D8B3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if(i==b.size() &amp;&amp; a[i]!=b[i])        res = 0;</w:t>
      </w:r>
    </w:p>
    <w:p w14:paraId="74ACC22E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return res;</w:t>
      </w:r>
    </w:p>
    <w:p w14:paraId="22A244D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74981" w14:textId="59D5FFBB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int get_num(char * q, int size)</w:t>
      </w:r>
      <w:r w:rsidR="00600D29">
        <w:rPr>
          <w:rFonts w:ascii="Courier New" w:hAnsi="Courier New" w:cs="Courier New"/>
          <w:sz w:val="24"/>
          <w:szCs w:val="24"/>
          <w:lang w:val="en-US"/>
        </w:rPr>
        <w:tab/>
      </w:r>
      <w:r w:rsidRPr="000E3D8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B7D8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int x=0;</w:t>
      </w:r>
    </w:p>
    <w:p w14:paraId="76D02D4C" w14:textId="127F5B3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for(int i=0;i&lt;size;i++) {  x = x* 10 + q[i] - 48;  }</w:t>
      </w:r>
    </w:p>
    <w:p w14:paraId="2B66BB8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return x;</w:t>
      </w:r>
    </w:p>
    <w:p w14:paraId="1F356B9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677A4" w14:textId="3ADA19FA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print_out(){</w:t>
      </w:r>
    </w:p>
    <w:p w14:paraId="1EC03BD3" w14:textId="5C2367FB" w:rsidR="000E3D8B" w:rsidRPr="00600D2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if(!studtable.size())    </w:t>
      </w:r>
      <w:r w:rsidRPr="00600D2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C18DF5" w14:textId="2D053BDF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 xml:space="preserve">("Сейчас в памяти нет данных, </w:t>
      </w:r>
      <w:r w:rsidR="00FF7332">
        <w:rPr>
          <w:rFonts w:ascii="Courier New" w:hAnsi="Courier New" w:cs="Courier New"/>
          <w:sz w:val="24"/>
          <w:szCs w:val="24"/>
        </w:rPr>
        <w:t>выводить</w:t>
      </w:r>
      <w:r w:rsidRPr="000E3D8B">
        <w:rPr>
          <w:rFonts w:ascii="Courier New" w:hAnsi="Courier New" w:cs="Courier New"/>
          <w:sz w:val="24"/>
          <w:szCs w:val="24"/>
        </w:rPr>
        <w:t xml:space="preserve"> нечего.\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 xml:space="preserve">");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return</w:t>
      </w:r>
      <w:r w:rsidRPr="000E3D8B">
        <w:rPr>
          <w:rFonts w:ascii="Courier New" w:hAnsi="Courier New" w:cs="Courier New"/>
          <w:sz w:val="24"/>
          <w:szCs w:val="24"/>
        </w:rPr>
        <w:t>;    }</w:t>
      </w:r>
    </w:p>
    <w:p w14:paraId="2E6FB35E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("Введите номер группы или фамилию студента, или введите ");</w:t>
      </w:r>
    </w:p>
    <w:p w14:paraId="0E40DBF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("точку для вывода всех значений:\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33A6EFFD" w14:textId="0F683294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char *inp, ch = ' ';    int ssize = 0;</w:t>
      </w:r>
    </w:p>
    <w:p w14:paraId="26519D58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inp = new char[1000];</w:t>
      </w:r>
    </w:p>
    <w:p w14:paraId="240E0A0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DO_IT_AGAIN:;</w:t>
      </w:r>
    </w:p>
    <w:p w14:paraId="49A4100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ch = getchar();</w:t>
      </w:r>
    </w:p>
    <w:p w14:paraId="3BE1A9EC" w14:textId="694592ED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if(ch == '.')        goto PRINT_ALL;</w:t>
      </w:r>
    </w:p>
    <w:p w14:paraId="73453A42" w14:textId="56DFD2C8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while(ch != '\n') {  inp[ssize++] = ch; ch = getchar();   }</w:t>
      </w:r>
    </w:p>
    <w:p w14:paraId="41D8F82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if(ssize == 0) goto DO_IT_AGAIN;</w:t>
      </w:r>
    </w:p>
    <w:p w14:paraId="7C696E04" w14:textId="63A614DA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if(inp[0]&gt;='0'&amp;&amp;inp[0]&lt;='9')    {</w:t>
      </w:r>
    </w:p>
    <w:p w14:paraId="73AE89A9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int group_number = get_num(inp, ssize);</w:t>
      </w:r>
    </w:p>
    <w:p w14:paraId="0A4C287A" w14:textId="757AD2FF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for(auto i: studtable)        {</w:t>
      </w:r>
    </w:p>
    <w:p w14:paraId="276A9D93" w14:textId="3E9ECF1E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="00600D29">
        <w:rPr>
          <w:rFonts w:ascii="Courier New" w:hAnsi="Courier New" w:cs="Courier New"/>
          <w:sz w:val="24"/>
          <w:szCs w:val="24"/>
          <w:lang w:val="en-US"/>
        </w:rPr>
        <w:tab/>
      </w:r>
      <w:r w:rsidR="00600D29">
        <w:rPr>
          <w:rFonts w:ascii="Courier New" w:hAnsi="Courier New" w:cs="Courier New"/>
          <w:sz w:val="24"/>
          <w:szCs w:val="24"/>
          <w:lang w:val="en-US"/>
        </w:rPr>
        <w:tab/>
      </w:r>
      <w:r w:rsidRPr="000E3D8B">
        <w:rPr>
          <w:rFonts w:ascii="Courier New" w:hAnsi="Courier New" w:cs="Courier New"/>
          <w:sz w:val="24"/>
          <w:szCs w:val="24"/>
          <w:lang w:val="en-US"/>
        </w:rPr>
        <w:t>if(exact(group_number, i.group)){printf_d(i);}</w:t>
      </w:r>
    </w:p>
    <w:p w14:paraId="402BC76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A8D7A5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859086" w14:textId="6D7C939A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else    {</w:t>
      </w:r>
    </w:p>
    <w:p w14:paraId="786DD0E8" w14:textId="5D6BCDF3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for(auto i: studtable) {</w:t>
      </w:r>
    </w:p>
    <w:p w14:paraId="01901BE3" w14:textId="016AD810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if(exact(inp, ssize, i.family)){printf_d(i);}</w:t>
      </w:r>
    </w:p>
    <w:p w14:paraId="108A8C6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3973C9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1BAA9D" w14:textId="6DBEAC59" w:rsidR="00600D2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return;</w:t>
      </w:r>
    </w:p>
    <w:p w14:paraId="46E6BB02" w14:textId="77777777" w:rsidR="00600D29" w:rsidRDefault="00600D2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5AFDA4" w14:textId="7625E265" w:rsidR="00600D29" w:rsidRPr="00600D29" w:rsidRDefault="00600D29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600D29">
        <w:rPr>
          <w:rFonts w:ascii="Courier New" w:hAnsi="Courier New" w:cs="Courier New"/>
          <w:sz w:val="24"/>
          <w:szCs w:val="24"/>
        </w:rPr>
        <w:lastRenderedPageBreak/>
        <w:t xml:space="preserve">// </w:t>
      </w:r>
      <w:r>
        <w:rPr>
          <w:rFonts w:ascii="Courier New" w:hAnsi="Courier New" w:cs="Courier New"/>
          <w:sz w:val="24"/>
          <w:szCs w:val="24"/>
        </w:rPr>
        <w:t xml:space="preserve">продолжение функции </w:t>
      </w:r>
      <w:r>
        <w:rPr>
          <w:rFonts w:ascii="Courier New" w:hAnsi="Courier New" w:cs="Courier New"/>
          <w:sz w:val="24"/>
          <w:szCs w:val="24"/>
          <w:lang w:val="en-US"/>
        </w:rPr>
        <w:t>print_out</w:t>
      </w:r>
    </w:p>
    <w:p w14:paraId="596D4142" w14:textId="1CA10C21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600D29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</w:t>
      </w:r>
      <w:r w:rsidRPr="00794D11">
        <w:rPr>
          <w:rFonts w:ascii="Courier New" w:hAnsi="Courier New" w:cs="Courier New"/>
          <w:sz w:val="24"/>
          <w:szCs w:val="24"/>
          <w:lang w:val="en-US"/>
        </w:rPr>
        <w:t>_</w:t>
      </w:r>
      <w:r w:rsidRPr="000E3D8B">
        <w:rPr>
          <w:rFonts w:ascii="Courier New" w:hAnsi="Courier New" w:cs="Courier New"/>
          <w:sz w:val="24"/>
          <w:szCs w:val="24"/>
          <w:lang w:val="en-US"/>
        </w:rPr>
        <w:t>ALL</w:t>
      </w:r>
      <w:r w:rsidRPr="00794D11">
        <w:rPr>
          <w:rFonts w:ascii="Courier New" w:hAnsi="Courier New" w:cs="Courier New"/>
          <w:sz w:val="24"/>
          <w:szCs w:val="24"/>
          <w:lang w:val="en-US"/>
        </w:rPr>
        <w:t>:;</w:t>
      </w:r>
    </w:p>
    <w:p w14:paraId="4F6D58B8" w14:textId="77777777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getchar</w:t>
      </w:r>
      <w:r w:rsidRPr="00794D11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F89309" w14:textId="13C36864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if</w:t>
      </w:r>
      <w:r w:rsidRPr="00794D11">
        <w:rPr>
          <w:rFonts w:ascii="Courier New" w:hAnsi="Courier New" w:cs="Courier New"/>
          <w:sz w:val="24"/>
          <w:szCs w:val="24"/>
          <w:lang w:val="en-US"/>
        </w:rPr>
        <w:t>(</w:t>
      </w:r>
      <w:r w:rsidRPr="000E3D8B">
        <w:rPr>
          <w:rFonts w:ascii="Courier New" w:hAnsi="Courier New" w:cs="Courier New"/>
          <w:sz w:val="24"/>
          <w:szCs w:val="24"/>
          <w:lang w:val="en-US"/>
        </w:rPr>
        <w:t>studtable</w:t>
      </w:r>
      <w:r w:rsidRPr="00794D11">
        <w:rPr>
          <w:rFonts w:ascii="Courier New" w:hAnsi="Courier New" w:cs="Courier New"/>
          <w:sz w:val="24"/>
          <w:szCs w:val="24"/>
          <w:lang w:val="en-US"/>
        </w:rPr>
        <w:t>.</w:t>
      </w:r>
      <w:r w:rsidRPr="000E3D8B">
        <w:rPr>
          <w:rFonts w:ascii="Courier New" w:hAnsi="Courier New" w:cs="Courier New"/>
          <w:sz w:val="24"/>
          <w:szCs w:val="24"/>
          <w:lang w:val="en-US"/>
        </w:rPr>
        <w:t>size</w:t>
      </w:r>
      <w:r w:rsidRPr="00794D11">
        <w:rPr>
          <w:rFonts w:ascii="Courier New" w:hAnsi="Courier New" w:cs="Courier New"/>
          <w:sz w:val="24"/>
          <w:szCs w:val="24"/>
          <w:lang w:val="en-US"/>
        </w:rPr>
        <w:t>()&gt;100)    {</w:t>
      </w:r>
    </w:p>
    <w:p w14:paraId="1C2D8402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("Значений больше 100, будет выводиться по 25.\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192DFBF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long long I = 0, R = studtable.size();</w:t>
      </w:r>
    </w:p>
    <w:p w14:paraId="0B9AB256" w14:textId="4A8870FC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while(I++&lt;R)        {</w:t>
      </w:r>
    </w:p>
    <w:p w14:paraId="5DF11786" w14:textId="2F4500C6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if(!(I%25)&amp;&amp;I&gt;0)        pause();</w:t>
      </w:r>
    </w:p>
    <w:p w14:paraId="0520676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printf_d(studtable[I]);</w:t>
      </w:r>
    </w:p>
    <w:p w14:paraId="472C3163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6F81AE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148383" w14:textId="053B7AFC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for(auto i: studtable)        printf_d(i);</w:t>
      </w:r>
    </w:p>
    <w:p w14:paraId="6705F8C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68627B" w14:textId="0C1C94F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print_avr(){</w:t>
      </w:r>
    </w:p>
    <w:p w14:paraId="5DF0D4BA" w14:textId="3F8B8386" w:rsidR="000E3D8B" w:rsidRPr="002C03E1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if(!studtable.size())    </w:t>
      </w:r>
      <w:r w:rsidRPr="002C03E1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F26FBA" w14:textId="10D1AF98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 xml:space="preserve">("Сейчас в памяти нет данных, </w:t>
      </w:r>
      <w:r w:rsidR="002C03E1">
        <w:rPr>
          <w:rFonts w:ascii="Courier New" w:hAnsi="Courier New" w:cs="Courier New"/>
          <w:sz w:val="24"/>
          <w:szCs w:val="24"/>
        </w:rPr>
        <w:t>выводить</w:t>
      </w:r>
      <w:r w:rsidRPr="000E3D8B">
        <w:rPr>
          <w:rFonts w:ascii="Courier New" w:hAnsi="Courier New" w:cs="Courier New"/>
          <w:sz w:val="24"/>
          <w:szCs w:val="24"/>
        </w:rPr>
        <w:t xml:space="preserve"> нечего.\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 xml:space="preserve">");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return</w:t>
      </w:r>
      <w:r w:rsidRPr="000E3D8B">
        <w:rPr>
          <w:rFonts w:ascii="Courier New" w:hAnsi="Courier New" w:cs="Courier New"/>
          <w:sz w:val="24"/>
          <w:szCs w:val="24"/>
        </w:rPr>
        <w:t>;    }</w:t>
      </w:r>
    </w:p>
    <w:p w14:paraId="45B519D2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bool</w:t>
      </w:r>
      <w:r w:rsidRPr="000E3D8B">
        <w:rPr>
          <w:rFonts w:ascii="Courier New" w:hAnsi="Courier New" w:cs="Courier New"/>
          <w:sz w:val="24"/>
          <w:szCs w:val="24"/>
        </w:rPr>
        <w:t xml:space="preserve">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PRT</w:t>
      </w:r>
      <w:r w:rsidRPr="000E3D8B">
        <w:rPr>
          <w:rFonts w:ascii="Courier New" w:hAnsi="Courier New" w:cs="Courier New"/>
          <w:sz w:val="24"/>
          <w:szCs w:val="24"/>
        </w:rPr>
        <w:t xml:space="preserve"> = 0;</w:t>
      </w:r>
    </w:p>
    <w:p w14:paraId="4FAC72A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("Введите номер группы или фамилию студента, или введите ");</w:t>
      </w:r>
    </w:p>
    <w:p w14:paraId="25B7DAB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("точку для вывода среднего значения по всему объёму данных:\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194F95F3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std::pair&lt;int, int&gt; avr = {0, 0};</w:t>
      </w:r>
    </w:p>
    <w:p w14:paraId="12F45678" w14:textId="574A20CD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char *inp, ch = ' ';    int ssize = 0;</w:t>
      </w:r>
    </w:p>
    <w:p w14:paraId="42A5EA2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inp = new char[1000];</w:t>
      </w:r>
    </w:p>
    <w:p w14:paraId="7214824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DO_IT_AGAIN:;</w:t>
      </w:r>
    </w:p>
    <w:p w14:paraId="17D5D84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ch = getchar();</w:t>
      </w:r>
    </w:p>
    <w:p w14:paraId="476F4063" w14:textId="6C546603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if(ch == '.'){ PRT = 1;  goto PRINT_ALL;   }</w:t>
      </w:r>
    </w:p>
    <w:p w14:paraId="79FD08D1" w14:textId="7B585D20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while(ch != '\n') { inp[ssize++] = ch; ch = getchar();  }</w:t>
      </w:r>
    </w:p>
    <w:p w14:paraId="7B483E3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if(ssize == 0) goto DO_IT_AGAIN;</w:t>
      </w:r>
    </w:p>
    <w:p w14:paraId="293A0D97" w14:textId="07F986AB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if(inp[0]&gt;='0'&amp;&amp;inp[0]&lt;='9')    {</w:t>
      </w:r>
    </w:p>
    <w:p w14:paraId="3328150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int group_number = get_num(inp, ssize);</w:t>
      </w:r>
    </w:p>
    <w:p w14:paraId="0BDE605B" w14:textId="73601CEF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for(auto i: studtable)  {</w:t>
      </w:r>
    </w:p>
    <w:p w14:paraId="793B0B19" w14:textId="7D52AC4C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if(exact(group_number, i.group)) {</w:t>
      </w:r>
    </w:p>
    <w:p w14:paraId="6925A43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    avr.first++;</w:t>
      </w:r>
    </w:p>
    <w:p w14:paraId="6419754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    avr.second+=i.res;</w:t>
      </w:r>
    </w:p>
    <w:p w14:paraId="6DFB9316" w14:textId="5417E650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}        }    }</w:t>
      </w:r>
    </w:p>
    <w:p w14:paraId="1B3BFA9B" w14:textId="33EB6654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else    {</w:t>
      </w:r>
    </w:p>
    <w:p w14:paraId="00C3BD82" w14:textId="68C1612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for(auto i: studtable)        {</w:t>
      </w:r>
    </w:p>
    <w:p w14:paraId="5BC5477C" w14:textId="184EC0FD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if(exact(inp, ssize, i.family))   {</w:t>
      </w:r>
    </w:p>
    <w:p w14:paraId="3A544C0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    avr.first++;</w:t>
      </w:r>
    </w:p>
    <w:p w14:paraId="4EF52BD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    avr.second+=i.res;</w:t>
      </w:r>
    </w:p>
    <w:p w14:paraId="5C4D7D51" w14:textId="789559D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}        }    }</w:t>
      </w:r>
    </w:p>
    <w:p w14:paraId="23CD7F8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PRINT_ALL:;</w:t>
      </w:r>
    </w:p>
    <w:p w14:paraId="0365AB92" w14:textId="21CBE598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if(PRT) {    getchar();  avr.first = studtable.size();</w:t>
      </w:r>
    </w:p>
    <w:p w14:paraId="01FB3039" w14:textId="56F96DA8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for(auto i: studtable)       avr.second+=i.res;    }</w:t>
      </w:r>
    </w:p>
    <w:p w14:paraId="1C75B6C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printf("Среднее значение: %.6f\n", (float)avr.second / avr.first);</w:t>
      </w:r>
    </w:p>
    <w:p w14:paraId="6AF2A3E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37BF6C" w14:textId="77777777" w:rsidR="00813F49" w:rsidRDefault="00813F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339107E2" w14:textId="78B789BE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lastRenderedPageBreak/>
        <w:t>void RFF(){</w:t>
      </w:r>
    </w:p>
    <w:p w14:paraId="32098CF9" w14:textId="342C335D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std::fstream FL;    char* FS = new char[200];</w:t>
      </w:r>
    </w:p>
    <w:p w14:paraId="33720A45" w14:textId="77777777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REPEAT</w:t>
      </w:r>
      <w:r w:rsidRPr="00794D11">
        <w:rPr>
          <w:rFonts w:ascii="Courier New" w:hAnsi="Courier New" w:cs="Courier New"/>
          <w:sz w:val="24"/>
          <w:szCs w:val="24"/>
        </w:rPr>
        <w:t>_</w:t>
      </w:r>
      <w:r w:rsidRPr="000E3D8B">
        <w:rPr>
          <w:rFonts w:ascii="Courier New" w:hAnsi="Courier New" w:cs="Courier New"/>
          <w:sz w:val="24"/>
          <w:szCs w:val="24"/>
          <w:lang w:val="en-US"/>
        </w:rPr>
        <w:t>AGAIN</w:t>
      </w:r>
      <w:r w:rsidRPr="00794D11">
        <w:rPr>
          <w:rFonts w:ascii="Courier New" w:hAnsi="Courier New" w:cs="Courier New"/>
          <w:sz w:val="24"/>
          <w:szCs w:val="24"/>
        </w:rPr>
        <w:t>:;</w:t>
      </w:r>
    </w:p>
    <w:p w14:paraId="3900BC6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("Введите имя файла для чтения (с расширением):\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6FC09D60" w14:textId="0FEC0003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scanf("%s", FS);    getchar();    FL.open(FS);</w:t>
      </w:r>
    </w:p>
    <w:p w14:paraId="162197BF" w14:textId="6BC9291C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0E3D8B">
        <w:rPr>
          <w:rFonts w:ascii="Courier New" w:hAnsi="Courier New" w:cs="Courier New"/>
          <w:sz w:val="24"/>
          <w:szCs w:val="24"/>
        </w:rPr>
        <w:t>(!</w:t>
      </w:r>
      <w:r w:rsidRPr="000E3D8B">
        <w:rPr>
          <w:rFonts w:ascii="Courier New" w:hAnsi="Courier New" w:cs="Courier New"/>
          <w:sz w:val="24"/>
          <w:szCs w:val="24"/>
          <w:lang w:val="en-US"/>
        </w:rPr>
        <w:t>FL</w:t>
      </w:r>
      <w:r w:rsidRPr="000E3D8B">
        <w:rPr>
          <w:rFonts w:ascii="Courier New" w:hAnsi="Courier New" w:cs="Courier New"/>
          <w:sz w:val="24"/>
          <w:szCs w:val="24"/>
        </w:rPr>
        <w:t>.</w:t>
      </w:r>
      <w:r w:rsidRPr="000E3D8B">
        <w:rPr>
          <w:rFonts w:ascii="Courier New" w:hAnsi="Courier New" w:cs="Courier New"/>
          <w:sz w:val="24"/>
          <w:szCs w:val="24"/>
          <w:lang w:val="en-US"/>
        </w:rPr>
        <w:t>is</w:t>
      </w:r>
      <w:r w:rsidRPr="000E3D8B">
        <w:rPr>
          <w:rFonts w:ascii="Courier New" w:hAnsi="Courier New" w:cs="Courier New"/>
          <w:sz w:val="24"/>
          <w:szCs w:val="24"/>
        </w:rPr>
        <w:t>_</w:t>
      </w:r>
      <w:r w:rsidRPr="000E3D8B">
        <w:rPr>
          <w:rFonts w:ascii="Courier New" w:hAnsi="Courier New" w:cs="Courier New"/>
          <w:sz w:val="24"/>
          <w:szCs w:val="24"/>
          <w:lang w:val="en-US"/>
        </w:rPr>
        <w:t>open</w:t>
      </w:r>
      <w:r w:rsidRPr="000E3D8B">
        <w:rPr>
          <w:rFonts w:ascii="Courier New" w:hAnsi="Courier New" w:cs="Courier New"/>
          <w:sz w:val="24"/>
          <w:szCs w:val="24"/>
        </w:rPr>
        <w:t>())    {</w:t>
      </w:r>
    </w:p>
    <w:p w14:paraId="21C742C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("Невозможно открыть файл!\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 xml:space="preserve">Попытаться открыть другой? </w:t>
      </w:r>
      <w:r w:rsidRPr="000E3D8B">
        <w:rPr>
          <w:rFonts w:ascii="Courier New" w:hAnsi="Courier New" w:cs="Courier New"/>
          <w:sz w:val="24"/>
          <w:szCs w:val="24"/>
          <w:lang w:val="en-US"/>
        </w:rPr>
        <w:t>y</w:t>
      </w:r>
      <w:r w:rsidRPr="000E3D8B">
        <w:rPr>
          <w:rFonts w:ascii="Courier New" w:hAnsi="Courier New" w:cs="Courier New"/>
          <w:sz w:val="24"/>
          <w:szCs w:val="24"/>
        </w:rPr>
        <w:t>/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745944D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char a;</w:t>
      </w:r>
    </w:p>
    <w:p w14:paraId="1FB41FE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scanf("%c", &amp;a); getchar();</w:t>
      </w:r>
    </w:p>
    <w:p w14:paraId="5C38317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if(a=='y'||a=='Y') goto REPEAT_AGAIN;</w:t>
      </w:r>
    </w:p>
    <w:p w14:paraId="1918A181" w14:textId="220DBCA0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return</w:t>
      </w:r>
      <w:r w:rsidRPr="000E3D8B">
        <w:rPr>
          <w:rFonts w:ascii="Courier New" w:hAnsi="Courier New" w:cs="Courier New"/>
          <w:sz w:val="24"/>
          <w:szCs w:val="24"/>
        </w:rPr>
        <w:t>;    }</w:t>
      </w:r>
    </w:p>
    <w:p w14:paraId="380678F4" w14:textId="040A081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if</w:t>
      </w:r>
      <w:r w:rsidRPr="000E3D8B">
        <w:rPr>
          <w:rFonts w:ascii="Courier New" w:hAnsi="Courier New" w:cs="Courier New"/>
          <w:sz w:val="24"/>
          <w:szCs w:val="24"/>
        </w:rPr>
        <w:t>(</w:t>
      </w:r>
      <w:r w:rsidRPr="000E3D8B">
        <w:rPr>
          <w:rFonts w:ascii="Courier New" w:hAnsi="Courier New" w:cs="Courier New"/>
          <w:sz w:val="24"/>
          <w:szCs w:val="24"/>
          <w:lang w:val="en-US"/>
        </w:rPr>
        <w:t>studtable</w:t>
      </w:r>
      <w:r w:rsidRPr="000E3D8B">
        <w:rPr>
          <w:rFonts w:ascii="Courier New" w:hAnsi="Courier New" w:cs="Courier New"/>
          <w:sz w:val="24"/>
          <w:szCs w:val="24"/>
        </w:rPr>
        <w:t>.</w:t>
      </w:r>
      <w:r w:rsidRPr="000E3D8B">
        <w:rPr>
          <w:rFonts w:ascii="Courier New" w:hAnsi="Courier New" w:cs="Courier New"/>
          <w:sz w:val="24"/>
          <w:szCs w:val="24"/>
          <w:lang w:val="en-US"/>
        </w:rPr>
        <w:t>size</w:t>
      </w:r>
      <w:r w:rsidRPr="000E3D8B">
        <w:rPr>
          <w:rFonts w:ascii="Courier New" w:hAnsi="Courier New" w:cs="Courier New"/>
          <w:sz w:val="24"/>
          <w:szCs w:val="24"/>
        </w:rPr>
        <w:t>()&gt;0)    {</w:t>
      </w:r>
    </w:p>
    <w:p w14:paraId="6B5AEFE5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("Перезаписать существующие данные, ");</w:t>
      </w:r>
    </w:p>
    <w:p w14:paraId="1AB21A6E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("сохранить их в отдельный файл, не открывать файл, ");</w:t>
      </w:r>
    </w:p>
    <w:p w14:paraId="3DACB9B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 xml:space="preserve">("или добавить к существующим? </w:t>
      </w:r>
      <w:r w:rsidRPr="000E3D8B">
        <w:rPr>
          <w:rFonts w:ascii="Courier New" w:hAnsi="Courier New" w:cs="Courier New"/>
          <w:sz w:val="24"/>
          <w:szCs w:val="24"/>
          <w:lang w:val="en-US"/>
        </w:rPr>
        <w:t>y</w:t>
      </w:r>
      <w:r w:rsidRPr="000E3D8B">
        <w:rPr>
          <w:rFonts w:ascii="Courier New" w:hAnsi="Courier New" w:cs="Courier New"/>
          <w:sz w:val="24"/>
          <w:szCs w:val="24"/>
        </w:rPr>
        <w:t>/</w:t>
      </w:r>
      <w:r w:rsidRPr="000E3D8B">
        <w:rPr>
          <w:rFonts w:ascii="Courier New" w:hAnsi="Courier New" w:cs="Courier New"/>
          <w:sz w:val="24"/>
          <w:szCs w:val="24"/>
          <w:lang w:val="en-US"/>
        </w:rPr>
        <w:t>s</w:t>
      </w:r>
      <w:r w:rsidRPr="000E3D8B">
        <w:rPr>
          <w:rFonts w:ascii="Courier New" w:hAnsi="Courier New" w:cs="Courier New"/>
          <w:sz w:val="24"/>
          <w:szCs w:val="24"/>
        </w:rPr>
        <w:t>/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/</w:t>
      </w:r>
      <w:r w:rsidRPr="000E3D8B">
        <w:rPr>
          <w:rFonts w:ascii="Courier New" w:hAnsi="Courier New" w:cs="Courier New"/>
          <w:sz w:val="24"/>
          <w:szCs w:val="24"/>
          <w:lang w:val="en-US"/>
        </w:rPr>
        <w:t>a</w:t>
      </w:r>
      <w:r w:rsidRPr="000E3D8B">
        <w:rPr>
          <w:rFonts w:ascii="Courier New" w:hAnsi="Courier New" w:cs="Courier New"/>
          <w:sz w:val="24"/>
          <w:szCs w:val="24"/>
        </w:rPr>
        <w:t>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6491647B" w14:textId="3DEC0DB0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char a;        scanf("%c", &amp;a);        getchar();</w:t>
      </w:r>
    </w:p>
    <w:p w14:paraId="08485762" w14:textId="47125C25" w:rsidR="000E3D8B" w:rsidRPr="00813F4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if(a&gt;100)   a</w:t>
      </w:r>
      <w:r w:rsidRPr="00813F49">
        <w:rPr>
          <w:rFonts w:ascii="Courier New" w:hAnsi="Courier New" w:cs="Courier New"/>
          <w:sz w:val="24"/>
          <w:szCs w:val="24"/>
          <w:lang w:val="en-US"/>
        </w:rPr>
        <w:t>-=115;</w:t>
      </w:r>
    </w:p>
    <w:p w14:paraId="56C1D6AE" w14:textId="53CDF32F" w:rsidR="000E3D8B" w:rsidRPr="00813F4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813F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if</w:t>
      </w:r>
      <w:r w:rsidRPr="00813F49">
        <w:rPr>
          <w:rFonts w:ascii="Courier New" w:hAnsi="Courier New" w:cs="Courier New"/>
          <w:sz w:val="24"/>
          <w:szCs w:val="24"/>
          <w:lang w:val="en-US"/>
        </w:rPr>
        <w:t>(</w:t>
      </w:r>
      <w:r w:rsidRPr="000E3D8B">
        <w:rPr>
          <w:rFonts w:ascii="Courier New" w:hAnsi="Courier New" w:cs="Courier New"/>
          <w:sz w:val="24"/>
          <w:szCs w:val="24"/>
          <w:lang w:val="en-US"/>
        </w:rPr>
        <w:t>a</w:t>
      </w:r>
      <w:r w:rsidRPr="00813F49">
        <w:rPr>
          <w:rFonts w:ascii="Courier New" w:hAnsi="Courier New" w:cs="Courier New"/>
          <w:sz w:val="24"/>
          <w:szCs w:val="24"/>
          <w:lang w:val="en-US"/>
        </w:rPr>
        <w:t>&lt;0)  {</w:t>
      </w:r>
    </w:p>
    <w:p w14:paraId="0D2B77C4" w14:textId="1518B14D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813F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813F49">
        <w:rPr>
          <w:rFonts w:ascii="Courier New" w:hAnsi="Courier New" w:cs="Courier New"/>
          <w:sz w:val="24"/>
          <w:szCs w:val="24"/>
          <w:lang w:val="en-US"/>
        </w:rPr>
        <w:t>("</w:t>
      </w:r>
      <w:r w:rsidRPr="000E3D8B">
        <w:rPr>
          <w:rFonts w:ascii="Courier New" w:hAnsi="Courier New" w:cs="Courier New"/>
          <w:sz w:val="24"/>
          <w:szCs w:val="24"/>
        </w:rPr>
        <w:t>Операция</w:t>
      </w:r>
      <w:r w:rsidRPr="00813F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3D8B">
        <w:rPr>
          <w:rFonts w:ascii="Courier New" w:hAnsi="Courier New" w:cs="Courier New"/>
          <w:sz w:val="24"/>
          <w:szCs w:val="24"/>
        </w:rPr>
        <w:t>отменена</w:t>
      </w:r>
      <w:r w:rsidRPr="00813F49">
        <w:rPr>
          <w:rFonts w:ascii="Courier New" w:hAnsi="Courier New" w:cs="Courier New"/>
          <w:sz w:val="24"/>
          <w:szCs w:val="24"/>
          <w:lang w:val="en-US"/>
        </w:rPr>
        <w:t>.\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813F49">
        <w:rPr>
          <w:rFonts w:ascii="Courier New" w:hAnsi="Courier New" w:cs="Courier New"/>
          <w:sz w:val="24"/>
          <w:szCs w:val="24"/>
          <w:lang w:val="en-US"/>
        </w:rPr>
        <w:t xml:space="preserve">");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return;    }</w:t>
      </w:r>
    </w:p>
    <w:p w14:paraId="322B9D23" w14:textId="5D6F118A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if(!a) {  WTF();   goto REPEAT_AGAIN;   }</w:t>
      </w:r>
    </w:p>
    <w:p w14:paraId="55D18B48" w14:textId="2FA3A0DC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if(a!=97)          studtable.clear();</w:t>
      </w:r>
    </w:p>
    <w:p w14:paraId="62D9243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8B425D3" w14:textId="5C341A19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long long str, STR;    FL&gt;&gt;str;    STR=str;</w:t>
      </w:r>
    </w:p>
    <w:p w14:paraId="64CACD94" w14:textId="55DA102A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while(str--)    {</w:t>
      </w:r>
    </w:p>
    <w:p w14:paraId="533DA59E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info i;</w:t>
      </w:r>
    </w:p>
    <w:p w14:paraId="7F078C1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FL&gt;&gt;i.group&gt;&gt;i.family&gt;&gt;i.examname&gt;&gt;i.res;</w:t>
      </w:r>
    </w:p>
    <w:p w14:paraId="5F964B8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studtable.push_back(i);</w:t>
      </w:r>
    </w:p>
    <w:p w14:paraId="23DD9AD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78B2266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FL.close();</w:t>
      </w:r>
    </w:p>
    <w:p w14:paraId="7FB35E2B" w14:textId="77777777" w:rsidR="000E3D8B" w:rsidRPr="00794D11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printf</w:t>
      </w:r>
      <w:r w:rsidRPr="00794D11">
        <w:rPr>
          <w:rFonts w:ascii="Courier New" w:hAnsi="Courier New" w:cs="Courier New"/>
          <w:sz w:val="24"/>
          <w:szCs w:val="24"/>
          <w:lang w:val="en-US"/>
        </w:rPr>
        <w:t>("</w:t>
      </w:r>
      <w:r w:rsidRPr="000E3D8B">
        <w:rPr>
          <w:rFonts w:ascii="Courier New" w:hAnsi="Courier New" w:cs="Courier New"/>
          <w:sz w:val="24"/>
          <w:szCs w:val="24"/>
        </w:rPr>
        <w:t>Импортировано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%</w:t>
      </w:r>
      <w:r w:rsidRPr="000E3D8B">
        <w:rPr>
          <w:rFonts w:ascii="Courier New" w:hAnsi="Courier New" w:cs="Courier New"/>
          <w:sz w:val="24"/>
          <w:szCs w:val="24"/>
          <w:lang w:val="en-US"/>
        </w:rPr>
        <w:t>lld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3D8B">
        <w:rPr>
          <w:rFonts w:ascii="Courier New" w:hAnsi="Courier New" w:cs="Courier New"/>
          <w:sz w:val="24"/>
          <w:szCs w:val="24"/>
        </w:rPr>
        <w:t>записей</w:t>
      </w:r>
      <w:r w:rsidRPr="00794D11">
        <w:rPr>
          <w:rFonts w:ascii="Courier New" w:hAnsi="Courier New" w:cs="Courier New"/>
          <w:sz w:val="24"/>
          <w:szCs w:val="24"/>
          <w:lang w:val="en-US"/>
        </w:rPr>
        <w:t>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r w:rsidRPr="000E3D8B">
        <w:rPr>
          <w:rFonts w:ascii="Courier New" w:hAnsi="Courier New" w:cs="Courier New"/>
          <w:sz w:val="24"/>
          <w:szCs w:val="24"/>
          <w:lang w:val="en-US"/>
        </w:rPr>
        <w:t>STR</w:t>
      </w:r>
      <w:r w:rsidRPr="00794D1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30A3E4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6C5085" w14:textId="77777777" w:rsidR="00813F49" w:rsidRDefault="00813F4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2A47B5F" w14:textId="5359C06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lastRenderedPageBreak/>
        <w:t>void WTF(){</w:t>
      </w:r>
    </w:p>
    <w:p w14:paraId="39946B28" w14:textId="35371133" w:rsidR="000E3D8B" w:rsidRPr="00813F4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if(!studtable.size())    </w:t>
      </w:r>
      <w:r w:rsidRPr="00813F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D40B44" w14:textId="1B46641B" w:rsidR="000E3D8B" w:rsidRPr="00813F49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813F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("Сейчас в памяти нет данных, записывать нечего.\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 xml:space="preserve">");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return</w:t>
      </w:r>
      <w:r w:rsidRPr="00813F49">
        <w:rPr>
          <w:rFonts w:ascii="Courier New" w:hAnsi="Courier New" w:cs="Courier New"/>
          <w:sz w:val="24"/>
          <w:szCs w:val="24"/>
        </w:rPr>
        <w:t>;    }</w:t>
      </w:r>
    </w:p>
    <w:p w14:paraId="5DD9B12C" w14:textId="767B2F6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std::fstream FL;    char* FS = new char[200];</w:t>
      </w:r>
    </w:p>
    <w:p w14:paraId="036ECE1D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REPEAT</w:t>
      </w:r>
      <w:r w:rsidRPr="000E3D8B">
        <w:rPr>
          <w:rFonts w:ascii="Courier New" w:hAnsi="Courier New" w:cs="Courier New"/>
          <w:sz w:val="24"/>
          <w:szCs w:val="24"/>
        </w:rPr>
        <w:t>_</w:t>
      </w:r>
      <w:r w:rsidRPr="000E3D8B">
        <w:rPr>
          <w:rFonts w:ascii="Courier New" w:hAnsi="Courier New" w:cs="Courier New"/>
          <w:sz w:val="24"/>
          <w:szCs w:val="24"/>
          <w:lang w:val="en-US"/>
        </w:rPr>
        <w:t>AGAIN</w:t>
      </w:r>
      <w:r w:rsidRPr="000E3D8B">
        <w:rPr>
          <w:rFonts w:ascii="Courier New" w:hAnsi="Courier New" w:cs="Courier New"/>
          <w:sz w:val="24"/>
          <w:szCs w:val="24"/>
        </w:rPr>
        <w:t>:;</w:t>
      </w:r>
    </w:p>
    <w:p w14:paraId="4CE5DBF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("Введите имя сохраняемого файла (с расширением):\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3924B716" w14:textId="6ED598B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scanf("%s", FS);    getchar();</w:t>
      </w:r>
    </w:p>
    <w:p w14:paraId="50909D3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FL.open(FS, std::ios::in);</w:t>
      </w:r>
    </w:p>
    <w:p w14:paraId="58D73A5C" w14:textId="134FB344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if(FL.is_open())    {</w:t>
      </w:r>
    </w:p>
    <w:p w14:paraId="5614EDE1" w14:textId="739D0002" w:rsidR="000E3D8B" w:rsidRPr="00813F49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if(!FL.eof())        </w:t>
      </w:r>
      <w:r w:rsidRPr="00813F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F6BAA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813F4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 xml:space="preserve">("Похоже, файл не пустой. Перезаписать данные? </w:t>
      </w:r>
      <w:r w:rsidRPr="000E3D8B">
        <w:rPr>
          <w:rFonts w:ascii="Courier New" w:hAnsi="Courier New" w:cs="Courier New"/>
          <w:sz w:val="24"/>
          <w:szCs w:val="24"/>
          <w:lang w:val="en-US"/>
        </w:rPr>
        <w:t>y</w:t>
      </w:r>
      <w:r w:rsidRPr="000E3D8B">
        <w:rPr>
          <w:rFonts w:ascii="Courier New" w:hAnsi="Courier New" w:cs="Courier New"/>
          <w:sz w:val="24"/>
          <w:szCs w:val="24"/>
        </w:rPr>
        <w:t>/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0BFEADA6" w14:textId="7990460A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</w:rPr>
        <w:t xml:space="preserve">    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char a;    scanf("%c", &amp;a); getchar();</w:t>
      </w:r>
    </w:p>
    <w:p w14:paraId="0F3267C1" w14:textId="4995AB53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    if(a=='n'||a=='N')  goto FILE_IS_NOT_FREE;</w:t>
      </w:r>
    </w:p>
    <w:p w14:paraId="1BC3111C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5742947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46054EB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FL.close();</w:t>
      </w:r>
    </w:p>
    <w:p w14:paraId="2EA6AA31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FL.open(FS, std::ios::out | std::ios::trunc);</w:t>
      </w:r>
    </w:p>
    <w:p w14:paraId="71194387" w14:textId="69E0D75E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0E3D8B">
        <w:rPr>
          <w:rFonts w:ascii="Courier New" w:hAnsi="Courier New" w:cs="Courier New"/>
          <w:sz w:val="24"/>
          <w:szCs w:val="24"/>
        </w:rPr>
        <w:t>(!</w:t>
      </w:r>
      <w:r w:rsidRPr="000E3D8B">
        <w:rPr>
          <w:rFonts w:ascii="Courier New" w:hAnsi="Courier New" w:cs="Courier New"/>
          <w:sz w:val="24"/>
          <w:szCs w:val="24"/>
          <w:lang w:val="en-US"/>
        </w:rPr>
        <w:t>FL</w:t>
      </w:r>
      <w:r w:rsidRPr="000E3D8B">
        <w:rPr>
          <w:rFonts w:ascii="Courier New" w:hAnsi="Courier New" w:cs="Courier New"/>
          <w:sz w:val="24"/>
          <w:szCs w:val="24"/>
        </w:rPr>
        <w:t>.</w:t>
      </w:r>
      <w:r w:rsidRPr="000E3D8B">
        <w:rPr>
          <w:rFonts w:ascii="Courier New" w:hAnsi="Courier New" w:cs="Courier New"/>
          <w:sz w:val="24"/>
          <w:szCs w:val="24"/>
          <w:lang w:val="en-US"/>
        </w:rPr>
        <w:t>is</w:t>
      </w:r>
      <w:r w:rsidRPr="000E3D8B">
        <w:rPr>
          <w:rFonts w:ascii="Courier New" w:hAnsi="Courier New" w:cs="Courier New"/>
          <w:sz w:val="24"/>
          <w:szCs w:val="24"/>
        </w:rPr>
        <w:t>_</w:t>
      </w:r>
      <w:r w:rsidRPr="000E3D8B">
        <w:rPr>
          <w:rFonts w:ascii="Courier New" w:hAnsi="Courier New" w:cs="Courier New"/>
          <w:sz w:val="24"/>
          <w:szCs w:val="24"/>
          <w:lang w:val="en-US"/>
        </w:rPr>
        <w:t>open</w:t>
      </w:r>
      <w:r w:rsidRPr="000E3D8B">
        <w:rPr>
          <w:rFonts w:ascii="Courier New" w:hAnsi="Courier New" w:cs="Courier New"/>
          <w:sz w:val="24"/>
          <w:szCs w:val="24"/>
        </w:rPr>
        <w:t xml:space="preserve">()) </w:t>
      </w:r>
      <w:r w:rsidRPr="000E3D8B">
        <w:rPr>
          <w:rFonts w:ascii="Courier New" w:hAnsi="Courier New" w:cs="Courier New"/>
          <w:sz w:val="24"/>
          <w:szCs w:val="24"/>
          <w:lang w:val="en-US"/>
        </w:rPr>
        <w:t>printf</w:t>
      </w:r>
      <w:r w:rsidRPr="000E3D8B">
        <w:rPr>
          <w:rFonts w:ascii="Courier New" w:hAnsi="Courier New" w:cs="Courier New"/>
          <w:sz w:val="24"/>
          <w:szCs w:val="24"/>
        </w:rPr>
        <w:t>("Невозможно открыть файл!\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5154B961" w14:textId="53A85953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if(!FL.is_open()) {</w:t>
      </w:r>
    </w:p>
    <w:p w14:paraId="3A58A51E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FILE_IS_NOT_FREE:;</w:t>
      </w:r>
    </w:p>
    <w:p w14:paraId="75C3326F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printf</w:t>
      </w:r>
      <w:r w:rsidRPr="000E3D8B">
        <w:rPr>
          <w:rFonts w:ascii="Courier New" w:hAnsi="Courier New" w:cs="Courier New"/>
          <w:sz w:val="24"/>
          <w:szCs w:val="24"/>
        </w:rPr>
        <w:t xml:space="preserve">("Попытаться открыть другой? </w:t>
      </w:r>
      <w:r w:rsidRPr="000E3D8B">
        <w:rPr>
          <w:rFonts w:ascii="Courier New" w:hAnsi="Courier New" w:cs="Courier New"/>
          <w:sz w:val="24"/>
          <w:szCs w:val="24"/>
          <w:lang w:val="en-US"/>
        </w:rPr>
        <w:t>y</w:t>
      </w:r>
      <w:r w:rsidRPr="000E3D8B">
        <w:rPr>
          <w:rFonts w:ascii="Courier New" w:hAnsi="Courier New" w:cs="Courier New"/>
          <w:sz w:val="24"/>
          <w:szCs w:val="24"/>
        </w:rPr>
        <w:t>/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\</w:t>
      </w:r>
      <w:r w:rsidRPr="000E3D8B">
        <w:rPr>
          <w:rFonts w:ascii="Courier New" w:hAnsi="Courier New" w:cs="Courier New"/>
          <w:sz w:val="24"/>
          <w:szCs w:val="24"/>
          <w:lang w:val="en-US"/>
        </w:rPr>
        <w:t>n</w:t>
      </w:r>
      <w:r w:rsidRPr="000E3D8B">
        <w:rPr>
          <w:rFonts w:ascii="Courier New" w:hAnsi="Courier New" w:cs="Courier New"/>
          <w:sz w:val="24"/>
          <w:szCs w:val="24"/>
        </w:rPr>
        <w:t>");</w:t>
      </w:r>
    </w:p>
    <w:p w14:paraId="37125759" w14:textId="76901C16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char a;   scanf("%c", &amp;a); getchar();</w:t>
      </w:r>
    </w:p>
    <w:p w14:paraId="55ADC51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if(a=='y'||a=='Y') goto REPEAT_AGAIN;</w:t>
      </w:r>
    </w:p>
    <w:p w14:paraId="77D50D46" w14:textId="119276C6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    return;    }</w:t>
      </w:r>
    </w:p>
    <w:p w14:paraId="0291BCCF" w14:textId="3AE34A4B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FL&lt;&lt;studtable.size();    FL&lt;&lt;std::endl;</w:t>
      </w:r>
    </w:p>
    <w:p w14:paraId="59713CEC" w14:textId="3CA5FA36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for(auto i:studtable)    {</w:t>
      </w:r>
    </w:p>
    <w:p w14:paraId="3EBF4523" w14:textId="7CD94BF6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FL&lt;&lt;i.group&lt;&lt;' '&lt;&lt;i.family&lt;&lt;' '&lt;&lt;i.examname&lt;&lt;' '</w:t>
      </w:r>
      <w:r w:rsidR="00813F49" w:rsidRPr="00813F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3D8B">
        <w:rPr>
          <w:rFonts w:ascii="Courier New" w:hAnsi="Courier New" w:cs="Courier New"/>
          <w:sz w:val="24"/>
          <w:szCs w:val="24"/>
          <w:lang w:val="en-US"/>
        </w:rPr>
        <w:t>&lt;&lt;i.res</w:t>
      </w:r>
      <w:r w:rsidR="00813F49" w:rsidRPr="00813F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E3D8B">
        <w:rPr>
          <w:rFonts w:ascii="Courier New" w:hAnsi="Courier New" w:cs="Courier New"/>
          <w:sz w:val="24"/>
          <w:szCs w:val="24"/>
          <w:lang w:val="en-US"/>
        </w:rPr>
        <w:t>&lt;&lt;std::endl;    }</w:t>
      </w:r>
    </w:p>
    <w:p w14:paraId="1369AD38" w14:textId="49E0CC08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FL.close();    printf("Экспортировано %ld записей\n", studtable.size());}</w:t>
      </w:r>
    </w:p>
    <w:p w14:paraId="5826FD08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49B617EF" w14:textId="50002AC5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pause(){</w:t>
      </w:r>
    </w:p>
    <w:p w14:paraId="69C110C0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char a = 'a';</w:t>
      </w:r>
    </w:p>
    <w:p w14:paraId="2EAC894A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printf</w:t>
      </w:r>
      <w:r w:rsidRPr="000E3D8B">
        <w:rPr>
          <w:rFonts w:ascii="Courier New" w:hAnsi="Courier New" w:cs="Courier New"/>
          <w:sz w:val="24"/>
          <w:szCs w:val="24"/>
        </w:rPr>
        <w:t xml:space="preserve">("Нажмите </w:t>
      </w:r>
      <w:r w:rsidRPr="000E3D8B">
        <w:rPr>
          <w:rFonts w:ascii="Courier New" w:hAnsi="Courier New" w:cs="Courier New"/>
          <w:sz w:val="24"/>
          <w:szCs w:val="24"/>
          <w:lang w:val="en-US"/>
        </w:rPr>
        <w:t>Enter</w:t>
      </w:r>
      <w:r w:rsidRPr="000E3D8B">
        <w:rPr>
          <w:rFonts w:ascii="Courier New" w:hAnsi="Courier New" w:cs="Courier New"/>
          <w:sz w:val="24"/>
          <w:szCs w:val="24"/>
        </w:rPr>
        <w:t xml:space="preserve"> для продолжения...");</w:t>
      </w:r>
    </w:p>
    <w:p w14:paraId="3E9B85EE" w14:textId="775D7711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</w:rPr>
        <w:t xml:space="preserve">    </w:t>
      </w:r>
      <w:r w:rsidRPr="000E3D8B">
        <w:rPr>
          <w:rFonts w:ascii="Courier New" w:hAnsi="Courier New" w:cs="Courier New"/>
          <w:sz w:val="24"/>
          <w:szCs w:val="24"/>
          <w:lang w:val="en-US"/>
        </w:rPr>
        <w:t>while(a != '\n')   a = getchar();</w:t>
      </w:r>
    </w:p>
    <w:p w14:paraId="6F6DD718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9AD2B7" w14:textId="57ADB2FF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>void printf_d(info a){</w:t>
      </w:r>
    </w:p>
    <w:p w14:paraId="4D927233" w14:textId="77777777" w:rsidR="000E3D8B" w:rsidRPr="000E3D8B" w:rsidRDefault="000E3D8B" w:rsidP="000E3D8B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0E3D8B">
        <w:rPr>
          <w:rFonts w:ascii="Courier New" w:hAnsi="Courier New" w:cs="Courier New"/>
          <w:sz w:val="24"/>
          <w:szCs w:val="24"/>
          <w:lang w:val="en-US"/>
        </w:rPr>
        <w:t xml:space="preserve">    printf("%d %s %s %d\n", a.group, a.family.c_str(), a.examname.c_str(), a.res);</w:t>
      </w:r>
    </w:p>
    <w:p w14:paraId="31DD7363" w14:textId="0633DF74" w:rsidR="00683C2C" w:rsidRDefault="000E3D8B" w:rsidP="000E3D8B">
      <w:pPr>
        <w:pStyle w:val="NoSpacing"/>
      </w:pPr>
      <w:r w:rsidRPr="000E3D8B">
        <w:rPr>
          <w:rFonts w:ascii="Courier New" w:hAnsi="Courier New" w:cs="Courier New"/>
          <w:sz w:val="24"/>
          <w:szCs w:val="24"/>
          <w:lang w:val="en-US"/>
        </w:rPr>
        <w:t>}</w:t>
      </w:r>
      <w:r w:rsidR="00683C2C">
        <w:br w:type="page"/>
      </w:r>
    </w:p>
    <w:p w14:paraId="5F842C40" w14:textId="5219A576" w:rsidR="00DC6F60" w:rsidRDefault="00683C2C" w:rsidP="00F853F9">
      <w:pPr>
        <w:pStyle w:val="NoSpacing"/>
        <w:ind w:firstLine="708"/>
        <w:rPr>
          <w:b/>
          <w:bCs/>
          <w:sz w:val="28"/>
          <w:szCs w:val="28"/>
        </w:rPr>
      </w:pPr>
      <w:r w:rsidRPr="00683C2C">
        <w:rPr>
          <w:b/>
          <w:bCs/>
          <w:sz w:val="28"/>
          <w:szCs w:val="28"/>
        </w:rPr>
        <w:lastRenderedPageBreak/>
        <w:t>Описание функций.</w:t>
      </w:r>
    </w:p>
    <w:p w14:paraId="2EA6B8B0" w14:textId="77777777" w:rsidR="009568D1" w:rsidRDefault="009568D1" w:rsidP="00F853F9">
      <w:pPr>
        <w:pStyle w:val="NoSpacing"/>
        <w:ind w:firstLine="708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9568D1" w14:paraId="4E316BC1" w14:textId="77777777" w:rsidTr="009568D1">
        <w:tc>
          <w:tcPr>
            <w:tcW w:w="4602" w:type="dxa"/>
          </w:tcPr>
          <w:p w14:paraId="5D9924B4" w14:textId="37FD4572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 функции</w:t>
            </w:r>
          </w:p>
        </w:tc>
        <w:tc>
          <w:tcPr>
            <w:tcW w:w="4602" w:type="dxa"/>
          </w:tcPr>
          <w:p w14:paraId="5721FE9B" w14:textId="60AF337A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 что отвечает</w:t>
            </w:r>
          </w:p>
        </w:tc>
      </w:tr>
      <w:tr w:rsidR="009568D1" w14:paraId="07F14DFF" w14:textId="77777777" w:rsidTr="009568D1">
        <w:tc>
          <w:tcPr>
            <w:tcW w:w="4602" w:type="dxa"/>
          </w:tcPr>
          <w:p w14:paraId="58FFB715" w14:textId="191FA0DF" w:rsidR="009568D1" w:rsidRPr="00146970" w:rsidRDefault="009568D1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</w:tc>
        <w:tc>
          <w:tcPr>
            <w:tcW w:w="4602" w:type="dxa"/>
          </w:tcPr>
          <w:p w14:paraId="651F9703" w14:textId="2D7D6C2E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Выбор варианта действия с программой</w:t>
            </w:r>
          </w:p>
        </w:tc>
      </w:tr>
      <w:tr w:rsidR="009568D1" w14:paraId="01AE1A42" w14:textId="77777777" w:rsidTr="009568D1">
        <w:tc>
          <w:tcPr>
            <w:tcW w:w="4602" w:type="dxa"/>
          </w:tcPr>
          <w:p w14:paraId="4F49E56F" w14:textId="0E88C002" w:rsidR="009568D1" w:rsidRPr="00146970" w:rsidRDefault="009568D1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command_palette</w:t>
            </w:r>
          </w:p>
        </w:tc>
        <w:tc>
          <w:tcPr>
            <w:tcW w:w="4602" w:type="dxa"/>
          </w:tcPr>
          <w:p w14:paraId="60F3BD32" w14:textId="3D097AE3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вариантов действий и ввод ответа пользователя</w:t>
            </w:r>
          </w:p>
        </w:tc>
      </w:tr>
      <w:tr w:rsidR="009568D1" w14:paraId="06A4B3F5" w14:textId="77777777" w:rsidTr="009568D1">
        <w:tc>
          <w:tcPr>
            <w:tcW w:w="4602" w:type="dxa"/>
          </w:tcPr>
          <w:p w14:paraId="0F320975" w14:textId="63D35907" w:rsidR="009568D1" w:rsidRPr="00146970" w:rsidRDefault="009568D1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new_id</w:t>
            </w:r>
          </w:p>
        </w:tc>
        <w:tc>
          <w:tcPr>
            <w:tcW w:w="4602" w:type="dxa"/>
          </w:tcPr>
          <w:p w14:paraId="0DA178D1" w14:textId="3E2F6296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новой записи в "Табеле успеваемости"</w:t>
            </w:r>
          </w:p>
        </w:tc>
      </w:tr>
      <w:tr w:rsidR="009568D1" w14:paraId="02FC13CC" w14:textId="77777777" w:rsidTr="009568D1">
        <w:tc>
          <w:tcPr>
            <w:tcW w:w="4602" w:type="dxa"/>
          </w:tcPr>
          <w:p w14:paraId="77988329" w14:textId="4274A2FB" w:rsidR="009568D1" w:rsidRPr="00146970" w:rsidRDefault="009568D1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print_out</w:t>
            </w:r>
          </w:p>
        </w:tc>
        <w:tc>
          <w:tcPr>
            <w:tcW w:w="4602" w:type="dxa"/>
          </w:tcPr>
          <w:p w14:paraId="30ECAED6" w14:textId="06D47383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записей из "Табеля" по номеру группы или фамилии студента</w:t>
            </w:r>
          </w:p>
        </w:tc>
      </w:tr>
      <w:tr w:rsidR="009568D1" w14:paraId="0F654C28" w14:textId="77777777" w:rsidTr="009568D1">
        <w:tc>
          <w:tcPr>
            <w:tcW w:w="4602" w:type="dxa"/>
          </w:tcPr>
          <w:p w14:paraId="584A6DB7" w14:textId="1AFBE03E" w:rsidR="009568D1" w:rsidRPr="00146970" w:rsidRDefault="009568D1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print_avr</w:t>
            </w:r>
          </w:p>
        </w:tc>
        <w:tc>
          <w:tcPr>
            <w:tcW w:w="4602" w:type="dxa"/>
          </w:tcPr>
          <w:p w14:paraId="3A5FFC78" w14:textId="63C246BA" w:rsidR="009568D1" w:rsidRDefault="009568D1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средних значений из "Табеля" по номеру группы или фамилии студента</w:t>
            </w:r>
          </w:p>
        </w:tc>
      </w:tr>
      <w:tr w:rsidR="009568D1" w14:paraId="2BE78F5C" w14:textId="77777777" w:rsidTr="009568D1">
        <w:tc>
          <w:tcPr>
            <w:tcW w:w="4602" w:type="dxa"/>
          </w:tcPr>
          <w:p w14:paraId="4D17986E" w14:textId="0B0F9F82" w:rsidR="009568D1" w:rsidRPr="00146970" w:rsidRDefault="00C34D92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pause</w:t>
            </w:r>
          </w:p>
        </w:tc>
        <w:tc>
          <w:tcPr>
            <w:tcW w:w="4602" w:type="dxa"/>
          </w:tcPr>
          <w:p w14:paraId="1D3F9944" w14:textId="58634A6F" w:rsidR="009568D1" w:rsidRDefault="00C34D92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"Пауза" во время вывода, ждёт, пока пользователь не введёт символ перехода на новую строку</w:t>
            </w:r>
          </w:p>
        </w:tc>
      </w:tr>
      <w:tr w:rsidR="009568D1" w14:paraId="789FA955" w14:textId="77777777" w:rsidTr="009568D1">
        <w:tc>
          <w:tcPr>
            <w:tcW w:w="4602" w:type="dxa"/>
          </w:tcPr>
          <w:p w14:paraId="7FAAC17D" w14:textId="31A5247C" w:rsidR="009568D1" w:rsidRPr="00146970" w:rsidRDefault="00C34D92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get_num</w:t>
            </w:r>
          </w:p>
        </w:tc>
        <w:tc>
          <w:tcPr>
            <w:tcW w:w="4602" w:type="dxa"/>
          </w:tcPr>
          <w:p w14:paraId="54CDDCE2" w14:textId="18E526AF" w:rsidR="009568D1" w:rsidRPr="00C34D92" w:rsidRDefault="00C34D92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Преобразует массив элементов типа </w:t>
            </w:r>
            <w:r>
              <w:rPr>
                <w:sz w:val="24"/>
                <w:szCs w:val="24"/>
                <w:lang w:val="en-US"/>
              </w:rPr>
              <w:t>char</w:t>
            </w:r>
            <w:r w:rsidRPr="00C34D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 число</w:t>
            </w:r>
          </w:p>
        </w:tc>
      </w:tr>
      <w:tr w:rsidR="00C34D92" w14:paraId="3A9FB25A" w14:textId="77777777" w:rsidTr="009568D1">
        <w:tc>
          <w:tcPr>
            <w:tcW w:w="4602" w:type="dxa"/>
          </w:tcPr>
          <w:p w14:paraId="591F773E" w14:textId="72F772E7" w:rsidR="00C34D92" w:rsidRPr="00146970" w:rsidRDefault="00C34D92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printf_d</w:t>
            </w:r>
          </w:p>
        </w:tc>
        <w:tc>
          <w:tcPr>
            <w:tcW w:w="4602" w:type="dxa"/>
          </w:tcPr>
          <w:p w14:paraId="272E69DB" w14:textId="527074F3" w:rsidR="00C34D92" w:rsidRDefault="00C34D92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запись из табеля</w:t>
            </w:r>
          </w:p>
        </w:tc>
      </w:tr>
      <w:tr w:rsidR="00C34D92" w14:paraId="237FFDF4" w14:textId="77777777" w:rsidTr="009568D1">
        <w:tc>
          <w:tcPr>
            <w:tcW w:w="4602" w:type="dxa"/>
          </w:tcPr>
          <w:p w14:paraId="37A45C49" w14:textId="308E7728" w:rsidR="00C34D92" w:rsidRPr="00146970" w:rsidRDefault="00C34D92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RFF (Read From File)</w:t>
            </w:r>
          </w:p>
        </w:tc>
        <w:tc>
          <w:tcPr>
            <w:tcW w:w="4602" w:type="dxa"/>
          </w:tcPr>
          <w:p w14:paraId="37752101" w14:textId="6CA11ACC" w:rsidR="00C34D92" w:rsidRPr="00C34D92" w:rsidRDefault="00C34D92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Читает записи из файла</w:t>
            </w:r>
          </w:p>
        </w:tc>
      </w:tr>
      <w:tr w:rsidR="00C34D92" w14:paraId="3800AD29" w14:textId="77777777" w:rsidTr="009568D1">
        <w:tc>
          <w:tcPr>
            <w:tcW w:w="4602" w:type="dxa"/>
          </w:tcPr>
          <w:p w14:paraId="28CF12E1" w14:textId="18991B42" w:rsidR="00C34D92" w:rsidRPr="00146970" w:rsidRDefault="00C34D92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WTF (Write To File)</w:t>
            </w:r>
          </w:p>
        </w:tc>
        <w:tc>
          <w:tcPr>
            <w:tcW w:w="4602" w:type="dxa"/>
          </w:tcPr>
          <w:p w14:paraId="2B13F73D" w14:textId="33A6586E" w:rsidR="00C34D92" w:rsidRDefault="00C34D92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Записывает записи в файл</w:t>
            </w:r>
          </w:p>
        </w:tc>
      </w:tr>
      <w:tr w:rsidR="00C34D92" w14:paraId="26E9D7EA" w14:textId="77777777" w:rsidTr="009568D1">
        <w:tc>
          <w:tcPr>
            <w:tcW w:w="4602" w:type="dxa"/>
          </w:tcPr>
          <w:p w14:paraId="446D4E78" w14:textId="256CC400" w:rsidR="00C34D92" w:rsidRPr="00146970" w:rsidRDefault="00C34D92" w:rsidP="00F61E38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46970">
              <w:rPr>
                <w:rFonts w:ascii="Courier New" w:hAnsi="Courier New" w:cs="Courier New"/>
                <w:sz w:val="24"/>
                <w:szCs w:val="24"/>
                <w:lang w:val="en-US"/>
              </w:rPr>
              <w:t>exact</w:t>
            </w:r>
          </w:p>
        </w:tc>
        <w:tc>
          <w:tcPr>
            <w:tcW w:w="4602" w:type="dxa"/>
          </w:tcPr>
          <w:p w14:paraId="30682896" w14:textId="29AADA50" w:rsidR="00C34D92" w:rsidRDefault="00C34D92" w:rsidP="00F61E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Сравнивает записи при поиске необходимых для вывода; перегружена – для строк ищется, есть ли в строке искомая подстрока, для чисел – есть ли в начале цифр искомые.</w:t>
            </w:r>
          </w:p>
        </w:tc>
      </w:tr>
    </w:tbl>
    <w:p w14:paraId="33E1A206" w14:textId="7CF817F8" w:rsidR="00CA1E60" w:rsidRDefault="009568D1" w:rsidP="00F61E3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ABB65E" w14:textId="55CCE13F" w:rsidR="00405220" w:rsidRDefault="00405220" w:rsidP="00405220">
      <w:pPr>
        <w:pStyle w:val="NoSpacing"/>
        <w:ind w:firstLine="708"/>
        <w:rPr>
          <w:b/>
          <w:bCs/>
          <w:sz w:val="28"/>
          <w:szCs w:val="28"/>
        </w:rPr>
      </w:pPr>
      <w:r w:rsidRPr="00405220">
        <w:rPr>
          <w:b/>
          <w:bCs/>
          <w:sz w:val="28"/>
          <w:szCs w:val="28"/>
        </w:rPr>
        <w:t>Описание структуры</w:t>
      </w:r>
      <w:r w:rsidR="00C27C97">
        <w:rPr>
          <w:b/>
          <w:bCs/>
          <w:sz w:val="28"/>
          <w:szCs w:val="28"/>
        </w:rPr>
        <w:t xml:space="preserve"> данных "</w:t>
      </w:r>
      <w:r w:rsidR="00C27C97" w:rsidRPr="00C27C97">
        <w:rPr>
          <w:rFonts w:ascii="Courier New" w:hAnsi="Courier New" w:cs="Courier New"/>
          <w:b/>
          <w:bCs/>
          <w:sz w:val="28"/>
          <w:szCs w:val="28"/>
          <w:lang w:val="en-US"/>
        </w:rPr>
        <w:t>info</w:t>
      </w:r>
      <w:r w:rsidR="00C27C97">
        <w:rPr>
          <w:rFonts w:ascii="Courier New" w:hAnsi="Courier New" w:cs="Courier New"/>
          <w:b/>
          <w:bCs/>
          <w:sz w:val="28"/>
          <w:szCs w:val="28"/>
        </w:rPr>
        <w:t>"</w:t>
      </w:r>
      <w:r w:rsidRPr="00405220">
        <w:rPr>
          <w:b/>
          <w:bCs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C27C97" w14:paraId="331D20FF" w14:textId="77777777" w:rsidTr="00C27C97">
        <w:tc>
          <w:tcPr>
            <w:tcW w:w="4602" w:type="dxa"/>
          </w:tcPr>
          <w:p w14:paraId="3AE4B3D3" w14:textId="097A3EFF" w:rsidR="00C27C97" w:rsidRDefault="00C27C97" w:rsidP="00405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структуры</w:t>
            </w:r>
          </w:p>
        </w:tc>
        <w:tc>
          <w:tcPr>
            <w:tcW w:w="4602" w:type="dxa"/>
          </w:tcPr>
          <w:p w14:paraId="72D366D6" w14:textId="6B1527F4" w:rsidR="00C27C97" w:rsidRDefault="00146970" w:rsidP="00405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Роль</w:t>
            </w:r>
          </w:p>
        </w:tc>
      </w:tr>
      <w:tr w:rsidR="00C27C97" w14:paraId="5F9CB80E" w14:textId="77777777" w:rsidTr="00C27C97">
        <w:tc>
          <w:tcPr>
            <w:tcW w:w="4602" w:type="dxa"/>
          </w:tcPr>
          <w:p w14:paraId="7F8796D9" w14:textId="7DFEB521" w:rsidR="00C27C97" w:rsidRPr="003B7C46" w:rsidRDefault="00146970" w:rsidP="00405220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7C46">
              <w:rPr>
                <w:rFonts w:ascii="Courier New" w:hAnsi="Courier New" w:cs="Courier New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4602" w:type="dxa"/>
          </w:tcPr>
          <w:p w14:paraId="0FB2F63A" w14:textId="6DBE5F1D" w:rsidR="00C27C97" w:rsidRPr="00146970" w:rsidRDefault="00146970" w:rsidP="00405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типа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1469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содержит число – группу, в которую входит студент.</w:t>
            </w:r>
          </w:p>
        </w:tc>
      </w:tr>
      <w:tr w:rsidR="00C27C97" w14:paraId="47E28BF2" w14:textId="77777777" w:rsidTr="00C27C97">
        <w:tc>
          <w:tcPr>
            <w:tcW w:w="4602" w:type="dxa"/>
          </w:tcPr>
          <w:p w14:paraId="1A4DD8A4" w14:textId="16D34FCB" w:rsidR="00C27C97" w:rsidRPr="003B7C46" w:rsidRDefault="00146970" w:rsidP="00405220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7C46">
              <w:rPr>
                <w:rFonts w:ascii="Courier New" w:hAnsi="Courier New" w:cs="Courier New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4602" w:type="dxa"/>
          </w:tcPr>
          <w:p w14:paraId="377CC01B" w14:textId="31EF50C2" w:rsidR="00C27C97" w:rsidRPr="00146970" w:rsidRDefault="00146970" w:rsidP="00405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типа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146970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строка), содержит фамилию студента.</w:t>
            </w:r>
          </w:p>
        </w:tc>
      </w:tr>
      <w:tr w:rsidR="00146970" w14:paraId="4E34877D" w14:textId="77777777" w:rsidTr="00C27C97">
        <w:tc>
          <w:tcPr>
            <w:tcW w:w="4602" w:type="dxa"/>
          </w:tcPr>
          <w:p w14:paraId="68101814" w14:textId="56C6A241" w:rsidR="00146970" w:rsidRPr="003B7C46" w:rsidRDefault="00146970" w:rsidP="00405220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7C46">
              <w:rPr>
                <w:rFonts w:ascii="Courier New" w:hAnsi="Courier New" w:cs="Courier New"/>
                <w:sz w:val="24"/>
                <w:szCs w:val="24"/>
                <w:lang w:val="en-US"/>
              </w:rPr>
              <w:t>examname</w:t>
            </w:r>
          </w:p>
        </w:tc>
        <w:tc>
          <w:tcPr>
            <w:tcW w:w="4602" w:type="dxa"/>
          </w:tcPr>
          <w:p w14:paraId="4C78B7EB" w14:textId="4077B345" w:rsidR="00146970" w:rsidRPr="00146970" w:rsidRDefault="00146970" w:rsidP="00405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типа </w:t>
            </w:r>
            <w:r>
              <w:rPr>
                <w:sz w:val="24"/>
                <w:szCs w:val="24"/>
                <w:lang w:val="en-US"/>
              </w:rPr>
              <w:t>string</w:t>
            </w:r>
            <w:r w:rsidRPr="00146970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строка), содержит название экзамена.</w:t>
            </w:r>
          </w:p>
        </w:tc>
      </w:tr>
      <w:tr w:rsidR="00C27C97" w14:paraId="3396B24B" w14:textId="77777777" w:rsidTr="00C27C97">
        <w:tc>
          <w:tcPr>
            <w:tcW w:w="4602" w:type="dxa"/>
          </w:tcPr>
          <w:p w14:paraId="591FAF56" w14:textId="6E917CD2" w:rsidR="00C27C97" w:rsidRPr="003B7C46" w:rsidRDefault="00146970" w:rsidP="00405220">
            <w:pPr>
              <w:pStyle w:val="NoSpacing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7C46">
              <w:rPr>
                <w:rFonts w:ascii="Courier New" w:hAnsi="Courier New" w:cs="Courier New"/>
                <w:sz w:val="24"/>
                <w:szCs w:val="24"/>
                <w:lang w:val="en-US"/>
              </w:rPr>
              <w:t>res</w:t>
            </w:r>
          </w:p>
        </w:tc>
        <w:tc>
          <w:tcPr>
            <w:tcW w:w="4602" w:type="dxa"/>
          </w:tcPr>
          <w:p w14:paraId="2F9649B7" w14:textId="17AFDEC3" w:rsidR="00C27C97" w:rsidRPr="00146970" w:rsidRDefault="00146970" w:rsidP="00405220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Элемент типа </w:t>
            </w:r>
            <w:r>
              <w:rPr>
                <w:sz w:val="24"/>
                <w:szCs w:val="24"/>
                <w:lang w:val="en-US"/>
              </w:rPr>
              <w:t>int</w:t>
            </w:r>
            <w:r w:rsidRPr="00146970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содержит число – результат студента на экзамене.</w:t>
            </w:r>
          </w:p>
        </w:tc>
      </w:tr>
    </w:tbl>
    <w:p w14:paraId="7D831EEC" w14:textId="21671074" w:rsidR="00CD51D7" w:rsidRDefault="00CD51D7" w:rsidP="00405220">
      <w:pPr>
        <w:pStyle w:val="NoSpacing"/>
        <w:ind w:firstLine="708"/>
        <w:rPr>
          <w:sz w:val="24"/>
          <w:szCs w:val="24"/>
        </w:rPr>
      </w:pPr>
    </w:p>
    <w:p w14:paraId="09EEF0DC" w14:textId="77777777" w:rsidR="00CD51D7" w:rsidRDefault="00CD51D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DBC024" w14:textId="39A5895F" w:rsidR="00405220" w:rsidRDefault="00CD51D7" w:rsidP="00405220">
      <w:pPr>
        <w:pStyle w:val="NoSpacing"/>
        <w:ind w:firstLine="708"/>
        <w:rPr>
          <w:b/>
          <w:bCs/>
          <w:sz w:val="28"/>
          <w:szCs w:val="28"/>
        </w:rPr>
      </w:pPr>
      <w:r w:rsidRPr="00CD51D7">
        <w:rPr>
          <w:b/>
          <w:bCs/>
          <w:sz w:val="28"/>
          <w:szCs w:val="28"/>
        </w:rPr>
        <w:lastRenderedPageBreak/>
        <w:t>Результаты работы программы.</w:t>
      </w:r>
    </w:p>
    <w:p w14:paraId="375C08D8" w14:textId="14D4959D" w:rsidR="00CD51D7" w:rsidRPr="00E772D4" w:rsidRDefault="00C521F1" w:rsidP="00405220">
      <w:pPr>
        <w:pStyle w:val="NoSpacing"/>
        <w:ind w:firstLine="708"/>
        <w:rPr>
          <w:sz w:val="24"/>
          <w:szCs w:val="24"/>
          <w:u w:val="single"/>
        </w:rPr>
      </w:pPr>
      <w:r w:rsidRPr="00E772D4">
        <w:rPr>
          <w:sz w:val="24"/>
          <w:szCs w:val="24"/>
          <w:u w:val="single"/>
        </w:rPr>
        <w:t>Содержание файла "</w:t>
      </w:r>
      <w:r w:rsidRPr="00E772D4">
        <w:rPr>
          <w:sz w:val="24"/>
          <w:szCs w:val="24"/>
          <w:u w:val="single"/>
          <w:lang w:val="en-US"/>
        </w:rPr>
        <w:t>test</w:t>
      </w:r>
      <w:r w:rsidRPr="00E772D4">
        <w:rPr>
          <w:sz w:val="24"/>
          <w:szCs w:val="24"/>
          <w:u w:val="single"/>
        </w:rPr>
        <w:t>.</w:t>
      </w:r>
      <w:r w:rsidRPr="00E772D4">
        <w:rPr>
          <w:sz w:val="24"/>
          <w:szCs w:val="24"/>
          <w:u w:val="single"/>
          <w:lang w:val="en-US"/>
        </w:rPr>
        <w:t>txt</w:t>
      </w:r>
      <w:r w:rsidRPr="00E772D4">
        <w:rPr>
          <w:sz w:val="24"/>
          <w:szCs w:val="24"/>
          <w:u w:val="single"/>
        </w:rPr>
        <w:t>":</w:t>
      </w:r>
    </w:p>
    <w:p w14:paraId="49CFA152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8</w:t>
      </w:r>
    </w:p>
    <w:p w14:paraId="3D6C98B0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11 Zverev Physics 2</w:t>
      </w:r>
    </w:p>
    <w:p w14:paraId="0A2A5FDF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23 Berdyayev Physics 2</w:t>
      </w:r>
    </w:p>
    <w:p w14:paraId="16ACAFE0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Hlebov Math 2</w:t>
      </w:r>
    </w:p>
    <w:p w14:paraId="79E3F140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Nebulov Math 3</w:t>
      </w:r>
    </w:p>
    <w:p w14:paraId="38AB0C07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Fedurchuk Math 4</w:t>
      </w:r>
    </w:p>
    <w:p w14:paraId="14F9320D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Neveselov Physics 4</w:t>
      </w:r>
    </w:p>
    <w:p w14:paraId="3701D778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23 Karandash Chemistry 3</w:t>
      </w:r>
    </w:p>
    <w:p w14:paraId="50597C0E" w14:textId="5CB3D9A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Neveselov Math 3</w:t>
      </w:r>
    </w:p>
    <w:p w14:paraId="11D18845" w14:textId="34684E3B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F24FEA">
        <w:rPr>
          <w:rFonts w:ascii="Courier New" w:hAnsi="Courier New" w:cs="Courier New"/>
          <w:sz w:val="24"/>
          <w:szCs w:val="24"/>
        </w:rPr>
        <w:t>Содержание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24FEA">
        <w:rPr>
          <w:rFonts w:ascii="Courier New" w:hAnsi="Courier New" w:cs="Courier New"/>
          <w:sz w:val="24"/>
          <w:szCs w:val="24"/>
        </w:rPr>
        <w:t>файла</w:t>
      </w:r>
      <w:r w:rsidRPr="00794D11">
        <w:rPr>
          <w:rFonts w:ascii="Courier New" w:hAnsi="Courier New" w:cs="Courier New"/>
          <w:sz w:val="24"/>
          <w:szCs w:val="24"/>
          <w:lang w:val="en-US"/>
        </w:rPr>
        <w:t xml:space="preserve"> "t2.txt":</w:t>
      </w:r>
    </w:p>
    <w:p w14:paraId="5164F07B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3</w:t>
      </w:r>
    </w:p>
    <w:p w14:paraId="286A76BA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12 Gnydil Physics 2</w:t>
      </w:r>
    </w:p>
    <w:p w14:paraId="17598175" w14:textId="77777777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19 Taganrog Physics 4</w:t>
      </w:r>
    </w:p>
    <w:p w14:paraId="038EBC0C" w14:textId="5FC82EB5" w:rsidR="00C521F1" w:rsidRPr="00794D11" w:rsidRDefault="00C521F1" w:rsidP="00F24FE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19 Taganrog Math 4</w:t>
      </w:r>
    </w:p>
    <w:p w14:paraId="497D0DCA" w14:textId="4CC858C8" w:rsidR="00C521F1" w:rsidRPr="00E772D4" w:rsidRDefault="00B25B30" w:rsidP="00C521F1">
      <w:pPr>
        <w:pStyle w:val="NoSpacing"/>
        <w:ind w:firstLine="708"/>
        <w:rPr>
          <w:rFonts w:cstheme="minorHAnsi"/>
          <w:sz w:val="24"/>
          <w:szCs w:val="24"/>
          <w:u w:val="single"/>
        </w:rPr>
      </w:pPr>
      <w:r w:rsidRPr="00E772D4">
        <w:rPr>
          <w:rFonts w:cstheme="minorHAnsi"/>
          <w:sz w:val="24"/>
          <w:szCs w:val="24"/>
          <w:u w:val="single"/>
        </w:rPr>
        <w:t>Варианты взаимодействия с программой:</w:t>
      </w:r>
    </w:p>
    <w:p w14:paraId="6C8AB677" w14:textId="77777777" w:rsidR="00B25B30" w:rsidRPr="00D2172F" w:rsidRDefault="00B25B30" w:rsidP="00374697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1</w:t>
      </w:r>
      <w:r w:rsidRPr="00D2172F">
        <w:rPr>
          <w:rFonts w:ascii="Courier New" w:hAnsi="Courier New" w:cs="Courier New"/>
          <w:sz w:val="24"/>
          <w:szCs w:val="24"/>
        </w:rPr>
        <w:tab/>
        <w:t>Создание новой записи</w:t>
      </w:r>
    </w:p>
    <w:p w14:paraId="2086DE75" w14:textId="77777777" w:rsidR="00B25B30" w:rsidRPr="00D2172F" w:rsidRDefault="00B25B30" w:rsidP="00374697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2</w:t>
      </w:r>
      <w:r w:rsidRPr="00D2172F">
        <w:rPr>
          <w:rFonts w:ascii="Courier New" w:hAnsi="Courier New" w:cs="Courier New"/>
          <w:sz w:val="24"/>
          <w:szCs w:val="24"/>
        </w:rPr>
        <w:tab/>
        <w:t>Выдача информации о студентах по фамилии или номеру группы</w:t>
      </w:r>
    </w:p>
    <w:p w14:paraId="7110DF48" w14:textId="77777777" w:rsidR="00B25B30" w:rsidRPr="00D2172F" w:rsidRDefault="00B25B30" w:rsidP="00374697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3</w:t>
      </w:r>
      <w:r w:rsidRPr="00D2172F">
        <w:rPr>
          <w:rFonts w:ascii="Courier New" w:hAnsi="Courier New" w:cs="Courier New"/>
          <w:sz w:val="24"/>
          <w:szCs w:val="24"/>
        </w:rPr>
        <w:tab/>
        <w:t>Подсчёт среднего балла по выбранному студенту или выбранной группе</w:t>
      </w:r>
    </w:p>
    <w:p w14:paraId="2F52B083" w14:textId="77777777" w:rsidR="00B25B30" w:rsidRPr="00D2172F" w:rsidRDefault="00B25B30" w:rsidP="00374697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4</w:t>
      </w:r>
      <w:r w:rsidRPr="00D2172F">
        <w:rPr>
          <w:rFonts w:ascii="Courier New" w:hAnsi="Courier New" w:cs="Courier New"/>
          <w:sz w:val="24"/>
          <w:szCs w:val="24"/>
        </w:rPr>
        <w:tab/>
        <w:t>Запись информации в файл</w:t>
      </w:r>
    </w:p>
    <w:p w14:paraId="124A660A" w14:textId="77777777" w:rsidR="00B25B30" w:rsidRPr="00D2172F" w:rsidRDefault="00B25B30" w:rsidP="00374697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5</w:t>
      </w:r>
      <w:r w:rsidRPr="00D2172F">
        <w:rPr>
          <w:rFonts w:ascii="Courier New" w:hAnsi="Courier New" w:cs="Courier New"/>
          <w:sz w:val="24"/>
          <w:szCs w:val="24"/>
        </w:rPr>
        <w:tab/>
        <w:t>Чтение информации из файла</w:t>
      </w:r>
    </w:p>
    <w:p w14:paraId="51C3DA39" w14:textId="4B3935F2" w:rsidR="00B25B30" w:rsidRPr="00D2172F" w:rsidRDefault="00B25B30" w:rsidP="00374697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0</w:t>
      </w:r>
      <w:r w:rsidRPr="00D2172F">
        <w:rPr>
          <w:rFonts w:ascii="Courier New" w:hAnsi="Courier New" w:cs="Courier New"/>
          <w:sz w:val="24"/>
          <w:szCs w:val="24"/>
        </w:rPr>
        <w:tab/>
        <w:t>Выход из программы</w:t>
      </w:r>
    </w:p>
    <w:p w14:paraId="035A5D11" w14:textId="114AF800" w:rsidR="00953AE7" w:rsidRPr="00E772D4" w:rsidRDefault="00953AE7" w:rsidP="00C521F1">
      <w:pPr>
        <w:pStyle w:val="NoSpacing"/>
        <w:ind w:firstLine="708"/>
        <w:rPr>
          <w:rFonts w:cstheme="minorHAnsi"/>
          <w:sz w:val="24"/>
          <w:szCs w:val="24"/>
          <w:u w:val="single"/>
        </w:rPr>
      </w:pPr>
      <w:r w:rsidRPr="00E772D4">
        <w:rPr>
          <w:rFonts w:cstheme="minorHAnsi"/>
          <w:sz w:val="24"/>
          <w:szCs w:val="24"/>
          <w:u w:val="single"/>
        </w:rPr>
        <w:t>Содержание файла "</w:t>
      </w:r>
      <w:r w:rsidRPr="00E772D4">
        <w:rPr>
          <w:rFonts w:cstheme="minorHAnsi"/>
          <w:sz w:val="24"/>
          <w:szCs w:val="24"/>
          <w:u w:val="single"/>
          <w:lang w:val="en-US"/>
        </w:rPr>
        <w:t>t</w:t>
      </w:r>
      <w:r w:rsidRPr="00E772D4">
        <w:rPr>
          <w:rFonts w:cstheme="minorHAnsi"/>
          <w:sz w:val="24"/>
          <w:szCs w:val="24"/>
          <w:u w:val="single"/>
        </w:rPr>
        <w:t>3.</w:t>
      </w:r>
      <w:r w:rsidRPr="00E772D4">
        <w:rPr>
          <w:rFonts w:cstheme="minorHAnsi"/>
          <w:sz w:val="24"/>
          <w:szCs w:val="24"/>
          <w:u w:val="single"/>
          <w:lang w:val="en-US"/>
        </w:rPr>
        <w:t>txt</w:t>
      </w:r>
      <w:r w:rsidRPr="00E772D4">
        <w:rPr>
          <w:rFonts w:cstheme="minorHAnsi"/>
          <w:sz w:val="24"/>
          <w:szCs w:val="24"/>
          <w:u w:val="single"/>
        </w:rPr>
        <w:t>" после работы с программой:</w:t>
      </w:r>
    </w:p>
    <w:p w14:paraId="671EC0C6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13</w:t>
      </w:r>
    </w:p>
    <w:p w14:paraId="21D6531C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11 Faust Physics 4</w:t>
      </w:r>
    </w:p>
    <w:p w14:paraId="363F1138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23 Heist Physics 5</w:t>
      </w:r>
    </w:p>
    <w:p w14:paraId="2C846617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11 Zverev Physics 2</w:t>
      </w:r>
    </w:p>
    <w:p w14:paraId="6E4D448A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23 Berdyayev Physics 2</w:t>
      </w:r>
    </w:p>
    <w:p w14:paraId="254B4737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Hlebov Math 2</w:t>
      </w:r>
    </w:p>
    <w:p w14:paraId="53F7BDCE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Nebulov Math 3</w:t>
      </w:r>
    </w:p>
    <w:p w14:paraId="623963D9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Fedurchuk Math 4</w:t>
      </w:r>
    </w:p>
    <w:p w14:paraId="4EB857C5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Neveselov Physics 4</w:t>
      </w:r>
    </w:p>
    <w:p w14:paraId="110BF58A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23 Karandash Chemistry 3</w:t>
      </w:r>
    </w:p>
    <w:p w14:paraId="12D761DD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44 Neveselov Math 3</w:t>
      </w:r>
    </w:p>
    <w:p w14:paraId="6BD20DA2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12 Gnydil Physics 2</w:t>
      </w:r>
    </w:p>
    <w:p w14:paraId="74620273" w14:textId="77777777" w:rsidR="00C42292" w:rsidRPr="00794D11" w:rsidRDefault="00C42292" w:rsidP="00C42292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794D11">
        <w:rPr>
          <w:rFonts w:ascii="Courier New" w:hAnsi="Courier New" w:cs="Courier New"/>
          <w:sz w:val="24"/>
          <w:szCs w:val="24"/>
          <w:lang w:val="en-US"/>
        </w:rPr>
        <w:t>19 Taganrog Physics 4</w:t>
      </w:r>
    </w:p>
    <w:p w14:paraId="45098717" w14:textId="6F04E6B1" w:rsidR="00953AE7" w:rsidRPr="00C42292" w:rsidRDefault="00C42292" w:rsidP="00C42292">
      <w:pPr>
        <w:pStyle w:val="NoSpacing"/>
        <w:rPr>
          <w:rFonts w:ascii="Courier New" w:hAnsi="Courier New" w:cs="Courier New"/>
          <w:sz w:val="24"/>
          <w:szCs w:val="24"/>
        </w:rPr>
      </w:pPr>
      <w:r w:rsidRPr="00C42292">
        <w:rPr>
          <w:rFonts w:ascii="Courier New" w:hAnsi="Courier New" w:cs="Courier New"/>
          <w:sz w:val="24"/>
          <w:szCs w:val="24"/>
        </w:rPr>
        <w:t>19 Taganrog Math 4</w:t>
      </w:r>
    </w:p>
    <w:p w14:paraId="7DBB9AD9" w14:textId="3F46348A" w:rsidR="00214559" w:rsidRPr="00E772D4" w:rsidRDefault="00214559" w:rsidP="00C521F1">
      <w:pPr>
        <w:pStyle w:val="NoSpacing"/>
        <w:ind w:firstLine="708"/>
        <w:rPr>
          <w:rFonts w:cstheme="minorHAnsi"/>
          <w:sz w:val="24"/>
          <w:szCs w:val="24"/>
          <w:u w:val="single"/>
        </w:rPr>
      </w:pPr>
      <w:r w:rsidRPr="00E772D4">
        <w:rPr>
          <w:rFonts w:cstheme="minorHAnsi"/>
          <w:sz w:val="24"/>
          <w:szCs w:val="24"/>
          <w:u w:val="single"/>
        </w:rPr>
        <w:t>Вывод программы (удалён вывод вариантов взаимодействия):</w:t>
      </w:r>
    </w:p>
    <w:p w14:paraId="747F174D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1</w:t>
      </w:r>
    </w:p>
    <w:p w14:paraId="0A8E387C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Сколько новых записей вы хотите создать?</w:t>
      </w:r>
    </w:p>
    <w:p w14:paraId="0D19A94B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2</w:t>
      </w:r>
    </w:p>
    <w:p w14:paraId="529EE94B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Для каждого студента введите: номер группы, фамилию, название экзамена, результат (2/3/4/5)</w:t>
      </w:r>
    </w:p>
    <w:p w14:paraId="3568B5F1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11 Faust Physics 4</w:t>
      </w:r>
    </w:p>
    <w:p w14:paraId="0D18B446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23 Heist Physics 5</w:t>
      </w:r>
    </w:p>
    <w:p w14:paraId="4DEED19F" w14:textId="767CEADD" w:rsidR="00946286" w:rsidRDefault="0094628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0B0B1F90" w14:textId="7CE3E5AB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lastRenderedPageBreak/>
        <w:t>2</w:t>
      </w:r>
    </w:p>
    <w:p w14:paraId="44C68FE2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Введите номер группы или фамилию студента, или введите точку для вывода всех значений:</w:t>
      </w:r>
    </w:p>
    <w:p w14:paraId="108AB044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11</w:t>
      </w:r>
    </w:p>
    <w:p w14:paraId="3398C80B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11 Faust Physics 4</w:t>
      </w:r>
    </w:p>
    <w:p w14:paraId="5BEAB579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59624402" w14:textId="5DECAE61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2</w:t>
      </w:r>
    </w:p>
    <w:p w14:paraId="29D7F8EA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Введите номер группы или фамилию студента, или введите точку для вывода всех значений:</w:t>
      </w:r>
    </w:p>
    <w:p w14:paraId="5D74E9F8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Heist</w:t>
      </w:r>
    </w:p>
    <w:p w14:paraId="6940BB70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23 Heist Physics 5</w:t>
      </w:r>
    </w:p>
    <w:p w14:paraId="10354624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FE25301" w14:textId="5640D4EC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3</w:t>
      </w:r>
    </w:p>
    <w:p w14:paraId="689729BF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Введите номер группы или фамилию студента, или введите точку для вывода среднего значения по всему объёму данных:</w:t>
      </w:r>
    </w:p>
    <w:p w14:paraId="0A29832B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 xml:space="preserve">. </w:t>
      </w:r>
    </w:p>
    <w:p w14:paraId="7599C8FB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Среднее значение: 4.500000</w:t>
      </w:r>
    </w:p>
    <w:p w14:paraId="6B112CDF" w14:textId="77777777" w:rsidR="00214559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AA5A7BE" w14:textId="66D095D6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5</w:t>
      </w:r>
    </w:p>
    <w:p w14:paraId="50210F9F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Введите имя файла для чтения (с расширением):</w:t>
      </w:r>
    </w:p>
    <w:p w14:paraId="1F611A4F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test.txt</w:t>
      </w:r>
    </w:p>
    <w:p w14:paraId="6B3B107A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Перезаписать существующие данные, сохранить их в отдельный файл, не открывать файл, или добавить к существующим? y/s/n/a</w:t>
      </w:r>
    </w:p>
    <w:p w14:paraId="53F418F9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a</w:t>
      </w:r>
    </w:p>
    <w:p w14:paraId="566EDDA6" w14:textId="77777777" w:rsidR="00214559" w:rsidRPr="00D2172F" w:rsidRDefault="00214559" w:rsidP="00214559">
      <w:pPr>
        <w:pStyle w:val="NoSpacing"/>
        <w:rPr>
          <w:rFonts w:ascii="Courier New" w:hAnsi="Courier New" w:cs="Courier New"/>
          <w:sz w:val="24"/>
          <w:szCs w:val="24"/>
        </w:rPr>
      </w:pPr>
      <w:r w:rsidRPr="00D2172F">
        <w:rPr>
          <w:rFonts w:ascii="Courier New" w:hAnsi="Courier New" w:cs="Courier New"/>
          <w:sz w:val="24"/>
          <w:szCs w:val="24"/>
        </w:rPr>
        <w:t>Импортировано 8 записей</w:t>
      </w:r>
    </w:p>
    <w:p w14:paraId="182E3DE9" w14:textId="77777777" w:rsidR="00A9198C" w:rsidRDefault="00A9198C" w:rsidP="00214559">
      <w:pPr>
        <w:pStyle w:val="NoSpacing"/>
        <w:rPr>
          <w:rFonts w:ascii="Courier New" w:hAnsi="Courier New" w:cs="Courier New"/>
        </w:rPr>
      </w:pPr>
    </w:p>
    <w:p w14:paraId="6FFEDD33" w14:textId="1AE9D8C8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2</w:t>
      </w:r>
    </w:p>
    <w:p w14:paraId="1F78E45E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Введите номер группы или фамилию студента, или введите точку для вывода всех значений:</w:t>
      </w:r>
    </w:p>
    <w:p w14:paraId="7BDDA0EB" w14:textId="77777777" w:rsidR="00214559" w:rsidRPr="00214559" w:rsidRDefault="00214559" w:rsidP="00214559">
      <w:pPr>
        <w:pStyle w:val="NoSpacing"/>
        <w:rPr>
          <w:rFonts w:ascii="Courier New" w:hAnsi="Courier New" w:cs="Courier New"/>
          <w:lang w:val="en-US"/>
        </w:rPr>
      </w:pPr>
      <w:r w:rsidRPr="00214559">
        <w:rPr>
          <w:rFonts w:ascii="Courier New" w:hAnsi="Courier New" w:cs="Courier New"/>
          <w:lang w:val="en-US"/>
        </w:rPr>
        <w:t>23</w:t>
      </w:r>
    </w:p>
    <w:p w14:paraId="00734F1C" w14:textId="77777777" w:rsidR="00214559" w:rsidRPr="00214559" w:rsidRDefault="00214559" w:rsidP="00214559">
      <w:pPr>
        <w:pStyle w:val="NoSpacing"/>
        <w:rPr>
          <w:rFonts w:ascii="Courier New" w:hAnsi="Courier New" w:cs="Courier New"/>
          <w:lang w:val="en-US"/>
        </w:rPr>
      </w:pPr>
      <w:r w:rsidRPr="00214559">
        <w:rPr>
          <w:rFonts w:ascii="Courier New" w:hAnsi="Courier New" w:cs="Courier New"/>
          <w:lang w:val="en-US"/>
        </w:rPr>
        <w:t>23 Heist Physics 5</w:t>
      </w:r>
    </w:p>
    <w:p w14:paraId="62AEA2D6" w14:textId="77777777" w:rsidR="00214559" w:rsidRPr="00214559" w:rsidRDefault="00214559" w:rsidP="00214559">
      <w:pPr>
        <w:pStyle w:val="NoSpacing"/>
        <w:rPr>
          <w:rFonts w:ascii="Courier New" w:hAnsi="Courier New" w:cs="Courier New"/>
          <w:lang w:val="en-US"/>
        </w:rPr>
      </w:pPr>
      <w:r w:rsidRPr="00214559">
        <w:rPr>
          <w:rFonts w:ascii="Courier New" w:hAnsi="Courier New" w:cs="Courier New"/>
          <w:lang w:val="en-US"/>
        </w:rPr>
        <w:t>23 Berdyayev Physics 2</w:t>
      </w:r>
    </w:p>
    <w:p w14:paraId="60A9D863" w14:textId="77777777" w:rsidR="00214559" w:rsidRPr="00214559" w:rsidRDefault="00214559" w:rsidP="00214559">
      <w:pPr>
        <w:pStyle w:val="NoSpacing"/>
        <w:rPr>
          <w:rFonts w:ascii="Courier New" w:hAnsi="Courier New" w:cs="Courier New"/>
          <w:lang w:val="en-US"/>
        </w:rPr>
      </w:pPr>
      <w:r w:rsidRPr="00214559">
        <w:rPr>
          <w:rFonts w:ascii="Courier New" w:hAnsi="Courier New" w:cs="Courier New"/>
          <w:lang w:val="en-US"/>
        </w:rPr>
        <w:t>23 Karandash Chemistry 3</w:t>
      </w:r>
    </w:p>
    <w:p w14:paraId="7EAFACBC" w14:textId="77777777" w:rsidR="00214559" w:rsidRPr="00794D11" w:rsidRDefault="00214559" w:rsidP="00214559">
      <w:pPr>
        <w:pStyle w:val="NoSpacing"/>
        <w:rPr>
          <w:rFonts w:ascii="Courier New" w:hAnsi="Courier New" w:cs="Courier New"/>
          <w:lang w:val="en-US"/>
        </w:rPr>
      </w:pPr>
    </w:p>
    <w:p w14:paraId="25716FB3" w14:textId="4B1EFBD3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3</w:t>
      </w:r>
    </w:p>
    <w:p w14:paraId="0BD6FBE7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Введите номер группы или фамилию студента, или введите точку для вывода среднего значения по всему объёму данных:</w:t>
      </w:r>
    </w:p>
    <w:p w14:paraId="518A772D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11</w:t>
      </w:r>
    </w:p>
    <w:p w14:paraId="480AE445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Среднее значение: 3.000000</w:t>
      </w:r>
    </w:p>
    <w:p w14:paraId="10AA0927" w14:textId="77777777" w:rsidR="00214559" w:rsidRDefault="00214559" w:rsidP="00214559">
      <w:pPr>
        <w:pStyle w:val="NoSpacing"/>
        <w:rPr>
          <w:rFonts w:ascii="Courier New" w:hAnsi="Courier New" w:cs="Courier New"/>
        </w:rPr>
      </w:pPr>
    </w:p>
    <w:p w14:paraId="663EE6E0" w14:textId="34829565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5</w:t>
      </w:r>
    </w:p>
    <w:p w14:paraId="162C01D5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Введите имя файла для чтения (с расширением):</w:t>
      </w:r>
    </w:p>
    <w:p w14:paraId="314F15C8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t2.txt</w:t>
      </w:r>
    </w:p>
    <w:p w14:paraId="4203657C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Перезаписать существующие данные, сохранить их в отдельный файл, не открывать файл, или добавить к существующим? y/s/n/a</w:t>
      </w:r>
    </w:p>
    <w:p w14:paraId="175918FF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a</w:t>
      </w:r>
    </w:p>
    <w:p w14:paraId="5020A509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Импортировано 3 записей</w:t>
      </w:r>
    </w:p>
    <w:p w14:paraId="08DAA266" w14:textId="77777777" w:rsidR="00214559" w:rsidRDefault="00214559" w:rsidP="00214559">
      <w:pPr>
        <w:pStyle w:val="NoSpacing"/>
        <w:rPr>
          <w:rFonts w:ascii="Courier New" w:hAnsi="Courier New" w:cs="Courier New"/>
        </w:rPr>
      </w:pPr>
    </w:p>
    <w:p w14:paraId="26C9DB61" w14:textId="662DDF41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4</w:t>
      </w:r>
    </w:p>
    <w:p w14:paraId="28F1DF0C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Введите имя сохраняемого файла (с расширением):</w:t>
      </w:r>
    </w:p>
    <w:p w14:paraId="62069BC9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t3.txt</w:t>
      </w:r>
    </w:p>
    <w:p w14:paraId="3293525A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Похоже, файл не пустой. Перезаписать данные? y/n</w:t>
      </w:r>
    </w:p>
    <w:p w14:paraId="58CB027D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y</w:t>
      </w:r>
    </w:p>
    <w:p w14:paraId="7F2B4D4C" w14:textId="77777777" w:rsidR="00214559" w:rsidRPr="00214559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Экспортировано 13 записей</w:t>
      </w:r>
    </w:p>
    <w:p w14:paraId="4A5F5BDD" w14:textId="1307A4CC" w:rsidR="00E25781" w:rsidRDefault="00214559" w:rsidP="00214559">
      <w:pPr>
        <w:pStyle w:val="NoSpacing"/>
        <w:rPr>
          <w:rFonts w:ascii="Courier New" w:hAnsi="Courier New" w:cs="Courier New"/>
        </w:rPr>
      </w:pPr>
      <w:r w:rsidRPr="00214559">
        <w:rPr>
          <w:rFonts w:ascii="Courier New" w:hAnsi="Courier New" w:cs="Courier New"/>
        </w:rPr>
        <w:t>0</w:t>
      </w:r>
    </w:p>
    <w:sectPr w:rsidR="00E25781" w:rsidSect="0018165F">
      <w:footerReference w:type="default" r:id="rId8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84070" w14:textId="77777777" w:rsidR="00D338C5" w:rsidRDefault="00D338C5" w:rsidP="00343239">
      <w:pPr>
        <w:spacing w:after="0" w:line="240" w:lineRule="auto"/>
      </w:pPr>
      <w:r>
        <w:separator/>
      </w:r>
    </w:p>
  </w:endnote>
  <w:endnote w:type="continuationSeparator" w:id="0">
    <w:p w14:paraId="674CFD46" w14:textId="77777777" w:rsidR="00D338C5" w:rsidRDefault="00D338C5" w:rsidP="00343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502356"/>
      <w:docPartObj>
        <w:docPartGallery w:val="Page Numbers (Bottom of Page)"/>
        <w:docPartUnique/>
      </w:docPartObj>
    </w:sdtPr>
    <w:sdtContent>
      <w:p w14:paraId="6F59081F" w14:textId="77777777" w:rsidR="0018165F" w:rsidRDefault="0018165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99896B" w14:textId="77777777" w:rsidR="004058A5" w:rsidRDefault="004058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0FBE" w14:textId="77777777" w:rsidR="00D338C5" w:rsidRDefault="00D338C5" w:rsidP="00343239">
      <w:pPr>
        <w:spacing w:after="0" w:line="240" w:lineRule="auto"/>
      </w:pPr>
      <w:r>
        <w:separator/>
      </w:r>
    </w:p>
  </w:footnote>
  <w:footnote w:type="continuationSeparator" w:id="0">
    <w:p w14:paraId="72E8AB6E" w14:textId="77777777" w:rsidR="00D338C5" w:rsidRDefault="00D338C5" w:rsidP="00343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A45"/>
    <w:multiLevelType w:val="hybridMultilevel"/>
    <w:tmpl w:val="10060FBC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" w15:restartNumberingAfterBreak="0">
    <w:nsid w:val="100832DD"/>
    <w:multiLevelType w:val="hybridMultilevel"/>
    <w:tmpl w:val="FCF4B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04FE"/>
    <w:multiLevelType w:val="hybridMultilevel"/>
    <w:tmpl w:val="7E089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36615"/>
    <w:multiLevelType w:val="hybridMultilevel"/>
    <w:tmpl w:val="F91AEF30"/>
    <w:lvl w:ilvl="0" w:tplc="0419000F">
      <w:start w:val="1"/>
      <w:numFmt w:val="decimal"/>
      <w:lvlText w:val="%1."/>
      <w:lvlJc w:val="left"/>
      <w:pPr>
        <w:ind w:left="1014" w:hanging="360"/>
      </w:pPr>
    </w:lvl>
    <w:lvl w:ilvl="1" w:tplc="04190019" w:tentative="1">
      <w:start w:val="1"/>
      <w:numFmt w:val="lowerLetter"/>
      <w:lvlText w:val="%2."/>
      <w:lvlJc w:val="left"/>
      <w:pPr>
        <w:ind w:left="1734" w:hanging="360"/>
      </w:pPr>
    </w:lvl>
    <w:lvl w:ilvl="2" w:tplc="0419001B" w:tentative="1">
      <w:start w:val="1"/>
      <w:numFmt w:val="lowerRoman"/>
      <w:lvlText w:val="%3."/>
      <w:lvlJc w:val="right"/>
      <w:pPr>
        <w:ind w:left="2454" w:hanging="180"/>
      </w:pPr>
    </w:lvl>
    <w:lvl w:ilvl="3" w:tplc="0419000F" w:tentative="1">
      <w:start w:val="1"/>
      <w:numFmt w:val="decimal"/>
      <w:lvlText w:val="%4."/>
      <w:lvlJc w:val="left"/>
      <w:pPr>
        <w:ind w:left="3174" w:hanging="360"/>
      </w:pPr>
    </w:lvl>
    <w:lvl w:ilvl="4" w:tplc="04190019" w:tentative="1">
      <w:start w:val="1"/>
      <w:numFmt w:val="lowerLetter"/>
      <w:lvlText w:val="%5."/>
      <w:lvlJc w:val="left"/>
      <w:pPr>
        <w:ind w:left="3894" w:hanging="360"/>
      </w:pPr>
    </w:lvl>
    <w:lvl w:ilvl="5" w:tplc="0419001B" w:tentative="1">
      <w:start w:val="1"/>
      <w:numFmt w:val="lowerRoman"/>
      <w:lvlText w:val="%6."/>
      <w:lvlJc w:val="right"/>
      <w:pPr>
        <w:ind w:left="4614" w:hanging="180"/>
      </w:pPr>
    </w:lvl>
    <w:lvl w:ilvl="6" w:tplc="0419000F" w:tentative="1">
      <w:start w:val="1"/>
      <w:numFmt w:val="decimal"/>
      <w:lvlText w:val="%7."/>
      <w:lvlJc w:val="left"/>
      <w:pPr>
        <w:ind w:left="5334" w:hanging="360"/>
      </w:pPr>
    </w:lvl>
    <w:lvl w:ilvl="7" w:tplc="04190019" w:tentative="1">
      <w:start w:val="1"/>
      <w:numFmt w:val="lowerLetter"/>
      <w:lvlText w:val="%8."/>
      <w:lvlJc w:val="left"/>
      <w:pPr>
        <w:ind w:left="6054" w:hanging="360"/>
      </w:pPr>
    </w:lvl>
    <w:lvl w:ilvl="8" w:tplc="041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 w15:restartNumberingAfterBreak="0">
    <w:nsid w:val="439D192B"/>
    <w:multiLevelType w:val="hybridMultilevel"/>
    <w:tmpl w:val="7110D7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62020"/>
    <w:multiLevelType w:val="hybridMultilevel"/>
    <w:tmpl w:val="37E22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A53EF"/>
    <w:multiLevelType w:val="hybridMultilevel"/>
    <w:tmpl w:val="9FAE75C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53EF4FDE"/>
    <w:multiLevelType w:val="hybridMultilevel"/>
    <w:tmpl w:val="959AD648"/>
    <w:lvl w:ilvl="0" w:tplc="04190001">
      <w:start w:val="1"/>
      <w:numFmt w:val="bullet"/>
      <w:lvlText w:val=""/>
      <w:lvlJc w:val="left"/>
      <w:pPr>
        <w:ind w:left="-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8" w15:restartNumberingAfterBreak="0">
    <w:nsid w:val="5F0E6E4E"/>
    <w:multiLevelType w:val="hybridMultilevel"/>
    <w:tmpl w:val="C89A69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1617EE"/>
    <w:multiLevelType w:val="hybridMultilevel"/>
    <w:tmpl w:val="961896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1387640">
    <w:abstractNumId w:val="4"/>
  </w:num>
  <w:num w:numId="2" w16cid:durableId="380133138">
    <w:abstractNumId w:val="8"/>
  </w:num>
  <w:num w:numId="3" w16cid:durableId="490949031">
    <w:abstractNumId w:val="9"/>
  </w:num>
  <w:num w:numId="4" w16cid:durableId="80029070">
    <w:abstractNumId w:val="6"/>
  </w:num>
  <w:num w:numId="5" w16cid:durableId="400560005">
    <w:abstractNumId w:val="2"/>
  </w:num>
  <w:num w:numId="6" w16cid:durableId="583105986">
    <w:abstractNumId w:val="3"/>
  </w:num>
  <w:num w:numId="7" w16cid:durableId="342786042">
    <w:abstractNumId w:val="0"/>
  </w:num>
  <w:num w:numId="8" w16cid:durableId="102657792">
    <w:abstractNumId w:val="1"/>
  </w:num>
  <w:num w:numId="9" w16cid:durableId="2129470704">
    <w:abstractNumId w:val="7"/>
  </w:num>
  <w:num w:numId="10" w16cid:durableId="1844124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E2"/>
    <w:rsid w:val="00003FA1"/>
    <w:rsid w:val="0000450A"/>
    <w:rsid w:val="000161CA"/>
    <w:rsid w:val="000334F7"/>
    <w:rsid w:val="00041C2A"/>
    <w:rsid w:val="00042C4C"/>
    <w:rsid w:val="00063AC7"/>
    <w:rsid w:val="0006778C"/>
    <w:rsid w:val="0007312D"/>
    <w:rsid w:val="00075039"/>
    <w:rsid w:val="000802CE"/>
    <w:rsid w:val="000867DD"/>
    <w:rsid w:val="00093AD1"/>
    <w:rsid w:val="000942AD"/>
    <w:rsid w:val="000A760F"/>
    <w:rsid w:val="000B40B9"/>
    <w:rsid w:val="000C4641"/>
    <w:rsid w:val="000C4EF1"/>
    <w:rsid w:val="000C4F81"/>
    <w:rsid w:val="000D08F5"/>
    <w:rsid w:val="000D3658"/>
    <w:rsid w:val="000E3D8B"/>
    <w:rsid w:val="000E40C7"/>
    <w:rsid w:val="000E70BD"/>
    <w:rsid w:val="000E75FC"/>
    <w:rsid w:val="000F21F5"/>
    <w:rsid w:val="001008F0"/>
    <w:rsid w:val="001018B5"/>
    <w:rsid w:val="0010257B"/>
    <w:rsid w:val="00104654"/>
    <w:rsid w:val="00123BF5"/>
    <w:rsid w:val="00124251"/>
    <w:rsid w:val="001249D1"/>
    <w:rsid w:val="001274A8"/>
    <w:rsid w:val="0013147F"/>
    <w:rsid w:val="001318C3"/>
    <w:rsid w:val="00132A28"/>
    <w:rsid w:val="0013572E"/>
    <w:rsid w:val="00140436"/>
    <w:rsid w:val="0014328A"/>
    <w:rsid w:val="0014357A"/>
    <w:rsid w:val="001465C8"/>
    <w:rsid w:val="00146970"/>
    <w:rsid w:val="0015108C"/>
    <w:rsid w:val="001540D1"/>
    <w:rsid w:val="00157450"/>
    <w:rsid w:val="00163688"/>
    <w:rsid w:val="00166232"/>
    <w:rsid w:val="0017168B"/>
    <w:rsid w:val="00172A53"/>
    <w:rsid w:val="0018165F"/>
    <w:rsid w:val="00184D3E"/>
    <w:rsid w:val="0019297C"/>
    <w:rsid w:val="00194E02"/>
    <w:rsid w:val="001973D6"/>
    <w:rsid w:val="001A762E"/>
    <w:rsid w:val="001B3004"/>
    <w:rsid w:val="001B73D5"/>
    <w:rsid w:val="001C3B4A"/>
    <w:rsid w:val="001C4209"/>
    <w:rsid w:val="001C7E8B"/>
    <w:rsid w:val="001F283E"/>
    <w:rsid w:val="001F6983"/>
    <w:rsid w:val="001F737A"/>
    <w:rsid w:val="00203A27"/>
    <w:rsid w:val="002120F5"/>
    <w:rsid w:val="00214559"/>
    <w:rsid w:val="0021550F"/>
    <w:rsid w:val="002162B1"/>
    <w:rsid w:val="0021642F"/>
    <w:rsid w:val="002278B0"/>
    <w:rsid w:val="002302CD"/>
    <w:rsid w:val="002309FF"/>
    <w:rsid w:val="0023392D"/>
    <w:rsid w:val="002352FA"/>
    <w:rsid w:val="002438F4"/>
    <w:rsid w:val="00246912"/>
    <w:rsid w:val="00254B27"/>
    <w:rsid w:val="00257EE2"/>
    <w:rsid w:val="002617DA"/>
    <w:rsid w:val="002754F4"/>
    <w:rsid w:val="002805E1"/>
    <w:rsid w:val="0029059E"/>
    <w:rsid w:val="00293B66"/>
    <w:rsid w:val="00296800"/>
    <w:rsid w:val="00296AF7"/>
    <w:rsid w:val="002C03E1"/>
    <w:rsid w:val="002C57D3"/>
    <w:rsid w:val="002D4D36"/>
    <w:rsid w:val="002D67C2"/>
    <w:rsid w:val="002E1335"/>
    <w:rsid w:val="002F415A"/>
    <w:rsid w:val="00311F88"/>
    <w:rsid w:val="00314591"/>
    <w:rsid w:val="0031623D"/>
    <w:rsid w:val="00316546"/>
    <w:rsid w:val="0032131D"/>
    <w:rsid w:val="00323F13"/>
    <w:rsid w:val="0032617D"/>
    <w:rsid w:val="00334EC0"/>
    <w:rsid w:val="0034272D"/>
    <w:rsid w:val="00342CCC"/>
    <w:rsid w:val="00343239"/>
    <w:rsid w:val="0035270A"/>
    <w:rsid w:val="003549F2"/>
    <w:rsid w:val="003639C4"/>
    <w:rsid w:val="00370473"/>
    <w:rsid w:val="00374697"/>
    <w:rsid w:val="0038342E"/>
    <w:rsid w:val="003864D5"/>
    <w:rsid w:val="003920AB"/>
    <w:rsid w:val="003A12A9"/>
    <w:rsid w:val="003B7C46"/>
    <w:rsid w:val="003C318C"/>
    <w:rsid w:val="003C39E0"/>
    <w:rsid w:val="003C4816"/>
    <w:rsid w:val="003D39F1"/>
    <w:rsid w:val="003E0792"/>
    <w:rsid w:val="00405220"/>
    <w:rsid w:val="004058A5"/>
    <w:rsid w:val="004117E9"/>
    <w:rsid w:val="004166A8"/>
    <w:rsid w:val="0042510D"/>
    <w:rsid w:val="0042669C"/>
    <w:rsid w:val="00427D26"/>
    <w:rsid w:val="00430EF1"/>
    <w:rsid w:val="00437E54"/>
    <w:rsid w:val="004403B1"/>
    <w:rsid w:val="00442B93"/>
    <w:rsid w:val="00450B97"/>
    <w:rsid w:val="00450EEF"/>
    <w:rsid w:val="004533AC"/>
    <w:rsid w:val="00454DC2"/>
    <w:rsid w:val="00455AB7"/>
    <w:rsid w:val="00460F58"/>
    <w:rsid w:val="00461422"/>
    <w:rsid w:val="0046467C"/>
    <w:rsid w:val="0046523B"/>
    <w:rsid w:val="00465F07"/>
    <w:rsid w:val="004723FA"/>
    <w:rsid w:val="004727A9"/>
    <w:rsid w:val="00473DAD"/>
    <w:rsid w:val="004823AC"/>
    <w:rsid w:val="00483BE1"/>
    <w:rsid w:val="00483F26"/>
    <w:rsid w:val="00493636"/>
    <w:rsid w:val="004A73AD"/>
    <w:rsid w:val="004A74AE"/>
    <w:rsid w:val="004B0FDD"/>
    <w:rsid w:val="004B60A2"/>
    <w:rsid w:val="004B7D09"/>
    <w:rsid w:val="004D46B6"/>
    <w:rsid w:val="004E0D53"/>
    <w:rsid w:val="004E12BF"/>
    <w:rsid w:val="004E5709"/>
    <w:rsid w:val="004E6871"/>
    <w:rsid w:val="004E704C"/>
    <w:rsid w:val="0050197E"/>
    <w:rsid w:val="0050716A"/>
    <w:rsid w:val="00513177"/>
    <w:rsid w:val="005153FE"/>
    <w:rsid w:val="00524D28"/>
    <w:rsid w:val="00531A95"/>
    <w:rsid w:val="00540973"/>
    <w:rsid w:val="00541D57"/>
    <w:rsid w:val="00550472"/>
    <w:rsid w:val="00551D5E"/>
    <w:rsid w:val="0055484D"/>
    <w:rsid w:val="005548D7"/>
    <w:rsid w:val="005549A9"/>
    <w:rsid w:val="00555B06"/>
    <w:rsid w:val="00570F18"/>
    <w:rsid w:val="005724C5"/>
    <w:rsid w:val="00580698"/>
    <w:rsid w:val="005815D7"/>
    <w:rsid w:val="0058468F"/>
    <w:rsid w:val="00584E01"/>
    <w:rsid w:val="00586E1E"/>
    <w:rsid w:val="00590705"/>
    <w:rsid w:val="0059383F"/>
    <w:rsid w:val="005B5C6E"/>
    <w:rsid w:val="005B61CC"/>
    <w:rsid w:val="005B6528"/>
    <w:rsid w:val="005B689A"/>
    <w:rsid w:val="005C04D4"/>
    <w:rsid w:val="005D7CCD"/>
    <w:rsid w:val="005F2369"/>
    <w:rsid w:val="005F40AB"/>
    <w:rsid w:val="005F45A0"/>
    <w:rsid w:val="005F55C8"/>
    <w:rsid w:val="00600D29"/>
    <w:rsid w:val="006054F9"/>
    <w:rsid w:val="00610719"/>
    <w:rsid w:val="006108B6"/>
    <w:rsid w:val="006109F8"/>
    <w:rsid w:val="00612792"/>
    <w:rsid w:val="00612A99"/>
    <w:rsid w:val="006134F1"/>
    <w:rsid w:val="00614193"/>
    <w:rsid w:val="006278F9"/>
    <w:rsid w:val="00632530"/>
    <w:rsid w:val="00634573"/>
    <w:rsid w:val="00641F29"/>
    <w:rsid w:val="00643128"/>
    <w:rsid w:val="00643CC4"/>
    <w:rsid w:val="00650FC1"/>
    <w:rsid w:val="006578DA"/>
    <w:rsid w:val="00662352"/>
    <w:rsid w:val="00680029"/>
    <w:rsid w:val="00683C2C"/>
    <w:rsid w:val="006950F5"/>
    <w:rsid w:val="00696F89"/>
    <w:rsid w:val="00697902"/>
    <w:rsid w:val="006A09FF"/>
    <w:rsid w:val="006A120B"/>
    <w:rsid w:val="006A7B57"/>
    <w:rsid w:val="006B5A13"/>
    <w:rsid w:val="006B72A7"/>
    <w:rsid w:val="006C7C67"/>
    <w:rsid w:val="006D2F17"/>
    <w:rsid w:val="006D499D"/>
    <w:rsid w:val="006D5B91"/>
    <w:rsid w:val="006D766E"/>
    <w:rsid w:val="006E75F6"/>
    <w:rsid w:val="00705BCB"/>
    <w:rsid w:val="00716DAF"/>
    <w:rsid w:val="00725DAD"/>
    <w:rsid w:val="00730485"/>
    <w:rsid w:val="007306E5"/>
    <w:rsid w:val="007345C3"/>
    <w:rsid w:val="00743EF6"/>
    <w:rsid w:val="00750D28"/>
    <w:rsid w:val="007549FD"/>
    <w:rsid w:val="00766B1B"/>
    <w:rsid w:val="007670CF"/>
    <w:rsid w:val="00776175"/>
    <w:rsid w:val="00777A2B"/>
    <w:rsid w:val="00792BEA"/>
    <w:rsid w:val="007934A1"/>
    <w:rsid w:val="00794C72"/>
    <w:rsid w:val="00794D11"/>
    <w:rsid w:val="0079531B"/>
    <w:rsid w:val="00795466"/>
    <w:rsid w:val="007B5D70"/>
    <w:rsid w:val="007B6085"/>
    <w:rsid w:val="007B68A4"/>
    <w:rsid w:val="007B7E64"/>
    <w:rsid w:val="007D0A4B"/>
    <w:rsid w:val="007D4813"/>
    <w:rsid w:val="007E2878"/>
    <w:rsid w:val="007E5FAE"/>
    <w:rsid w:val="007F7EC9"/>
    <w:rsid w:val="008102FF"/>
    <w:rsid w:val="00813F49"/>
    <w:rsid w:val="00816F24"/>
    <w:rsid w:val="008214BA"/>
    <w:rsid w:val="0083702E"/>
    <w:rsid w:val="00840049"/>
    <w:rsid w:val="00850371"/>
    <w:rsid w:val="00851D43"/>
    <w:rsid w:val="0085211B"/>
    <w:rsid w:val="008610FB"/>
    <w:rsid w:val="00861460"/>
    <w:rsid w:val="00864FAF"/>
    <w:rsid w:val="00865813"/>
    <w:rsid w:val="00870417"/>
    <w:rsid w:val="00870859"/>
    <w:rsid w:val="00890159"/>
    <w:rsid w:val="0089571D"/>
    <w:rsid w:val="00897BFE"/>
    <w:rsid w:val="008A1F15"/>
    <w:rsid w:val="008A38AA"/>
    <w:rsid w:val="008A3A5C"/>
    <w:rsid w:val="008A5A37"/>
    <w:rsid w:val="008C52C7"/>
    <w:rsid w:val="008D5846"/>
    <w:rsid w:val="008E18AA"/>
    <w:rsid w:val="008E35E5"/>
    <w:rsid w:val="008E7B7D"/>
    <w:rsid w:val="009013D4"/>
    <w:rsid w:val="00920FBF"/>
    <w:rsid w:val="00921E05"/>
    <w:rsid w:val="00923A78"/>
    <w:rsid w:val="00927734"/>
    <w:rsid w:val="00927F29"/>
    <w:rsid w:val="00930858"/>
    <w:rsid w:val="009344A5"/>
    <w:rsid w:val="0093539D"/>
    <w:rsid w:val="00935D87"/>
    <w:rsid w:val="00944E6D"/>
    <w:rsid w:val="00946286"/>
    <w:rsid w:val="00946885"/>
    <w:rsid w:val="00953AE7"/>
    <w:rsid w:val="009568D1"/>
    <w:rsid w:val="0095713D"/>
    <w:rsid w:val="0096128E"/>
    <w:rsid w:val="00972646"/>
    <w:rsid w:val="00975335"/>
    <w:rsid w:val="00991EA2"/>
    <w:rsid w:val="00994D38"/>
    <w:rsid w:val="00997B1F"/>
    <w:rsid w:val="009A4AF8"/>
    <w:rsid w:val="009A5C21"/>
    <w:rsid w:val="009A711B"/>
    <w:rsid w:val="009B7A04"/>
    <w:rsid w:val="009B7B32"/>
    <w:rsid w:val="009C05DA"/>
    <w:rsid w:val="009C3C07"/>
    <w:rsid w:val="009D0411"/>
    <w:rsid w:val="009D0F8D"/>
    <w:rsid w:val="009D3DE8"/>
    <w:rsid w:val="009E411F"/>
    <w:rsid w:val="009E4571"/>
    <w:rsid w:val="009E7122"/>
    <w:rsid w:val="009F2EFD"/>
    <w:rsid w:val="009F2F1C"/>
    <w:rsid w:val="009F491A"/>
    <w:rsid w:val="009F5A4A"/>
    <w:rsid w:val="00A033E5"/>
    <w:rsid w:val="00A04B56"/>
    <w:rsid w:val="00A106CD"/>
    <w:rsid w:val="00A208F5"/>
    <w:rsid w:val="00A33FE9"/>
    <w:rsid w:val="00A408E7"/>
    <w:rsid w:val="00A41F27"/>
    <w:rsid w:val="00A50272"/>
    <w:rsid w:val="00A63EB6"/>
    <w:rsid w:val="00A64D77"/>
    <w:rsid w:val="00A74CD4"/>
    <w:rsid w:val="00A83CC5"/>
    <w:rsid w:val="00A86CEA"/>
    <w:rsid w:val="00A9198C"/>
    <w:rsid w:val="00A945E6"/>
    <w:rsid w:val="00AA01F0"/>
    <w:rsid w:val="00AB5AC9"/>
    <w:rsid w:val="00AC2531"/>
    <w:rsid w:val="00AC2F54"/>
    <w:rsid w:val="00AD22D5"/>
    <w:rsid w:val="00AE10BA"/>
    <w:rsid w:val="00AE183F"/>
    <w:rsid w:val="00AF0537"/>
    <w:rsid w:val="00AF062B"/>
    <w:rsid w:val="00AF45EF"/>
    <w:rsid w:val="00B0398F"/>
    <w:rsid w:val="00B10001"/>
    <w:rsid w:val="00B103EE"/>
    <w:rsid w:val="00B16DE6"/>
    <w:rsid w:val="00B201B4"/>
    <w:rsid w:val="00B23E5B"/>
    <w:rsid w:val="00B25B30"/>
    <w:rsid w:val="00B32822"/>
    <w:rsid w:val="00B337D3"/>
    <w:rsid w:val="00B346C8"/>
    <w:rsid w:val="00B37135"/>
    <w:rsid w:val="00B37D2A"/>
    <w:rsid w:val="00B40CFF"/>
    <w:rsid w:val="00B450FA"/>
    <w:rsid w:val="00B47E1B"/>
    <w:rsid w:val="00B51224"/>
    <w:rsid w:val="00B53510"/>
    <w:rsid w:val="00B5357C"/>
    <w:rsid w:val="00B53E07"/>
    <w:rsid w:val="00B62284"/>
    <w:rsid w:val="00B624CC"/>
    <w:rsid w:val="00B7128F"/>
    <w:rsid w:val="00B74650"/>
    <w:rsid w:val="00B762EF"/>
    <w:rsid w:val="00B76C30"/>
    <w:rsid w:val="00B81216"/>
    <w:rsid w:val="00B817C5"/>
    <w:rsid w:val="00B81EA1"/>
    <w:rsid w:val="00B961B2"/>
    <w:rsid w:val="00B97235"/>
    <w:rsid w:val="00BA194D"/>
    <w:rsid w:val="00BA195C"/>
    <w:rsid w:val="00BB4A5C"/>
    <w:rsid w:val="00BC5D60"/>
    <w:rsid w:val="00BC7600"/>
    <w:rsid w:val="00BD37FB"/>
    <w:rsid w:val="00BE7DBF"/>
    <w:rsid w:val="00BF125C"/>
    <w:rsid w:val="00BF3055"/>
    <w:rsid w:val="00C02EBC"/>
    <w:rsid w:val="00C036F7"/>
    <w:rsid w:val="00C036FB"/>
    <w:rsid w:val="00C04152"/>
    <w:rsid w:val="00C06272"/>
    <w:rsid w:val="00C11202"/>
    <w:rsid w:val="00C145D6"/>
    <w:rsid w:val="00C27C97"/>
    <w:rsid w:val="00C30E60"/>
    <w:rsid w:val="00C34D92"/>
    <w:rsid w:val="00C35ABF"/>
    <w:rsid w:val="00C42292"/>
    <w:rsid w:val="00C43D51"/>
    <w:rsid w:val="00C51779"/>
    <w:rsid w:val="00C521F1"/>
    <w:rsid w:val="00C532F4"/>
    <w:rsid w:val="00C725DA"/>
    <w:rsid w:val="00C73E6C"/>
    <w:rsid w:val="00C74A9E"/>
    <w:rsid w:val="00C82AD9"/>
    <w:rsid w:val="00C87968"/>
    <w:rsid w:val="00C9192C"/>
    <w:rsid w:val="00C93291"/>
    <w:rsid w:val="00CA1E60"/>
    <w:rsid w:val="00CA53E6"/>
    <w:rsid w:val="00CA7D83"/>
    <w:rsid w:val="00CB01F4"/>
    <w:rsid w:val="00CB358C"/>
    <w:rsid w:val="00CB52D7"/>
    <w:rsid w:val="00CB63F5"/>
    <w:rsid w:val="00CD51D7"/>
    <w:rsid w:val="00CE6B4A"/>
    <w:rsid w:val="00CE729A"/>
    <w:rsid w:val="00CF17F3"/>
    <w:rsid w:val="00CF3A2D"/>
    <w:rsid w:val="00D11F5A"/>
    <w:rsid w:val="00D173FC"/>
    <w:rsid w:val="00D17791"/>
    <w:rsid w:val="00D2172F"/>
    <w:rsid w:val="00D251B4"/>
    <w:rsid w:val="00D338C5"/>
    <w:rsid w:val="00D3534C"/>
    <w:rsid w:val="00D45092"/>
    <w:rsid w:val="00D70F7A"/>
    <w:rsid w:val="00D7431E"/>
    <w:rsid w:val="00D77118"/>
    <w:rsid w:val="00D80262"/>
    <w:rsid w:val="00D83C5B"/>
    <w:rsid w:val="00D85052"/>
    <w:rsid w:val="00D85787"/>
    <w:rsid w:val="00D859D3"/>
    <w:rsid w:val="00D866B4"/>
    <w:rsid w:val="00D94ED4"/>
    <w:rsid w:val="00D95507"/>
    <w:rsid w:val="00D95D23"/>
    <w:rsid w:val="00DA19EE"/>
    <w:rsid w:val="00DA204B"/>
    <w:rsid w:val="00DA3FFA"/>
    <w:rsid w:val="00DC1A1E"/>
    <w:rsid w:val="00DC6F60"/>
    <w:rsid w:val="00DD2EE8"/>
    <w:rsid w:val="00DD6B84"/>
    <w:rsid w:val="00DE468F"/>
    <w:rsid w:val="00DF113E"/>
    <w:rsid w:val="00E03A69"/>
    <w:rsid w:val="00E04789"/>
    <w:rsid w:val="00E12686"/>
    <w:rsid w:val="00E23D26"/>
    <w:rsid w:val="00E23E9F"/>
    <w:rsid w:val="00E24E49"/>
    <w:rsid w:val="00E25781"/>
    <w:rsid w:val="00E279EA"/>
    <w:rsid w:val="00E369CE"/>
    <w:rsid w:val="00E40ECA"/>
    <w:rsid w:val="00E52505"/>
    <w:rsid w:val="00E54BAF"/>
    <w:rsid w:val="00E56750"/>
    <w:rsid w:val="00E63A1A"/>
    <w:rsid w:val="00E65892"/>
    <w:rsid w:val="00E7539F"/>
    <w:rsid w:val="00E772D4"/>
    <w:rsid w:val="00E7743C"/>
    <w:rsid w:val="00E8084F"/>
    <w:rsid w:val="00E90F22"/>
    <w:rsid w:val="00E9174D"/>
    <w:rsid w:val="00E97498"/>
    <w:rsid w:val="00E97D46"/>
    <w:rsid w:val="00EA0B16"/>
    <w:rsid w:val="00EA73C1"/>
    <w:rsid w:val="00EA772D"/>
    <w:rsid w:val="00EB33DA"/>
    <w:rsid w:val="00EC79F5"/>
    <w:rsid w:val="00ED2AA4"/>
    <w:rsid w:val="00EE231D"/>
    <w:rsid w:val="00EE53C3"/>
    <w:rsid w:val="00EF172E"/>
    <w:rsid w:val="00EF50D4"/>
    <w:rsid w:val="00EF7A67"/>
    <w:rsid w:val="00F1111E"/>
    <w:rsid w:val="00F13396"/>
    <w:rsid w:val="00F13799"/>
    <w:rsid w:val="00F17D3B"/>
    <w:rsid w:val="00F24A24"/>
    <w:rsid w:val="00F24FEA"/>
    <w:rsid w:val="00F25F81"/>
    <w:rsid w:val="00F34399"/>
    <w:rsid w:val="00F34547"/>
    <w:rsid w:val="00F4011D"/>
    <w:rsid w:val="00F40871"/>
    <w:rsid w:val="00F46557"/>
    <w:rsid w:val="00F46868"/>
    <w:rsid w:val="00F615ED"/>
    <w:rsid w:val="00F61E38"/>
    <w:rsid w:val="00F66FD4"/>
    <w:rsid w:val="00F67430"/>
    <w:rsid w:val="00F76D84"/>
    <w:rsid w:val="00F80452"/>
    <w:rsid w:val="00F853F9"/>
    <w:rsid w:val="00F90112"/>
    <w:rsid w:val="00F97C74"/>
    <w:rsid w:val="00FC24BD"/>
    <w:rsid w:val="00FD2B56"/>
    <w:rsid w:val="00FE17DF"/>
    <w:rsid w:val="00FE5BF0"/>
    <w:rsid w:val="00FE7F3D"/>
    <w:rsid w:val="00FF6318"/>
    <w:rsid w:val="00FF636F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A9033"/>
  <w15:chartTrackingRefBased/>
  <w15:docId w15:val="{111894F9-933A-48E7-BFFA-F1F56CAB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39"/>
  </w:style>
  <w:style w:type="paragraph" w:styleId="Footer">
    <w:name w:val="footer"/>
    <w:basedOn w:val="Normal"/>
    <w:link w:val="FooterChar"/>
    <w:uiPriority w:val="99"/>
    <w:unhideWhenUsed/>
    <w:rsid w:val="003432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39"/>
  </w:style>
  <w:style w:type="table" w:styleId="TableGrid">
    <w:name w:val="Table Grid"/>
    <w:basedOn w:val="TableNormal"/>
    <w:uiPriority w:val="39"/>
    <w:rsid w:val="00C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6800"/>
    <w:rPr>
      <w:color w:val="808080"/>
    </w:rPr>
  </w:style>
  <w:style w:type="paragraph" w:styleId="NoSpacing">
    <w:name w:val="No Spacing"/>
    <w:uiPriority w:val="1"/>
    <w:qFormat/>
    <w:rsid w:val="00275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UNIV\&#1059;&#1095;&#1105;&#1073;&#1072;\&#1057;&#1077;&#1084;&#1077;&#1089;&#1090;&#1088;%2003\Programming%20Languages\L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11CE6-B829-4749-9267-C8394E6B4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LRT.dotx</Template>
  <TotalTime>96</TotalTime>
  <Pages>10</Pages>
  <Words>1646</Words>
  <Characters>10256</Characters>
  <Application>Microsoft Office Word</Application>
  <DocSecurity>0</DocSecurity>
  <Lines>539</Lines>
  <Paragraphs>476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 SOB</dc:creator>
  <cp:keywords/>
  <dc:description/>
  <cp:lastModifiedBy>Trix SOB</cp:lastModifiedBy>
  <cp:revision>101</cp:revision>
  <cp:lastPrinted>2023-03-14T18:11:00Z</cp:lastPrinted>
  <dcterms:created xsi:type="dcterms:W3CDTF">2023-11-01T00:49:00Z</dcterms:created>
  <dcterms:modified xsi:type="dcterms:W3CDTF">2023-11-01T11:59:00Z</dcterms:modified>
</cp:coreProperties>
</file>