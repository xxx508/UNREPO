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AC9C4" w14:textId="77777777" w:rsidR="003864D5" w:rsidRDefault="003864D5" w:rsidP="00311F88">
      <w:pPr>
        <w:spacing w:line="240" w:lineRule="auto"/>
        <w:ind w:left="-851"/>
        <w:jc w:val="center"/>
        <w:rPr>
          <w:sz w:val="28"/>
          <w:szCs w:val="36"/>
        </w:rPr>
      </w:pPr>
    </w:p>
    <w:p w14:paraId="7CCB45D5" w14:textId="77777777" w:rsidR="00311F88" w:rsidRPr="00F97C74" w:rsidRDefault="00311F88" w:rsidP="00311F88">
      <w:pPr>
        <w:spacing w:line="240" w:lineRule="auto"/>
        <w:ind w:left="-851"/>
        <w:jc w:val="center"/>
        <w:rPr>
          <w:sz w:val="28"/>
          <w:szCs w:val="36"/>
        </w:rPr>
      </w:pPr>
      <w:r w:rsidRPr="00F97C74">
        <w:rPr>
          <w:sz w:val="28"/>
          <w:szCs w:val="36"/>
        </w:rPr>
        <w:t>Минобрнауки РФ</w:t>
      </w:r>
    </w:p>
    <w:p w14:paraId="1D42F038" w14:textId="77777777" w:rsidR="00311F88" w:rsidRPr="00F97C74" w:rsidRDefault="00311F88" w:rsidP="00311F88">
      <w:pPr>
        <w:spacing w:line="240" w:lineRule="auto"/>
        <w:ind w:left="-851"/>
        <w:jc w:val="center"/>
        <w:rPr>
          <w:sz w:val="28"/>
          <w:szCs w:val="36"/>
        </w:rPr>
      </w:pPr>
      <w:r w:rsidRPr="00F97C74">
        <w:rPr>
          <w:sz w:val="28"/>
          <w:szCs w:val="36"/>
        </w:rPr>
        <w:t>Федеральное государственное бюджетное образовательное учреждение</w:t>
      </w:r>
    </w:p>
    <w:p w14:paraId="2C06674A" w14:textId="77777777" w:rsidR="00311F88" w:rsidRPr="00F97C74" w:rsidRDefault="00311F88" w:rsidP="00311F88">
      <w:pPr>
        <w:spacing w:line="240" w:lineRule="auto"/>
        <w:ind w:left="-851"/>
        <w:jc w:val="center"/>
        <w:rPr>
          <w:sz w:val="28"/>
          <w:szCs w:val="36"/>
        </w:rPr>
      </w:pPr>
      <w:r w:rsidRPr="00F97C74">
        <w:rPr>
          <w:sz w:val="28"/>
          <w:szCs w:val="36"/>
        </w:rPr>
        <w:t>высшего образования</w:t>
      </w:r>
    </w:p>
    <w:p w14:paraId="0CB55EA6" w14:textId="77777777" w:rsidR="00311F88" w:rsidRPr="00F97C74" w:rsidRDefault="00311F88" w:rsidP="00311F88">
      <w:pPr>
        <w:spacing w:line="240" w:lineRule="auto"/>
        <w:ind w:left="-851"/>
        <w:jc w:val="center"/>
        <w:rPr>
          <w:sz w:val="28"/>
          <w:szCs w:val="36"/>
        </w:rPr>
      </w:pPr>
      <w:r w:rsidRPr="00F97C74">
        <w:rPr>
          <w:sz w:val="28"/>
          <w:szCs w:val="36"/>
        </w:rPr>
        <w:t>«Тульский государственный университет»</w:t>
      </w:r>
    </w:p>
    <w:p w14:paraId="24FCB4D6" w14:textId="77777777" w:rsidR="00311F88" w:rsidRPr="00F97C74" w:rsidRDefault="00311F88" w:rsidP="00311F88">
      <w:pPr>
        <w:spacing w:line="240" w:lineRule="auto"/>
        <w:ind w:left="-851"/>
        <w:jc w:val="center"/>
        <w:rPr>
          <w:sz w:val="28"/>
          <w:szCs w:val="36"/>
        </w:rPr>
      </w:pPr>
    </w:p>
    <w:p w14:paraId="0DB247DE" w14:textId="77777777" w:rsidR="00311F88" w:rsidRPr="00F97C74" w:rsidRDefault="00311F88" w:rsidP="00311F88">
      <w:pPr>
        <w:spacing w:line="240" w:lineRule="auto"/>
        <w:ind w:left="-851"/>
        <w:jc w:val="center"/>
        <w:rPr>
          <w:sz w:val="28"/>
          <w:szCs w:val="36"/>
        </w:rPr>
      </w:pPr>
      <w:r w:rsidRPr="00F97C74">
        <w:rPr>
          <w:sz w:val="28"/>
          <w:szCs w:val="36"/>
        </w:rPr>
        <w:t>Институт прикладной математики и компьютерных наук</w:t>
      </w:r>
    </w:p>
    <w:p w14:paraId="0B7BC620" w14:textId="77777777" w:rsidR="00311F88" w:rsidRPr="00F97C74" w:rsidRDefault="00311F88" w:rsidP="00F97C74">
      <w:pPr>
        <w:spacing w:line="240" w:lineRule="auto"/>
        <w:ind w:left="-851"/>
        <w:jc w:val="center"/>
        <w:rPr>
          <w:sz w:val="28"/>
          <w:szCs w:val="36"/>
        </w:rPr>
      </w:pPr>
      <w:r w:rsidRPr="00F97C74">
        <w:rPr>
          <w:sz w:val="28"/>
          <w:szCs w:val="36"/>
        </w:rPr>
        <w:t>Кафедра информационной безопасности</w:t>
      </w:r>
    </w:p>
    <w:p w14:paraId="266C6F20" w14:textId="77777777" w:rsidR="00311F88" w:rsidRPr="007C746A" w:rsidRDefault="00311F88" w:rsidP="00311F88">
      <w:pPr>
        <w:spacing w:line="240" w:lineRule="auto"/>
        <w:ind w:left="-851"/>
        <w:jc w:val="center"/>
        <w:rPr>
          <w:szCs w:val="28"/>
        </w:rPr>
      </w:pPr>
    </w:p>
    <w:p w14:paraId="28EFECA1" w14:textId="77777777" w:rsidR="00311F88" w:rsidRPr="007C746A" w:rsidRDefault="00311F88" w:rsidP="00311F88">
      <w:pPr>
        <w:spacing w:line="240" w:lineRule="auto"/>
        <w:ind w:left="-851"/>
        <w:jc w:val="center"/>
        <w:rPr>
          <w:szCs w:val="28"/>
        </w:rPr>
      </w:pPr>
    </w:p>
    <w:p w14:paraId="17559357" w14:textId="77777777" w:rsidR="00311F88" w:rsidRPr="007C746A" w:rsidRDefault="00311F88" w:rsidP="00311F88">
      <w:pPr>
        <w:spacing w:line="240" w:lineRule="auto"/>
        <w:ind w:left="-851"/>
        <w:jc w:val="center"/>
        <w:rPr>
          <w:szCs w:val="28"/>
        </w:rPr>
      </w:pPr>
    </w:p>
    <w:p w14:paraId="49022295" w14:textId="77777777" w:rsidR="00311F88" w:rsidRPr="00D251B4" w:rsidRDefault="00311F88" w:rsidP="00311F88">
      <w:pPr>
        <w:spacing w:line="240" w:lineRule="auto"/>
        <w:ind w:left="-851"/>
        <w:jc w:val="center"/>
        <w:rPr>
          <w:sz w:val="36"/>
          <w:szCs w:val="44"/>
        </w:rPr>
      </w:pPr>
    </w:p>
    <w:p w14:paraId="71F58DE2" w14:textId="77777777" w:rsidR="00311F88" w:rsidRPr="002F415A" w:rsidRDefault="0042510D" w:rsidP="00311F88">
      <w:pPr>
        <w:spacing w:line="240" w:lineRule="auto"/>
        <w:ind w:left="-851"/>
        <w:jc w:val="center"/>
        <w:rPr>
          <w:sz w:val="36"/>
          <w:szCs w:val="44"/>
        </w:rPr>
      </w:pPr>
      <w:r>
        <w:rPr>
          <w:sz w:val="36"/>
          <w:szCs w:val="44"/>
        </w:rPr>
        <w:t>Языки программирования</w:t>
      </w:r>
    </w:p>
    <w:p w14:paraId="74511C8C" w14:textId="77777777" w:rsidR="00311F88" w:rsidRPr="00F4011D" w:rsidRDefault="00311F88" w:rsidP="00311F88">
      <w:pPr>
        <w:spacing w:line="240" w:lineRule="auto"/>
        <w:ind w:left="-851"/>
        <w:jc w:val="center"/>
        <w:rPr>
          <w:sz w:val="32"/>
          <w:szCs w:val="40"/>
        </w:rPr>
      </w:pPr>
      <w:r w:rsidRPr="00550472">
        <w:rPr>
          <w:sz w:val="32"/>
          <w:szCs w:val="40"/>
        </w:rPr>
        <w:t xml:space="preserve">Отчет по выполнению лабораторной работы № </w:t>
      </w:r>
      <w:r w:rsidR="00F4011D" w:rsidRPr="00F4011D">
        <w:rPr>
          <w:sz w:val="32"/>
          <w:szCs w:val="40"/>
        </w:rPr>
        <w:t>_</w:t>
      </w:r>
    </w:p>
    <w:p w14:paraId="66C11407" w14:textId="77777777" w:rsidR="00555B06" w:rsidRDefault="00F4011D" w:rsidP="00311F88">
      <w:pPr>
        <w:spacing w:line="240" w:lineRule="auto"/>
        <w:ind w:left="-851"/>
        <w:jc w:val="center"/>
        <w:rPr>
          <w:sz w:val="32"/>
          <w:szCs w:val="40"/>
        </w:rPr>
      </w:pPr>
      <w:r w:rsidRPr="000867DD">
        <w:rPr>
          <w:sz w:val="32"/>
          <w:szCs w:val="40"/>
        </w:rPr>
        <w:t>_________________________________</w:t>
      </w:r>
    </w:p>
    <w:p w14:paraId="182A4369" w14:textId="77777777" w:rsidR="005466F2" w:rsidRPr="000867DD" w:rsidRDefault="005466F2" w:rsidP="00311F88">
      <w:pPr>
        <w:spacing w:line="240" w:lineRule="auto"/>
        <w:ind w:left="-851"/>
        <w:jc w:val="center"/>
        <w:rPr>
          <w:sz w:val="32"/>
          <w:szCs w:val="40"/>
        </w:rPr>
      </w:pPr>
      <w:r>
        <w:rPr>
          <w:sz w:val="32"/>
          <w:szCs w:val="40"/>
        </w:rPr>
        <w:t>Вариант №__</w:t>
      </w:r>
    </w:p>
    <w:p w14:paraId="2868D815" w14:textId="77777777" w:rsidR="00311F88" w:rsidRPr="007C746A" w:rsidRDefault="00311F88" w:rsidP="00311F88">
      <w:pPr>
        <w:spacing w:line="240" w:lineRule="auto"/>
        <w:ind w:left="-851"/>
        <w:jc w:val="center"/>
        <w:rPr>
          <w:szCs w:val="28"/>
        </w:rPr>
      </w:pPr>
    </w:p>
    <w:p w14:paraId="5936554D" w14:textId="77777777" w:rsidR="00311F88" w:rsidRPr="007C746A" w:rsidRDefault="00311F88" w:rsidP="00311F88">
      <w:pPr>
        <w:spacing w:line="240" w:lineRule="auto"/>
        <w:ind w:left="-851"/>
        <w:jc w:val="right"/>
        <w:rPr>
          <w:szCs w:val="28"/>
        </w:rPr>
      </w:pPr>
    </w:p>
    <w:p w14:paraId="1473433E" w14:textId="77777777" w:rsidR="00311F88" w:rsidRPr="007C746A" w:rsidRDefault="00311F88" w:rsidP="00311F88">
      <w:pPr>
        <w:spacing w:line="240" w:lineRule="auto"/>
        <w:ind w:left="-851"/>
        <w:jc w:val="right"/>
        <w:rPr>
          <w:szCs w:val="28"/>
        </w:rPr>
      </w:pPr>
    </w:p>
    <w:p w14:paraId="24E753F4" w14:textId="77777777" w:rsidR="00311F88" w:rsidRPr="007C746A" w:rsidRDefault="00311F88" w:rsidP="00BC7600">
      <w:pPr>
        <w:spacing w:line="240" w:lineRule="auto"/>
        <w:rPr>
          <w:szCs w:val="28"/>
        </w:rPr>
      </w:pPr>
    </w:p>
    <w:p w14:paraId="598C747B" w14:textId="77777777" w:rsidR="00CF3A2D" w:rsidRPr="007C746A" w:rsidRDefault="00CF3A2D" w:rsidP="00124251">
      <w:pPr>
        <w:spacing w:line="240" w:lineRule="auto"/>
        <w:rPr>
          <w:szCs w:val="28"/>
        </w:rPr>
      </w:pPr>
    </w:p>
    <w:p w14:paraId="7C5D7F67" w14:textId="77777777" w:rsidR="00311F88" w:rsidRDefault="00311F88" w:rsidP="00311F88">
      <w:pPr>
        <w:spacing w:line="240" w:lineRule="auto"/>
        <w:ind w:left="-851"/>
        <w:jc w:val="right"/>
        <w:rPr>
          <w:szCs w:val="28"/>
        </w:rPr>
      </w:pPr>
      <w:r w:rsidRPr="007C746A">
        <w:rPr>
          <w:szCs w:val="28"/>
        </w:rPr>
        <w:t>Выполнил</w:t>
      </w:r>
    </w:p>
    <w:p w14:paraId="29ED81C3" w14:textId="77777777" w:rsidR="00697902" w:rsidRPr="007C746A" w:rsidRDefault="00697902" w:rsidP="00311F88">
      <w:pPr>
        <w:spacing w:line="240" w:lineRule="auto"/>
        <w:ind w:left="-851"/>
        <w:jc w:val="right"/>
        <w:rPr>
          <w:szCs w:val="28"/>
        </w:rPr>
      </w:pPr>
    </w:p>
    <w:p w14:paraId="1797ECAF" w14:textId="77777777" w:rsidR="00311F88" w:rsidRPr="007B68A4" w:rsidRDefault="00311F88" w:rsidP="00311F88">
      <w:pPr>
        <w:spacing w:line="240" w:lineRule="auto"/>
        <w:ind w:left="-851"/>
        <w:jc w:val="right"/>
      </w:pPr>
      <w:r w:rsidRPr="007C746A">
        <w:rPr>
          <w:szCs w:val="28"/>
        </w:rPr>
        <w:tab/>
      </w:r>
      <w:r w:rsidR="007934A1" w:rsidRPr="007B68A4">
        <w:t>_________________________________</w:t>
      </w:r>
    </w:p>
    <w:p w14:paraId="3A5FBD0E" w14:textId="77777777" w:rsidR="00311F88" w:rsidRPr="007C746A" w:rsidRDefault="00311F88" w:rsidP="00311F88">
      <w:pPr>
        <w:spacing w:line="240" w:lineRule="auto"/>
        <w:ind w:left="-851"/>
        <w:jc w:val="right"/>
        <w:rPr>
          <w:szCs w:val="28"/>
        </w:rPr>
      </w:pPr>
      <w:r w:rsidRPr="007C746A">
        <w:rPr>
          <w:szCs w:val="28"/>
        </w:rPr>
        <w:tab/>
      </w:r>
      <w:r w:rsidRPr="007C746A">
        <w:rPr>
          <w:szCs w:val="28"/>
        </w:rPr>
        <w:tab/>
      </w:r>
      <w:r w:rsidRPr="007C746A">
        <w:rPr>
          <w:szCs w:val="28"/>
        </w:rPr>
        <w:tab/>
      </w:r>
      <w:r w:rsidRPr="007C746A">
        <w:rPr>
          <w:szCs w:val="28"/>
        </w:rPr>
        <w:tab/>
      </w:r>
      <w:r w:rsidRPr="007C746A">
        <w:rPr>
          <w:szCs w:val="28"/>
        </w:rPr>
        <w:tab/>
      </w:r>
      <w:r w:rsidRPr="007C746A">
        <w:rPr>
          <w:szCs w:val="28"/>
        </w:rPr>
        <w:tab/>
      </w:r>
      <w:r w:rsidRPr="007C746A">
        <w:rPr>
          <w:szCs w:val="28"/>
        </w:rPr>
        <w:tab/>
      </w:r>
      <w:r w:rsidRPr="007C746A">
        <w:rPr>
          <w:szCs w:val="28"/>
        </w:rPr>
        <w:tab/>
      </w:r>
    </w:p>
    <w:p w14:paraId="05E4A6DE" w14:textId="77777777" w:rsidR="00460F58" w:rsidRDefault="00311F88" w:rsidP="00F17D3B">
      <w:pPr>
        <w:spacing w:line="240" w:lineRule="auto"/>
        <w:ind w:left="-851"/>
        <w:jc w:val="right"/>
        <w:rPr>
          <w:szCs w:val="28"/>
        </w:rPr>
      </w:pPr>
      <w:r w:rsidRPr="007C746A">
        <w:rPr>
          <w:szCs w:val="28"/>
        </w:rPr>
        <w:tab/>
      </w:r>
      <w:r w:rsidRPr="007C746A">
        <w:rPr>
          <w:szCs w:val="28"/>
        </w:rPr>
        <w:tab/>
      </w:r>
      <w:r w:rsidRPr="007C746A">
        <w:rPr>
          <w:szCs w:val="28"/>
        </w:rPr>
        <w:tab/>
      </w:r>
      <w:r w:rsidRPr="007C746A">
        <w:rPr>
          <w:szCs w:val="28"/>
        </w:rPr>
        <w:tab/>
      </w:r>
      <w:r w:rsidRPr="007C746A">
        <w:rPr>
          <w:szCs w:val="28"/>
        </w:rPr>
        <w:tab/>
      </w:r>
      <w:r w:rsidRPr="007C746A">
        <w:rPr>
          <w:szCs w:val="28"/>
        </w:rPr>
        <w:tab/>
      </w:r>
      <w:r w:rsidRPr="007C746A">
        <w:rPr>
          <w:szCs w:val="28"/>
        </w:rPr>
        <w:tab/>
      </w:r>
      <w:r w:rsidRPr="007C746A">
        <w:rPr>
          <w:szCs w:val="28"/>
        </w:rPr>
        <w:tab/>
        <w:t>Провери</w:t>
      </w:r>
      <w:r>
        <w:rPr>
          <w:szCs w:val="28"/>
        </w:rPr>
        <w:t>л</w:t>
      </w:r>
    </w:p>
    <w:p w14:paraId="2FE251E4" w14:textId="77777777" w:rsidR="00697902" w:rsidRDefault="00697902" w:rsidP="00F17D3B">
      <w:pPr>
        <w:spacing w:line="240" w:lineRule="auto"/>
        <w:ind w:left="-851"/>
        <w:jc w:val="right"/>
        <w:rPr>
          <w:szCs w:val="28"/>
        </w:rPr>
      </w:pPr>
    </w:p>
    <w:p w14:paraId="186C56FF" w14:textId="77777777" w:rsidR="00311F88" w:rsidRDefault="00460F58" w:rsidP="00C73E6C">
      <w:pPr>
        <w:spacing w:line="240" w:lineRule="auto"/>
        <w:ind w:left="-851"/>
        <w:jc w:val="right"/>
        <w:rPr>
          <w:szCs w:val="28"/>
        </w:rPr>
      </w:pPr>
      <w:r w:rsidRPr="00460F58">
        <w:rPr>
          <w:szCs w:val="28"/>
        </w:rPr>
        <w:t>__</w:t>
      </w:r>
      <w:r w:rsidRPr="006C7C67">
        <w:rPr>
          <w:szCs w:val="28"/>
        </w:rPr>
        <w:t>_______________________________</w:t>
      </w:r>
      <w:r w:rsidR="00311F88" w:rsidRPr="007C746A">
        <w:rPr>
          <w:szCs w:val="28"/>
        </w:rPr>
        <w:tab/>
      </w:r>
    </w:p>
    <w:p w14:paraId="0F522CD6" w14:textId="77777777" w:rsidR="00311F88" w:rsidRDefault="00311F88" w:rsidP="00311F88">
      <w:pPr>
        <w:spacing w:line="240" w:lineRule="auto"/>
        <w:ind w:left="-851"/>
        <w:jc w:val="right"/>
        <w:rPr>
          <w:szCs w:val="28"/>
        </w:rPr>
      </w:pPr>
    </w:p>
    <w:p w14:paraId="5E8ECA0F" w14:textId="77777777" w:rsidR="00311F88" w:rsidRPr="007C746A" w:rsidRDefault="00311F88" w:rsidP="009D362E">
      <w:pPr>
        <w:spacing w:line="240" w:lineRule="auto"/>
        <w:rPr>
          <w:szCs w:val="28"/>
        </w:rPr>
      </w:pPr>
    </w:p>
    <w:p w14:paraId="26EA83C2" w14:textId="77777777" w:rsidR="00311F88" w:rsidRPr="00E279EA" w:rsidRDefault="00BF3055" w:rsidP="00311F88">
      <w:pPr>
        <w:spacing w:line="240" w:lineRule="auto"/>
        <w:ind w:left="-851"/>
        <w:jc w:val="center"/>
        <w:rPr>
          <w:szCs w:val="28"/>
        </w:rPr>
      </w:pPr>
      <w:r w:rsidRPr="00612A99">
        <w:rPr>
          <w:sz w:val="32"/>
          <w:szCs w:val="40"/>
        </w:rPr>
        <w:t>Тула 202</w:t>
      </w:r>
      <w:r w:rsidR="00E279EA" w:rsidRPr="00E279EA">
        <w:rPr>
          <w:sz w:val="32"/>
          <w:szCs w:val="40"/>
        </w:rPr>
        <w:t>_</w:t>
      </w:r>
    </w:p>
    <w:p w14:paraId="0DCD68F2" w14:textId="77777777" w:rsidR="00735BC6" w:rsidRDefault="005C04D4" w:rsidP="00735BC6">
      <w:pPr>
        <w:spacing w:line="276" w:lineRule="auto"/>
        <w:rPr>
          <w:b/>
          <w:bCs/>
          <w:sz w:val="28"/>
          <w:szCs w:val="28"/>
          <w:lang w:eastAsia="ru-RU"/>
        </w:rPr>
      </w:pPr>
      <w:r w:rsidRPr="00524D28">
        <w:rPr>
          <w:b/>
          <w:bCs/>
          <w:sz w:val="28"/>
          <w:szCs w:val="28"/>
          <w:lang w:eastAsia="ru-RU"/>
        </w:rPr>
        <w:lastRenderedPageBreak/>
        <w:t>Цель лабораторной работы:</w:t>
      </w:r>
    </w:p>
    <w:p w14:paraId="3B172D0C" w14:textId="4EEDB9D1" w:rsidR="00194C53" w:rsidRPr="00194C53" w:rsidRDefault="00194C53" w:rsidP="00194C53">
      <w:pPr>
        <w:spacing w:line="276" w:lineRule="auto"/>
        <w:ind w:firstLine="720"/>
        <w:rPr>
          <w:sz w:val="28"/>
          <w:szCs w:val="28"/>
          <w:lang w:eastAsia="ru-RU"/>
        </w:rPr>
      </w:pPr>
      <w:r w:rsidRPr="00194C53">
        <w:rPr>
          <w:sz w:val="28"/>
          <w:szCs w:val="28"/>
          <w:lang w:eastAsia="ru-RU"/>
        </w:rPr>
        <w:t xml:space="preserve">Целью данной работы является получение базовых навыков программирования на языке высокого уровня C# в среде </w:t>
      </w:r>
      <w:r w:rsidR="00BF3777">
        <w:rPr>
          <w:sz w:val="28"/>
          <w:szCs w:val="28"/>
          <w:lang w:eastAsia="ru-RU"/>
        </w:rPr>
        <w:t>п</w:t>
      </w:r>
      <w:r w:rsidRPr="00194C53">
        <w:rPr>
          <w:sz w:val="28"/>
          <w:szCs w:val="28"/>
          <w:lang w:eastAsia="ru-RU"/>
        </w:rPr>
        <w:t>рограммирования Microsoft Visual Studio.</w:t>
      </w:r>
    </w:p>
    <w:p w14:paraId="1C3FB99F" w14:textId="77777777" w:rsidR="00735BC6" w:rsidRDefault="00735BC6" w:rsidP="00735BC6">
      <w:pPr>
        <w:spacing w:line="276" w:lineRule="auto"/>
        <w:rPr>
          <w:b/>
          <w:bCs/>
          <w:sz w:val="28"/>
          <w:szCs w:val="28"/>
        </w:rPr>
      </w:pPr>
      <w:r w:rsidRPr="00257EE2">
        <w:rPr>
          <w:b/>
          <w:bCs/>
          <w:sz w:val="28"/>
          <w:szCs w:val="28"/>
        </w:rPr>
        <w:t>Задание на работу:</w:t>
      </w:r>
    </w:p>
    <w:p w14:paraId="382D100F" w14:textId="105172F7" w:rsidR="0004742E" w:rsidRPr="0004742E" w:rsidRDefault="0004742E" w:rsidP="0004742E">
      <w:pPr>
        <w:spacing w:line="276" w:lineRule="auto"/>
        <w:rPr>
          <w:sz w:val="28"/>
          <w:szCs w:val="28"/>
        </w:rPr>
      </w:pPr>
      <w:r w:rsidRPr="0004742E">
        <w:rPr>
          <w:sz w:val="28"/>
          <w:szCs w:val="28"/>
        </w:rPr>
        <w:t>1. Дан массив из n элементов. Все отрицательные элементы заменить на 3.</w:t>
      </w:r>
    </w:p>
    <w:p w14:paraId="326C164A" w14:textId="2DB456C5" w:rsidR="00A44375" w:rsidRPr="00A44375" w:rsidRDefault="0004742E" w:rsidP="0004742E">
      <w:pPr>
        <w:spacing w:line="276" w:lineRule="auto"/>
        <w:rPr>
          <w:sz w:val="28"/>
          <w:szCs w:val="28"/>
        </w:rPr>
      </w:pPr>
      <w:r w:rsidRPr="0004742E">
        <w:rPr>
          <w:sz w:val="28"/>
          <w:szCs w:val="28"/>
        </w:rPr>
        <w:t>2. Дана матрица А</w:t>
      </w:r>
      <w:r w:rsidR="000B602F" w:rsidRPr="000B602F">
        <w:rPr>
          <w:sz w:val="28"/>
          <w:szCs w:val="28"/>
        </w:rPr>
        <w:t xml:space="preserve"> </w:t>
      </w:r>
      <w:r w:rsidRPr="0004742E">
        <w:rPr>
          <w:sz w:val="28"/>
          <w:szCs w:val="28"/>
        </w:rPr>
        <w:t>(n, n). Вычислить среднее арифметическое всех</w:t>
      </w:r>
      <w:r w:rsidRPr="000B602F">
        <w:rPr>
          <w:sz w:val="28"/>
          <w:szCs w:val="28"/>
        </w:rPr>
        <w:t xml:space="preserve"> </w:t>
      </w:r>
      <w:r w:rsidRPr="0004742E">
        <w:rPr>
          <w:sz w:val="28"/>
          <w:szCs w:val="28"/>
        </w:rPr>
        <w:t>элементов.</w:t>
      </w:r>
    </w:p>
    <w:p w14:paraId="53C0DAF5" w14:textId="77777777" w:rsidR="001008F0" w:rsidRDefault="00311F88" w:rsidP="008A38AA">
      <w:pPr>
        <w:spacing w:line="276" w:lineRule="auto"/>
        <w:rPr>
          <w:b/>
          <w:bCs/>
          <w:sz w:val="28"/>
          <w:szCs w:val="28"/>
          <w:lang w:eastAsia="ru-RU"/>
        </w:rPr>
      </w:pPr>
      <w:r w:rsidRPr="00524D28">
        <w:rPr>
          <w:b/>
          <w:bCs/>
          <w:sz w:val="28"/>
          <w:szCs w:val="28"/>
          <w:lang w:eastAsia="ru-RU"/>
        </w:rPr>
        <w:t>Ход выполнения работы</w:t>
      </w:r>
    </w:p>
    <w:p w14:paraId="289CCCCF" w14:textId="77777777" w:rsidR="00DC6F60" w:rsidRPr="006477CE" w:rsidRDefault="00DC6F60" w:rsidP="002754F4">
      <w:pPr>
        <w:pStyle w:val="NoSpacing"/>
        <w:spacing w:line="360" w:lineRule="auto"/>
        <w:rPr>
          <w:b/>
          <w:bCs/>
          <w:sz w:val="28"/>
          <w:szCs w:val="28"/>
        </w:rPr>
      </w:pPr>
      <w:r w:rsidRPr="000867DD">
        <w:rPr>
          <w:b/>
          <w:bCs/>
        </w:rPr>
        <w:tab/>
      </w:r>
      <w:r w:rsidRPr="005B5C6E">
        <w:rPr>
          <w:b/>
          <w:bCs/>
          <w:sz w:val="28"/>
          <w:szCs w:val="28"/>
        </w:rPr>
        <w:t>Текст</w:t>
      </w:r>
      <w:r w:rsidRPr="006477CE">
        <w:rPr>
          <w:b/>
          <w:bCs/>
          <w:sz w:val="28"/>
          <w:szCs w:val="28"/>
        </w:rPr>
        <w:t xml:space="preserve"> </w:t>
      </w:r>
      <w:r w:rsidRPr="005B5C6E">
        <w:rPr>
          <w:b/>
          <w:bCs/>
          <w:sz w:val="28"/>
          <w:szCs w:val="28"/>
        </w:rPr>
        <w:t>программы</w:t>
      </w:r>
      <w:r w:rsidR="0046467C" w:rsidRPr="006477CE">
        <w:rPr>
          <w:b/>
          <w:bCs/>
          <w:sz w:val="28"/>
          <w:szCs w:val="28"/>
        </w:rPr>
        <w:t>.</w:t>
      </w:r>
    </w:p>
    <w:p w14:paraId="7E967821" w14:textId="77777777" w:rsidR="006477CE" w:rsidRPr="00041AC8" w:rsidRDefault="006477CE" w:rsidP="00647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using System;</w:t>
      </w:r>
    </w:p>
    <w:p w14:paraId="6D8B92F4" w14:textId="77777777" w:rsidR="006477CE" w:rsidRPr="00041AC8" w:rsidRDefault="006477CE" w:rsidP="00647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using </w:t>
      </w:r>
      <w:proofErr w:type="spellStart"/>
      <w:proofErr w:type="gramStart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;</w:t>
      </w:r>
    </w:p>
    <w:p w14:paraId="1E919C58" w14:textId="77777777" w:rsidR="006477CE" w:rsidRPr="00041AC8" w:rsidRDefault="006477CE" w:rsidP="00647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using </w:t>
      </w:r>
      <w:proofErr w:type="spellStart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System.Linq</w:t>
      </w:r>
      <w:proofErr w:type="spellEnd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;</w:t>
      </w:r>
    </w:p>
    <w:p w14:paraId="53279FA1" w14:textId="77777777" w:rsidR="006477CE" w:rsidRPr="00041AC8" w:rsidRDefault="006477CE" w:rsidP="00647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namespace s03_06</w:t>
      </w:r>
    </w:p>
    <w:p w14:paraId="3223BE27" w14:textId="77777777" w:rsidR="006477CE" w:rsidRPr="00041AC8" w:rsidRDefault="006477CE" w:rsidP="00647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41AC8">
        <w:rPr>
          <w:rFonts w:ascii="Courier New" w:hAnsi="Courier New" w:cs="Courier New"/>
          <w:b/>
          <w:bCs/>
          <w:color w:val="FF9900"/>
          <w:sz w:val="24"/>
          <w:szCs w:val="24"/>
          <w:lang w:val="en-US"/>
        </w:rPr>
        <w:t>{</w:t>
      </w:r>
    </w:p>
    <w:p w14:paraId="2042AFC4" w14:textId="77777777" w:rsidR="006477CE" w:rsidRPr="00041AC8" w:rsidRDefault="006477CE" w:rsidP="00647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class Program</w:t>
      </w:r>
    </w:p>
    <w:p w14:paraId="395DC4A0" w14:textId="77777777" w:rsidR="006477CE" w:rsidRPr="00041AC8" w:rsidRDefault="006477CE" w:rsidP="00647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r w:rsidRPr="00041AC8">
        <w:rPr>
          <w:rFonts w:ascii="Courier New" w:hAnsi="Courier New" w:cs="Courier New"/>
          <w:b/>
          <w:bCs/>
          <w:color w:val="FF1493"/>
          <w:sz w:val="24"/>
          <w:szCs w:val="24"/>
          <w:lang w:val="en-US"/>
        </w:rPr>
        <w:t>{</w:t>
      </w:r>
    </w:p>
    <w:p w14:paraId="5D4D0078" w14:textId="77777777" w:rsidR="006477CE" w:rsidRPr="00041AC8" w:rsidRDefault="006477CE" w:rsidP="00647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static void Func1</w:t>
      </w:r>
      <w:r w:rsidRPr="00041AC8">
        <w:rPr>
          <w:rFonts w:ascii="Courier New" w:hAnsi="Courier New" w:cs="Courier New"/>
          <w:b/>
          <w:bCs/>
          <w:color w:val="9ACD32"/>
          <w:sz w:val="24"/>
          <w:szCs w:val="24"/>
          <w:lang w:val="en-US"/>
        </w:rPr>
        <w:t>()</w:t>
      </w:r>
    </w:p>
    <w:p w14:paraId="6E17ED55" w14:textId="77777777" w:rsidR="006477CE" w:rsidRPr="00041AC8" w:rsidRDefault="006477CE" w:rsidP="00647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r w:rsidRPr="00041AC8">
        <w:rPr>
          <w:rFonts w:ascii="Courier New" w:hAnsi="Courier New" w:cs="Courier New"/>
          <w:b/>
          <w:bCs/>
          <w:color w:val="9ACD32"/>
          <w:sz w:val="24"/>
          <w:szCs w:val="24"/>
        </w:rPr>
        <w:t>{</w:t>
      </w:r>
    </w:p>
    <w:p w14:paraId="26F8CBBE" w14:textId="77777777" w:rsidR="006477CE" w:rsidRPr="00041AC8" w:rsidRDefault="006477CE" w:rsidP="00647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041AC8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      </w:t>
      </w: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Console</w:t>
      </w:r>
      <w:r w:rsidRPr="00041AC8"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WriteLine</w:t>
      </w:r>
      <w:r w:rsidRPr="00041AC8">
        <w:rPr>
          <w:rFonts w:ascii="Courier New" w:hAnsi="Courier New" w:cs="Courier New"/>
          <w:b/>
          <w:bCs/>
          <w:color w:val="9400D3"/>
          <w:sz w:val="24"/>
          <w:szCs w:val="24"/>
        </w:rPr>
        <w:t>(</w:t>
      </w:r>
      <w:r w:rsidRPr="00041AC8">
        <w:rPr>
          <w:rFonts w:ascii="Courier New" w:hAnsi="Courier New" w:cs="Courier New"/>
          <w:b/>
          <w:bCs/>
          <w:color w:val="000000"/>
          <w:sz w:val="24"/>
          <w:szCs w:val="24"/>
        </w:rPr>
        <w:t>"Введите элементы массива через пробел:"</w:t>
      </w:r>
      <w:r w:rsidRPr="00041AC8">
        <w:rPr>
          <w:rFonts w:ascii="Courier New" w:hAnsi="Courier New" w:cs="Courier New"/>
          <w:b/>
          <w:bCs/>
          <w:color w:val="9400D3"/>
          <w:sz w:val="24"/>
          <w:szCs w:val="24"/>
        </w:rPr>
        <w:t>)</w:t>
      </w:r>
      <w:r w:rsidRPr="00041AC8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</w:p>
    <w:p w14:paraId="31AD0739" w14:textId="77777777" w:rsidR="006477CE" w:rsidRPr="00041AC8" w:rsidRDefault="006477CE" w:rsidP="00647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41AC8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      </w:t>
      </w: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string input = </w:t>
      </w:r>
      <w:proofErr w:type="spellStart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Console.ReadLine</w:t>
      </w:r>
      <w:proofErr w:type="spellEnd"/>
      <w:r w:rsidRPr="00041AC8">
        <w:rPr>
          <w:rFonts w:ascii="Courier New" w:hAnsi="Courier New" w:cs="Courier New"/>
          <w:b/>
          <w:bCs/>
          <w:color w:val="9400D3"/>
          <w:sz w:val="24"/>
          <w:szCs w:val="24"/>
          <w:lang w:val="en-US"/>
        </w:rPr>
        <w:t>()</w:t>
      </w: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;</w:t>
      </w:r>
    </w:p>
    <w:p w14:paraId="55FAEF52" w14:textId="77777777" w:rsidR="006477CE" w:rsidRPr="00041AC8" w:rsidRDefault="006477CE" w:rsidP="00647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  </w:t>
      </w:r>
      <w:proofErr w:type="gramStart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string</w:t>
      </w:r>
      <w:r w:rsidRPr="00041AC8">
        <w:rPr>
          <w:rFonts w:ascii="Courier New" w:hAnsi="Courier New" w:cs="Courier New"/>
          <w:b/>
          <w:bCs/>
          <w:color w:val="9400D3"/>
          <w:sz w:val="24"/>
          <w:szCs w:val="24"/>
          <w:lang w:val="en-US"/>
        </w:rPr>
        <w:t>[</w:t>
      </w:r>
      <w:proofErr w:type="gramEnd"/>
      <w:r w:rsidRPr="00041AC8">
        <w:rPr>
          <w:rFonts w:ascii="Courier New" w:hAnsi="Courier New" w:cs="Courier New"/>
          <w:b/>
          <w:bCs/>
          <w:color w:val="9400D3"/>
          <w:sz w:val="24"/>
          <w:szCs w:val="24"/>
          <w:lang w:val="en-US"/>
        </w:rPr>
        <w:t>]</w:t>
      </w: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inputArray</w:t>
      </w:r>
      <w:proofErr w:type="spellEnd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= </w:t>
      </w:r>
      <w:proofErr w:type="spellStart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input.Split</w:t>
      </w:r>
      <w:proofErr w:type="spellEnd"/>
      <w:r w:rsidRPr="00041AC8">
        <w:rPr>
          <w:rFonts w:ascii="Courier New" w:hAnsi="Courier New" w:cs="Courier New"/>
          <w:b/>
          <w:bCs/>
          <w:color w:val="9400D3"/>
          <w:sz w:val="24"/>
          <w:szCs w:val="24"/>
          <w:lang w:val="en-US"/>
        </w:rPr>
        <w:t>(</w:t>
      </w: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' '</w:t>
      </w:r>
      <w:r w:rsidRPr="00041AC8">
        <w:rPr>
          <w:rFonts w:ascii="Courier New" w:hAnsi="Courier New" w:cs="Courier New"/>
          <w:b/>
          <w:bCs/>
          <w:color w:val="9400D3"/>
          <w:sz w:val="24"/>
          <w:szCs w:val="24"/>
          <w:lang w:val="en-US"/>
        </w:rPr>
        <w:t>)</w:t>
      </w: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;</w:t>
      </w:r>
    </w:p>
    <w:p w14:paraId="16BBFFEC" w14:textId="77777777" w:rsidR="006477CE" w:rsidRPr="00041AC8" w:rsidRDefault="006477CE" w:rsidP="00647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  int n = </w:t>
      </w:r>
      <w:proofErr w:type="spellStart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inputArray.Length</w:t>
      </w:r>
      <w:proofErr w:type="spellEnd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;</w:t>
      </w:r>
    </w:p>
    <w:p w14:paraId="4555C020" w14:textId="77777777" w:rsidR="006477CE" w:rsidRPr="00041AC8" w:rsidRDefault="006477CE" w:rsidP="00647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  </w:t>
      </w:r>
      <w:proofErr w:type="gramStart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double</w:t>
      </w:r>
      <w:r w:rsidRPr="00041AC8">
        <w:rPr>
          <w:rFonts w:ascii="Courier New" w:hAnsi="Courier New" w:cs="Courier New"/>
          <w:b/>
          <w:bCs/>
          <w:color w:val="9400D3"/>
          <w:sz w:val="24"/>
          <w:szCs w:val="24"/>
          <w:lang w:val="en-US"/>
        </w:rPr>
        <w:t>[</w:t>
      </w:r>
      <w:proofErr w:type="gramEnd"/>
      <w:r w:rsidRPr="00041AC8">
        <w:rPr>
          <w:rFonts w:ascii="Courier New" w:hAnsi="Courier New" w:cs="Courier New"/>
          <w:b/>
          <w:bCs/>
          <w:color w:val="9400D3"/>
          <w:sz w:val="24"/>
          <w:szCs w:val="24"/>
          <w:lang w:val="en-US"/>
        </w:rPr>
        <w:t>]</w:t>
      </w: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array = new double</w:t>
      </w:r>
      <w:r w:rsidRPr="00041AC8">
        <w:rPr>
          <w:rFonts w:ascii="Courier New" w:hAnsi="Courier New" w:cs="Courier New"/>
          <w:b/>
          <w:bCs/>
          <w:color w:val="9400D3"/>
          <w:sz w:val="24"/>
          <w:szCs w:val="24"/>
          <w:lang w:val="en-US"/>
        </w:rPr>
        <w:t>[</w:t>
      </w: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</w:t>
      </w:r>
      <w:r w:rsidRPr="00041AC8">
        <w:rPr>
          <w:rFonts w:ascii="Courier New" w:hAnsi="Courier New" w:cs="Courier New"/>
          <w:b/>
          <w:bCs/>
          <w:color w:val="9400D3"/>
          <w:sz w:val="24"/>
          <w:szCs w:val="24"/>
          <w:lang w:val="en-US"/>
        </w:rPr>
        <w:t>]</w:t>
      </w: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;</w:t>
      </w:r>
    </w:p>
    <w:p w14:paraId="13D39B7D" w14:textId="3800D663" w:rsidR="00DC2611" w:rsidRPr="00041AC8" w:rsidRDefault="006477CE" w:rsidP="00647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r w:rsidRPr="00041AC8">
        <w:rPr>
          <w:rFonts w:ascii="Courier New" w:hAnsi="Courier New" w:cs="Courier New"/>
          <w:b/>
          <w:bCs/>
          <w:color w:val="9400D3"/>
          <w:sz w:val="24"/>
          <w:szCs w:val="24"/>
          <w:lang w:val="en-US"/>
        </w:rPr>
        <w:t>(</w:t>
      </w: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int </w:t>
      </w:r>
      <w:proofErr w:type="spellStart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= 0; </w:t>
      </w:r>
      <w:proofErr w:type="spellStart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&lt; n; </w:t>
      </w:r>
      <w:proofErr w:type="spellStart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++</w:t>
      </w:r>
      <w:r w:rsidRPr="00041AC8">
        <w:rPr>
          <w:rFonts w:ascii="Courier New" w:hAnsi="Courier New" w:cs="Courier New"/>
          <w:b/>
          <w:bCs/>
          <w:color w:val="9400D3"/>
          <w:sz w:val="24"/>
          <w:szCs w:val="24"/>
          <w:lang w:val="en-US"/>
        </w:rPr>
        <w:t>)</w:t>
      </w:r>
    </w:p>
    <w:p w14:paraId="05B858BB" w14:textId="3FD61AEC" w:rsidR="006477CE" w:rsidRPr="00041AC8" w:rsidRDefault="006477CE" w:rsidP="00DC261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array</w:t>
      </w:r>
      <w:r w:rsidRPr="00041AC8">
        <w:rPr>
          <w:rFonts w:ascii="Courier New" w:hAnsi="Courier New" w:cs="Courier New"/>
          <w:b/>
          <w:bCs/>
          <w:color w:val="9400D3"/>
          <w:sz w:val="24"/>
          <w:szCs w:val="24"/>
          <w:lang w:val="en-US"/>
        </w:rPr>
        <w:t>[</w:t>
      </w:r>
      <w:proofErr w:type="spellStart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041AC8">
        <w:rPr>
          <w:rFonts w:ascii="Courier New" w:hAnsi="Courier New" w:cs="Courier New"/>
          <w:b/>
          <w:bCs/>
          <w:color w:val="9400D3"/>
          <w:sz w:val="24"/>
          <w:szCs w:val="24"/>
          <w:lang w:val="en-US"/>
        </w:rPr>
        <w:t>]</w:t>
      </w: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= </w:t>
      </w:r>
      <w:proofErr w:type="spellStart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Convert.ToDouble</w:t>
      </w:r>
      <w:proofErr w:type="spellEnd"/>
      <w:r w:rsidRPr="00041AC8">
        <w:rPr>
          <w:rFonts w:ascii="Courier New" w:hAnsi="Courier New" w:cs="Courier New"/>
          <w:b/>
          <w:bCs/>
          <w:color w:val="9400D3"/>
          <w:sz w:val="24"/>
          <w:szCs w:val="24"/>
          <w:lang w:val="en-US"/>
        </w:rPr>
        <w:t>(</w:t>
      </w:r>
      <w:proofErr w:type="spellStart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inputArray</w:t>
      </w:r>
      <w:proofErr w:type="spellEnd"/>
      <w:r w:rsidRPr="00041AC8">
        <w:rPr>
          <w:rFonts w:ascii="Courier New" w:hAnsi="Courier New" w:cs="Courier New"/>
          <w:b/>
          <w:bCs/>
          <w:color w:val="FF9900"/>
          <w:sz w:val="24"/>
          <w:szCs w:val="24"/>
          <w:lang w:val="en-US"/>
        </w:rPr>
        <w:t>[</w:t>
      </w:r>
      <w:proofErr w:type="spellStart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041AC8">
        <w:rPr>
          <w:rFonts w:ascii="Courier New" w:hAnsi="Courier New" w:cs="Courier New"/>
          <w:b/>
          <w:bCs/>
          <w:color w:val="FF9900"/>
          <w:sz w:val="24"/>
          <w:szCs w:val="24"/>
          <w:lang w:val="en-US"/>
        </w:rPr>
        <w:t>]</w:t>
      </w:r>
      <w:r w:rsidRPr="00041AC8">
        <w:rPr>
          <w:rFonts w:ascii="Courier New" w:hAnsi="Courier New" w:cs="Courier New"/>
          <w:b/>
          <w:bCs/>
          <w:color w:val="9400D3"/>
          <w:sz w:val="24"/>
          <w:szCs w:val="24"/>
          <w:lang w:val="en-US"/>
        </w:rPr>
        <w:t>)</w:t>
      </w: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;</w:t>
      </w:r>
    </w:p>
    <w:p w14:paraId="71686F9C" w14:textId="4E8E9A2C" w:rsidR="005D2BCF" w:rsidRPr="00041AC8" w:rsidRDefault="006477CE" w:rsidP="00647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r w:rsidRPr="00041AC8">
        <w:rPr>
          <w:rFonts w:ascii="Courier New" w:hAnsi="Courier New" w:cs="Courier New"/>
          <w:b/>
          <w:bCs/>
          <w:color w:val="9400D3"/>
          <w:sz w:val="24"/>
          <w:szCs w:val="24"/>
          <w:lang w:val="en-US"/>
        </w:rPr>
        <w:t>(</w:t>
      </w: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int </w:t>
      </w:r>
      <w:proofErr w:type="spellStart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= 0; </w:t>
      </w:r>
      <w:proofErr w:type="spellStart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&lt; n; </w:t>
      </w:r>
      <w:proofErr w:type="spellStart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++</w:t>
      </w:r>
      <w:r w:rsidRPr="00041AC8">
        <w:rPr>
          <w:rFonts w:ascii="Courier New" w:hAnsi="Courier New" w:cs="Courier New"/>
          <w:b/>
          <w:bCs/>
          <w:color w:val="9400D3"/>
          <w:sz w:val="24"/>
          <w:szCs w:val="24"/>
          <w:lang w:val="en-US"/>
        </w:rPr>
        <w:t>)</w:t>
      </w:r>
    </w:p>
    <w:p w14:paraId="0C30ADE4" w14:textId="66A20A0D" w:rsidR="006477CE" w:rsidRPr="00041AC8" w:rsidRDefault="006477CE" w:rsidP="005D2BC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if </w:t>
      </w:r>
      <w:r w:rsidRPr="00041AC8">
        <w:rPr>
          <w:rFonts w:ascii="Courier New" w:hAnsi="Courier New" w:cs="Courier New"/>
          <w:b/>
          <w:bCs/>
          <w:color w:val="9400D3"/>
          <w:sz w:val="24"/>
          <w:szCs w:val="24"/>
          <w:lang w:val="en-US"/>
        </w:rPr>
        <w:t>(</w:t>
      </w: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array</w:t>
      </w:r>
      <w:r w:rsidRPr="00041AC8">
        <w:rPr>
          <w:rFonts w:ascii="Courier New" w:hAnsi="Courier New" w:cs="Courier New"/>
          <w:b/>
          <w:bCs/>
          <w:color w:val="FF9900"/>
          <w:sz w:val="24"/>
          <w:szCs w:val="24"/>
          <w:lang w:val="en-US"/>
        </w:rPr>
        <w:t>[</w:t>
      </w:r>
      <w:proofErr w:type="spellStart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041AC8">
        <w:rPr>
          <w:rFonts w:ascii="Courier New" w:hAnsi="Courier New" w:cs="Courier New"/>
          <w:b/>
          <w:bCs/>
          <w:color w:val="FF9900"/>
          <w:sz w:val="24"/>
          <w:szCs w:val="24"/>
          <w:lang w:val="en-US"/>
        </w:rPr>
        <w:t>]</w:t>
      </w: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&lt; 0</w:t>
      </w:r>
      <w:r w:rsidRPr="00041AC8">
        <w:rPr>
          <w:rFonts w:ascii="Courier New" w:hAnsi="Courier New" w:cs="Courier New"/>
          <w:b/>
          <w:bCs/>
          <w:color w:val="9400D3"/>
          <w:sz w:val="24"/>
          <w:szCs w:val="24"/>
          <w:lang w:val="en-US"/>
        </w:rPr>
        <w:t>)</w:t>
      </w: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array</w:t>
      </w:r>
      <w:r w:rsidRPr="00041AC8">
        <w:rPr>
          <w:rFonts w:ascii="Courier New" w:hAnsi="Courier New" w:cs="Courier New"/>
          <w:b/>
          <w:bCs/>
          <w:color w:val="9400D3"/>
          <w:sz w:val="24"/>
          <w:szCs w:val="24"/>
          <w:lang w:val="en-US"/>
        </w:rPr>
        <w:t>[</w:t>
      </w:r>
      <w:proofErr w:type="spellStart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041AC8">
        <w:rPr>
          <w:rFonts w:ascii="Courier New" w:hAnsi="Courier New" w:cs="Courier New"/>
          <w:b/>
          <w:bCs/>
          <w:color w:val="9400D3"/>
          <w:sz w:val="24"/>
          <w:szCs w:val="24"/>
          <w:lang w:val="en-US"/>
        </w:rPr>
        <w:t>]</w:t>
      </w: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= 3;</w:t>
      </w:r>
    </w:p>
    <w:p w14:paraId="428BC0E5" w14:textId="77777777" w:rsidR="006477CE" w:rsidRPr="00041AC8" w:rsidRDefault="006477CE" w:rsidP="00647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Console.WriteLine</w:t>
      </w:r>
      <w:proofErr w:type="spellEnd"/>
      <w:r w:rsidRPr="00041AC8">
        <w:rPr>
          <w:rFonts w:ascii="Courier New" w:hAnsi="Courier New" w:cs="Courier New"/>
          <w:b/>
          <w:bCs/>
          <w:color w:val="9400D3"/>
          <w:sz w:val="24"/>
          <w:szCs w:val="24"/>
          <w:lang w:val="en-US"/>
        </w:rPr>
        <w:t>(</w:t>
      </w: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"</w:t>
      </w:r>
      <w:proofErr w:type="spellStart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Измененный</w:t>
      </w:r>
      <w:proofErr w:type="spellEnd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массив</w:t>
      </w:r>
      <w:proofErr w:type="spellEnd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:"</w:t>
      </w:r>
      <w:r w:rsidRPr="00041AC8">
        <w:rPr>
          <w:rFonts w:ascii="Courier New" w:hAnsi="Courier New" w:cs="Courier New"/>
          <w:b/>
          <w:bCs/>
          <w:color w:val="9400D3"/>
          <w:sz w:val="24"/>
          <w:szCs w:val="24"/>
          <w:lang w:val="en-US"/>
        </w:rPr>
        <w:t>)</w:t>
      </w: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;</w:t>
      </w:r>
    </w:p>
    <w:p w14:paraId="28F37815" w14:textId="1F528051" w:rsidR="007518B9" w:rsidRPr="00041AC8" w:rsidRDefault="006477CE" w:rsidP="00647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r w:rsidRPr="00041AC8">
        <w:rPr>
          <w:rFonts w:ascii="Courier New" w:hAnsi="Courier New" w:cs="Courier New"/>
          <w:b/>
          <w:bCs/>
          <w:color w:val="9400D3"/>
          <w:sz w:val="24"/>
          <w:szCs w:val="24"/>
          <w:lang w:val="en-US"/>
        </w:rPr>
        <w:t>(</w:t>
      </w: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int </w:t>
      </w:r>
      <w:proofErr w:type="spellStart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= 0; </w:t>
      </w:r>
      <w:proofErr w:type="spellStart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&lt; n; </w:t>
      </w:r>
      <w:proofErr w:type="spellStart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++</w:t>
      </w:r>
      <w:r w:rsidRPr="00041AC8">
        <w:rPr>
          <w:rFonts w:ascii="Courier New" w:hAnsi="Courier New" w:cs="Courier New"/>
          <w:b/>
          <w:bCs/>
          <w:color w:val="9400D3"/>
          <w:sz w:val="24"/>
          <w:szCs w:val="24"/>
          <w:lang w:val="en-US"/>
        </w:rPr>
        <w:t>)</w:t>
      </w:r>
    </w:p>
    <w:p w14:paraId="0673EC75" w14:textId="1A0ABCA3" w:rsidR="006477CE" w:rsidRPr="00041AC8" w:rsidRDefault="006477CE" w:rsidP="007518B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Console.Write</w:t>
      </w:r>
      <w:proofErr w:type="spellEnd"/>
      <w:r w:rsidRPr="00041AC8">
        <w:rPr>
          <w:rFonts w:ascii="Courier New" w:hAnsi="Courier New" w:cs="Courier New"/>
          <w:b/>
          <w:bCs/>
          <w:color w:val="9400D3"/>
          <w:sz w:val="24"/>
          <w:szCs w:val="24"/>
          <w:lang w:val="en-US"/>
        </w:rPr>
        <w:t>(</w:t>
      </w: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array</w:t>
      </w:r>
      <w:r w:rsidRPr="00041AC8">
        <w:rPr>
          <w:rFonts w:ascii="Courier New" w:hAnsi="Courier New" w:cs="Courier New"/>
          <w:b/>
          <w:bCs/>
          <w:color w:val="FF9900"/>
          <w:sz w:val="24"/>
          <w:szCs w:val="24"/>
          <w:lang w:val="en-US"/>
        </w:rPr>
        <w:t>[</w:t>
      </w:r>
      <w:proofErr w:type="spellStart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041AC8">
        <w:rPr>
          <w:rFonts w:ascii="Courier New" w:hAnsi="Courier New" w:cs="Courier New"/>
          <w:b/>
          <w:bCs/>
          <w:color w:val="FF9900"/>
          <w:sz w:val="24"/>
          <w:szCs w:val="24"/>
          <w:lang w:val="en-US"/>
        </w:rPr>
        <w:t>]</w:t>
      </w: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+ " "</w:t>
      </w:r>
      <w:r w:rsidRPr="00041AC8">
        <w:rPr>
          <w:rFonts w:ascii="Courier New" w:hAnsi="Courier New" w:cs="Courier New"/>
          <w:b/>
          <w:bCs/>
          <w:color w:val="9400D3"/>
          <w:sz w:val="24"/>
          <w:szCs w:val="24"/>
          <w:lang w:val="en-US"/>
        </w:rPr>
        <w:t>)</w:t>
      </w: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;</w:t>
      </w:r>
    </w:p>
    <w:p w14:paraId="2843011F" w14:textId="77777777" w:rsidR="006477CE" w:rsidRPr="00041AC8" w:rsidRDefault="006477CE" w:rsidP="00647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Console.WriteLine</w:t>
      </w:r>
      <w:proofErr w:type="spellEnd"/>
      <w:r w:rsidRPr="00041AC8">
        <w:rPr>
          <w:rFonts w:ascii="Courier New" w:hAnsi="Courier New" w:cs="Courier New"/>
          <w:b/>
          <w:bCs/>
          <w:color w:val="9400D3"/>
          <w:sz w:val="24"/>
          <w:szCs w:val="24"/>
          <w:lang w:val="en-US"/>
        </w:rPr>
        <w:t>()</w:t>
      </w: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;</w:t>
      </w:r>
    </w:p>
    <w:p w14:paraId="2D8EDA14" w14:textId="77777777" w:rsidR="006477CE" w:rsidRPr="00041AC8" w:rsidRDefault="006477CE" w:rsidP="00647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r w:rsidRPr="00041AC8">
        <w:rPr>
          <w:rFonts w:ascii="Courier New" w:hAnsi="Courier New" w:cs="Courier New"/>
          <w:b/>
          <w:bCs/>
          <w:color w:val="9ACD32"/>
          <w:sz w:val="24"/>
          <w:szCs w:val="24"/>
          <w:lang w:val="en-US"/>
        </w:rPr>
        <w:t>}</w:t>
      </w:r>
    </w:p>
    <w:p w14:paraId="5C51069C" w14:textId="77777777" w:rsidR="006477CE" w:rsidRPr="00041AC8" w:rsidRDefault="006477CE" w:rsidP="00647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static void Func2</w:t>
      </w:r>
      <w:r w:rsidRPr="00041AC8">
        <w:rPr>
          <w:rFonts w:ascii="Courier New" w:hAnsi="Courier New" w:cs="Courier New"/>
          <w:b/>
          <w:bCs/>
          <w:color w:val="9ACD32"/>
          <w:sz w:val="24"/>
          <w:szCs w:val="24"/>
          <w:lang w:val="en-US"/>
        </w:rPr>
        <w:t>()</w:t>
      </w:r>
    </w:p>
    <w:p w14:paraId="2B77643E" w14:textId="77777777" w:rsidR="006477CE" w:rsidRPr="00041AC8" w:rsidRDefault="006477CE" w:rsidP="00647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r w:rsidRPr="00041AC8">
        <w:rPr>
          <w:rFonts w:ascii="Courier New" w:hAnsi="Courier New" w:cs="Courier New"/>
          <w:b/>
          <w:bCs/>
          <w:color w:val="9ACD32"/>
          <w:sz w:val="24"/>
          <w:szCs w:val="24"/>
          <w:lang w:val="en-US"/>
        </w:rPr>
        <w:t>{</w:t>
      </w:r>
    </w:p>
    <w:p w14:paraId="1E4D62A3" w14:textId="77777777" w:rsidR="006477CE" w:rsidRPr="00041AC8" w:rsidRDefault="006477CE" w:rsidP="00647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  </w:t>
      </w:r>
      <w:proofErr w:type="gramStart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double</w:t>
      </w:r>
      <w:r w:rsidRPr="00041AC8">
        <w:rPr>
          <w:rFonts w:ascii="Courier New" w:hAnsi="Courier New" w:cs="Courier New"/>
          <w:b/>
          <w:bCs/>
          <w:color w:val="9400D3"/>
          <w:sz w:val="24"/>
          <w:szCs w:val="24"/>
          <w:lang w:val="en-US"/>
        </w:rPr>
        <w:t>[</w:t>
      </w:r>
      <w:proofErr w:type="gramEnd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,</w:t>
      </w:r>
      <w:r w:rsidRPr="00041AC8">
        <w:rPr>
          <w:rFonts w:ascii="Courier New" w:hAnsi="Courier New" w:cs="Courier New"/>
          <w:b/>
          <w:bCs/>
          <w:color w:val="9400D3"/>
          <w:sz w:val="24"/>
          <w:szCs w:val="24"/>
          <w:lang w:val="en-US"/>
        </w:rPr>
        <w:t>]</w:t>
      </w: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matrix; double mid = 0;</w:t>
      </w:r>
    </w:p>
    <w:p w14:paraId="19CDBEF7" w14:textId="77777777" w:rsidR="006477CE" w:rsidRPr="00041AC8" w:rsidRDefault="006477CE" w:rsidP="00647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Console.WriteLine</w:t>
      </w:r>
      <w:proofErr w:type="spellEnd"/>
      <w:r w:rsidRPr="00041AC8">
        <w:rPr>
          <w:rFonts w:ascii="Courier New" w:hAnsi="Courier New" w:cs="Courier New"/>
          <w:b/>
          <w:bCs/>
          <w:color w:val="9400D3"/>
          <w:sz w:val="24"/>
          <w:szCs w:val="24"/>
          <w:lang w:val="en-US"/>
        </w:rPr>
        <w:t>(</w:t>
      </w: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"</w:t>
      </w:r>
      <w:proofErr w:type="spellStart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Введите</w:t>
      </w:r>
      <w:proofErr w:type="spellEnd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квадратную</w:t>
      </w:r>
      <w:proofErr w:type="spellEnd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матрицу</w:t>
      </w:r>
      <w:proofErr w:type="spellEnd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:"</w:t>
      </w:r>
      <w:r w:rsidRPr="00041AC8">
        <w:rPr>
          <w:rFonts w:ascii="Courier New" w:hAnsi="Courier New" w:cs="Courier New"/>
          <w:b/>
          <w:bCs/>
          <w:color w:val="9400D3"/>
          <w:sz w:val="24"/>
          <w:szCs w:val="24"/>
          <w:lang w:val="en-US"/>
        </w:rPr>
        <w:t>)</w:t>
      </w: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;</w:t>
      </w:r>
    </w:p>
    <w:p w14:paraId="0523C29B" w14:textId="77777777" w:rsidR="006477CE" w:rsidRPr="00041AC8" w:rsidRDefault="006477CE" w:rsidP="00647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  string </w:t>
      </w:r>
      <w:proofErr w:type="spellStart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inp</w:t>
      </w:r>
      <w:proofErr w:type="spellEnd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= </w:t>
      </w:r>
      <w:proofErr w:type="spellStart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Console.ReadLine</w:t>
      </w:r>
      <w:proofErr w:type="spellEnd"/>
      <w:r w:rsidRPr="00041AC8">
        <w:rPr>
          <w:rFonts w:ascii="Courier New" w:hAnsi="Courier New" w:cs="Courier New"/>
          <w:b/>
          <w:bCs/>
          <w:color w:val="9400D3"/>
          <w:sz w:val="24"/>
          <w:szCs w:val="24"/>
          <w:lang w:val="en-US"/>
        </w:rPr>
        <w:t>()</w:t>
      </w: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;</w:t>
      </w:r>
    </w:p>
    <w:p w14:paraId="47ED629D" w14:textId="5955CDFD" w:rsidR="006477CE" w:rsidRPr="00041AC8" w:rsidRDefault="006477CE" w:rsidP="00647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List&lt;string&gt; strings = new List&lt;string</w:t>
      </w:r>
      <w:proofErr w:type="gramStart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&gt;</w:t>
      </w:r>
      <w:r w:rsidRPr="00041AC8">
        <w:rPr>
          <w:rFonts w:ascii="Courier New" w:hAnsi="Courier New" w:cs="Courier New"/>
          <w:b/>
          <w:bCs/>
          <w:color w:val="9400D3"/>
          <w:sz w:val="24"/>
          <w:szCs w:val="24"/>
          <w:lang w:val="en-US"/>
        </w:rPr>
        <w:t>(</w:t>
      </w:r>
      <w:proofErr w:type="spellStart"/>
      <w:proofErr w:type="gramEnd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inp.Split</w:t>
      </w:r>
      <w:proofErr w:type="spellEnd"/>
      <w:r w:rsidRPr="00041AC8">
        <w:rPr>
          <w:rFonts w:ascii="Courier New" w:hAnsi="Courier New" w:cs="Courier New"/>
          <w:b/>
          <w:bCs/>
          <w:color w:val="FF9900"/>
          <w:sz w:val="24"/>
          <w:szCs w:val="24"/>
          <w:lang w:val="en-US"/>
        </w:rPr>
        <w:t>(</w:t>
      </w: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' '</w:t>
      </w:r>
      <w:r w:rsidRPr="00041AC8">
        <w:rPr>
          <w:rFonts w:ascii="Courier New" w:hAnsi="Courier New" w:cs="Courier New"/>
          <w:b/>
          <w:bCs/>
          <w:color w:val="FF9900"/>
          <w:sz w:val="24"/>
          <w:szCs w:val="24"/>
          <w:lang w:val="en-US"/>
        </w:rPr>
        <w:t>)</w:t>
      </w:r>
      <w:r w:rsidRPr="00041AC8">
        <w:rPr>
          <w:rFonts w:ascii="Courier New" w:hAnsi="Courier New" w:cs="Courier New"/>
          <w:b/>
          <w:bCs/>
          <w:color w:val="9400D3"/>
          <w:sz w:val="24"/>
          <w:szCs w:val="24"/>
          <w:lang w:val="en-US"/>
        </w:rPr>
        <w:t>)</w:t>
      </w: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;</w:t>
      </w:r>
    </w:p>
    <w:p w14:paraId="78ED049D" w14:textId="77777777" w:rsidR="006477CE" w:rsidRPr="00041AC8" w:rsidRDefault="006477CE" w:rsidP="00647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  int n = </w:t>
      </w:r>
      <w:proofErr w:type="spellStart"/>
      <w:proofErr w:type="gramStart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strings.Count</w:t>
      </w:r>
      <w:proofErr w:type="spellEnd"/>
      <w:proofErr w:type="gramEnd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;</w:t>
      </w:r>
    </w:p>
    <w:p w14:paraId="37D6E43C" w14:textId="77777777" w:rsidR="006477CE" w:rsidRPr="00041AC8" w:rsidRDefault="006477CE" w:rsidP="00647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  matrix = new </w:t>
      </w:r>
      <w:proofErr w:type="gramStart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double</w:t>
      </w:r>
      <w:r w:rsidRPr="00041AC8">
        <w:rPr>
          <w:rFonts w:ascii="Courier New" w:hAnsi="Courier New" w:cs="Courier New"/>
          <w:b/>
          <w:bCs/>
          <w:color w:val="9400D3"/>
          <w:sz w:val="24"/>
          <w:szCs w:val="24"/>
          <w:lang w:val="en-US"/>
        </w:rPr>
        <w:t>[</w:t>
      </w:r>
      <w:proofErr w:type="gramEnd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n, n</w:t>
      </w:r>
      <w:r w:rsidRPr="00041AC8">
        <w:rPr>
          <w:rFonts w:ascii="Courier New" w:hAnsi="Courier New" w:cs="Courier New"/>
          <w:b/>
          <w:bCs/>
          <w:color w:val="9400D3"/>
          <w:sz w:val="24"/>
          <w:szCs w:val="24"/>
          <w:lang w:val="en-US"/>
        </w:rPr>
        <w:t>]</w:t>
      </w: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;</w:t>
      </w:r>
    </w:p>
    <w:p w14:paraId="77943136" w14:textId="77777777" w:rsidR="00BC41F7" w:rsidRPr="00041AC8" w:rsidRDefault="006477CE" w:rsidP="00647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  </w:t>
      </w:r>
    </w:p>
    <w:p w14:paraId="6EA19434" w14:textId="77777777" w:rsidR="00BC41F7" w:rsidRPr="00041AC8" w:rsidRDefault="00BC41F7" w:rsidP="00647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</w:p>
    <w:p w14:paraId="749C2D2A" w14:textId="0B30EA85" w:rsidR="00A27A4A" w:rsidRPr="00041AC8" w:rsidRDefault="006477CE" w:rsidP="00647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lastRenderedPageBreak/>
        <w:t xml:space="preserve">for </w:t>
      </w:r>
      <w:r w:rsidRPr="00041AC8">
        <w:rPr>
          <w:rFonts w:ascii="Courier New" w:hAnsi="Courier New" w:cs="Courier New"/>
          <w:b/>
          <w:bCs/>
          <w:color w:val="9400D3"/>
          <w:sz w:val="24"/>
          <w:szCs w:val="24"/>
          <w:lang w:val="en-US"/>
        </w:rPr>
        <w:t>(</w:t>
      </w: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int </w:t>
      </w:r>
      <w:proofErr w:type="spellStart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= 0; </w:t>
      </w:r>
      <w:proofErr w:type="spellStart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&lt; n; </w:t>
      </w:r>
      <w:proofErr w:type="spellStart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++</w:t>
      </w:r>
      <w:r w:rsidRPr="00041AC8">
        <w:rPr>
          <w:rFonts w:ascii="Courier New" w:hAnsi="Courier New" w:cs="Courier New"/>
          <w:b/>
          <w:bCs/>
          <w:color w:val="9400D3"/>
          <w:sz w:val="24"/>
          <w:szCs w:val="24"/>
          <w:lang w:val="en-US"/>
        </w:rPr>
        <w:t>)</w:t>
      </w: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041AC8">
        <w:rPr>
          <w:rFonts w:ascii="Courier New" w:hAnsi="Courier New" w:cs="Courier New"/>
          <w:b/>
          <w:bCs/>
          <w:color w:val="9400D3"/>
          <w:sz w:val="24"/>
          <w:szCs w:val="24"/>
          <w:lang w:val="en-US"/>
        </w:rPr>
        <w:t>{</w:t>
      </w:r>
    </w:p>
    <w:p w14:paraId="45E5449A" w14:textId="77777777" w:rsidR="001B31B1" w:rsidRPr="00041AC8" w:rsidRDefault="006477CE" w:rsidP="00647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matrix</w:t>
      </w:r>
      <w:r w:rsidRPr="00041AC8">
        <w:rPr>
          <w:rFonts w:ascii="Courier New" w:hAnsi="Courier New" w:cs="Courier New"/>
          <w:b/>
          <w:bCs/>
          <w:color w:val="FF9900"/>
          <w:sz w:val="24"/>
          <w:szCs w:val="24"/>
          <w:lang w:val="en-US"/>
        </w:rPr>
        <w:t>[</w:t>
      </w:r>
      <w:proofErr w:type="gramEnd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0, </w:t>
      </w:r>
      <w:proofErr w:type="spellStart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041AC8">
        <w:rPr>
          <w:rFonts w:ascii="Courier New" w:hAnsi="Courier New" w:cs="Courier New"/>
          <w:b/>
          <w:bCs/>
          <w:color w:val="FF9900"/>
          <w:sz w:val="24"/>
          <w:szCs w:val="24"/>
          <w:lang w:val="en-US"/>
        </w:rPr>
        <w:t>]</w:t>
      </w: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= </w:t>
      </w:r>
      <w:proofErr w:type="spellStart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Convert.ToDouble</w:t>
      </w:r>
      <w:proofErr w:type="spellEnd"/>
      <w:r w:rsidRPr="00041AC8">
        <w:rPr>
          <w:rFonts w:ascii="Courier New" w:hAnsi="Courier New" w:cs="Courier New"/>
          <w:b/>
          <w:bCs/>
          <w:color w:val="FF9900"/>
          <w:sz w:val="24"/>
          <w:szCs w:val="24"/>
          <w:lang w:val="en-US"/>
        </w:rPr>
        <w:t>(</w:t>
      </w: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strings</w:t>
      </w:r>
      <w:r w:rsidRPr="00041AC8">
        <w:rPr>
          <w:rFonts w:ascii="Courier New" w:hAnsi="Courier New" w:cs="Courier New"/>
          <w:b/>
          <w:bCs/>
          <w:color w:val="FF1493"/>
          <w:sz w:val="24"/>
          <w:szCs w:val="24"/>
          <w:lang w:val="en-US"/>
        </w:rPr>
        <w:t>[</w:t>
      </w:r>
      <w:proofErr w:type="spellStart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041AC8">
        <w:rPr>
          <w:rFonts w:ascii="Courier New" w:hAnsi="Courier New" w:cs="Courier New"/>
          <w:b/>
          <w:bCs/>
          <w:color w:val="FF1493"/>
          <w:sz w:val="24"/>
          <w:szCs w:val="24"/>
          <w:lang w:val="en-US"/>
        </w:rPr>
        <w:t>]</w:t>
      </w:r>
      <w:r w:rsidRPr="00041AC8">
        <w:rPr>
          <w:rFonts w:ascii="Courier New" w:hAnsi="Courier New" w:cs="Courier New"/>
          <w:b/>
          <w:bCs/>
          <w:color w:val="FF9900"/>
          <w:sz w:val="24"/>
          <w:szCs w:val="24"/>
          <w:lang w:val="en-US"/>
        </w:rPr>
        <w:t>)</w:t>
      </w: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;</w:t>
      </w:r>
    </w:p>
    <w:p w14:paraId="49FEAC89" w14:textId="433791E8" w:rsidR="006477CE" w:rsidRPr="00041AC8" w:rsidRDefault="006477CE" w:rsidP="00647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mid += </w:t>
      </w:r>
      <w:proofErr w:type="gramStart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matrix</w:t>
      </w:r>
      <w:r w:rsidRPr="00041AC8">
        <w:rPr>
          <w:rFonts w:ascii="Courier New" w:hAnsi="Courier New" w:cs="Courier New"/>
          <w:b/>
          <w:bCs/>
          <w:color w:val="FF9900"/>
          <w:sz w:val="24"/>
          <w:szCs w:val="24"/>
          <w:lang w:val="en-US"/>
        </w:rPr>
        <w:t>[</w:t>
      </w:r>
      <w:proofErr w:type="gramEnd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0, </w:t>
      </w:r>
      <w:proofErr w:type="spellStart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041AC8">
        <w:rPr>
          <w:rFonts w:ascii="Courier New" w:hAnsi="Courier New" w:cs="Courier New"/>
          <w:b/>
          <w:bCs/>
          <w:color w:val="FF9900"/>
          <w:sz w:val="24"/>
          <w:szCs w:val="24"/>
          <w:lang w:val="en-US"/>
        </w:rPr>
        <w:t>]</w:t>
      </w: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; </w:t>
      </w:r>
      <w:r w:rsidRPr="00041AC8">
        <w:rPr>
          <w:rFonts w:ascii="Courier New" w:hAnsi="Courier New" w:cs="Courier New"/>
          <w:b/>
          <w:bCs/>
          <w:color w:val="9400D3"/>
          <w:sz w:val="24"/>
          <w:szCs w:val="24"/>
          <w:lang w:val="en-US"/>
        </w:rPr>
        <w:t>}</w:t>
      </w:r>
    </w:p>
    <w:p w14:paraId="35A68596" w14:textId="77777777" w:rsidR="00F32BD0" w:rsidRPr="00041AC8" w:rsidRDefault="006477CE" w:rsidP="00647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  for </w:t>
      </w:r>
      <w:r w:rsidRPr="00041AC8">
        <w:rPr>
          <w:rFonts w:ascii="Courier New" w:hAnsi="Courier New" w:cs="Courier New"/>
          <w:b/>
          <w:bCs/>
          <w:color w:val="9400D3"/>
          <w:sz w:val="24"/>
          <w:szCs w:val="24"/>
          <w:lang w:val="en-US"/>
        </w:rPr>
        <w:t>(</w:t>
      </w: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int j = 1; j &lt; n; </w:t>
      </w:r>
      <w:proofErr w:type="spellStart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j++</w:t>
      </w:r>
      <w:proofErr w:type="spellEnd"/>
      <w:r w:rsidRPr="00041AC8">
        <w:rPr>
          <w:rFonts w:ascii="Courier New" w:hAnsi="Courier New" w:cs="Courier New"/>
          <w:b/>
          <w:bCs/>
          <w:color w:val="9400D3"/>
          <w:sz w:val="24"/>
          <w:szCs w:val="24"/>
          <w:lang w:val="en-US"/>
        </w:rPr>
        <w:t>)</w:t>
      </w:r>
    </w:p>
    <w:p w14:paraId="5C6A9D8A" w14:textId="7048D87F" w:rsidR="006477CE" w:rsidRPr="00041AC8" w:rsidRDefault="006477CE" w:rsidP="00F32BD0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41AC8">
        <w:rPr>
          <w:rFonts w:ascii="Courier New" w:hAnsi="Courier New" w:cs="Courier New"/>
          <w:b/>
          <w:bCs/>
          <w:color w:val="9400D3"/>
          <w:sz w:val="24"/>
          <w:szCs w:val="24"/>
          <w:lang w:val="en-US"/>
        </w:rPr>
        <w:t>{</w:t>
      </w:r>
    </w:p>
    <w:p w14:paraId="012AB039" w14:textId="77777777" w:rsidR="006477CE" w:rsidRPr="00041AC8" w:rsidRDefault="006477CE" w:rsidP="00647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inp</w:t>
      </w:r>
      <w:proofErr w:type="spellEnd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= </w:t>
      </w:r>
      <w:proofErr w:type="spellStart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Console.ReadLine</w:t>
      </w:r>
      <w:proofErr w:type="spellEnd"/>
      <w:r w:rsidRPr="00041AC8">
        <w:rPr>
          <w:rFonts w:ascii="Courier New" w:hAnsi="Courier New" w:cs="Courier New"/>
          <w:b/>
          <w:bCs/>
          <w:color w:val="FF9900"/>
          <w:sz w:val="24"/>
          <w:szCs w:val="24"/>
          <w:lang w:val="en-US"/>
        </w:rPr>
        <w:t>()</w:t>
      </w: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;</w:t>
      </w:r>
    </w:p>
    <w:p w14:paraId="5DB71C33" w14:textId="77777777" w:rsidR="006477CE" w:rsidRPr="00041AC8" w:rsidRDefault="006477CE" w:rsidP="00647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strings.Clear</w:t>
      </w:r>
      <w:proofErr w:type="spellEnd"/>
      <w:proofErr w:type="gramEnd"/>
      <w:r w:rsidRPr="00041AC8">
        <w:rPr>
          <w:rFonts w:ascii="Courier New" w:hAnsi="Courier New" w:cs="Courier New"/>
          <w:b/>
          <w:bCs/>
          <w:color w:val="FF9900"/>
          <w:sz w:val="24"/>
          <w:szCs w:val="24"/>
          <w:lang w:val="en-US"/>
        </w:rPr>
        <w:t>()</w:t>
      </w: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;</w:t>
      </w:r>
    </w:p>
    <w:p w14:paraId="54C1B1C9" w14:textId="77777777" w:rsidR="006477CE" w:rsidRPr="00041AC8" w:rsidRDefault="006477CE" w:rsidP="00647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      strings = new List&lt;string</w:t>
      </w:r>
      <w:proofErr w:type="gramStart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&gt;</w:t>
      </w:r>
      <w:r w:rsidRPr="00041AC8">
        <w:rPr>
          <w:rFonts w:ascii="Courier New" w:hAnsi="Courier New" w:cs="Courier New"/>
          <w:b/>
          <w:bCs/>
          <w:color w:val="FF9900"/>
          <w:sz w:val="24"/>
          <w:szCs w:val="24"/>
          <w:lang w:val="en-US"/>
        </w:rPr>
        <w:t>(</w:t>
      </w:r>
      <w:proofErr w:type="spellStart"/>
      <w:proofErr w:type="gramEnd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inp.Split</w:t>
      </w:r>
      <w:proofErr w:type="spellEnd"/>
      <w:r w:rsidRPr="00041AC8">
        <w:rPr>
          <w:rFonts w:ascii="Courier New" w:hAnsi="Courier New" w:cs="Courier New"/>
          <w:b/>
          <w:bCs/>
          <w:color w:val="FF1493"/>
          <w:sz w:val="24"/>
          <w:szCs w:val="24"/>
          <w:lang w:val="en-US"/>
        </w:rPr>
        <w:t>(</w:t>
      </w: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' '</w:t>
      </w:r>
      <w:r w:rsidRPr="00041AC8">
        <w:rPr>
          <w:rFonts w:ascii="Courier New" w:hAnsi="Courier New" w:cs="Courier New"/>
          <w:b/>
          <w:bCs/>
          <w:color w:val="FF1493"/>
          <w:sz w:val="24"/>
          <w:szCs w:val="24"/>
          <w:lang w:val="en-US"/>
        </w:rPr>
        <w:t>)</w:t>
      </w:r>
      <w:r w:rsidRPr="00041AC8">
        <w:rPr>
          <w:rFonts w:ascii="Courier New" w:hAnsi="Courier New" w:cs="Courier New"/>
          <w:b/>
          <w:bCs/>
          <w:color w:val="FF9900"/>
          <w:sz w:val="24"/>
          <w:szCs w:val="24"/>
          <w:lang w:val="en-US"/>
        </w:rPr>
        <w:t>)</w:t>
      </w: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;</w:t>
      </w:r>
    </w:p>
    <w:p w14:paraId="16EC0681" w14:textId="77777777" w:rsidR="00644E1C" w:rsidRPr="00041AC8" w:rsidRDefault="006477CE" w:rsidP="00647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9900"/>
          <w:sz w:val="24"/>
          <w:szCs w:val="24"/>
          <w:lang w:val="en-US"/>
        </w:rPr>
      </w:pP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      while </w:t>
      </w:r>
      <w:r w:rsidRPr="00041AC8">
        <w:rPr>
          <w:rFonts w:ascii="Courier New" w:hAnsi="Courier New" w:cs="Courier New"/>
          <w:b/>
          <w:bCs/>
          <w:color w:val="FF9900"/>
          <w:sz w:val="24"/>
          <w:szCs w:val="24"/>
          <w:lang w:val="en-US"/>
        </w:rPr>
        <w:t>(</w:t>
      </w:r>
      <w:proofErr w:type="spellStart"/>
      <w:proofErr w:type="gramStart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strings.Count</w:t>
      </w:r>
      <w:proofErr w:type="spellEnd"/>
      <w:proofErr w:type="gramEnd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&lt; n</w:t>
      </w:r>
      <w:r w:rsidRPr="00041AC8">
        <w:rPr>
          <w:rFonts w:ascii="Courier New" w:hAnsi="Courier New" w:cs="Courier New"/>
          <w:b/>
          <w:bCs/>
          <w:color w:val="FF9900"/>
          <w:sz w:val="24"/>
          <w:szCs w:val="24"/>
          <w:lang w:val="en-US"/>
        </w:rPr>
        <w:t>)</w:t>
      </w:r>
    </w:p>
    <w:p w14:paraId="75BF7610" w14:textId="4F6954EE" w:rsidR="006477CE" w:rsidRPr="00041AC8" w:rsidRDefault="006477CE" w:rsidP="00644E1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41AC8">
        <w:rPr>
          <w:rFonts w:ascii="Courier New" w:hAnsi="Courier New" w:cs="Courier New"/>
          <w:b/>
          <w:bCs/>
          <w:color w:val="FF9900"/>
          <w:sz w:val="24"/>
          <w:szCs w:val="24"/>
          <w:lang w:val="en-US"/>
        </w:rPr>
        <w:t>{</w:t>
      </w:r>
    </w:p>
    <w:p w14:paraId="4D214CC8" w14:textId="77777777" w:rsidR="006477CE" w:rsidRPr="00041AC8" w:rsidRDefault="006477CE" w:rsidP="00647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          string </w:t>
      </w:r>
      <w:proofErr w:type="spellStart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stradd</w:t>
      </w:r>
      <w:proofErr w:type="spellEnd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= </w:t>
      </w:r>
      <w:proofErr w:type="spellStart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Console.ReadLine</w:t>
      </w:r>
      <w:proofErr w:type="spellEnd"/>
      <w:r w:rsidRPr="00041AC8">
        <w:rPr>
          <w:rFonts w:ascii="Courier New" w:hAnsi="Courier New" w:cs="Courier New"/>
          <w:b/>
          <w:bCs/>
          <w:color w:val="FF1493"/>
          <w:sz w:val="24"/>
          <w:szCs w:val="24"/>
          <w:lang w:val="en-US"/>
        </w:rPr>
        <w:t>()</w:t>
      </w: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;</w:t>
      </w:r>
    </w:p>
    <w:p w14:paraId="118B6FFF" w14:textId="77777777" w:rsidR="006477CE" w:rsidRPr="00041AC8" w:rsidRDefault="006477CE" w:rsidP="00647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string</w:t>
      </w:r>
      <w:r w:rsidRPr="00041AC8">
        <w:rPr>
          <w:rFonts w:ascii="Courier New" w:hAnsi="Courier New" w:cs="Courier New"/>
          <w:b/>
          <w:bCs/>
          <w:color w:val="FF1493"/>
          <w:sz w:val="24"/>
          <w:szCs w:val="24"/>
          <w:lang w:val="en-US"/>
        </w:rPr>
        <w:t>[</w:t>
      </w:r>
      <w:proofErr w:type="gramEnd"/>
      <w:r w:rsidRPr="00041AC8">
        <w:rPr>
          <w:rFonts w:ascii="Courier New" w:hAnsi="Courier New" w:cs="Courier New"/>
          <w:b/>
          <w:bCs/>
          <w:color w:val="FF1493"/>
          <w:sz w:val="24"/>
          <w:szCs w:val="24"/>
          <w:lang w:val="en-US"/>
        </w:rPr>
        <w:t>]</w:t>
      </w: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addar</w:t>
      </w:r>
      <w:proofErr w:type="spellEnd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= </w:t>
      </w:r>
      <w:proofErr w:type="spellStart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stradd.Split</w:t>
      </w:r>
      <w:proofErr w:type="spellEnd"/>
      <w:r w:rsidRPr="00041AC8">
        <w:rPr>
          <w:rFonts w:ascii="Courier New" w:hAnsi="Courier New" w:cs="Courier New"/>
          <w:b/>
          <w:bCs/>
          <w:color w:val="FF1493"/>
          <w:sz w:val="24"/>
          <w:szCs w:val="24"/>
          <w:lang w:val="en-US"/>
        </w:rPr>
        <w:t>(</w:t>
      </w: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' '</w:t>
      </w:r>
      <w:r w:rsidRPr="00041AC8">
        <w:rPr>
          <w:rFonts w:ascii="Courier New" w:hAnsi="Courier New" w:cs="Courier New"/>
          <w:b/>
          <w:bCs/>
          <w:color w:val="FF1493"/>
          <w:sz w:val="24"/>
          <w:szCs w:val="24"/>
          <w:lang w:val="en-US"/>
        </w:rPr>
        <w:t>)</w:t>
      </w: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;</w:t>
      </w:r>
    </w:p>
    <w:p w14:paraId="16235768" w14:textId="3B3EB5A3" w:rsidR="006477CE" w:rsidRPr="00041AC8" w:rsidRDefault="006477CE" w:rsidP="00647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      foreach </w:t>
      </w:r>
      <w:r w:rsidRPr="00041AC8">
        <w:rPr>
          <w:rFonts w:ascii="Courier New" w:hAnsi="Courier New" w:cs="Courier New"/>
          <w:b/>
          <w:bCs/>
          <w:color w:val="FF1493"/>
          <w:sz w:val="24"/>
          <w:szCs w:val="24"/>
          <w:lang w:val="en-US"/>
        </w:rPr>
        <w:t>(</w:t>
      </w: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string s in </w:t>
      </w:r>
      <w:proofErr w:type="spellStart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addar</w:t>
      </w:r>
      <w:proofErr w:type="spellEnd"/>
      <w:r w:rsidRPr="00041AC8">
        <w:rPr>
          <w:rFonts w:ascii="Courier New" w:hAnsi="Courier New" w:cs="Courier New"/>
          <w:b/>
          <w:bCs/>
          <w:color w:val="FF1493"/>
          <w:sz w:val="24"/>
          <w:szCs w:val="24"/>
          <w:lang w:val="en-US"/>
        </w:rPr>
        <w:t>)</w:t>
      </w: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strings.Add</w:t>
      </w:r>
      <w:proofErr w:type="spellEnd"/>
      <w:proofErr w:type="gramEnd"/>
      <w:r w:rsidRPr="00041AC8">
        <w:rPr>
          <w:rFonts w:ascii="Courier New" w:hAnsi="Courier New" w:cs="Courier New"/>
          <w:b/>
          <w:bCs/>
          <w:color w:val="FF1493"/>
          <w:sz w:val="24"/>
          <w:szCs w:val="24"/>
          <w:lang w:val="en-US"/>
        </w:rPr>
        <w:t>(</w:t>
      </w: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</w:t>
      </w:r>
      <w:r w:rsidRPr="00041AC8">
        <w:rPr>
          <w:rFonts w:ascii="Courier New" w:hAnsi="Courier New" w:cs="Courier New"/>
          <w:b/>
          <w:bCs/>
          <w:color w:val="FF1493"/>
          <w:sz w:val="24"/>
          <w:szCs w:val="24"/>
          <w:lang w:val="en-US"/>
        </w:rPr>
        <w:t>)</w:t>
      </w: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;</w:t>
      </w:r>
      <w:r w:rsidRPr="00041AC8">
        <w:rPr>
          <w:rFonts w:ascii="Courier New" w:hAnsi="Courier New" w:cs="Courier New"/>
          <w:b/>
          <w:bCs/>
          <w:color w:val="FF9900"/>
          <w:sz w:val="24"/>
          <w:szCs w:val="24"/>
          <w:lang w:val="en-US"/>
        </w:rPr>
        <w:t>}</w:t>
      </w:r>
    </w:p>
    <w:p w14:paraId="39341A05" w14:textId="6B2A271B" w:rsidR="00FD3219" w:rsidRPr="00041AC8" w:rsidRDefault="006477CE" w:rsidP="00647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for </w:t>
      </w:r>
      <w:r w:rsidRPr="00041AC8">
        <w:rPr>
          <w:rFonts w:ascii="Courier New" w:hAnsi="Courier New" w:cs="Courier New"/>
          <w:b/>
          <w:bCs/>
          <w:color w:val="FF9900"/>
          <w:sz w:val="24"/>
          <w:szCs w:val="24"/>
          <w:lang w:val="en-US"/>
        </w:rPr>
        <w:t>(</w:t>
      </w: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int </w:t>
      </w:r>
      <w:proofErr w:type="spellStart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= 0; </w:t>
      </w:r>
      <w:proofErr w:type="spellStart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&lt; n; </w:t>
      </w:r>
      <w:proofErr w:type="spellStart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++</w:t>
      </w:r>
      <w:r w:rsidRPr="00041AC8">
        <w:rPr>
          <w:rFonts w:ascii="Courier New" w:hAnsi="Courier New" w:cs="Courier New"/>
          <w:b/>
          <w:bCs/>
          <w:color w:val="FF9900"/>
          <w:sz w:val="24"/>
          <w:szCs w:val="24"/>
          <w:lang w:val="en-US"/>
        </w:rPr>
        <w:t>)</w:t>
      </w: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041AC8">
        <w:rPr>
          <w:rFonts w:ascii="Courier New" w:hAnsi="Courier New" w:cs="Courier New"/>
          <w:b/>
          <w:bCs/>
          <w:color w:val="FF9900"/>
          <w:sz w:val="24"/>
          <w:szCs w:val="24"/>
          <w:lang w:val="en-US"/>
        </w:rPr>
        <w:t>{</w:t>
      </w:r>
    </w:p>
    <w:p w14:paraId="731ACF54" w14:textId="77777777" w:rsidR="00E94272" w:rsidRPr="00041AC8" w:rsidRDefault="006477CE" w:rsidP="00E9427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matrix</w:t>
      </w:r>
      <w:r w:rsidRPr="00041AC8">
        <w:rPr>
          <w:rFonts w:ascii="Courier New" w:hAnsi="Courier New" w:cs="Courier New"/>
          <w:b/>
          <w:bCs/>
          <w:color w:val="FF1493"/>
          <w:sz w:val="24"/>
          <w:szCs w:val="24"/>
          <w:lang w:val="en-US"/>
        </w:rPr>
        <w:t>[</w:t>
      </w:r>
      <w:proofErr w:type="gramEnd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j, </w:t>
      </w:r>
      <w:proofErr w:type="spellStart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041AC8">
        <w:rPr>
          <w:rFonts w:ascii="Courier New" w:hAnsi="Courier New" w:cs="Courier New"/>
          <w:b/>
          <w:bCs/>
          <w:color w:val="FF1493"/>
          <w:sz w:val="24"/>
          <w:szCs w:val="24"/>
          <w:lang w:val="en-US"/>
        </w:rPr>
        <w:t>]</w:t>
      </w: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= </w:t>
      </w:r>
      <w:proofErr w:type="spellStart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Convert.ToDouble</w:t>
      </w:r>
      <w:proofErr w:type="spellEnd"/>
      <w:r w:rsidRPr="00041AC8">
        <w:rPr>
          <w:rFonts w:ascii="Courier New" w:hAnsi="Courier New" w:cs="Courier New"/>
          <w:b/>
          <w:bCs/>
          <w:color w:val="FF1493"/>
          <w:sz w:val="24"/>
          <w:szCs w:val="24"/>
          <w:lang w:val="en-US"/>
        </w:rPr>
        <w:t>(</w:t>
      </w: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strings</w:t>
      </w:r>
      <w:r w:rsidRPr="00041AC8">
        <w:rPr>
          <w:rFonts w:ascii="Courier New" w:hAnsi="Courier New" w:cs="Courier New"/>
          <w:b/>
          <w:bCs/>
          <w:color w:val="9ACD32"/>
          <w:sz w:val="24"/>
          <w:szCs w:val="24"/>
          <w:lang w:val="en-US"/>
        </w:rPr>
        <w:t>[</w:t>
      </w:r>
      <w:proofErr w:type="spellStart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041AC8">
        <w:rPr>
          <w:rFonts w:ascii="Courier New" w:hAnsi="Courier New" w:cs="Courier New"/>
          <w:b/>
          <w:bCs/>
          <w:color w:val="9ACD32"/>
          <w:sz w:val="24"/>
          <w:szCs w:val="24"/>
          <w:lang w:val="en-US"/>
        </w:rPr>
        <w:t>]</w:t>
      </w:r>
      <w:r w:rsidRPr="00041AC8">
        <w:rPr>
          <w:rFonts w:ascii="Courier New" w:hAnsi="Courier New" w:cs="Courier New"/>
          <w:b/>
          <w:bCs/>
          <w:color w:val="FF1493"/>
          <w:sz w:val="24"/>
          <w:szCs w:val="24"/>
          <w:lang w:val="en-US"/>
        </w:rPr>
        <w:t>)</w:t>
      </w: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;</w:t>
      </w:r>
    </w:p>
    <w:p w14:paraId="53950850" w14:textId="77777777" w:rsidR="00644E1C" w:rsidRPr="00041AC8" w:rsidRDefault="006477CE" w:rsidP="00E9427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mid += </w:t>
      </w:r>
      <w:proofErr w:type="gramStart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matrix</w:t>
      </w:r>
      <w:r w:rsidRPr="00041AC8">
        <w:rPr>
          <w:rFonts w:ascii="Courier New" w:hAnsi="Courier New" w:cs="Courier New"/>
          <w:b/>
          <w:bCs/>
          <w:color w:val="FF1493"/>
          <w:sz w:val="24"/>
          <w:szCs w:val="24"/>
          <w:lang w:val="en-US"/>
        </w:rPr>
        <w:t>[</w:t>
      </w:r>
      <w:proofErr w:type="gramEnd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j, </w:t>
      </w:r>
      <w:proofErr w:type="spellStart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041AC8">
        <w:rPr>
          <w:rFonts w:ascii="Courier New" w:hAnsi="Courier New" w:cs="Courier New"/>
          <w:b/>
          <w:bCs/>
          <w:color w:val="FF1493"/>
          <w:sz w:val="24"/>
          <w:szCs w:val="24"/>
          <w:lang w:val="en-US"/>
        </w:rPr>
        <w:t>]</w:t>
      </w: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;</w:t>
      </w:r>
    </w:p>
    <w:p w14:paraId="64DCE022" w14:textId="7320FCF4" w:rsidR="006477CE" w:rsidRPr="00041AC8" w:rsidRDefault="006477CE" w:rsidP="00E9427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41AC8">
        <w:rPr>
          <w:rFonts w:ascii="Courier New" w:hAnsi="Courier New" w:cs="Courier New"/>
          <w:b/>
          <w:bCs/>
          <w:color w:val="FF9900"/>
          <w:sz w:val="24"/>
          <w:szCs w:val="24"/>
          <w:lang w:val="en-US"/>
        </w:rPr>
        <w:t>}</w:t>
      </w:r>
    </w:p>
    <w:p w14:paraId="088F70C4" w14:textId="505F924C" w:rsidR="006477CE" w:rsidRPr="00041AC8" w:rsidRDefault="006477CE" w:rsidP="00F32BD0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41AC8">
        <w:rPr>
          <w:rFonts w:ascii="Courier New" w:hAnsi="Courier New" w:cs="Courier New"/>
          <w:b/>
          <w:bCs/>
          <w:color w:val="9400D3"/>
          <w:sz w:val="24"/>
          <w:szCs w:val="24"/>
          <w:lang w:val="en-US"/>
        </w:rPr>
        <w:t>}</w:t>
      </w:r>
    </w:p>
    <w:p w14:paraId="01E5BEB6" w14:textId="77777777" w:rsidR="006477CE" w:rsidRPr="00041AC8" w:rsidRDefault="006477CE" w:rsidP="00647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  mid = mid / n / n;</w:t>
      </w:r>
    </w:p>
    <w:p w14:paraId="65D205BC" w14:textId="203E88C6" w:rsidR="006477CE" w:rsidRPr="00041AC8" w:rsidRDefault="006477CE" w:rsidP="00647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Console</w:t>
      </w:r>
      <w:r w:rsidRPr="00041AC8"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WriteLine</w:t>
      </w:r>
      <w:r w:rsidRPr="00041AC8">
        <w:rPr>
          <w:rFonts w:ascii="Courier New" w:hAnsi="Courier New" w:cs="Courier New"/>
          <w:b/>
          <w:bCs/>
          <w:color w:val="9400D3"/>
          <w:sz w:val="24"/>
          <w:szCs w:val="24"/>
        </w:rPr>
        <w:t>(</w:t>
      </w:r>
      <w:r w:rsidRPr="00041AC8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"Среднее значение всех элементов: " + </w:t>
      </w: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mid</w:t>
      </w:r>
      <w:r w:rsidRPr="00041AC8">
        <w:rPr>
          <w:rFonts w:ascii="Courier New" w:hAnsi="Courier New" w:cs="Courier New"/>
          <w:b/>
          <w:bCs/>
          <w:color w:val="9400D3"/>
          <w:sz w:val="24"/>
          <w:szCs w:val="24"/>
        </w:rPr>
        <w:t>)</w:t>
      </w:r>
      <w:r w:rsidRPr="00041AC8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</w:p>
    <w:p w14:paraId="4532F14A" w14:textId="77777777" w:rsidR="006477CE" w:rsidRPr="00041AC8" w:rsidRDefault="006477CE" w:rsidP="00647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41AC8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  </w:t>
      </w:r>
      <w:r w:rsidRPr="00041AC8">
        <w:rPr>
          <w:rFonts w:ascii="Courier New" w:hAnsi="Courier New" w:cs="Courier New"/>
          <w:b/>
          <w:bCs/>
          <w:color w:val="9ACD32"/>
          <w:sz w:val="24"/>
          <w:szCs w:val="24"/>
          <w:lang w:val="en-US"/>
        </w:rPr>
        <w:t>}</w:t>
      </w:r>
    </w:p>
    <w:p w14:paraId="4E5F7541" w14:textId="77777777" w:rsidR="006477CE" w:rsidRPr="00041AC8" w:rsidRDefault="006477CE" w:rsidP="00647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static void </w:t>
      </w:r>
      <w:proofErr w:type="gramStart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Main</w:t>
      </w:r>
      <w:r w:rsidRPr="00041AC8">
        <w:rPr>
          <w:rFonts w:ascii="Courier New" w:hAnsi="Courier New" w:cs="Courier New"/>
          <w:b/>
          <w:bCs/>
          <w:color w:val="9ACD32"/>
          <w:sz w:val="24"/>
          <w:szCs w:val="24"/>
          <w:lang w:val="en-US"/>
        </w:rPr>
        <w:t>(</w:t>
      </w:r>
      <w:proofErr w:type="gramEnd"/>
      <w:r w:rsidRPr="00041AC8">
        <w:rPr>
          <w:rFonts w:ascii="Courier New" w:hAnsi="Courier New" w:cs="Courier New"/>
          <w:b/>
          <w:bCs/>
          <w:color w:val="9ACD32"/>
          <w:sz w:val="24"/>
          <w:szCs w:val="24"/>
          <w:lang w:val="en-US"/>
        </w:rPr>
        <w:t>)</w:t>
      </w:r>
    </w:p>
    <w:p w14:paraId="3F22227E" w14:textId="77777777" w:rsidR="006477CE" w:rsidRPr="00041AC8" w:rsidRDefault="006477CE" w:rsidP="00647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r w:rsidRPr="00041AC8">
        <w:rPr>
          <w:rFonts w:ascii="Courier New" w:hAnsi="Courier New" w:cs="Courier New"/>
          <w:b/>
          <w:bCs/>
          <w:color w:val="9ACD32"/>
          <w:sz w:val="24"/>
          <w:szCs w:val="24"/>
          <w:lang w:val="en-US"/>
        </w:rPr>
        <w:t>{</w:t>
      </w:r>
    </w:p>
    <w:p w14:paraId="1B921A7C" w14:textId="77777777" w:rsidR="006477CE" w:rsidRPr="00041AC8" w:rsidRDefault="006477CE" w:rsidP="00647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  Func1</w:t>
      </w:r>
      <w:r w:rsidRPr="00041AC8">
        <w:rPr>
          <w:rFonts w:ascii="Courier New" w:hAnsi="Courier New" w:cs="Courier New"/>
          <w:b/>
          <w:bCs/>
          <w:color w:val="9400D3"/>
          <w:sz w:val="24"/>
          <w:szCs w:val="24"/>
          <w:lang w:val="en-US"/>
        </w:rPr>
        <w:t>()</w:t>
      </w: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;</w:t>
      </w:r>
    </w:p>
    <w:p w14:paraId="4F0ED14D" w14:textId="77777777" w:rsidR="006477CE" w:rsidRPr="00041AC8" w:rsidRDefault="006477CE" w:rsidP="00647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  Func2</w:t>
      </w:r>
      <w:r w:rsidRPr="00041AC8">
        <w:rPr>
          <w:rFonts w:ascii="Courier New" w:hAnsi="Courier New" w:cs="Courier New"/>
          <w:b/>
          <w:bCs/>
          <w:color w:val="9400D3"/>
          <w:sz w:val="24"/>
          <w:szCs w:val="24"/>
          <w:lang w:val="en-US"/>
        </w:rPr>
        <w:t>()</w:t>
      </w: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;</w:t>
      </w:r>
    </w:p>
    <w:p w14:paraId="0680510A" w14:textId="77777777" w:rsidR="006477CE" w:rsidRPr="00041AC8" w:rsidRDefault="006477CE" w:rsidP="00647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Console.WriteLine</w:t>
      </w:r>
      <w:proofErr w:type="spellEnd"/>
      <w:r w:rsidRPr="00041AC8">
        <w:rPr>
          <w:rFonts w:ascii="Courier New" w:hAnsi="Courier New" w:cs="Courier New"/>
          <w:b/>
          <w:bCs/>
          <w:color w:val="9400D3"/>
          <w:sz w:val="24"/>
          <w:szCs w:val="24"/>
          <w:lang w:val="en-US"/>
        </w:rPr>
        <w:t>(</w:t>
      </w: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"Awaiting key input..."</w:t>
      </w:r>
      <w:r w:rsidRPr="00041AC8">
        <w:rPr>
          <w:rFonts w:ascii="Courier New" w:hAnsi="Courier New" w:cs="Courier New"/>
          <w:b/>
          <w:bCs/>
          <w:color w:val="9400D3"/>
          <w:sz w:val="24"/>
          <w:szCs w:val="24"/>
          <w:lang w:val="en-US"/>
        </w:rPr>
        <w:t>)</w:t>
      </w: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;</w:t>
      </w:r>
    </w:p>
    <w:p w14:paraId="03B1ACDA" w14:textId="77777777" w:rsidR="006477CE" w:rsidRPr="00041AC8" w:rsidRDefault="006477CE" w:rsidP="00647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Console.ReadKey</w:t>
      </w:r>
      <w:proofErr w:type="spellEnd"/>
      <w:r w:rsidRPr="00041AC8">
        <w:rPr>
          <w:rFonts w:ascii="Courier New" w:hAnsi="Courier New" w:cs="Courier New"/>
          <w:b/>
          <w:bCs/>
          <w:color w:val="9400D3"/>
          <w:sz w:val="24"/>
          <w:szCs w:val="24"/>
          <w:lang w:val="en-US"/>
        </w:rPr>
        <w:t>()</w:t>
      </w: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;</w:t>
      </w:r>
    </w:p>
    <w:p w14:paraId="5240CDDC" w14:textId="77777777" w:rsidR="006477CE" w:rsidRPr="00041AC8" w:rsidRDefault="006477CE" w:rsidP="00647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r w:rsidRPr="00041AC8">
        <w:rPr>
          <w:rFonts w:ascii="Courier New" w:hAnsi="Courier New" w:cs="Courier New"/>
          <w:b/>
          <w:bCs/>
          <w:color w:val="9ACD32"/>
          <w:sz w:val="24"/>
          <w:szCs w:val="24"/>
          <w:lang w:val="en-US"/>
        </w:rPr>
        <w:t>}</w:t>
      </w:r>
    </w:p>
    <w:p w14:paraId="1B264046" w14:textId="77777777" w:rsidR="006477CE" w:rsidRPr="00041AC8" w:rsidRDefault="006477CE" w:rsidP="00647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41AC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r w:rsidRPr="00041AC8">
        <w:rPr>
          <w:rFonts w:ascii="Courier New" w:hAnsi="Courier New" w:cs="Courier New"/>
          <w:b/>
          <w:bCs/>
          <w:color w:val="FF1493"/>
          <w:sz w:val="24"/>
          <w:szCs w:val="24"/>
          <w:lang w:val="en-US"/>
        </w:rPr>
        <w:t>}</w:t>
      </w:r>
    </w:p>
    <w:p w14:paraId="2269F8F1" w14:textId="257C7E9F" w:rsidR="00770FCD" w:rsidRPr="00041AC8" w:rsidRDefault="006477CE" w:rsidP="006477CE">
      <w:pPr>
        <w:rPr>
          <w:rFonts w:ascii="Courier New" w:hAnsi="Courier New" w:cs="Courier New"/>
          <w:b/>
          <w:bCs/>
          <w:sz w:val="24"/>
          <w:szCs w:val="24"/>
        </w:rPr>
      </w:pPr>
      <w:r w:rsidRPr="00041AC8">
        <w:rPr>
          <w:rFonts w:ascii="Courier New" w:hAnsi="Courier New" w:cs="Courier New"/>
          <w:b/>
          <w:bCs/>
          <w:color w:val="FF9900"/>
          <w:sz w:val="24"/>
          <w:szCs w:val="24"/>
          <w:lang w:val="en-US"/>
        </w:rPr>
        <w:t>}</w:t>
      </w:r>
    </w:p>
    <w:p w14:paraId="568003ED" w14:textId="77777777" w:rsidR="00DC6F60" w:rsidRDefault="00683C2C" w:rsidP="00F853F9">
      <w:pPr>
        <w:pStyle w:val="NoSpacing"/>
        <w:ind w:firstLine="708"/>
        <w:rPr>
          <w:b/>
          <w:bCs/>
          <w:sz w:val="28"/>
          <w:szCs w:val="28"/>
        </w:rPr>
      </w:pPr>
      <w:r w:rsidRPr="00683C2C">
        <w:rPr>
          <w:b/>
          <w:bCs/>
          <w:sz w:val="28"/>
          <w:szCs w:val="28"/>
        </w:rPr>
        <w:t>Описание функций.</w:t>
      </w:r>
    </w:p>
    <w:p w14:paraId="082374CA" w14:textId="77777777" w:rsidR="009568D1" w:rsidRDefault="009568D1" w:rsidP="00F853F9">
      <w:pPr>
        <w:pStyle w:val="NoSpacing"/>
        <w:ind w:firstLine="708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2"/>
        <w:gridCol w:w="4602"/>
      </w:tblGrid>
      <w:tr w:rsidR="009568D1" w14:paraId="4D7163E2" w14:textId="77777777" w:rsidTr="009568D1">
        <w:tc>
          <w:tcPr>
            <w:tcW w:w="4602" w:type="dxa"/>
          </w:tcPr>
          <w:p w14:paraId="53442D1E" w14:textId="77777777" w:rsidR="009568D1" w:rsidRDefault="009568D1" w:rsidP="00F61E3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функции</w:t>
            </w:r>
          </w:p>
        </w:tc>
        <w:tc>
          <w:tcPr>
            <w:tcW w:w="4602" w:type="dxa"/>
          </w:tcPr>
          <w:p w14:paraId="7983B987" w14:textId="77777777" w:rsidR="009568D1" w:rsidRDefault="009568D1" w:rsidP="00F61E3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 что отвечает</w:t>
            </w:r>
          </w:p>
        </w:tc>
      </w:tr>
      <w:tr w:rsidR="009568D1" w14:paraId="2D5FC728" w14:textId="77777777" w:rsidTr="009568D1">
        <w:tc>
          <w:tcPr>
            <w:tcW w:w="4602" w:type="dxa"/>
          </w:tcPr>
          <w:p w14:paraId="1211A80D" w14:textId="79987802" w:rsidR="009568D1" w:rsidRPr="00146970" w:rsidRDefault="00EF79AC" w:rsidP="00F61E38">
            <w:pPr>
              <w:pStyle w:val="NoSpacing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Func1</w:t>
            </w:r>
          </w:p>
        </w:tc>
        <w:tc>
          <w:tcPr>
            <w:tcW w:w="4602" w:type="dxa"/>
          </w:tcPr>
          <w:p w14:paraId="4A68B11F" w14:textId="6C39FEEE" w:rsidR="009568D1" w:rsidRDefault="00EF79AC" w:rsidP="00F61E3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функции 1 (ввод массива и вывод изменённого, где отрицательные элементы заменены на 3)</w:t>
            </w:r>
          </w:p>
        </w:tc>
      </w:tr>
      <w:tr w:rsidR="00741F6A" w14:paraId="6A5511AD" w14:textId="77777777" w:rsidTr="009568D1">
        <w:tc>
          <w:tcPr>
            <w:tcW w:w="4602" w:type="dxa"/>
          </w:tcPr>
          <w:p w14:paraId="256E0BD3" w14:textId="78EC4FB0" w:rsidR="00741F6A" w:rsidRDefault="00741F6A" w:rsidP="00F61E38">
            <w:pPr>
              <w:pStyle w:val="NoSpacing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Func2</w:t>
            </w:r>
          </w:p>
        </w:tc>
        <w:tc>
          <w:tcPr>
            <w:tcW w:w="4602" w:type="dxa"/>
          </w:tcPr>
          <w:p w14:paraId="09C8759F" w14:textId="36406095" w:rsidR="00741F6A" w:rsidRPr="00741F6A" w:rsidRDefault="00741F6A" w:rsidP="00F61E3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Работа функции 2 (ввод матрицы </w:t>
            </w:r>
            <w:r>
              <w:rPr>
                <w:sz w:val="24"/>
                <w:szCs w:val="24"/>
                <w:lang w:val="en-US"/>
              </w:rPr>
              <w:t>n</w:t>
            </w:r>
            <w:r w:rsidRPr="00741F6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x</w:t>
            </w:r>
            <w:r w:rsidRPr="00741F6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n</w:t>
            </w:r>
            <w:r w:rsidRPr="00741F6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</w:t>
            </w:r>
            <w:r w:rsidR="00E153CC">
              <w:rPr>
                <w:sz w:val="24"/>
                <w:szCs w:val="24"/>
              </w:rPr>
              <w:t xml:space="preserve">вывод среднего арифметического значения всех её </w:t>
            </w:r>
            <w:r w:rsidR="00A72517">
              <w:rPr>
                <w:sz w:val="24"/>
                <w:szCs w:val="24"/>
              </w:rPr>
              <w:t>элементов</w:t>
            </w:r>
            <w:r w:rsidR="00E153CC">
              <w:rPr>
                <w:sz w:val="24"/>
                <w:szCs w:val="24"/>
              </w:rPr>
              <w:t>)</w:t>
            </w:r>
          </w:p>
        </w:tc>
      </w:tr>
      <w:tr w:rsidR="003F0FD7" w:rsidRPr="003F0FD7" w14:paraId="5C6E6459" w14:textId="77777777" w:rsidTr="009568D1">
        <w:tc>
          <w:tcPr>
            <w:tcW w:w="4602" w:type="dxa"/>
          </w:tcPr>
          <w:p w14:paraId="04EA146D" w14:textId="2487B228" w:rsidR="003F0FD7" w:rsidRDefault="003F0FD7" w:rsidP="00F61E38">
            <w:pPr>
              <w:pStyle w:val="NoSpacing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Main</w:t>
            </w:r>
          </w:p>
        </w:tc>
        <w:tc>
          <w:tcPr>
            <w:tcW w:w="4602" w:type="dxa"/>
          </w:tcPr>
          <w:p w14:paraId="231E4CA0" w14:textId="72176419" w:rsidR="003F0FD7" w:rsidRPr="003F0FD7" w:rsidRDefault="003F0FD7" w:rsidP="00F61E3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Вызов</w:t>
            </w:r>
            <w:r w:rsidRPr="003F0F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функций</w:t>
            </w:r>
            <w:r w:rsidRPr="003F0F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Func</w:t>
            </w:r>
            <w:r w:rsidRPr="003F0FD7">
              <w:rPr>
                <w:sz w:val="24"/>
                <w:szCs w:val="24"/>
              </w:rPr>
              <w:t xml:space="preserve">1, </w:t>
            </w:r>
            <w:r>
              <w:rPr>
                <w:sz w:val="24"/>
                <w:szCs w:val="24"/>
                <w:lang w:val="en-US"/>
              </w:rPr>
              <w:t>Func</w:t>
            </w:r>
            <w:r w:rsidRPr="003F0FD7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4E681BA7" w14:textId="77777777" w:rsidR="00CA1E60" w:rsidRPr="003F0FD7" w:rsidRDefault="009568D1" w:rsidP="00F61E38">
      <w:pPr>
        <w:pStyle w:val="NoSpacing"/>
        <w:rPr>
          <w:sz w:val="24"/>
          <w:szCs w:val="24"/>
        </w:rPr>
      </w:pPr>
      <w:r w:rsidRPr="003F0FD7">
        <w:rPr>
          <w:sz w:val="24"/>
          <w:szCs w:val="24"/>
        </w:rPr>
        <w:t xml:space="preserve"> </w:t>
      </w:r>
    </w:p>
    <w:p w14:paraId="0AF9B282" w14:textId="77777777" w:rsidR="00770FCD" w:rsidRPr="003F0FD7" w:rsidRDefault="00770FCD">
      <w:pPr>
        <w:rPr>
          <w:b/>
          <w:bCs/>
          <w:sz w:val="28"/>
          <w:szCs w:val="28"/>
        </w:rPr>
      </w:pPr>
      <w:r w:rsidRPr="003F0FD7">
        <w:rPr>
          <w:b/>
          <w:bCs/>
          <w:sz w:val="28"/>
          <w:szCs w:val="28"/>
        </w:rPr>
        <w:br w:type="page"/>
      </w:r>
    </w:p>
    <w:p w14:paraId="70E5D0A9" w14:textId="77777777" w:rsidR="00405220" w:rsidRDefault="00CD51D7" w:rsidP="00405220">
      <w:pPr>
        <w:pStyle w:val="NoSpacing"/>
        <w:ind w:firstLine="708"/>
        <w:rPr>
          <w:b/>
          <w:bCs/>
          <w:sz w:val="28"/>
          <w:szCs w:val="28"/>
        </w:rPr>
      </w:pPr>
      <w:r w:rsidRPr="00CD51D7">
        <w:rPr>
          <w:b/>
          <w:bCs/>
          <w:sz w:val="28"/>
          <w:szCs w:val="28"/>
        </w:rPr>
        <w:lastRenderedPageBreak/>
        <w:t>Результаты работы программы.</w:t>
      </w:r>
    </w:p>
    <w:p w14:paraId="7C400FB0" w14:textId="77777777" w:rsidR="00F36333" w:rsidRPr="00F36333" w:rsidRDefault="00F36333" w:rsidP="00F36333">
      <w:pPr>
        <w:pStyle w:val="NoSpacing"/>
        <w:rPr>
          <w:rFonts w:ascii="Courier New" w:hAnsi="Courier New" w:cs="Courier New"/>
          <w:sz w:val="24"/>
          <w:szCs w:val="24"/>
        </w:rPr>
      </w:pPr>
      <w:r w:rsidRPr="00F36333">
        <w:rPr>
          <w:rFonts w:ascii="Courier New" w:hAnsi="Courier New" w:cs="Courier New"/>
          <w:sz w:val="24"/>
          <w:szCs w:val="24"/>
        </w:rPr>
        <w:t>Введите элементы массива через пробел:</w:t>
      </w:r>
    </w:p>
    <w:p w14:paraId="40A6D593" w14:textId="77777777" w:rsidR="00F36333" w:rsidRPr="00F36333" w:rsidRDefault="00F36333" w:rsidP="00F36333">
      <w:pPr>
        <w:pStyle w:val="NoSpacing"/>
        <w:rPr>
          <w:rFonts w:ascii="Courier New" w:hAnsi="Courier New" w:cs="Courier New"/>
          <w:sz w:val="24"/>
          <w:szCs w:val="24"/>
        </w:rPr>
      </w:pPr>
      <w:r w:rsidRPr="00F36333">
        <w:rPr>
          <w:rFonts w:ascii="Courier New" w:hAnsi="Courier New" w:cs="Courier New"/>
          <w:sz w:val="24"/>
          <w:szCs w:val="24"/>
        </w:rPr>
        <w:t>-8 0 0.3 -123.5 -23 45 789 13575.4534 321 -56</w:t>
      </w:r>
    </w:p>
    <w:p w14:paraId="5B5C4995" w14:textId="77777777" w:rsidR="00F36333" w:rsidRPr="00F36333" w:rsidRDefault="00F36333" w:rsidP="00F36333">
      <w:pPr>
        <w:pStyle w:val="NoSpacing"/>
        <w:rPr>
          <w:rFonts w:ascii="Courier New" w:hAnsi="Courier New" w:cs="Courier New"/>
          <w:sz w:val="24"/>
          <w:szCs w:val="24"/>
        </w:rPr>
      </w:pPr>
      <w:r w:rsidRPr="00F36333">
        <w:rPr>
          <w:rFonts w:ascii="Courier New" w:hAnsi="Courier New" w:cs="Courier New"/>
          <w:sz w:val="24"/>
          <w:szCs w:val="24"/>
        </w:rPr>
        <w:t>Измененный массив:</w:t>
      </w:r>
    </w:p>
    <w:p w14:paraId="7E7FC985" w14:textId="77777777" w:rsidR="00F36333" w:rsidRPr="00F36333" w:rsidRDefault="00F36333" w:rsidP="00F36333">
      <w:pPr>
        <w:pStyle w:val="NoSpacing"/>
        <w:rPr>
          <w:rFonts w:ascii="Courier New" w:hAnsi="Courier New" w:cs="Courier New"/>
          <w:sz w:val="24"/>
          <w:szCs w:val="24"/>
        </w:rPr>
      </w:pPr>
      <w:r w:rsidRPr="00F36333">
        <w:rPr>
          <w:rFonts w:ascii="Courier New" w:hAnsi="Courier New" w:cs="Courier New"/>
          <w:sz w:val="24"/>
          <w:szCs w:val="24"/>
        </w:rPr>
        <w:t>3 0 0.3 3 3 45 789 13575.4534 321 3</w:t>
      </w:r>
    </w:p>
    <w:p w14:paraId="0762DED8" w14:textId="77777777" w:rsidR="00F36333" w:rsidRPr="00F36333" w:rsidRDefault="00F36333" w:rsidP="00F36333">
      <w:pPr>
        <w:pStyle w:val="NoSpacing"/>
        <w:rPr>
          <w:rFonts w:ascii="Courier New" w:hAnsi="Courier New" w:cs="Courier New"/>
          <w:sz w:val="24"/>
          <w:szCs w:val="24"/>
        </w:rPr>
      </w:pPr>
      <w:r w:rsidRPr="00F36333">
        <w:rPr>
          <w:rFonts w:ascii="Courier New" w:hAnsi="Courier New" w:cs="Courier New"/>
          <w:sz w:val="24"/>
          <w:szCs w:val="24"/>
        </w:rPr>
        <w:t>Введите квадратную матрицу:</w:t>
      </w:r>
    </w:p>
    <w:p w14:paraId="770BAAC1" w14:textId="77777777" w:rsidR="00F36333" w:rsidRPr="00F36333" w:rsidRDefault="00F36333" w:rsidP="00F36333">
      <w:pPr>
        <w:pStyle w:val="NoSpacing"/>
        <w:rPr>
          <w:rFonts w:ascii="Courier New" w:hAnsi="Courier New" w:cs="Courier New"/>
          <w:sz w:val="24"/>
          <w:szCs w:val="24"/>
        </w:rPr>
      </w:pPr>
      <w:r w:rsidRPr="00F36333">
        <w:rPr>
          <w:rFonts w:ascii="Courier New" w:hAnsi="Courier New" w:cs="Courier New"/>
          <w:sz w:val="24"/>
          <w:szCs w:val="24"/>
        </w:rPr>
        <w:t>0 854 756 0.46</w:t>
      </w:r>
    </w:p>
    <w:p w14:paraId="15A2A75A" w14:textId="77777777" w:rsidR="00F36333" w:rsidRPr="00F36333" w:rsidRDefault="00F36333" w:rsidP="00F36333">
      <w:pPr>
        <w:pStyle w:val="NoSpacing"/>
        <w:rPr>
          <w:rFonts w:ascii="Courier New" w:hAnsi="Courier New" w:cs="Courier New"/>
          <w:sz w:val="24"/>
          <w:szCs w:val="24"/>
        </w:rPr>
      </w:pPr>
      <w:r w:rsidRPr="00F36333">
        <w:rPr>
          <w:rFonts w:ascii="Courier New" w:hAnsi="Courier New" w:cs="Courier New"/>
          <w:sz w:val="24"/>
          <w:szCs w:val="24"/>
        </w:rPr>
        <w:t>132 435 -65 0.76</w:t>
      </w:r>
    </w:p>
    <w:p w14:paraId="1BFAD747" w14:textId="77777777" w:rsidR="00F36333" w:rsidRPr="00F36333" w:rsidRDefault="00F36333" w:rsidP="00F36333">
      <w:pPr>
        <w:pStyle w:val="NoSpacing"/>
        <w:rPr>
          <w:rFonts w:ascii="Courier New" w:hAnsi="Courier New" w:cs="Courier New"/>
          <w:sz w:val="24"/>
          <w:szCs w:val="24"/>
        </w:rPr>
      </w:pPr>
      <w:r w:rsidRPr="00F36333">
        <w:rPr>
          <w:rFonts w:ascii="Courier New" w:hAnsi="Courier New" w:cs="Courier New"/>
          <w:sz w:val="24"/>
          <w:szCs w:val="24"/>
        </w:rPr>
        <w:t>312 -54 34 0.46</w:t>
      </w:r>
    </w:p>
    <w:p w14:paraId="01217F63" w14:textId="77777777" w:rsidR="00F36333" w:rsidRPr="00F36333" w:rsidRDefault="00F36333" w:rsidP="00F36333">
      <w:pPr>
        <w:pStyle w:val="NoSpacing"/>
        <w:rPr>
          <w:rFonts w:ascii="Courier New" w:hAnsi="Courier New" w:cs="Courier New"/>
          <w:sz w:val="24"/>
          <w:szCs w:val="24"/>
        </w:rPr>
      </w:pPr>
      <w:r w:rsidRPr="00F36333">
        <w:rPr>
          <w:rFonts w:ascii="Courier New" w:hAnsi="Courier New" w:cs="Courier New"/>
          <w:sz w:val="24"/>
          <w:szCs w:val="24"/>
        </w:rPr>
        <w:t>-432 -0.34 45 -6.6</w:t>
      </w:r>
    </w:p>
    <w:p w14:paraId="7D209C1A" w14:textId="77777777" w:rsidR="00F36333" w:rsidRPr="00F36333" w:rsidRDefault="00F36333" w:rsidP="00F36333">
      <w:pPr>
        <w:pStyle w:val="NoSpacing"/>
        <w:rPr>
          <w:rFonts w:ascii="Courier New" w:hAnsi="Courier New" w:cs="Courier New"/>
          <w:sz w:val="24"/>
          <w:szCs w:val="24"/>
        </w:rPr>
      </w:pPr>
      <w:r w:rsidRPr="00F36333">
        <w:rPr>
          <w:rFonts w:ascii="Courier New" w:hAnsi="Courier New" w:cs="Courier New"/>
          <w:sz w:val="24"/>
          <w:szCs w:val="24"/>
        </w:rPr>
        <w:t>Среднее значение всех элементов: 125.73375</w:t>
      </w:r>
    </w:p>
    <w:p w14:paraId="798B6928" w14:textId="671198EA" w:rsidR="00C8325C" w:rsidRPr="00F36333" w:rsidRDefault="00F36333" w:rsidP="00F36333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F36333">
        <w:rPr>
          <w:rFonts w:ascii="Courier New" w:hAnsi="Courier New" w:cs="Courier New"/>
          <w:sz w:val="24"/>
          <w:szCs w:val="24"/>
        </w:rPr>
        <w:t>Awaiting</w:t>
      </w:r>
      <w:proofErr w:type="spellEnd"/>
      <w:r w:rsidRPr="00F3633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36333">
        <w:rPr>
          <w:rFonts w:ascii="Courier New" w:hAnsi="Courier New" w:cs="Courier New"/>
          <w:sz w:val="24"/>
          <w:szCs w:val="24"/>
        </w:rPr>
        <w:t>key</w:t>
      </w:r>
      <w:proofErr w:type="spellEnd"/>
      <w:r w:rsidRPr="00F3633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36333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F36333">
        <w:rPr>
          <w:rFonts w:ascii="Courier New" w:hAnsi="Courier New" w:cs="Courier New"/>
          <w:sz w:val="24"/>
          <w:szCs w:val="24"/>
        </w:rPr>
        <w:t>...</w:t>
      </w:r>
    </w:p>
    <w:sectPr w:rsidR="00C8325C" w:rsidRPr="00F36333" w:rsidSect="00BB6346">
      <w:footerReference w:type="default" r:id="rId8"/>
      <w:pgSz w:w="11906" w:h="16838"/>
      <w:pgMar w:top="1134" w:right="991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C67F6" w14:textId="77777777" w:rsidR="00BB6346" w:rsidRDefault="00BB6346" w:rsidP="00343239">
      <w:pPr>
        <w:spacing w:after="0" w:line="240" w:lineRule="auto"/>
      </w:pPr>
      <w:r>
        <w:separator/>
      </w:r>
    </w:p>
  </w:endnote>
  <w:endnote w:type="continuationSeparator" w:id="0">
    <w:p w14:paraId="4193EB18" w14:textId="77777777" w:rsidR="00BB6346" w:rsidRDefault="00BB6346" w:rsidP="00343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8502356"/>
      <w:docPartObj>
        <w:docPartGallery w:val="Page Numbers (Bottom of Page)"/>
        <w:docPartUnique/>
      </w:docPartObj>
    </w:sdtPr>
    <w:sdtContent>
      <w:p w14:paraId="325C5BB6" w14:textId="77777777" w:rsidR="0018165F" w:rsidRDefault="0018165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372AD6" w14:textId="77777777" w:rsidR="004058A5" w:rsidRDefault="004058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CEB8D" w14:textId="77777777" w:rsidR="00BB6346" w:rsidRDefault="00BB6346" w:rsidP="00343239">
      <w:pPr>
        <w:spacing w:after="0" w:line="240" w:lineRule="auto"/>
      </w:pPr>
      <w:r>
        <w:separator/>
      </w:r>
    </w:p>
  </w:footnote>
  <w:footnote w:type="continuationSeparator" w:id="0">
    <w:p w14:paraId="738D3619" w14:textId="77777777" w:rsidR="00BB6346" w:rsidRDefault="00BB6346" w:rsidP="003432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E7A45"/>
    <w:multiLevelType w:val="hybridMultilevel"/>
    <w:tmpl w:val="10060FBC"/>
    <w:lvl w:ilvl="0" w:tplc="0419000F">
      <w:start w:val="1"/>
      <w:numFmt w:val="decimal"/>
      <w:lvlText w:val="%1."/>
      <w:lvlJc w:val="left"/>
      <w:pPr>
        <w:ind w:left="1014" w:hanging="360"/>
      </w:pPr>
    </w:lvl>
    <w:lvl w:ilvl="1" w:tplc="04190019" w:tentative="1">
      <w:start w:val="1"/>
      <w:numFmt w:val="lowerLetter"/>
      <w:lvlText w:val="%2."/>
      <w:lvlJc w:val="left"/>
      <w:pPr>
        <w:ind w:left="1734" w:hanging="360"/>
      </w:pPr>
    </w:lvl>
    <w:lvl w:ilvl="2" w:tplc="0419001B" w:tentative="1">
      <w:start w:val="1"/>
      <w:numFmt w:val="lowerRoman"/>
      <w:lvlText w:val="%3."/>
      <w:lvlJc w:val="right"/>
      <w:pPr>
        <w:ind w:left="2454" w:hanging="180"/>
      </w:pPr>
    </w:lvl>
    <w:lvl w:ilvl="3" w:tplc="0419000F" w:tentative="1">
      <w:start w:val="1"/>
      <w:numFmt w:val="decimal"/>
      <w:lvlText w:val="%4."/>
      <w:lvlJc w:val="left"/>
      <w:pPr>
        <w:ind w:left="3174" w:hanging="360"/>
      </w:pPr>
    </w:lvl>
    <w:lvl w:ilvl="4" w:tplc="04190019" w:tentative="1">
      <w:start w:val="1"/>
      <w:numFmt w:val="lowerLetter"/>
      <w:lvlText w:val="%5."/>
      <w:lvlJc w:val="left"/>
      <w:pPr>
        <w:ind w:left="3894" w:hanging="360"/>
      </w:pPr>
    </w:lvl>
    <w:lvl w:ilvl="5" w:tplc="0419001B" w:tentative="1">
      <w:start w:val="1"/>
      <w:numFmt w:val="lowerRoman"/>
      <w:lvlText w:val="%6."/>
      <w:lvlJc w:val="right"/>
      <w:pPr>
        <w:ind w:left="4614" w:hanging="180"/>
      </w:pPr>
    </w:lvl>
    <w:lvl w:ilvl="6" w:tplc="0419000F" w:tentative="1">
      <w:start w:val="1"/>
      <w:numFmt w:val="decimal"/>
      <w:lvlText w:val="%7."/>
      <w:lvlJc w:val="left"/>
      <w:pPr>
        <w:ind w:left="5334" w:hanging="360"/>
      </w:pPr>
    </w:lvl>
    <w:lvl w:ilvl="7" w:tplc="04190019" w:tentative="1">
      <w:start w:val="1"/>
      <w:numFmt w:val="lowerLetter"/>
      <w:lvlText w:val="%8."/>
      <w:lvlJc w:val="left"/>
      <w:pPr>
        <w:ind w:left="6054" w:hanging="360"/>
      </w:pPr>
    </w:lvl>
    <w:lvl w:ilvl="8" w:tplc="041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1" w15:restartNumberingAfterBreak="0">
    <w:nsid w:val="100832DD"/>
    <w:multiLevelType w:val="hybridMultilevel"/>
    <w:tmpl w:val="FCF4BB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B04FE"/>
    <w:multiLevelType w:val="hybridMultilevel"/>
    <w:tmpl w:val="7E0890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36615"/>
    <w:multiLevelType w:val="hybridMultilevel"/>
    <w:tmpl w:val="F91AEF30"/>
    <w:lvl w:ilvl="0" w:tplc="0419000F">
      <w:start w:val="1"/>
      <w:numFmt w:val="decimal"/>
      <w:lvlText w:val="%1."/>
      <w:lvlJc w:val="left"/>
      <w:pPr>
        <w:ind w:left="1014" w:hanging="360"/>
      </w:pPr>
    </w:lvl>
    <w:lvl w:ilvl="1" w:tplc="04190019" w:tentative="1">
      <w:start w:val="1"/>
      <w:numFmt w:val="lowerLetter"/>
      <w:lvlText w:val="%2."/>
      <w:lvlJc w:val="left"/>
      <w:pPr>
        <w:ind w:left="1734" w:hanging="360"/>
      </w:pPr>
    </w:lvl>
    <w:lvl w:ilvl="2" w:tplc="0419001B" w:tentative="1">
      <w:start w:val="1"/>
      <w:numFmt w:val="lowerRoman"/>
      <w:lvlText w:val="%3."/>
      <w:lvlJc w:val="right"/>
      <w:pPr>
        <w:ind w:left="2454" w:hanging="180"/>
      </w:pPr>
    </w:lvl>
    <w:lvl w:ilvl="3" w:tplc="0419000F" w:tentative="1">
      <w:start w:val="1"/>
      <w:numFmt w:val="decimal"/>
      <w:lvlText w:val="%4."/>
      <w:lvlJc w:val="left"/>
      <w:pPr>
        <w:ind w:left="3174" w:hanging="360"/>
      </w:pPr>
    </w:lvl>
    <w:lvl w:ilvl="4" w:tplc="04190019" w:tentative="1">
      <w:start w:val="1"/>
      <w:numFmt w:val="lowerLetter"/>
      <w:lvlText w:val="%5."/>
      <w:lvlJc w:val="left"/>
      <w:pPr>
        <w:ind w:left="3894" w:hanging="360"/>
      </w:pPr>
    </w:lvl>
    <w:lvl w:ilvl="5" w:tplc="0419001B" w:tentative="1">
      <w:start w:val="1"/>
      <w:numFmt w:val="lowerRoman"/>
      <w:lvlText w:val="%6."/>
      <w:lvlJc w:val="right"/>
      <w:pPr>
        <w:ind w:left="4614" w:hanging="180"/>
      </w:pPr>
    </w:lvl>
    <w:lvl w:ilvl="6" w:tplc="0419000F" w:tentative="1">
      <w:start w:val="1"/>
      <w:numFmt w:val="decimal"/>
      <w:lvlText w:val="%7."/>
      <w:lvlJc w:val="left"/>
      <w:pPr>
        <w:ind w:left="5334" w:hanging="360"/>
      </w:pPr>
    </w:lvl>
    <w:lvl w:ilvl="7" w:tplc="04190019" w:tentative="1">
      <w:start w:val="1"/>
      <w:numFmt w:val="lowerLetter"/>
      <w:lvlText w:val="%8."/>
      <w:lvlJc w:val="left"/>
      <w:pPr>
        <w:ind w:left="6054" w:hanging="360"/>
      </w:pPr>
    </w:lvl>
    <w:lvl w:ilvl="8" w:tplc="041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4" w15:restartNumberingAfterBreak="0">
    <w:nsid w:val="439D192B"/>
    <w:multiLevelType w:val="hybridMultilevel"/>
    <w:tmpl w:val="7110D7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662020"/>
    <w:multiLevelType w:val="hybridMultilevel"/>
    <w:tmpl w:val="37E22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9A53EF"/>
    <w:multiLevelType w:val="hybridMultilevel"/>
    <w:tmpl w:val="9FAE75C4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7" w15:restartNumberingAfterBreak="0">
    <w:nsid w:val="53EF4FDE"/>
    <w:multiLevelType w:val="hybridMultilevel"/>
    <w:tmpl w:val="959AD648"/>
    <w:lvl w:ilvl="0" w:tplc="04190001">
      <w:start w:val="1"/>
      <w:numFmt w:val="bullet"/>
      <w:lvlText w:val=""/>
      <w:lvlJc w:val="left"/>
      <w:pPr>
        <w:ind w:left="-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8" w15:restartNumberingAfterBreak="0">
    <w:nsid w:val="5F0E6E4E"/>
    <w:multiLevelType w:val="hybridMultilevel"/>
    <w:tmpl w:val="C89A69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D1617EE"/>
    <w:multiLevelType w:val="hybridMultilevel"/>
    <w:tmpl w:val="9618964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41387640">
    <w:abstractNumId w:val="4"/>
  </w:num>
  <w:num w:numId="2" w16cid:durableId="380133138">
    <w:abstractNumId w:val="8"/>
  </w:num>
  <w:num w:numId="3" w16cid:durableId="490949031">
    <w:abstractNumId w:val="9"/>
  </w:num>
  <w:num w:numId="4" w16cid:durableId="80029070">
    <w:abstractNumId w:val="6"/>
  </w:num>
  <w:num w:numId="5" w16cid:durableId="400560005">
    <w:abstractNumId w:val="2"/>
  </w:num>
  <w:num w:numId="6" w16cid:durableId="583105986">
    <w:abstractNumId w:val="3"/>
  </w:num>
  <w:num w:numId="7" w16cid:durableId="342786042">
    <w:abstractNumId w:val="0"/>
  </w:num>
  <w:num w:numId="8" w16cid:durableId="102657792">
    <w:abstractNumId w:val="1"/>
  </w:num>
  <w:num w:numId="9" w16cid:durableId="2129470704">
    <w:abstractNumId w:val="7"/>
  </w:num>
  <w:num w:numId="10" w16cid:durableId="18441245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634"/>
    <w:rsid w:val="00003FA1"/>
    <w:rsid w:val="0000450A"/>
    <w:rsid w:val="00006242"/>
    <w:rsid w:val="000161CA"/>
    <w:rsid w:val="000325C7"/>
    <w:rsid w:val="000334F7"/>
    <w:rsid w:val="00041AC8"/>
    <w:rsid w:val="00041C2A"/>
    <w:rsid w:val="00042C4C"/>
    <w:rsid w:val="0004742E"/>
    <w:rsid w:val="00063AC7"/>
    <w:rsid w:val="0006778C"/>
    <w:rsid w:val="0007312D"/>
    <w:rsid w:val="00075039"/>
    <w:rsid w:val="000802CE"/>
    <w:rsid w:val="00082339"/>
    <w:rsid w:val="00084B72"/>
    <w:rsid w:val="00085A56"/>
    <w:rsid w:val="000867DD"/>
    <w:rsid w:val="00093AD1"/>
    <w:rsid w:val="000942AD"/>
    <w:rsid w:val="000A760F"/>
    <w:rsid w:val="000B40B9"/>
    <w:rsid w:val="000B602F"/>
    <w:rsid w:val="000C4641"/>
    <w:rsid w:val="000C4EF1"/>
    <w:rsid w:val="000C4F81"/>
    <w:rsid w:val="000D08F5"/>
    <w:rsid w:val="000D3658"/>
    <w:rsid w:val="000E0452"/>
    <w:rsid w:val="000E3D8B"/>
    <w:rsid w:val="000E40C7"/>
    <w:rsid w:val="000E70BD"/>
    <w:rsid w:val="000E75FC"/>
    <w:rsid w:val="000F21F5"/>
    <w:rsid w:val="001008F0"/>
    <w:rsid w:val="001018B5"/>
    <w:rsid w:val="0010257B"/>
    <w:rsid w:val="00104654"/>
    <w:rsid w:val="001070AD"/>
    <w:rsid w:val="00123BF5"/>
    <w:rsid w:val="00124251"/>
    <w:rsid w:val="001249D1"/>
    <w:rsid w:val="001274A8"/>
    <w:rsid w:val="00130E0F"/>
    <w:rsid w:val="0013147F"/>
    <w:rsid w:val="001318C3"/>
    <w:rsid w:val="00132A28"/>
    <w:rsid w:val="0013572E"/>
    <w:rsid w:val="00140436"/>
    <w:rsid w:val="0014328A"/>
    <w:rsid w:val="0014357A"/>
    <w:rsid w:val="001465C8"/>
    <w:rsid w:val="00146970"/>
    <w:rsid w:val="0015108C"/>
    <w:rsid w:val="001540D1"/>
    <w:rsid w:val="00157450"/>
    <w:rsid w:val="00163688"/>
    <w:rsid w:val="00166232"/>
    <w:rsid w:val="0017168B"/>
    <w:rsid w:val="00172A53"/>
    <w:rsid w:val="0018165F"/>
    <w:rsid w:val="00184D3E"/>
    <w:rsid w:val="0019297C"/>
    <w:rsid w:val="00194C53"/>
    <w:rsid w:val="00194E02"/>
    <w:rsid w:val="001973D6"/>
    <w:rsid w:val="001A762E"/>
    <w:rsid w:val="001B3004"/>
    <w:rsid w:val="001B31B1"/>
    <w:rsid w:val="001B3AF9"/>
    <w:rsid w:val="001B73D5"/>
    <w:rsid w:val="001C3B4A"/>
    <w:rsid w:val="001C4209"/>
    <w:rsid w:val="001C7E8B"/>
    <w:rsid w:val="001F283E"/>
    <w:rsid w:val="001F6983"/>
    <w:rsid w:val="001F737A"/>
    <w:rsid w:val="00203A27"/>
    <w:rsid w:val="002120F5"/>
    <w:rsid w:val="00214559"/>
    <w:rsid w:val="0021550F"/>
    <w:rsid w:val="002162B1"/>
    <w:rsid w:val="0021642F"/>
    <w:rsid w:val="002278B0"/>
    <w:rsid w:val="002302CD"/>
    <w:rsid w:val="002309FF"/>
    <w:rsid w:val="0023392D"/>
    <w:rsid w:val="002352FA"/>
    <w:rsid w:val="002438F4"/>
    <w:rsid w:val="00246912"/>
    <w:rsid w:val="00254B27"/>
    <w:rsid w:val="00257EE2"/>
    <w:rsid w:val="002617DA"/>
    <w:rsid w:val="002754F4"/>
    <w:rsid w:val="002805E1"/>
    <w:rsid w:val="0029059E"/>
    <w:rsid w:val="00293B66"/>
    <w:rsid w:val="00296800"/>
    <w:rsid w:val="00296AF7"/>
    <w:rsid w:val="002C03E1"/>
    <w:rsid w:val="002C57D3"/>
    <w:rsid w:val="002D4D36"/>
    <w:rsid w:val="002D67C2"/>
    <w:rsid w:val="002E1335"/>
    <w:rsid w:val="002E2040"/>
    <w:rsid w:val="002F415A"/>
    <w:rsid w:val="00311F88"/>
    <w:rsid w:val="00314591"/>
    <w:rsid w:val="0031623D"/>
    <w:rsid w:val="00316546"/>
    <w:rsid w:val="0032131D"/>
    <w:rsid w:val="00323F13"/>
    <w:rsid w:val="0032617D"/>
    <w:rsid w:val="00334EC0"/>
    <w:rsid w:val="0034272D"/>
    <w:rsid w:val="00342CCC"/>
    <w:rsid w:val="00343239"/>
    <w:rsid w:val="0035270A"/>
    <w:rsid w:val="003549F2"/>
    <w:rsid w:val="003607CC"/>
    <w:rsid w:val="003639C4"/>
    <w:rsid w:val="00370473"/>
    <w:rsid w:val="00374697"/>
    <w:rsid w:val="0038342E"/>
    <w:rsid w:val="003864D5"/>
    <w:rsid w:val="003920AB"/>
    <w:rsid w:val="003A12A9"/>
    <w:rsid w:val="003A1BFF"/>
    <w:rsid w:val="003B7C46"/>
    <w:rsid w:val="003C318C"/>
    <w:rsid w:val="003C39E0"/>
    <w:rsid w:val="003C3FDC"/>
    <w:rsid w:val="003C4816"/>
    <w:rsid w:val="003D39F1"/>
    <w:rsid w:val="003E0792"/>
    <w:rsid w:val="003E1AA4"/>
    <w:rsid w:val="003E642D"/>
    <w:rsid w:val="003F0FD7"/>
    <w:rsid w:val="00405220"/>
    <w:rsid w:val="004058A5"/>
    <w:rsid w:val="004117E9"/>
    <w:rsid w:val="004166A8"/>
    <w:rsid w:val="0042510D"/>
    <w:rsid w:val="0042669C"/>
    <w:rsid w:val="00427D26"/>
    <w:rsid w:val="00430EF1"/>
    <w:rsid w:val="00437E54"/>
    <w:rsid w:val="004403B1"/>
    <w:rsid w:val="00442B93"/>
    <w:rsid w:val="00450B97"/>
    <w:rsid w:val="00450EEF"/>
    <w:rsid w:val="004533AC"/>
    <w:rsid w:val="00454DC2"/>
    <w:rsid w:val="00455AB7"/>
    <w:rsid w:val="00460F58"/>
    <w:rsid w:val="00461422"/>
    <w:rsid w:val="0046467C"/>
    <w:rsid w:val="0046523B"/>
    <w:rsid w:val="00465F07"/>
    <w:rsid w:val="004675AD"/>
    <w:rsid w:val="004723FA"/>
    <w:rsid w:val="004727A9"/>
    <w:rsid w:val="00473DAD"/>
    <w:rsid w:val="004823AC"/>
    <w:rsid w:val="00483BE1"/>
    <w:rsid w:val="00483F26"/>
    <w:rsid w:val="00493636"/>
    <w:rsid w:val="004A73AD"/>
    <w:rsid w:val="004A74AE"/>
    <w:rsid w:val="004B0FDD"/>
    <w:rsid w:val="004B44B8"/>
    <w:rsid w:val="004B60A2"/>
    <w:rsid w:val="004B7D09"/>
    <w:rsid w:val="004C008B"/>
    <w:rsid w:val="004D46B6"/>
    <w:rsid w:val="004E07AD"/>
    <w:rsid w:val="004E0D53"/>
    <w:rsid w:val="004E12BF"/>
    <w:rsid w:val="004E34CE"/>
    <w:rsid w:val="004E5709"/>
    <w:rsid w:val="004E6871"/>
    <w:rsid w:val="004E704C"/>
    <w:rsid w:val="004F2308"/>
    <w:rsid w:val="004F34CB"/>
    <w:rsid w:val="0050197E"/>
    <w:rsid w:val="0050716A"/>
    <w:rsid w:val="00513177"/>
    <w:rsid w:val="00514757"/>
    <w:rsid w:val="005153FE"/>
    <w:rsid w:val="00524D28"/>
    <w:rsid w:val="00531A95"/>
    <w:rsid w:val="00540973"/>
    <w:rsid w:val="00541D57"/>
    <w:rsid w:val="005466F2"/>
    <w:rsid w:val="00550472"/>
    <w:rsid w:val="00551D5E"/>
    <w:rsid w:val="0055484D"/>
    <w:rsid w:val="005548D7"/>
    <w:rsid w:val="005549A9"/>
    <w:rsid w:val="00555B06"/>
    <w:rsid w:val="00570F18"/>
    <w:rsid w:val="005724C5"/>
    <w:rsid w:val="00580698"/>
    <w:rsid w:val="005815D7"/>
    <w:rsid w:val="0058468F"/>
    <w:rsid w:val="00584E01"/>
    <w:rsid w:val="00586E1E"/>
    <w:rsid w:val="00590705"/>
    <w:rsid w:val="0059383F"/>
    <w:rsid w:val="005B5C6E"/>
    <w:rsid w:val="005B61CC"/>
    <w:rsid w:val="005B6528"/>
    <w:rsid w:val="005B689A"/>
    <w:rsid w:val="005C04D4"/>
    <w:rsid w:val="005D2BCF"/>
    <w:rsid w:val="005D7CCD"/>
    <w:rsid w:val="005F2369"/>
    <w:rsid w:val="005F40AB"/>
    <w:rsid w:val="005F45A0"/>
    <w:rsid w:val="005F55C8"/>
    <w:rsid w:val="00600D29"/>
    <w:rsid w:val="006054F9"/>
    <w:rsid w:val="00610719"/>
    <w:rsid w:val="006108B6"/>
    <w:rsid w:val="006109F8"/>
    <w:rsid w:val="00612792"/>
    <w:rsid w:val="00612A99"/>
    <w:rsid w:val="006134F1"/>
    <w:rsid w:val="00614193"/>
    <w:rsid w:val="006278F9"/>
    <w:rsid w:val="00632530"/>
    <w:rsid w:val="00634573"/>
    <w:rsid w:val="00641F29"/>
    <w:rsid w:val="00643128"/>
    <w:rsid w:val="00643CC4"/>
    <w:rsid w:val="00644E1C"/>
    <w:rsid w:val="006477CE"/>
    <w:rsid w:val="00650FC1"/>
    <w:rsid w:val="006578DA"/>
    <w:rsid w:val="00662352"/>
    <w:rsid w:val="00680029"/>
    <w:rsid w:val="00683C2C"/>
    <w:rsid w:val="006950F5"/>
    <w:rsid w:val="00696F89"/>
    <w:rsid w:val="00697902"/>
    <w:rsid w:val="006A09FF"/>
    <w:rsid w:val="006A120B"/>
    <w:rsid w:val="006A7B57"/>
    <w:rsid w:val="006B5A13"/>
    <w:rsid w:val="006B72A7"/>
    <w:rsid w:val="006C7C67"/>
    <w:rsid w:val="006D2F17"/>
    <w:rsid w:val="006D499D"/>
    <w:rsid w:val="006D5B91"/>
    <w:rsid w:val="006D766E"/>
    <w:rsid w:val="006E0FC7"/>
    <w:rsid w:val="006E75F6"/>
    <w:rsid w:val="006F2D8A"/>
    <w:rsid w:val="00705BCB"/>
    <w:rsid w:val="00716DAF"/>
    <w:rsid w:val="00725DAD"/>
    <w:rsid w:val="00730485"/>
    <w:rsid w:val="007306E5"/>
    <w:rsid w:val="007345C3"/>
    <w:rsid w:val="00735BC6"/>
    <w:rsid w:val="00741F6A"/>
    <w:rsid w:val="00743EF6"/>
    <w:rsid w:val="00750D28"/>
    <w:rsid w:val="007518B9"/>
    <w:rsid w:val="00751FA0"/>
    <w:rsid w:val="007549FD"/>
    <w:rsid w:val="00766B1B"/>
    <w:rsid w:val="007670CF"/>
    <w:rsid w:val="00770FCD"/>
    <w:rsid w:val="00776175"/>
    <w:rsid w:val="00777A2B"/>
    <w:rsid w:val="00792BEA"/>
    <w:rsid w:val="007934A1"/>
    <w:rsid w:val="00794C72"/>
    <w:rsid w:val="00794D11"/>
    <w:rsid w:val="0079531B"/>
    <w:rsid w:val="00795466"/>
    <w:rsid w:val="007B5D70"/>
    <w:rsid w:val="007B6085"/>
    <w:rsid w:val="007B68A4"/>
    <w:rsid w:val="007B7E64"/>
    <w:rsid w:val="007C2F6D"/>
    <w:rsid w:val="007D0A4B"/>
    <w:rsid w:val="007D4813"/>
    <w:rsid w:val="007E2878"/>
    <w:rsid w:val="007E5FAE"/>
    <w:rsid w:val="007F588A"/>
    <w:rsid w:val="007F7EC9"/>
    <w:rsid w:val="008102FF"/>
    <w:rsid w:val="00813F49"/>
    <w:rsid w:val="00816F24"/>
    <w:rsid w:val="008214BA"/>
    <w:rsid w:val="00836628"/>
    <w:rsid w:val="0083702E"/>
    <w:rsid w:val="00840049"/>
    <w:rsid w:val="00850371"/>
    <w:rsid w:val="00851D43"/>
    <w:rsid w:val="0085211B"/>
    <w:rsid w:val="008610FB"/>
    <w:rsid w:val="00861460"/>
    <w:rsid w:val="00864FAF"/>
    <w:rsid w:val="00865813"/>
    <w:rsid w:val="00870417"/>
    <w:rsid w:val="00870859"/>
    <w:rsid w:val="00874F59"/>
    <w:rsid w:val="00890159"/>
    <w:rsid w:val="0089571D"/>
    <w:rsid w:val="00897BFE"/>
    <w:rsid w:val="008A1F15"/>
    <w:rsid w:val="008A38AA"/>
    <w:rsid w:val="008A3A5C"/>
    <w:rsid w:val="008A5A37"/>
    <w:rsid w:val="008C52C7"/>
    <w:rsid w:val="008D5846"/>
    <w:rsid w:val="008E18AA"/>
    <w:rsid w:val="008E35E5"/>
    <w:rsid w:val="008E7B7D"/>
    <w:rsid w:val="008F5511"/>
    <w:rsid w:val="009013D4"/>
    <w:rsid w:val="00920FBF"/>
    <w:rsid w:val="00921E05"/>
    <w:rsid w:val="00923A78"/>
    <w:rsid w:val="00927734"/>
    <w:rsid w:val="00927F29"/>
    <w:rsid w:val="00930858"/>
    <w:rsid w:val="009344A5"/>
    <w:rsid w:val="0093539D"/>
    <w:rsid w:val="00935D87"/>
    <w:rsid w:val="00944E6D"/>
    <w:rsid w:val="00946286"/>
    <w:rsid w:val="00946885"/>
    <w:rsid w:val="00953AE7"/>
    <w:rsid w:val="009568D1"/>
    <w:rsid w:val="0095713D"/>
    <w:rsid w:val="0096128E"/>
    <w:rsid w:val="00972646"/>
    <w:rsid w:val="00975335"/>
    <w:rsid w:val="00991EA2"/>
    <w:rsid w:val="00994D38"/>
    <w:rsid w:val="00997B1F"/>
    <w:rsid w:val="009A4AF8"/>
    <w:rsid w:val="009A5C21"/>
    <w:rsid w:val="009A711B"/>
    <w:rsid w:val="009B7A04"/>
    <w:rsid w:val="009B7B32"/>
    <w:rsid w:val="009C05DA"/>
    <w:rsid w:val="009C3C07"/>
    <w:rsid w:val="009D0411"/>
    <w:rsid w:val="009D0D0F"/>
    <w:rsid w:val="009D0F8D"/>
    <w:rsid w:val="009D362E"/>
    <w:rsid w:val="009D3DE8"/>
    <w:rsid w:val="009D5229"/>
    <w:rsid w:val="009E411F"/>
    <w:rsid w:val="009E4571"/>
    <w:rsid w:val="009E7122"/>
    <w:rsid w:val="009F2EFD"/>
    <w:rsid w:val="009F2F1C"/>
    <w:rsid w:val="009F491A"/>
    <w:rsid w:val="009F5A4A"/>
    <w:rsid w:val="00A033E5"/>
    <w:rsid w:val="00A04B56"/>
    <w:rsid w:val="00A106CD"/>
    <w:rsid w:val="00A208F5"/>
    <w:rsid w:val="00A27A4A"/>
    <w:rsid w:val="00A33FE9"/>
    <w:rsid w:val="00A408E7"/>
    <w:rsid w:val="00A41F27"/>
    <w:rsid w:val="00A44375"/>
    <w:rsid w:val="00A50272"/>
    <w:rsid w:val="00A5151F"/>
    <w:rsid w:val="00A63EB6"/>
    <w:rsid w:val="00A64D77"/>
    <w:rsid w:val="00A72517"/>
    <w:rsid w:val="00A74CD4"/>
    <w:rsid w:val="00A83CC5"/>
    <w:rsid w:val="00A86CEA"/>
    <w:rsid w:val="00A9198C"/>
    <w:rsid w:val="00A945E6"/>
    <w:rsid w:val="00AA01F0"/>
    <w:rsid w:val="00AB5AC9"/>
    <w:rsid w:val="00AC2531"/>
    <w:rsid w:val="00AC2F54"/>
    <w:rsid w:val="00AD22D5"/>
    <w:rsid w:val="00AE10BA"/>
    <w:rsid w:val="00AE183F"/>
    <w:rsid w:val="00AF0537"/>
    <w:rsid w:val="00AF062B"/>
    <w:rsid w:val="00AF42B4"/>
    <w:rsid w:val="00AF45EF"/>
    <w:rsid w:val="00B0376A"/>
    <w:rsid w:val="00B0398F"/>
    <w:rsid w:val="00B10001"/>
    <w:rsid w:val="00B103EE"/>
    <w:rsid w:val="00B16DE6"/>
    <w:rsid w:val="00B201B4"/>
    <w:rsid w:val="00B21DAD"/>
    <w:rsid w:val="00B23E5B"/>
    <w:rsid w:val="00B25B30"/>
    <w:rsid w:val="00B32822"/>
    <w:rsid w:val="00B337D3"/>
    <w:rsid w:val="00B346C8"/>
    <w:rsid w:val="00B37135"/>
    <w:rsid w:val="00B37D2A"/>
    <w:rsid w:val="00B40CFF"/>
    <w:rsid w:val="00B450FA"/>
    <w:rsid w:val="00B47E1B"/>
    <w:rsid w:val="00B51224"/>
    <w:rsid w:val="00B53510"/>
    <w:rsid w:val="00B5357C"/>
    <w:rsid w:val="00B53E07"/>
    <w:rsid w:val="00B62284"/>
    <w:rsid w:val="00B624CC"/>
    <w:rsid w:val="00B65634"/>
    <w:rsid w:val="00B7128F"/>
    <w:rsid w:val="00B74650"/>
    <w:rsid w:val="00B762EF"/>
    <w:rsid w:val="00B76C30"/>
    <w:rsid w:val="00B81216"/>
    <w:rsid w:val="00B817C5"/>
    <w:rsid w:val="00B81EA1"/>
    <w:rsid w:val="00B961B2"/>
    <w:rsid w:val="00B97235"/>
    <w:rsid w:val="00BA194D"/>
    <w:rsid w:val="00BA195C"/>
    <w:rsid w:val="00BB4A5C"/>
    <w:rsid w:val="00BB6346"/>
    <w:rsid w:val="00BC41F7"/>
    <w:rsid w:val="00BC5D60"/>
    <w:rsid w:val="00BC7600"/>
    <w:rsid w:val="00BD37FB"/>
    <w:rsid w:val="00BD69C3"/>
    <w:rsid w:val="00BE4180"/>
    <w:rsid w:val="00BE7DBF"/>
    <w:rsid w:val="00BF125C"/>
    <w:rsid w:val="00BF3055"/>
    <w:rsid w:val="00BF3777"/>
    <w:rsid w:val="00C02EBC"/>
    <w:rsid w:val="00C036F7"/>
    <w:rsid w:val="00C036FB"/>
    <w:rsid w:val="00C04152"/>
    <w:rsid w:val="00C06272"/>
    <w:rsid w:val="00C11202"/>
    <w:rsid w:val="00C145D6"/>
    <w:rsid w:val="00C27C97"/>
    <w:rsid w:val="00C30E60"/>
    <w:rsid w:val="00C34D92"/>
    <w:rsid w:val="00C35ABF"/>
    <w:rsid w:val="00C42292"/>
    <w:rsid w:val="00C43D51"/>
    <w:rsid w:val="00C51779"/>
    <w:rsid w:val="00C521F1"/>
    <w:rsid w:val="00C531DF"/>
    <w:rsid w:val="00C532F4"/>
    <w:rsid w:val="00C725DA"/>
    <w:rsid w:val="00C73E6C"/>
    <w:rsid w:val="00C74A9E"/>
    <w:rsid w:val="00C82AD9"/>
    <w:rsid w:val="00C8325C"/>
    <w:rsid w:val="00C83615"/>
    <w:rsid w:val="00C87968"/>
    <w:rsid w:val="00C9192C"/>
    <w:rsid w:val="00C91E93"/>
    <w:rsid w:val="00C93291"/>
    <w:rsid w:val="00CA1E60"/>
    <w:rsid w:val="00CA53E6"/>
    <w:rsid w:val="00CA7D83"/>
    <w:rsid w:val="00CB01F4"/>
    <w:rsid w:val="00CB358C"/>
    <w:rsid w:val="00CB3F2E"/>
    <w:rsid w:val="00CB52D7"/>
    <w:rsid w:val="00CB63F5"/>
    <w:rsid w:val="00CD3480"/>
    <w:rsid w:val="00CD51D7"/>
    <w:rsid w:val="00CE6B4A"/>
    <w:rsid w:val="00CE729A"/>
    <w:rsid w:val="00CF17F3"/>
    <w:rsid w:val="00CF3A2D"/>
    <w:rsid w:val="00D03176"/>
    <w:rsid w:val="00D11F5A"/>
    <w:rsid w:val="00D173FC"/>
    <w:rsid w:val="00D17791"/>
    <w:rsid w:val="00D2172F"/>
    <w:rsid w:val="00D251B4"/>
    <w:rsid w:val="00D338C5"/>
    <w:rsid w:val="00D3534C"/>
    <w:rsid w:val="00D45092"/>
    <w:rsid w:val="00D70F7A"/>
    <w:rsid w:val="00D7431E"/>
    <w:rsid w:val="00D77118"/>
    <w:rsid w:val="00D80262"/>
    <w:rsid w:val="00D83C5B"/>
    <w:rsid w:val="00D85052"/>
    <w:rsid w:val="00D85787"/>
    <w:rsid w:val="00D859D3"/>
    <w:rsid w:val="00D866B4"/>
    <w:rsid w:val="00D94ED4"/>
    <w:rsid w:val="00D95507"/>
    <w:rsid w:val="00D95D23"/>
    <w:rsid w:val="00DA19EE"/>
    <w:rsid w:val="00DA204B"/>
    <w:rsid w:val="00DA3FFA"/>
    <w:rsid w:val="00DA7B57"/>
    <w:rsid w:val="00DC1A1E"/>
    <w:rsid w:val="00DC2611"/>
    <w:rsid w:val="00DC6F60"/>
    <w:rsid w:val="00DD2EE8"/>
    <w:rsid w:val="00DD593B"/>
    <w:rsid w:val="00DD6B84"/>
    <w:rsid w:val="00DE468F"/>
    <w:rsid w:val="00DF113E"/>
    <w:rsid w:val="00E03A69"/>
    <w:rsid w:val="00E04789"/>
    <w:rsid w:val="00E06563"/>
    <w:rsid w:val="00E12686"/>
    <w:rsid w:val="00E153CC"/>
    <w:rsid w:val="00E23D26"/>
    <w:rsid w:val="00E23E9F"/>
    <w:rsid w:val="00E24E49"/>
    <w:rsid w:val="00E25781"/>
    <w:rsid w:val="00E279EA"/>
    <w:rsid w:val="00E369CE"/>
    <w:rsid w:val="00E40ECA"/>
    <w:rsid w:val="00E52505"/>
    <w:rsid w:val="00E54BAF"/>
    <w:rsid w:val="00E56750"/>
    <w:rsid w:val="00E63A1A"/>
    <w:rsid w:val="00E65892"/>
    <w:rsid w:val="00E7539F"/>
    <w:rsid w:val="00E772D4"/>
    <w:rsid w:val="00E7743C"/>
    <w:rsid w:val="00E8084F"/>
    <w:rsid w:val="00E82520"/>
    <w:rsid w:val="00E90F22"/>
    <w:rsid w:val="00E9174D"/>
    <w:rsid w:val="00E94272"/>
    <w:rsid w:val="00E97498"/>
    <w:rsid w:val="00E97D46"/>
    <w:rsid w:val="00EA0B16"/>
    <w:rsid w:val="00EA73C1"/>
    <w:rsid w:val="00EA772D"/>
    <w:rsid w:val="00EB33DA"/>
    <w:rsid w:val="00EC0595"/>
    <w:rsid w:val="00EC79F5"/>
    <w:rsid w:val="00ED2AA4"/>
    <w:rsid w:val="00EE231D"/>
    <w:rsid w:val="00EE42B4"/>
    <w:rsid w:val="00EE53C3"/>
    <w:rsid w:val="00EF172E"/>
    <w:rsid w:val="00EF50D4"/>
    <w:rsid w:val="00EF5A1F"/>
    <w:rsid w:val="00EF79AC"/>
    <w:rsid w:val="00EF7A67"/>
    <w:rsid w:val="00F1111E"/>
    <w:rsid w:val="00F13396"/>
    <w:rsid w:val="00F13799"/>
    <w:rsid w:val="00F17D3B"/>
    <w:rsid w:val="00F24A24"/>
    <w:rsid w:val="00F24FEA"/>
    <w:rsid w:val="00F25F81"/>
    <w:rsid w:val="00F32BD0"/>
    <w:rsid w:val="00F34399"/>
    <w:rsid w:val="00F34547"/>
    <w:rsid w:val="00F36333"/>
    <w:rsid w:val="00F4011D"/>
    <w:rsid w:val="00F40871"/>
    <w:rsid w:val="00F46557"/>
    <w:rsid w:val="00F46868"/>
    <w:rsid w:val="00F55FD0"/>
    <w:rsid w:val="00F615ED"/>
    <w:rsid w:val="00F61E38"/>
    <w:rsid w:val="00F66FD4"/>
    <w:rsid w:val="00F67430"/>
    <w:rsid w:val="00F76D84"/>
    <w:rsid w:val="00F80452"/>
    <w:rsid w:val="00F853F9"/>
    <w:rsid w:val="00F90112"/>
    <w:rsid w:val="00F97C74"/>
    <w:rsid w:val="00FC24BD"/>
    <w:rsid w:val="00FC4E49"/>
    <w:rsid w:val="00FD2B56"/>
    <w:rsid w:val="00FD3219"/>
    <w:rsid w:val="00FE17DF"/>
    <w:rsid w:val="00FE2F90"/>
    <w:rsid w:val="00FE5272"/>
    <w:rsid w:val="00FE5BF0"/>
    <w:rsid w:val="00FE7F3D"/>
    <w:rsid w:val="00FF6318"/>
    <w:rsid w:val="00FF636F"/>
    <w:rsid w:val="00FF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D7F26C"/>
  <w15:chartTrackingRefBased/>
  <w15:docId w15:val="{FA471D47-231E-473A-AA8A-1B2DD29C3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0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32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239"/>
  </w:style>
  <w:style w:type="paragraph" w:styleId="Footer">
    <w:name w:val="footer"/>
    <w:basedOn w:val="Normal"/>
    <w:link w:val="FooterChar"/>
    <w:uiPriority w:val="99"/>
    <w:unhideWhenUsed/>
    <w:rsid w:val="003432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239"/>
  </w:style>
  <w:style w:type="table" w:styleId="TableGrid">
    <w:name w:val="Table Grid"/>
    <w:basedOn w:val="TableNormal"/>
    <w:uiPriority w:val="39"/>
    <w:rsid w:val="00CA7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96800"/>
    <w:rPr>
      <w:color w:val="808080"/>
    </w:rPr>
  </w:style>
  <w:style w:type="paragraph" w:styleId="NoSpacing">
    <w:name w:val="No Spacing"/>
    <w:uiPriority w:val="1"/>
    <w:qFormat/>
    <w:rsid w:val="002754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man\source\repos\UNREPO\&#1057;&#1077;&#1084;&#1077;&#1089;&#1090;&#1088;%2003\Programming%20Languages\LRT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11CE6-B829-4749-9267-C8394E6B4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LRT.dotx</Template>
  <TotalTime>24</TotalTime>
  <Pages>4</Pages>
  <Words>506</Words>
  <Characters>2889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66</cp:revision>
  <cp:lastPrinted>2023-03-14T18:11:00Z</cp:lastPrinted>
  <dcterms:created xsi:type="dcterms:W3CDTF">2024-02-20T02:43:00Z</dcterms:created>
  <dcterms:modified xsi:type="dcterms:W3CDTF">2024-02-20T03:10:00Z</dcterms:modified>
</cp:coreProperties>
</file>