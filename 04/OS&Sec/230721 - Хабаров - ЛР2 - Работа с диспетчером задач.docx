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C80C" w14:textId="77777777" w:rsidR="0067498F" w:rsidRDefault="0067498F" w:rsidP="0067498F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009D2DFC" w14:textId="77777777" w:rsidR="0067498F" w:rsidRDefault="0067498F" w:rsidP="0067498F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28F9C3D0" w14:textId="77777777" w:rsidR="0067498F" w:rsidRDefault="0067498F" w:rsidP="0067498F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10D9C86F" w14:textId="77777777" w:rsidR="0067498F" w:rsidRDefault="0067498F" w:rsidP="0067498F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0DEB088E" w14:textId="77777777" w:rsidR="0067498F" w:rsidRDefault="0067498F" w:rsidP="0067498F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0CB3F097" w14:textId="77777777" w:rsidR="0067498F" w:rsidRDefault="0067498F" w:rsidP="0067498F">
      <w:pPr>
        <w:pStyle w:val="BodyText"/>
        <w:rPr>
          <w:rFonts w:ascii="Times New Roman" w:hAnsi="Times New Roman"/>
          <w:lang w:val="ru-RU"/>
        </w:rPr>
      </w:pPr>
    </w:p>
    <w:p w14:paraId="6E218723" w14:textId="77777777" w:rsidR="0067498F" w:rsidRDefault="0067498F" w:rsidP="0067498F">
      <w:pPr>
        <w:pStyle w:val="BodyText"/>
        <w:rPr>
          <w:rFonts w:ascii="Times New Roman" w:hAnsi="Times New Roman"/>
          <w:lang w:val="ru-RU"/>
        </w:rPr>
      </w:pPr>
    </w:p>
    <w:p w14:paraId="174A4DB4" w14:textId="7E041862" w:rsidR="0067498F" w:rsidRPr="0093796F" w:rsidRDefault="0067498F" w:rsidP="0067498F">
      <w:pPr>
        <w:pStyle w:val="BodyText"/>
        <w:spacing w:before="115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РАБОТА С ДИСПЕТЧЕРОМ ЗАДАЧ</w:t>
      </w:r>
    </w:p>
    <w:p w14:paraId="1893B78D" w14:textId="77777777" w:rsidR="0067498F" w:rsidRDefault="0067498F" w:rsidP="0067498F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75F568CC" w14:textId="77777777" w:rsidR="0067498F" w:rsidRDefault="0067498F" w:rsidP="0067498F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62C24C60" w14:textId="77777777" w:rsidR="0067498F" w:rsidRDefault="0067498F" w:rsidP="0067498F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2</w:t>
      </w:r>
    </w:p>
    <w:p w14:paraId="52F8D8DD" w14:textId="77777777" w:rsidR="0067498F" w:rsidRDefault="0067498F" w:rsidP="0067498F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2FA475E5" w14:textId="77777777" w:rsidR="0067498F" w:rsidRDefault="0067498F" w:rsidP="0067498F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534BA357" w14:textId="77777777" w:rsidR="0067498F" w:rsidRDefault="0067498F" w:rsidP="0067498F">
      <w:pPr>
        <w:pStyle w:val="Default"/>
        <w:jc w:val="center"/>
        <w:rPr>
          <w:lang w:val="ru-RU"/>
        </w:rPr>
      </w:pPr>
    </w:p>
    <w:p w14:paraId="17C60F95" w14:textId="77777777" w:rsidR="0067498F" w:rsidRDefault="0067498F" w:rsidP="0067498F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24508BD7" w14:textId="77777777" w:rsidR="0067498F" w:rsidRDefault="0067498F" w:rsidP="0067498F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4111803C" w14:textId="77777777" w:rsidR="0067498F" w:rsidRDefault="0067498F" w:rsidP="0067498F">
      <w:pPr>
        <w:pStyle w:val="BodyText"/>
        <w:spacing w:before="162"/>
        <w:jc w:val="center"/>
        <w:rPr>
          <w:rFonts w:ascii="Times New Roman" w:hAnsi="Times New Roman"/>
          <w:b/>
          <w:i/>
          <w:lang w:val="ru-RU"/>
        </w:rPr>
      </w:pPr>
    </w:p>
    <w:p w14:paraId="5771626D" w14:textId="77777777" w:rsidR="0067498F" w:rsidRDefault="0067498F" w:rsidP="0067498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33D9C744" w14:textId="77777777" w:rsidR="0067498F" w:rsidRDefault="0067498F" w:rsidP="0067498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44BE431C" w14:textId="77777777" w:rsidR="0067498F" w:rsidRDefault="0067498F" w:rsidP="0067498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522166FB" w14:textId="77777777" w:rsidR="0067498F" w:rsidRDefault="0067498F" w:rsidP="0067498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67498F" w14:paraId="2598EFB5" w14:textId="77777777" w:rsidTr="00235788">
        <w:trPr>
          <w:trHeight w:val="396"/>
        </w:trPr>
        <w:tc>
          <w:tcPr>
            <w:tcW w:w="3544" w:type="dxa"/>
            <w:hideMark/>
          </w:tcPr>
          <w:p w14:paraId="667894E8" w14:textId="77777777" w:rsidR="0067498F" w:rsidRDefault="0067498F" w:rsidP="00235788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3AF56D6F" w14:textId="77777777" w:rsidR="0067498F" w:rsidRDefault="0067498F" w:rsidP="00235788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74741D67" w14:textId="77777777" w:rsidR="0067498F" w:rsidRDefault="0067498F" w:rsidP="00235788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67498F" w14:paraId="14E0E457" w14:textId="77777777" w:rsidTr="00235788">
        <w:trPr>
          <w:trHeight w:val="396"/>
        </w:trPr>
        <w:tc>
          <w:tcPr>
            <w:tcW w:w="3544" w:type="dxa"/>
            <w:hideMark/>
          </w:tcPr>
          <w:p w14:paraId="7730ACD2" w14:textId="77777777" w:rsidR="0067498F" w:rsidRDefault="0067498F" w:rsidP="00235788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2162EBBA" w14:textId="77777777" w:rsidR="0067498F" w:rsidRDefault="0067498F" w:rsidP="00235788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асс.каф</w:t>
            </w:r>
            <w:proofErr w:type="spellEnd"/>
            <w:proofErr w:type="gramEnd"/>
            <w:r>
              <w:rPr>
                <w:sz w:val="28"/>
              </w:rPr>
              <w:t>. ИБ</w:t>
            </w:r>
          </w:p>
        </w:tc>
        <w:tc>
          <w:tcPr>
            <w:tcW w:w="2092" w:type="dxa"/>
            <w:hideMark/>
          </w:tcPr>
          <w:p w14:paraId="6AFA06B9" w14:textId="77777777" w:rsidR="0067498F" w:rsidRDefault="0067498F" w:rsidP="00235788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12A49E46" w14:textId="77777777" w:rsidR="0067498F" w:rsidRDefault="0067498F" w:rsidP="0067498F">
      <w:pPr>
        <w:pStyle w:val="BodyText"/>
        <w:rPr>
          <w:rFonts w:ascii="Times New Roman" w:hAnsi="Times New Roman"/>
          <w:b/>
          <w:i/>
          <w:lang w:val="ru-RU"/>
        </w:rPr>
      </w:pPr>
    </w:p>
    <w:p w14:paraId="50588D8A" w14:textId="77777777" w:rsidR="0067498F" w:rsidRDefault="0067498F" w:rsidP="0067498F">
      <w:pPr>
        <w:pStyle w:val="BodyText"/>
        <w:rPr>
          <w:rFonts w:ascii="Times New Roman" w:hAnsi="Times New Roman"/>
          <w:b/>
          <w:i/>
          <w:lang w:val="ru-RU"/>
        </w:rPr>
      </w:pPr>
    </w:p>
    <w:p w14:paraId="703AC41E" w14:textId="77777777" w:rsidR="0067498F" w:rsidRDefault="0067498F" w:rsidP="0067498F">
      <w:pPr>
        <w:pStyle w:val="BodyText"/>
        <w:rPr>
          <w:rFonts w:ascii="Times New Roman" w:hAnsi="Times New Roman"/>
          <w:b/>
          <w:i/>
          <w:lang w:val="ru-RU"/>
        </w:rPr>
      </w:pPr>
    </w:p>
    <w:p w14:paraId="19829CB3" w14:textId="77777777" w:rsidR="0067498F" w:rsidRDefault="0067498F" w:rsidP="0067498F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42C244C9" w14:textId="77777777" w:rsidR="0067498F" w:rsidRDefault="0067498F" w:rsidP="0067498F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31D5B0FB" w14:textId="77777777" w:rsidR="0067498F" w:rsidRDefault="0067498F" w:rsidP="0067498F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6DF35E7A" w14:textId="77777777" w:rsidR="0067498F" w:rsidRDefault="0067498F" w:rsidP="0067498F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0D241109" w14:textId="61002D4B" w:rsidR="004D36D7" w:rsidRPr="005F520C" w:rsidRDefault="00000000" w:rsidP="007755E8">
      <w:pPr>
        <w:pStyle w:val="Title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  <w:lang w:val="ru-RU"/>
          </w:rPr>
          <w:alias w:val="Title"/>
          <w:tag w:val=""/>
          <w:id w:val="-487021785"/>
          <w:placeholder>
            <w:docPart w:val="B874CD8DF98A443EBB73BC73FED426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B3C0E" w:rsidRPr="002B3C0E">
            <w:rPr>
              <w:lang w:val="ru-RU"/>
            </w:rPr>
            <w:t>Лабораторная работа – Работа с диспетчером задач</w:t>
          </w:r>
        </w:sdtContent>
      </w:sdt>
    </w:p>
    <w:p w14:paraId="3BAE3E64" w14:textId="77777777" w:rsidR="007755E8" w:rsidRPr="00FB7650" w:rsidRDefault="007755E8" w:rsidP="007755E8">
      <w:pPr>
        <w:pStyle w:val="Heading1"/>
        <w:numPr>
          <w:ilvl w:val="0"/>
          <w:numId w:val="3"/>
        </w:numPr>
      </w:pPr>
      <w:r w:rsidRPr="00FB7650">
        <w:t>Введение</w:t>
      </w:r>
    </w:p>
    <w:p w14:paraId="269C5E0B" w14:textId="77777777" w:rsidR="007755E8" w:rsidRPr="00FB7650" w:rsidRDefault="007755E8" w:rsidP="007755E8">
      <w:pPr>
        <w:pStyle w:val="BodyTextL25"/>
      </w:pPr>
      <w:r w:rsidRPr="00FB7650">
        <w:t>В этом лабораторном занятии вы изучите Диспетчер задач и будете управлять процессами из Диспетчера задач.</w:t>
      </w:r>
    </w:p>
    <w:p w14:paraId="57D08C0F" w14:textId="77777777" w:rsidR="007755E8" w:rsidRPr="00FB7650" w:rsidRDefault="007755E8" w:rsidP="007755E8">
      <w:pPr>
        <w:pStyle w:val="Heading1"/>
        <w:numPr>
          <w:ilvl w:val="0"/>
          <w:numId w:val="3"/>
        </w:numPr>
      </w:pPr>
      <w:r w:rsidRPr="00FB7650">
        <w:t>Требуемые ресурсы</w:t>
      </w:r>
    </w:p>
    <w:p w14:paraId="769A00E6" w14:textId="77777777" w:rsidR="007755E8" w:rsidRPr="00FB7650" w:rsidRDefault="007755E8" w:rsidP="007755E8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0D217583" w14:textId="77777777" w:rsidR="007755E8" w:rsidRDefault="007755E8" w:rsidP="007755E8">
      <w:pPr>
        <w:pStyle w:val="Heading1"/>
        <w:numPr>
          <w:ilvl w:val="0"/>
          <w:numId w:val="3"/>
        </w:numPr>
      </w:pPr>
      <w:r>
        <w:t>инструкции</w:t>
      </w:r>
    </w:p>
    <w:p w14:paraId="57A5E31A" w14:textId="77777777" w:rsidR="007755E8" w:rsidRPr="00FB7650" w:rsidRDefault="007755E8" w:rsidP="007755E8">
      <w:pPr>
        <w:pStyle w:val="Heading2"/>
      </w:pPr>
      <w:r>
        <w:t>вкладка Приложения.</w:t>
      </w:r>
    </w:p>
    <w:p w14:paraId="12064559" w14:textId="77777777" w:rsidR="007755E8" w:rsidRPr="00FB7650" w:rsidRDefault="007755E8" w:rsidP="007755E8">
      <w:pPr>
        <w:pStyle w:val="SubStepAlpha"/>
      </w:pPr>
      <w:r w:rsidRPr="00FB7650">
        <w:t>Войдите в Windows как администратор.</w:t>
      </w:r>
    </w:p>
    <w:p w14:paraId="159F2633" w14:textId="77777777" w:rsidR="007755E8" w:rsidRPr="00FB7650" w:rsidRDefault="007755E8" w:rsidP="007755E8">
      <w:pPr>
        <w:pStyle w:val="SubStepAlpha"/>
      </w:pPr>
      <w:r w:rsidRPr="00FB7650">
        <w:t>Откройте веб-браузер и папку.</w:t>
      </w:r>
    </w:p>
    <w:p w14:paraId="15893537" w14:textId="77777777" w:rsidR="007755E8" w:rsidRDefault="007755E8" w:rsidP="007755E8">
      <w:pPr>
        <w:pStyle w:val="SubStepAlpha"/>
      </w:pPr>
      <w:r w:rsidRPr="00FB7650">
        <w:t xml:space="preserve">Нажмите </w:t>
      </w:r>
      <w:r w:rsidRPr="00560D8C">
        <w:rPr>
          <w:b/>
        </w:rPr>
        <w:t xml:space="preserve">«Пуск» </w:t>
      </w:r>
      <w:r>
        <w:t xml:space="preserve">и введите </w:t>
      </w:r>
      <w:r w:rsidRPr="009477F4">
        <w:rPr>
          <w:b/>
        </w:rPr>
        <w:t xml:space="preserve">«Диспетчер задач» </w:t>
      </w:r>
      <w:r w:rsidRPr="00C26125">
        <w:t xml:space="preserve">в поле поиска. Нажмите </w:t>
      </w:r>
      <w:proofErr w:type="gramStart"/>
      <w:r>
        <w:rPr>
          <w:b/>
        </w:rPr>
        <w:t xml:space="preserve">Enter </w:t>
      </w:r>
      <w:r>
        <w:t>,</w:t>
      </w:r>
      <w:proofErr w:type="gramEnd"/>
      <w:r>
        <w:t xml:space="preserve"> чтобы открыть утилиту диспетчера задач.</w:t>
      </w:r>
    </w:p>
    <w:p w14:paraId="4BCB4BC8" w14:textId="6E789003" w:rsidR="007755E8" w:rsidRDefault="007755E8" w:rsidP="007755E8">
      <w:pPr>
        <w:pStyle w:val="BodyTextL50"/>
      </w:pPr>
      <w:proofErr w:type="gramStart"/>
      <w:r w:rsidRPr="001D0969">
        <w:rPr>
          <w:b/>
        </w:rPr>
        <w:t xml:space="preserve">Примечание </w:t>
      </w:r>
      <w:r>
        <w:t>.</w:t>
      </w:r>
      <w:proofErr w:type="gramEnd"/>
      <w:r>
        <w:t xml:space="preserve"> В Windows 8.x используйте </w:t>
      </w:r>
      <w:r w:rsidR="00D37A67">
        <w:rPr>
          <w:lang w:val="ru-RU"/>
        </w:rPr>
        <w:t>(</w:t>
      </w:r>
      <w:proofErr w:type="spellStart"/>
      <w:r w:rsidR="00D37A67">
        <w:t>charms</w:t>
      </w:r>
      <w:proofErr w:type="spellEnd"/>
      <w:r w:rsidR="00D37A67">
        <w:t xml:space="preserve"> </w:t>
      </w:r>
      <w:proofErr w:type="spellStart"/>
      <w:r w:rsidR="00D37A67">
        <w:t>menu</w:t>
      </w:r>
      <w:proofErr w:type="spellEnd"/>
      <w:r w:rsidR="00D37A67">
        <w:rPr>
          <w:lang w:val="ru-RU"/>
        </w:rPr>
        <w:t xml:space="preserve">) </w:t>
      </w:r>
      <w:r>
        <w:t xml:space="preserve">чудо-кнопки и щелкните значок поиска. Введите </w:t>
      </w:r>
      <w:r w:rsidRPr="001D0969">
        <w:rPr>
          <w:b/>
        </w:rPr>
        <w:t xml:space="preserve">диспетчер задач </w:t>
      </w:r>
      <w:r>
        <w:t xml:space="preserve">и нажмите </w:t>
      </w:r>
      <w:proofErr w:type="gramStart"/>
      <w:r w:rsidRPr="001D0969">
        <w:rPr>
          <w:b/>
        </w:rPr>
        <w:t xml:space="preserve">Enter </w:t>
      </w:r>
      <w:r>
        <w:t>,</w:t>
      </w:r>
      <w:proofErr w:type="gramEnd"/>
      <w:r>
        <w:t xml:space="preserve"> чтобы открыть утилиту диспетчера задач.</w:t>
      </w:r>
    </w:p>
    <w:p w14:paraId="51271876" w14:textId="3E8874D1" w:rsidR="007755E8" w:rsidRPr="00FB7650" w:rsidRDefault="007755E8" w:rsidP="007755E8">
      <w:pPr>
        <w:pStyle w:val="SubStepAlpha"/>
      </w:pPr>
      <w:proofErr w:type="gramStart"/>
      <w:r>
        <w:t xml:space="preserve">Щелкните </w:t>
      </w:r>
      <w:r w:rsidRPr="009477F4">
        <w:rPr>
          <w:b/>
        </w:rPr>
        <w:t>Меньше</w:t>
      </w:r>
      <w:proofErr w:type="gramEnd"/>
      <w:r w:rsidRPr="009477F4">
        <w:rPr>
          <w:b/>
        </w:rPr>
        <w:t xml:space="preserve"> сведений</w:t>
      </w:r>
      <w:r>
        <w:t>, если доступно, чтобы просмотреть список открытых приложений.</w:t>
      </w:r>
    </w:p>
    <w:p w14:paraId="63E25AC8" w14:textId="6A9B4B83" w:rsidR="007755E8" w:rsidRDefault="007755E8" w:rsidP="007755E8">
      <w:pPr>
        <w:pStyle w:val="SubStepAlpha"/>
      </w:pPr>
      <w:r>
        <w:t xml:space="preserve">Чтобы принудительно закрыть веб-браузер, выделите браузер и нажмите </w:t>
      </w:r>
      <w:r w:rsidRPr="009477F4">
        <w:rPr>
          <w:b/>
        </w:rPr>
        <w:t>«Завершить задачу»</w:t>
      </w:r>
      <w:r>
        <w:t>.</w:t>
      </w:r>
    </w:p>
    <w:p w14:paraId="7DC1846B" w14:textId="77777777" w:rsidR="007755E8" w:rsidRDefault="007755E8" w:rsidP="007755E8">
      <w:pPr>
        <w:pStyle w:val="Heading3"/>
      </w:pPr>
      <w:r>
        <w:t>Вопрос:</w:t>
      </w:r>
    </w:p>
    <w:p w14:paraId="0401EDF1" w14:textId="77777777" w:rsidR="007755E8" w:rsidRDefault="007755E8" w:rsidP="007755E8">
      <w:pPr>
        <w:pStyle w:val="BodyTextL50"/>
        <w:keepNext/>
      </w:pPr>
      <w:r>
        <w:t>Что случилось?</w:t>
      </w:r>
    </w:p>
    <w:p w14:paraId="5911EDC6" w14:textId="4210BF06" w:rsidR="007755E8" w:rsidRPr="00F869CF" w:rsidRDefault="00F869CF" w:rsidP="007755E8">
      <w:pPr>
        <w:pStyle w:val="AnswerLineL50"/>
        <w:rPr>
          <w:lang w:val="ru-RU"/>
        </w:rPr>
      </w:pPr>
      <w:r>
        <w:rPr>
          <w:lang w:val="ru-RU"/>
        </w:rPr>
        <w:t>Процесс завершился, так что браузер закрылся.</w:t>
      </w:r>
    </w:p>
    <w:p w14:paraId="1FDB99C0" w14:textId="77777777" w:rsidR="007755E8" w:rsidRDefault="007755E8" w:rsidP="007755E8">
      <w:pPr>
        <w:pStyle w:val="SubStepAlpha"/>
        <w:keepNext/>
      </w:pPr>
      <w:r>
        <w:lastRenderedPageBreak/>
        <w:t>Снова откройте веб-браузер. Щелкните правой кнопкой мыши веб-браузер в диспетчере задач.</w:t>
      </w:r>
    </w:p>
    <w:p w14:paraId="46A625E7" w14:textId="77777777" w:rsidR="007755E8" w:rsidRDefault="007755E8" w:rsidP="007755E8">
      <w:pPr>
        <w:pStyle w:val="Heading3"/>
      </w:pPr>
      <w:r>
        <w:t>Вопрос:</w:t>
      </w:r>
    </w:p>
    <w:p w14:paraId="6F08EFDF" w14:textId="77777777" w:rsidR="007755E8" w:rsidRDefault="007755E8" w:rsidP="007755E8">
      <w:pPr>
        <w:pStyle w:val="BodyTextL50"/>
        <w:keepNext/>
      </w:pPr>
      <w:r>
        <w:t>Какие варианты доступны?</w:t>
      </w:r>
    </w:p>
    <w:p w14:paraId="44E73FDD" w14:textId="19E78B69" w:rsidR="007755E8" w:rsidRPr="00FB7650" w:rsidRDefault="00EC30D9" w:rsidP="007755E8">
      <w:pPr>
        <w:pStyle w:val="AnswerLineL50"/>
      </w:pPr>
      <w:r>
        <w:rPr>
          <w:noProof/>
        </w:rPr>
        <w:drawing>
          <wp:inline distT="0" distB="0" distL="0" distR="0" wp14:anchorId="62DBFECE" wp14:editId="1FF2AC3A">
            <wp:extent cx="5156200" cy="3867150"/>
            <wp:effectExtent l="0" t="0" r="6350" b="0"/>
            <wp:docPr id="186419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98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D2E1" w14:textId="73565E6E" w:rsidR="007755E8" w:rsidRPr="00FB7650" w:rsidRDefault="007755E8" w:rsidP="007755E8">
      <w:pPr>
        <w:pStyle w:val="Heading2"/>
      </w:pPr>
      <w:r>
        <w:t xml:space="preserve">Вкладка </w:t>
      </w:r>
      <w:r w:rsidR="005E069E">
        <w:rPr>
          <w:lang w:val="ru-RU"/>
        </w:rPr>
        <w:t>Службы</w:t>
      </w:r>
      <w:r>
        <w:t>.</w:t>
      </w:r>
    </w:p>
    <w:p w14:paraId="206BFA86" w14:textId="77777777" w:rsidR="007755E8" w:rsidRDefault="007755E8" w:rsidP="007755E8">
      <w:pPr>
        <w:pStyle w:val="SubStepAlpha"/>
      </w:pPr>
      <w:r>
        <w:t xml:space="preserve">Нажмите </w:t>
      </w:r>
      <w:r w:rsidRPr="009477F4">
        <w:rPr>
          <w:b/>
        </w:rPr>
        <w:t xml:space="preserve">«Подробнее» </w:t>
      </w:r>
      <w:r>
        <w:t xml:space="preserve">в левом нижнем углу диспетчера задач.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Он недоступен в Windows 7.</w:t>
      </w:r>
    </w:p>
    <w:p w14:paraId="6976B906" w14:textId="77777777" w:rsidR="007755E8" w:rsidRPr="00FB7650" w:rsidRDefault="007755E8" w:rsidP="007755E8">
      <w:pPr>
        <w:pStyle w:val="SubStepAlpha"/>
      </w:pPr>
      <w:r w:rsidRPr="00FB7650">
        <w:t xml:space="preserve">Щелкните вкладку </w:t>
      </w:r>
      <w:proofErr w:type="gramStart"/>
      <w:r w:rsidRPr="009477F4">
        <w:rPr>
          <w:b/>
        </w:rPr>
        <w:t xml:space="preserve">Службы </w:t>
      </w:r>
      <w:r w:rsidRPr="00FB7650">
        <w:t>.</w:t>
      </w:r>
      <w:proofErr w:type="gramEnd"/>
      <w:r w:rsidRPr="00FB7650">
        <w:t xml:space="preserve"> Используйте полосу прокрутки в правой части окна </w:t>
      </w:r>
      <w:r w:rsidRPr="009477F4">
        <w:rPr>
          <w:b/>
        </w:rPr>
        <w:t>«Службы</w:t>
      </w:r>
      <w:proofErr w:type="gramStart"/>
      <w:r w:rsidRPr="009477F4">
        <w:rPr>
          <w:b/>
        </w:rPr>
        <w:t xml:space="preserve">» </w:t>
      </w:r>
      <w:r>
        <w:t>,</w:t>
      </w:r>
      <w:proofErr w:type="gramEnd"/>
      <w:r>
        <w:t xml:space="preserve"> чтобы просмотреть все перечисленные службы.</w:t>
      </w:r>
    </w:p>
    <w:p w14:paraId="0AA50CED" w14:textId="77777777" w:rsidR="007755E8" w:rsidRDefault="007755E8" w:rsidP="007755E8">
      <w:pPr>
        <w:pStyle w:val="Heading3"/>
      </w:pPr>
      <w:r>
        <w:t>Вопрос:</w:t>
      </w:r>
    </w:p>
    <w:p w14:paraId="78ED893B" w14:textId="77777777" w:rsidR="007755E8" w:rsidRDefault="007755E8" w:rsidP="007755E8">
      <w:pPr>
        <w:pStyle w:val="BodyTextL50"/>
        <w:keepNext/>
      </w:pPr>
      <w:r>
        <w:t>Какие статусы указаны?</w:t>
      </w:r>
    </w:p>
    <w:p w14:paraId="4BB691EC" w14:textId="01828B88" w:rsidR="007755E8" w:rsidRDefault="00EC30D9" w:rsidP="007755E8">
      <w:pPr>
        <w:pStyle w:val="AnswerLineL50"/>
        <w:rPr>
          <w:lang w:val="ru-RU"/>
        </w:rPr>
      </w:pPr>
      <w:r>
        <w:rPr>
          <w:lang w:val="ru-RU"/>
        </w:rPr>
        <w:t>ИД процесса, Состояние службы, Описание, Имя, Группа</w:t>
      </w:r>
    </w:p>
    <w:p w14:paraId="24D8D04F" w14:textId="4982452E" w:rsidR="00EC30D9" w:rsidRPr="00EC30D9" w:rsidRDefault="00EC30D9" w:rsidP="00EC30D9">
      <w:pPr>
        <w:pStyle w:val="BodyTextL5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A4C643" wp14:editId="56477D58">
            <wp:extent cx="6172200" cy="4629150"/>
            <wp:effectExtent l="0" t="0" r="0" b="0"/>
            <wp:docPr id="26985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4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DD62" w14:textId="77777777" w:rsidR="007755E8" w:rsidRDefault="007755E8" w:rsidP="007755E8">
      <w:pPr>
        <w:pStyle w:val="SubStepAlpha"/>
      </w:pPr>
      <w:r w:rsidRPr="00604C8D">
        <w:t>Щелкните правой кнопкой мыши одну из перечисленных служб.</w:t>
      </w:r>
    </w:p>
    <w:p w14:paraId="0D21B97E" w14:textId="77777777" w:rsidR="007755E8" w:rsidRDefault="007755E8" w:rsidP="007755E8">
      <w:pPr>
        <w:pStyle w:val="Heading3"/>
      </w:pPr>
      <w:r>
        <w:t>Вопрос:</w:t>
      </w:r>
    </w:p>
    <w:p w14:paraId="61D5D5C9" w14:textId="77777777" w:rsidR="007755E8" w:rsidRDefault="007755E8" w:rsidP="007755E8">
      <w:pPr>
        <w:pStyle w:val="BodyTextL50"/>
        <w:keepNext/>
      </w:pPr>
      <w:r w:rsidRPr="00604C8D">
        <w:t>Какие доступные действия можно предпринять?</w:t>
      </w:r>
    </w:p>
    <w:p w14:paraId="63777701" w14:textId="759C8333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Запустить</w:t>
      </w:r>
      <w:r w:rsidRPr="00EC30D9">
        <w:rPr>
          <w:lang w:val="ru-RU"/>
        </w:rPr>
        <w:t>/</w:t>
      </w:r>
      <w:r>
        <w:rPr>
          <w:lang w:val="ru-RU"/>
        </w:rPr>
        <w:t>Остановить/Перезапустить</w:t>
      </w:r>
      <w:proofErr w:type="gramStart"/>
      <w:r>
        <w:rPr>
          <w:lang w:val="ru-RU"/>
        </w:rPr>
        <w:t>, Открыть</w:t>
      </w:r>
      <w:proofErr w:type="gramEnd"/>
      <w:r>
        <w:rPr>
          <w:lang w:val="ru-RU"/>
        </w:rPr>
        <w:t xml:space="preserve"> службы (</w:t>
      </w:r>
      <w:r>
        <w:rPr>
          <w:lang w:val="en-US"/>
        </w:rPr>
        <w:t>services</w:t>
      </w:r>
      <w:r w:rsidRPr="00EC30D9">
        <w:rPr>
          <w:lang w:val="ru-RU"/>
        </w:rPr>
        <w:t>.</w:t>
      </w:r>
      <w:proofErr w:type="spellStart"/>
      <w:r>
        <w:rPr>
          <w:lang w:val="en-US"/>
        </w:rPr>
        <w:t>msc</w:t>
      </w:r>
      <w:proofErr w:type="spellEnd"/>
      <w:r w:rsidRPr="00EC30D9">
        <w:rPr>
          <w:lang w:val="ru-RU"/>
        </w:rPr>
        <w:t>)</w:t>
      </w:r>
      <w:r>
        <w:rPr>
          <w:lang w:val="ru-RU"/>
        </w:rPr>
        <w:t>, Поиск в Интернете, Подробно (о процессе)</w:t>
      </w:r>
    </w:p>
    <w:p w14:paraId="791D4C48" w14:textId="77777777" w:rsidR="007755E8" w:rsidRDefault="007755E8" w:rsidP="007755E8">
      <w:pPr>
        <w:pStyle w:val="Heading2"/>
      </w:pPr>
      <w:r>
        <w:lastRenderedPageBreak/>
        <w:t>Вкладка «Производительность».</w:t>
      </w:r>
    </w:p>
    <w:p w14:paraId="74046E13" w14:textId="77777777" w:rsidR="007755E8" w:rsidRPr="00EC30D9" w:rsidRDefault="007755E8" w:rsidP="007755E8">
      <w:pPr>
        <w:pStyle w:val="SubStepAlpha"/>
        <w:keepNext/>
      </w:pPr>
      <w:r w:rsidRPr="00FB7650">
        <w:t xml:space="preserve">Перейдите на вкладку </w:t>
      </w:r>
      <w:r w:rsidRPr="00FB7650">
        <w:rPr>
          <w:b/>
        </w:rPr>
        <w:t>«Производительность</w:t>
      </w:r>
      <w:proofErr w:type="gramStart"/>
      <w:r w:rsidRPr="00FB7650">
        <w:rPr>
          <w:b/>
        </w:rPr>
        <w:t xml:space="preserve">» </w:t>
      </w:r>
      <w:r w:rsidRPr="00FB7650">
        <w:t>.</w:t>
      </w:r>
      <w:proofErr w:type="gramEnd"/>
      <w:r w:rsidRPr="00FB7650">
        <w:t xml:space="preserve"> Выберите </w:t>
      </w:r>
      <w:proofErr w:type="gramStart"/>
      <w:r>
        <w:rPr>
          <w:b/>
        </w:rPr>
        <w:t xml:space="preserve">ЦП </w:t>
      </w:r>
      <w:r>
        <w:t>,</w:t>
      </w:r>
      <w:proofErr w:type="gramEnd"/>
      <w:r>
        <w:t xml:space="preserve"> чтобы просмотреть загрузку на левой панели.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В Windows 7 на вкладке «Производительность» нет параметра ЦП.</w:t>
      </w:r>
    </w:p>
    <w:p w14:paraId="09DA4082" w14:textId="04830DA5" w:rsidR="00EC30D9" w:rsidRPr="00FB7650" w:rsidRDefault="00EC30D9" w:rsidP="00EC30D9">
      <w:pPr>
        <w:pStyle w:val="SubStepAlpha"/>
        <w:keepNext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2AF19FB" wp14:editId="5EB87888">
            <wp:extent cx="6400800" cy="4800600"/>
            <wp:effectExtent l="0" t="0" r="0" b="0"/>
            <wp:docPr id="214237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9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BBEC" w14:textId="77777777" w:rsidR="007755E8" w:rsidRDefault="007755E8" w:rsidP="007755E8">
      <w:pPr>
        <w:pStyle w:val="Heading3"/>
      </w:pPr>
      <w:r>
        <w:t>Вопросы:</w:t>
      </w:r>
    </w:p>
    <w:p w14:paraId="35D931AA" w14:textId="77777777" w:rsidR="007755E8" w:rsidRDefault="007755E8" w:rsidP="007755E8">
      <w:pPr>
        <w:pStyle w:val="BodyTextL50"/>
        <w:keepNext/>
      </w:pPr>
      <w:r>
        <w:t>Какова текущая загрузка ЦП?</w:t>
      </w:r>
    </w:p>
    <w:p w14:paraId="685313EF" w14:textId="10956ADA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5%</w:t>
      </w:r>
    </w:p>
    <w:p w14:paraId="5630951C" w14:textId="77777777" w:rsidR="007755E8" w:rsidRPr="00FB7650" w:rsidRDefault="007755E8" w:rsidP="007755E8">
      <w:pPr>
        <w:pStyle w:val="BodyTextL50"/>
        <w:keepNext/>
      </w:pPr>
      <w:r w:rsidRPr="00FB7650">
        <w:t>Сколько потоков инструкций (т.е. потоков) в настоящее время выполняется?</w:t>
      </w:r>
    </w:p>
    <w:p w14:paraId="20D5327C" w14:textId="366BBEC1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1201</w:t>
      </w:r>
    </w:p>
    <w:p w14:paraId="2DFE7453" w14:textId="77777777" w:rsidR="007755E8" w:rsidRDefault="007755E8" w:rsidP="007755E8">
      <w:pPr>
        <w:pStyle w:val="BodyTextL50"/>
        <w:keepNext/>
      </w:pPr>
      <w:r>
        <w:t>Сколько приложений, фоновых процессов и процессов Windows (т.е. процессов) запущено в настоящее время?</w:t>
      </w:r>
    </w:p>
    <w:p w14:paraId="15C14D40" w14:textId="7C06F935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130</w:t>
      </w:r>
    </w:p>
    <w:p w14:paraId="33BD5376" w14:textId="77777777" w:rsidR="007755E8" w:rsidRPr="00EC30D9" w:rsidRDefault="007755E8" w:rsidP="007755E8">
      <w:pPr>
        <w:pStyle w:val="SubStepAlpha"/>
      </w:pPr>
      <w:r>
        <w:t xml:space="preserve">Нажмите на </w:t>
      </w:r>
      <w:r w:rsidRPr="009477F4">
        <w:rPr>
          <w:b/>
        </w:rPr>
        <w:t xml:space="preserve">диаграмму памяти </w:t>
      </w:r>
      <w:r>
        <w:t xml:space="preserve">на левой панели вкладки </w:t>
      </w:r>
      <w:r w:rsidRPr="009477F4">
        <w:rPr>
          <w:b/>
        </w:rPr>
        <w:t>«Исполнения</w:t>
      </w:r>
      <w:proofErr w:type="gramStart"/>
      <w:r w:rsidRPr="009477F4">
        <w:rPr>
          <w:b/>
        </w:rPr>
        <w:t xml:space="preserve">» </w:t>
      </w:r>
      <w:r>
        <w:t>.</w:t>
      </w:r>
      <w:proofErr w:type="gramEnd"/>
      <w:r>
        <w:t xml:space="preserve">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В Windows 7 на вкладке «Производительность» нет параметра ЦП.</w:t>
      </w:r>
    </w:p>
    <w:p w14:paraId="5A27DB2F" w14:textId="1CC9BA20" w:rsidR="00EC30D9" w:rsidRDefault="00EC30D9" w:rsidP="00EC30D9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1F61B4C" wp14:editId="2BE49882">
            <wp:extent cx="6400800" cy="4800600"/>
            <wp:effectExtent l="0" t="0" r="0" b="0"/>
            <wp:docPr id="83671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9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D16" w14:textId="77777777" w:rsidR="007755E8" w:rsidRDefault="007755E8" w:rsidP="007755E8">
      <w:pPr>
        <w:pStyle w:val="Heading3"/>
      </w:pPr>
      <w:r>
        <w:t>Вопрос:</w:t>
      </w:r>
    </w:p>
    <w:p w14:paraId="4FF7E8F4" w14:textId="77777777" w:rsidR="007755E8" w:rsidRPr="00FB7650" w:rsidRDefault="007755E8" w:rsidP="007755E8">
      <w:pPr>
        <w:pStyle w:val="BodyTextL50"/>
        <w:keepNext/>
      </w:pPr>
      <w:r w:rsidRPr="00FB7650">
        <w:t>Какова общая физическая память (МБ)?</w:t>
      </w:r>
    </w:p>
    <w:p w14:paraId="74B0A8D0" w14:textId="12E4A3B7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>4096</w:t>
      </w:r>
    </w:p>
    <w:p w14:paraId="38492681" w14:textId="77777777" w:rsidR="007755E8" w:rsidRPr="00FB7650" w:rsidRDefault="007755E8" w:rsidP="007755E8">
      <w:pPr>
        <w:pStyle w:val="BodyTextL50"/>
        <w:keepNext/>
      </w:pPr>
      <w:r w:rsidRPr="00FB7650">
        <w:t>Какова доступная физическая память (МБ)?</w:t>
      </w:r>
    </w:p>
    <w:p w14:paraId="6956EEEA" w14:textId="75CF14A0" w:rsidR="007755E8" w:rsidRPr="00EC30D9" w:rsidRDefault="00EC30D9" w:rsidP="007755E8">
      <w:pPr>
        <w:pStyle w:val="AnswerLineL50"/>
        <w:rPr>
          <w:lang w:val="ru-RU"/>
        </w:rPr>
      </w:pPr>
      <w:r w:rsidRPr="00EC30D9">
        <w:rPr>
          <w:lang w:val="ru-RU"/>
        </w:rPr>
        <w:t>~</w:t>
      </w:r>
      <w:r>
        <w:rPr>
          <w:lang w:val="ru-RU"/>
        </w:rPr>
        <w:t>1331</w:t>
      </w:r>
    </w:p>
    <w:p w14:paraId="47186EDC" w14:textId="77777777" w:rsidR="007755E8" w:rsidRPr="00FB7650" w:rsidRDefault="007755E8" w:rsidP="007755E8">
      <w:pPr>
        <w:pStyle w:val="BodyTextL50"/>
        <w:keepNext/>
      </w:pPr>
      <w:r w:rsidRPr="00FB7650">
        <w:t>Сколько физической памяти (МБ) используется компьютером?</w:t>
      </w:r>
    </w:p>
    <w:p w14:paraId="0F61BE53" w14:textId="7C80D9F2" w:rsidR="007755E8" w:rsidRPr="00EC30D9" w:rsidRDefault="00EC30D9" w:rsidP="007755E8">
      <w:pPr>
        <w:pStyle w:val="AnswerLineL50"/>
        <w:rPr>
          <w:lang w:val="ru-RU"/>
        </w:rPr>
      </w:pPr>
      <w:r>
        <w:rPr>
          <w:lang w:val="en-US"/>
        </w:rPr>
        <w:t>~</w:t>
      </w:r>
      <w:r>
        <w:rPr>
          <w:lang w:val="ru-RU"/>
        </w:rPr>
        <w:t>2662</w:t>
      </w:r>
    </w:p>
    <w:p w14:paraId="33CF25CF" w14:textId="13F65264" w:rsidR="007755E8" w:rsidRPr="00EC30D9" w:rsidRDefault="007755E8" w:rsidP="007755E8">
      <w:pPr>
        <w:pStyle w:val="SubStepAlpha"/>
      </w:pPr>
      <w:r w:rsidRPr="00FB7650">
        <w:t xml:space="preserve">Щелкните </w:t>
      </w:r>
      <w:r w:rsidRPr="009477F4">
        <w:rPr>
          <w:b/>
        </w:rPr>
        <w:t xml:space="preserve">диаграмму Ethernet </w:t>
      </w:r>
      <w:r>
        <w:t xml:space="preserve">на левой панели вкладки </w:t>
      </w:r>
      <w:r w:rsidRPr="009477F4">
        <w:rPr>
          <w:b/>
        </w:rPr>
        <w:t>«Производительность</w:t>
      </w:r>
      <w:proofErr w:type="gramStart"/>
      <w:r w:rsidRPr="009477F4">
        <w:rPr>
          <w:b/>
        </w:rPr>
        <w:t xml:space="preserve">» </w:t>
      </w:r>
      <w:r>
        <w:t>.</w:t>
      </w:r>
      <w:proofErr w:type="gramEnd"/>
      <w:r>
        <w:t xml:space="preserve"> </w:t>
      </w:r>
      <w:r>
        <w:rPr>
          <w:b/>
        </w:rPr>
        <w:t>Примечание</w:t>
      </w:r>
      <w:r>
        <w:t xml:space="preserve">. На вкладке «Производительность» в Windows 7 нет параметра «Ethernet». Щелкните вкладку </w:t>
      </w:r>
      <w:r>
        <w:rPr>
          <w:b/>
        </w:rPr>
        <w:t xml:space="preserve">«Сеть» </w:t>
      </w:r>
      <w:r>
        <w:t>в Windows 7, чтобы просмотреть информацию об Ethernet.</w:t>
      </w:r>
    </w:p>
    <w:p w14:paraId="134C12C9" w14:textId="744E34D3" w:rsidR="00EC30D9" w:rsidRDefault="00EC30D9" w:rsidP="00EC30D9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774D7344" wp14:editId="3BFB6C0F">
            <wp:extent cx="6400800" cy="4800600"/>
            <wp:effectExtent l="0" t="0" r="0" b="0"/>
            <wp:docPr id="96100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08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3DC2" w14:textId="77777777" w:rsidR="007755E8" w:rsidRPr="00FB7650" w:rsidRDefault="007755E8" w:rsidP="007755E8">
      <w:pPr>
        <w:pStyle w:val="Heading3"/>
      </w:pPr>
      <w:r>
        <w:t>Вопросы:</w:t>
      </w:r>
    </w:p>
    <w:p w14:paraId="315000DD" w14:textId="77777777" w:rsidR="007755E8" w:rsidRPr="00FB7650" w:rsidRDefault="007755E8" w:rsidP="007755E8">
      <w:pPr>
        <w:pStyle w:val="BodyTextL50"/>
        <w:keepNext/>
      </w:pPr>
      <w:r w:rsidRPr="00FB7650">
        <w:t>Какая скорость соединения? Какой тип адаптера Ethernet используется на этом компьютере?</w:t>
      </w:r>
    </w:p>
    <w:p w14:paraId="653DD967" w14:textId="094CA4D4" w:rsidR="007755E8" w:rsidRPr="00EC30D9" w:rsidRDefault="00EC30D9" w:rsidP="007755E8">
      <w:pPr>
        <w:pStyle w:val="AnswerLineL50"/>
        <w:rPr>
          <w:lang w:val="ru-RU"/>
        </w:rPr>
      </w:pPr>
      <w:r>
        <w:rPr>
          <w:lang w:val="ru-RU"/>
        </w:rPr>
        <w:t xml:space="preserve">100 кбит/с, </w:t>
      </w:r>
      <w:r>
        <w:rPr>
          <w:lang w:val="en-US"/>
        </w:rPr>
        <w:t>Ethernet</w:t>
      </w:r>
    </w:p>
    <w:p w14:paraId="10CA2A53" w14:textId="77777777" w:rsidR="007755E8" w:rsidRDefault="007755E8" w:rsidP="007755E8">
      <w:pPr>
        <w:pStyle w:val="BodyTextL50"/>
        <w:keepNext/>
      </w:pPr>
      <w:r>
        <w:t>Какой тип сетевого подключения (т.е. тип подключения) используется?</w:t>
      </w:r>
    </w:p>
    <w:p w14:paraId="36C666D4" w14:textId="0A9C73F5" w:rsidR="007755E8" w:rsidRPr="00EC30D9" w:rsidRDefault="00EC30D9" w:rsidP="007755E8">
      <w:pPr>
        <w:pStyle w:val="AnswerLineL50"/>
        <w:rPr>
          <w:lang w:val="ru-RU"/>
        </w:rPr>
      </w:pPr>
      <w:r>
        <w:rPr>
          <w:lang w:val="en-US"/>
        </w:rPr>
        <w:t>Ethernet</w:t>
      </w:r>
    </w:p>
    <w:p w14:paraId="7463A117" w14:textId="77777777" w:rsidR="007755E8" w:rsidRPr="005014B4" w:rsidRDefault="007755E8" w:rsidP="007755E8">
      <w:pPr>
        <w:pStyle w:val="BodyTextL50"/>
        <w:keepNext/>
      </w:pPr>
      <w:r w:rsidRPr="00FB7650">
        <w:t xml:space="preserve">Что такое IPv4-адрес ПК?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Эта информация недоступна на вкладке «Сеть» в Windows 7.</w:t>
      </w:r>
    </w:p>
    <w:p w14:paraId="2D27D389" w14:textId="09B203EA" w:rsidR="007755E8" w:rsidRPr="00245177" w:rsidRDefault="00EC30D9" w:rsidP="007755E8">
      <w:pPr>
        <w:pStyle w:val="AnswerLineL50"/>
        <w:rPr>
          <w:lang w:val="ru-RU"/>
        </w:rPr>
      </w:pPr>
      <w:proofErr w:type="spellStart"/>
      <w:r>
        <w:rPr>
          <w:lang w:val="en-US"/>
        </w:rPr>
        <w:t>IPv</w:t>
      </w:r>
      <w:proofErr w:type="spellEnd"/>
      <w:r w:rsidRPr="00EC30D9">
        <w:rPr>
          <w:lang w:val="ru-RU"/>
        </w:rPr>
        <w:t>4-</w:t>
      </w:r>
      <w:r>
        <w:rPr>
          <w:lang w:val="ru-RU"/>
        </w:rPr>
        <w:t xml:space="preserve">адрес ПК, показанный во вкладке </w:t>
      </w:r>
      <w:r>
        <w:rPr>
          <w:lang w:val="en-US"/>
        </w:rPr>
        <w:t>Ethernet</w:t>
      </w:r>
      <w:r>
        <w:rPr>
          <w:lang w:val="ru-RU"/>
        </w:rPr>
        <w:t xml:space="preserve"> диспетчера задач – серый </w:t>
      </w:r>
      <w:proofErr w:type="spellStart"/>
      <w:r>
        <w:rPr>
          <w:lang w:val="en-US"/>
        </w:rPr>
        <w:t>IPv</w:t>
      </w:r>
      <w:proofErr w:type="spellEnd"/>
      <w:r w:rsidRPr="00EC30D9">
        <w:rPr>
          <w:lang w:val="ru-RU"/>
        </w:rPr>
        <w:t xml:space="preserve">4 </w:t>
      </w:r>
      <w:r>
        <w:rPr>
          <w:lang w:val="ru-RU"/>
        </w:rPr>
        <w:t xml:space="preserve">адрес, выдаваемый </w:t>
      </w:r>
      <w:r>
        <w:rPr>
          <w:lang w:val="en-US"/>
        </w:rPr>
        <w:t>DHCP</w:t>
      </w:r>
      <w:r w:rsidR="00245177">
        <w:rPr>
          <w:lang w:val="ru-RU"/>
        </w:rPr>
        <w:t>.</w:t>
      </w:r>
    </w:p>
    <w:p w14:paraId="6BEB0310" w14:textId="77777777" w:rsidR="007755E8" w:rsidRPr="00B076A2" w:rsidRDefault="007755E8" w:rsidP="007755E8">
      <w:pPr>
        <w:pStyle w:val="BodyTextL25"/>
      </w:pPr>
      <w:proofErr w:type="gramStart"/>
      <w:r w:rsidRPr="00AC6A33">
        <w:rPr>
          <w:rStyle w:val="PageNumber"/>
          <w:b/>
        </w:rPr>
        <w:t xml:space="preserve">Примечание </w:t>
      </w:r>
      <w:r>
        <w:rPr>
          <w:rStyle w:val="PageNumber"/>
        </w:rPr>
        <w:t>.</w:t>
      </w:r>
      <w:proofErr w:type="gramEnd"/>
      <w:r>
        <w:rPr>
          <w:rStyle w:val="PageNumber"/>
        </w:rPr>
        <w:t xml:space="preserve"> Вы можете щелкнуть </w:t>
      </w:r>
      <w:r w:rsidRPr="00AC6A33">
        <w:rPr>
          <w:rStyle w:val="PageNumber"/>
          <w:b/>
        </w:rPr>
        <w:t>«Открыть монитор ресурсов</w:t>
      </w:r>
      <w:proofErr w:type="gramStart"/>
      <w:r w:rsidRPr="00AC6A33">
        <w:rPr>
          <w:rStyle w:val="PageNumber"/>
          <w:b/>
        </w:rPr>
        <w:t xml:space="preserve">» </w:t>
      </w:r>
      <w:r>
        <w:rPr>
          <w:rStyle w:val="PageNumber"/>
        </w:rPr>
        <w:t>,</w:t>
      </w:r>
      <w:proofErr w:type="gramEnd"/>
      <w:r>
        <w:rPr>
          <w:rStyle w:val="PageNumber"/>
        </w:rPr>
        <w:t xml:space="preserve"> чтобы вызвать утилиту «Монитор ресурсов» на вкладке «Производительность» в диспетчере задач, чтобы просмотреть отдельные процессы, службы и приложения, использующие системные ресурсы.</w:t>
      </w:r>
    </w:p>
    <w:p w14:paraId="31E163EA" w14:textId="77777777" w:rsidR="007755E8" w:rsidRPr="00FB7650" w:rsidRDefault="007755E8" w:rsidP="007755E8">
      <w:pPr>
        <w:pStyle w:val="Heading2"/>
      </w:pPr>
      <w:r>
        <w:t>Вкладка «Процессы».</w:t>
      </w:r>
    </w:p>
    <w:p w14:paraId="2EC2DF73" w14:textId="77777777" w:rsidR="007755E8" w:rsidRPr="009477F4" w:rsidRDefault="007755E8" w:rsidP="007755E8">
      <w:pPr>
        <w:pStyle w:val="SubStepAlpha"/>
        <w:rPr>
          <w:color w:val="000000"/>
        </w:rPr>
      </w:pPr>
      <w:r w:rsidRPr="00FB7650">
        <w:t xml:space="preserve">Перейдите на вкладку </w:t>
      </w:r>
      <w:r w:rsidRPr="009477F4">
        <w:rPr>
          <w:b/>
        </w:rPr>
        <w:t>«Процессы</w:t>
      </w:r>
      <w:proofErr w:type="gramStart"/>
      <w:r w:rsidRPr="009477F4">
        <w:rPr>
          <w:b/>
        </w:rPr>
        <w:t xml:space="preserve">» </w:t>
      </w:r>
      <w:r w:rsidRPr="00FB7650">
        <w:t>.</w:t>
      </w:r>
      <w:proofErr w:type="gramEnd"/>
    </w:p>
    <w:p w14:paraId="050317A5" w14:textId="77777777" w:rsidR="007755E8" w:rsidRDefault="007755E8" w:rsidP="007755E8">
      <w:pPr>
        <w:pStyle w:val="SubStepAlpha"/>
      </w:pPr>
      <w:r w:rsidRPr="00FB7650">
        <w:t xml:space="preserve">Щелкните заголовок </w:t>
      </w:r>
      <w:proofErr w:type="gramStart"/>
      <w:r w:rsidRPr="009477F4">
        <w:rPr>
          <w:b/>
        </w:rPr>
        <w:t xml:space="preserve">Память </w:t>
      </w:r>
      <w:r>
        <w:t>.</w:t>
      </w:r>
      <w:proofErr w:type="gramEnd"/>
      <w:r>
        <w:t xml:space="preserve"> Щелкните заголовок </w:t>
      </w:r>
      <w:r w:rsidRPr="009477F4">
        <w:rPr>
          <w:b/>
        </w:rPr>
        <w:t xml:space="preserve">«Память» </w:t>
      </w:r>
      <w:r w:rsidRPr="00C2598E">
        <w:t>еще раз.</w:t>
      </w:r>
    </w:p>
    <w:p w14:paraId="62AED8C0" w14:textId="77777777" w:rsidR="007755E8" w:rsidRPr="00FB7650" w:rsidRDefault="007755E8" w:rsidP="007755E8">
      <w:pPr>
        <w:pStyle w:val="Heading3"/>
      </w:pPr>
      <w:r>
        <w:lastRenderedPageBreak/>
        <w:t>Вопрос:</w:t>
      </w:r>
    </w:p>
    <w:p w14:paraId="68BE2659" w14:textId="77777777" w:rsidR="007755E8" w:rsidRPr="00FB7650" w:rsidRDefault="007755E8" w:rsidP="007755E8">
      <w:pPr>
        <w:pStyle w:val="BodyTextL50"/>
        <w:keepNext/>
      </w:pPr>
      <w:r w:rsidRPr="00FB7650">
        <w:t>Как это влияет на столбцы?</w:t>
      </w:r>
    </w:p>
    <w:p w14:paraId="61D2140C" w14:textId="111734C5" w:rsidR="007755E8" w:rsidRPr="00245177" w:rsidRDefault="00245177" w:rsidP="007755E8">
      <w:pPr>
        <w:pStyle w:val="AnswerLineL50"/>
        <w:rPr>
          <w:lang w:val="ru-RU"/>
        </w:rPr>
      </w:pPr>
      <w:r>
        <w:rPr>
          <w:lang w:val="ru-RU"/>
        </w:rPr>
        <w:t>Сортируются</w:t>
      </w:r>
    </w:p>
    <w:p w14:paraId="535809E4" w14:textId="77777777" w:rsidR="007755E8" w:rsidRDefault="007755E8" w:rsidP="007755E8">
      <w:pPr>
        <w:pStyle w:val="SubStepAlpha"/>
      </w:pPr>
      <w:r>
        <w:t xml:space="preserve">Щелкните правой кнопкой мыши заголовок </w:t>
      </w:r>
      <w:r w:rsidRPr="009477F4">
        <w:rPr>
          <w:b/>
        </w:rPr>
        <w:t xml:space="preserve">«Память» </w:t>
      </w:r>
      <w:r>
        <w:t xml:space="preserve">и выберите </w:t>
      </w:r>
      <w:r w:rsidRPr="009477F4">
        <w:rPr>
          <w:b/>
        </w:rPr>
        <w:t>«Значения ресурсов</w:t>
      </w:r>
      <w:proofErr w:type="gramStart"/>
      <w:r w:rsidRPr="009477F4">
        <w:rPr>
          <w:b/>
        </w:rPr>
        <w:t>» &gt;</w:t>
      </w:r>
      <w:proofErr w:type="gramEnd"/>
      <w:r w:rsidRPr="009477F4">
        <w:rPr>
          <w:b/>
        </w:rPr>
        <w:t xml:space="preserve"> «Память» &gt; «Проценты» </w:t>
      </w:r>
      <w:r>
        <w:t>.</w:t>
      </w:r>
    </w:p>
    <w:p w14:paraId="7380617E" w14:textId="77777777" w:rsidR="007755E8" w:rsidRDefault="007755E8" w:rsidP="007755E8">
      <w:pPr>
        <w:pStyle w:val="BodyTextL50"/>
      </w:pP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Параметры значений ресурсов недоступны в Windows 7.</w:t>
      </w:r>
    </w:p>
    <w:p w14:paraId="1F290DAB" w14:textId="77777777" w:rsidR="007755E8" w:rsidRDefault="007755E8" w:rsidP="007755E8">
      <w:pPr>
        <w:pStyle w:val="Heading3"/>
      </w:pPr>
      <w:r>
        <w:t>Вопросы:</w:t>
      </w:r>
    </w:p>
    <w:p w14:paraId="04FE2C5F" w14:textId="77777777" w:rsidR="007755E8" w:rsidRDefault="007755E8" w:rsidP="007755E8">
      <w:pPr>
        <w:pStyle w:val="BodyTextL50"/>
        <w:keepNext/>
      </w:pPr>
      <w:r>
        <w:t>Как это влияет на столбец памяти?</w:t>
      </w:r>
    </w:p>
    <w:p w14:paraId="25F8E46C" w14:textId="49C9BB5A" w:rsidR="007755E8" w:rsidRPr="00245177" w:rsidRDefault="00245177" w:rsidP="007755E8">
      <w:pPr>
        <w:pStyle w:val="AnswerLineL50"/>
        <w:rPr>
          <w:lang w:val="ru-RU"/>
        </w:rPr>
      </w:pPr>
      <w:r>
        <w:rPr>
          <w:lang w:val="ru-RU"/>
        </w:rPr>
        <w:t>По-разному отображаются (%, *Байты)</w:t>
      </w:r>
    </w:p>
    <w:p w14:paraId="585FC7A5" w14:textId="77777777" w:rsidR="007755E8" w:rsidRDefault="007755E8" w:rsidP="007755E8">
      <w:pPr>
        <w:pStyle w:val="BodyTextL50"/>
        <w:keepNext/>
      </w:pPr>
      <w:r>
        <w:t>Чем это может быть полезно?</w:t>
      </w:r>
    </w:p>
    <w:p w14:paraId="6D7AD88F" w14:textId="32D68D07" w:rsidR="007755E8" w:rsidRPr="00245177" w:rsidRDefault="00245177" w:rsidP="007755E8">
      <w:pPr>
        <w:pStyle w:val="AnswerLineL50"/>
        <w:rPr>
          <w:lang w:val="ru-RU"/>
        </w:rPr>
      </w:pPr>
      <w:r>
        <w:rPr>
          <w:lang w:val="ru-RU"/>
        </w:rPr>
        <w:t>Смотрим сколько какой процесс загружает памяти</w:t>
      </w:r>
    </w:p>
    <w:p w14:paraId="1CD2DB11" w14:textId="77777777" w:rsidR="007755E8" w:rsidRPr="00FB7650" w:rsidRDefault="007755E8" w:rsidP="007755E8">
      <w:pPr>
        <w:pStyle w:val="SubStepAlpha"/>
      </w:pPr>
      <w:r w:rsidRPr="00FB7650">
        <w:t>Откройте веб-браузер.</w:t>
      </w:r>
    </w:p>
    <w:p w14:paraId="602ACB0E" w14:textId="77777777" w:rsidR="007755E8" w:rsidRDefault="007755E8" w:rsidP="007755E8">
      <w:pPr>
        <w:pStyle w:val="SubStepAlpha"/>
      </w:pPr>
      <w:r w:rsidRPr="00FB7650">
        <w:t xml:space="preserve">Вернитесь в </w:t>
      </w:r>
      <w:r w:rsidRPr="009477F4">
        <w:rPr>
          <w:b/>
        </w:rPr>
        <w:t xml:space="preserve">Диспетчер </w:t>
      </w:r>
      <w:proofErr w:type="gramStart"/>
      <w:r w:rsidRPr="009477F4">
        <w:rPr>
          <w:b/>
        </w:rPr>
        <w:t xml:space="preserve">задач </w:t>
      </w:r>
      <w:r w:rsidRPr="00FB7650">
        <w:t>.</w:t>
      </w:r>
      <w:proofErr w:type="gramEnd"/>
      <w:r w:rsidRPr="00FB7650">
        <w:t xml:space="preserve"> Щелкните заголовок </w:t>
      </w:r>
      <w:r w:rsidRPr="009477F4">
        <w:rPr>
          <w:b/>
        </w:rPr>
        <w:t>«Имя</w:t>
      </w:r>
      <w:proofErr w:type="gramStart"/>
      <w:r w:rsidRPr="009477F4">
        <w:rPr>
          <w:b/>
        </w:rPr>
        <w:t xml:space="preserve">» </w:t>
      </w:r>
      <w:r w:rsidRPr="00FB7650">
        <w:t>.</w:t>
      </w:r>
      <w:proofErr w:type="gramEnd"/>
    </w:p>
    <w:p w14:paraId="64BCB48C" w14:textId="77777777" w:rsidR="007755E8" w:rsidRDefault="007755E8" w:rsidP="007755E8">
      <w:pPr>
        <w:pStyle w:val="BodyTextL50"/>
      </w:pP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Параметры категории недоступны в Windows 7.</w:t>
      </w:r>
    </w:p>
    <w:p w14:paraId="36673E3E" w14:textId="77777777" w:rsidR="007755E8" w:rsidRDefault="007755E8" w:rsidP="007755E8">
      <w:pPr>
        <w:pStyle w:val="Heading3"/>
      </w:pPr>
      <w:r>
        <w:t>Вопрос:</w:t>
      </w:r>
    </w:p>
    <w:p w14:paraId="31CBB321" w14:textId="77777777" w:rsidR="007755E8" w:rsidRDefault="007755E8" w:rsidP="007755E8">
      <w:pPr>
        <w:pStyle w:val="BodyTextL50"/>
        <w:keepNext/>
      </w:pPr>
      <w:r>
        <w:t>Перечисленные процессы разделены по категориям. Какие категории указаны?</w:t>
      </w:r>
    </w:p>
    <w:p w14:paraId="6EA3D453" w14:textId="5A56E979" w:rsidR="007755E8" w:rsidRPr="00245177" w:rsidRDefault="00245177" w:rsidP="007755E8">
      <w:pPr>
        <w:pStyle w:val="AnswerLineL50"/>
        <w:rPr>
          <w:lang w:val="ru-RU"/>
        </w:rPr>
      </w:pPr>
      <w:r w:rsidRPr="00245177">
        <w:rPr>
          <w:lang w:val="ru-RU"/>
        </w:rPr>
        <w:t>(</w:t>
      </w:r>
      <w:r>
        <w:rPr>
          <w:lang w:val="en-US"/>
        </w:rPr>
        <w:t>Windows</w:t>
      </w:r>
      <w:r w:rsidRPr="00245177">
        <w:rPr>
          <w:lang w:val="ru-RU"/>
        </w:rPr>
        <w:t xml:space="preserve"> 10) </w:t>
      </w:r>
      <w:r>
        <w:rPr>
          <w:lang w:val="ru-RU"/>
        </w:rPr>
        <w:t xml:space="preserve">Приложения, Фоновые процессы, Процессы </w:t>
      </w:r>
      <w:r>
        <w:rPr>
          <w:lang w:val="en-US"/>
        </w:rPr>
        <w:t>Windows</w:t>
      </w:r>
    </w:p>
    <w:p w14:paraId="1E155E1A" w14:textId="77777777" w:rsidR="007755E8" w:rsidRPr="00FB7650" w:rsidRDefault="007755E8" w:rsidP="007755E8">
      <w:pPr>
        <w:pStyle w:val="SubStepAlpha"/>
      </w:pPr>
      <w:r>
        <w:t xml:space="preserve">Выберите веб-браузер и нажмите </w:t>
      </w:r>
      <w:r w:rsidRPr="009477F4">
        <w:rPr>
          <w:b/>
        </w:rPr>
        <w:t>«Завершить задачу</w:t>
      </w:r>
      <w:proofErr w:type="gramStart"/>
      <w:r w:rsidRPr="009477F4">
        <w:rPr>
          <w:b/>
        </w:rPr>
        <w:t xml:space="preserve">» </w:t>
      </w:r>
      <w:r>
        <w:t>.</w:t>
      </w:r>
      <w:proofErr w:type="gramEnd"/>
    </w:p>
    <w:p w14:paraId="34C7DF4B" w14:textId="77777777" w:rsidR="007755E8" w:rsidRDefault="007755E8" w:rsidP="007755E8">
      <w:pPr>
        <w:pStyle w:val="SubStepAlpha"/>
      </w:pPr>
      <w:r w:rsidRPr="00FB7650">
        <w:t>Закройте все открытые окна.</w:t>
      </w:r>
    </w:p>
    <w:p w14:paraId="72CDFD89" w14:textId="77777777" w:rsidR="007755E8" w:rsidRDefault="007755E8" w:rsidP="007755E8">
      <w:pPr>
        <w:pStyle w:val="Heading2"/>
      </w:pPr>
      <w:r>
        <w:t>Вкладка «Пользователи».</w:t>
      </w:r>
    </w:p>
    <w:p w14:paraId="638460EF" w14:textId="77777777" w:rsidR="007755E8" w:rsidRDefault="007755E8" w:rsidP="007755E8">
      <w:pPr>
        <w:pStyle w:val="SubStepAlpha"/>
      </w:pPr>
      <w:r>
        <w:t xml:space="preserve">Перейдите на вкладку </w:t>
      </w:r>
      <w:r w:rsidRPr="00C26125">
        <w:rPr>
          <w:b/>
        </w:rPr>
        <w:t>«Пользователи</w:t>
      </w:r>
      <w:proofErr w:type="gramStart"/>
      <w:r w:rsidRPr="00C26125">
        <w:rPr>
          <w:b/>
        </w:rPr>
        <w:t xml:space="preserve">» </w:t>
      </w:r>
      <w:r>
        <w:t>,</w:t>
      </w:r>
      <w:proofErr w:type="gramEnd"/>
      <w:r>
        <w:t xml:space="preserve"> чтобы просмотреть имена пользователей, которые вошли в систему.</w:t>
      </w:r>
    </w:p>
    <w:p w14:paraId="6887ADE1" w14:textId="77777777" w:rsidR="007755E8" w:rsidRDefault="007755E8" w:rsidP="007755E8">
      <w:pPr>
        <w:pStyle w:val="SubStepAlpha"/>
        <w:keepNext/>
      </w:pPr>
      <w:r>
        <w:t>Щелкните правой кнопкой мыши имя пользователя. Какие есть варианты?</w:t>
      </w:r>
    </w:p>
    <w:p w14:paraId="382670A6" w14:textId="0747398D" w:rsidR="007755E8" w:rsidRPr="00245177" w:rsidRDefault="00245177" w:rsidP="007755E8">
      <w:pPr>
        <w:pStyle w:val="AnswerLineL50"/>
        <w:rPr>
          <w:lang w:val="ru-RU"/>
        </w:rPr>
      </w:pPr>
      <w:r>
        <w:rPr>
          <w:lang w:val="ru-RU"/>
        </w:rPr>
        <w:t>Развернуть</w:t>
      </w:r>
      <w:proofErr w:type="gramStart"/>
      <w:r>
        <w:rPr>
          <w:lang w:val="ru-RU"/>
        </w:rPr>
        <w:t>, Отключить</w:t>
      </w:r>
      <w:proofErr w:type="gramEnd"/>
      <w:r>
        <w:rPr>
          <w:lang w:val="ru-RU"/>
        </w:rPr>
        <w:t>, Управление учётными записями пользователей</w:t>
      </w:r>
    </w:p>
    <w:p w14:paraId="35BC56F7" w14:textId="77777777" w:rsidR="007755E8" w:rsidRPr="0025410E" w:rsidRDefault="007755E8" w:rsidP="007755E8">
      <w:pPr>
        <w:pStyle w:val="SubStepAlpha"/>
      </w:pPr>
      <w:r>
        <w:t xml:space="preserve">В Windows 8.x и 10 щелкните правой кнопкой мыши </w:t>
      </w:r>
      <w:r>
        <w:rPr>
          <w:b/>
        </w:rPr>
        <w:t>«Развернуть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просмотреть все процессы, связанные с этим пользователем.</w:t>
      </w:r>
    </w:p>
    <w:p w14:paraId="15610039" w14:textId="77777777" w:rsidR="007755E8" w:rsidRDefault="007755E8" w:rsidP="007755E8">
      <w:pPr>
        <w:pStyle w:val="Heading2"/>
      </w:pPr>
      <w:r>
        <w:t>Вкладки «Автозагрузка», «История приложений» и «Подробности».</w:t>
      </w:r>
    </w:p>
    <w:p w14:paraId="455250EA" w14:textId="77777777" w:rsidR="007755E8" w:rsidRPr="00C26125" w:rsidRDefault="007755E8" w:rsidP="007755E8">
      <w:pPr>
        <w:pStyle w:val="BodyTextL25"/>
        <w:rPr>
          <w:b/>
        </w:rPr>
      </w:pPr>
      <w:proofErr w:type="gramStart"/>
      <w:r>
        <w:rPr>
          <w:b/>
        </w:rPr>
        <w:t xml:space="preserve">Примечание </w:t>
      </w:r>
      <w:r w:rsidRPr="00C26125">
        <w:t>.</w:t>
      </w:r>
      <w:proofErr w:type="gramEnd"/>
      <w:r w:rsidRPr="00C26125">
        <w:t xml:space="preserve"> Эти вкладки недоступны в Windows 7.</w:t>
      </w:r>
    </w:p>
    <w:p w14:paraId="01F7026B" w14:textId="77777777" w:rsidR="007755E8" w:rsidRDefault="007755E8" w:rsidP="007755E8">
      <w:pPr>
        <w:pStyle w:val="SubStepAlpha"/>
        <w:keepNext/>
      </w:pPr>
      <w:r>
        <w:t xml:space="preserve">вкладке </w:t>
      </w:r>
      <w:r w:rsidRPr="00C26125">
        <w:rPr>
          <w:b/>
        </w:rPr>
        <w:t xml:space="preserve">«Автозагрузка» </w:t>
      </w:r>
      <w:r>
        <w:t xml:space="preserve">перечислены процессы, которые запускаются автоматически при запуске Windows. Перейдите на вкладку </w:t>
      </w:r>
      <w:r>
        <w:rPr>
          <w:b/>
        </w:rPr>
        <w:t>«Автозагрузка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Щелкните процесс правой кнопкой мыши и перечислите доступные параметры ниже.</w:t>
      </w:r>
    </w:p>
    <w:p w14:paraId="7C247B70" w14:textId="2E389B8C" w:rsidR="0015342B" w:rsidRPr="00245177" w:rsidRDefault="00245177" w:rsidP="0015342B">
      <w:pPr>
        <w:pStyle w:val="AnswerLineL50"/>
        <w:rPr>
          <w:lang w:val="ru-RU"/>
        </w:rPr>
      </w:pPr>
      <w:r>
        <w:rPr>
          <w:lang w:val="ru-RU"/>
        </w:rPr>
        <w:t>Развернуть</w:t>
      </w:r>
      <w:proofErr w:type="gramStart"/>
      <w:r>
        <w:rPr>
          <w:lang w:val="ru-RU"/>
        </w:rPr>
        <w:t>, Отключить</w:t>
      </w:r>
      <w:proofErr w:type="gramEnd"/>
      <w:r>
        <w:rPr>
          <w:lang w:val="ru-RU"/>
        </w:rPr>
        <w:t>, Открыть расположение файла, Поиск в Интернете, Свойства</w:t>
      </w:r>
    </w:p>
    <w:p w14:paraId="1EA07D37" w14:textId="77777777" w:rsidR="0015342B" w:rsidRDefault="007755E8" w:rsidP="007755E8">
      <w:pPr>
        <w:pStyle w:val="SubStepAlpha"/>
        <w:keepNext/>
      </w:pPr>
      <w:r>
        <w:t xml:space="preserve">вкладке </w:t>
      </w:r>
      <w:r>
        <w:rPr>
          <w:b/>
        </w:rPr>
        <w:t xml:space="preserve">«История приложений» </w:t>
      </w:r>
      <w:r>
        <w:t>отображается история использования ресурсов.</w:t>
      </w:r>
    </w:p>
    <w:p w14:paraId="0DF06566" w14:textId="77777777" w:rsidR="0015342B" w:rsidRDefault="0015342B" w:rsidP="0015342B">
      <w:pPr>
        <w:pStyle w:val="Heading3"/>
      </w:pPr>
      <w:r>
        <w:t>Вопрос:</w:t>
      </w:r>
    </w:p>
    <w:p w14:paraId="5A6EB94B" w14:textId="77777777" w:rsidR="007755E8" w:rsidRPr="00703F83" w:rsidRDefault="007755E8" w:rsidP="0015342B">
      <w:pPr>
        <w:pStyle w:val="BodyTextL50"/>
        <w:keepNext/>
      </w:pPr>
      <w:r>
        <w:t>Какую информацию вы можете получить из этого списка?</w:t>
      </w:r>
    </w:p>
    <w:p w14:paraId="64C757C6" w14:textId="3C26B603" w:rsidR="0015342B" w:rsidRPr="00245177" w:rsidRDefault="00245177" w:rsidP="0015342B">
      <w:pPr>
        <w:pStyle w:val="AnswerLineL50"/>
        <w:rPr>
          <w:lang w:val="ru-RU"/>
        </w:rPr>
      </w:pPr>
      <w:r>
        <w:rPr>
          <w:lang w:val="ru-RU"/>
        </w:rPr>
        <w:t>Журнал использования ПК различными процессами (время, использование ресурсов)</w:t>
      </w:r>
    </w:p>
    <w:p w14:paraId="4E7F257D" w14:textId="77777777" w:rsidR="007755E8" w:rsidRDefault="007755E8" w:rsidP="007755E8">
      <w:pPr>
        <w:pStyle w:val="SubStepAlpha"/>
        <w:keepNext/>
      </w:pPr>
      <w:r>
        <w:lastRenderedPageBreak/>
        <w:t xml:space="preserve">На вкладке </w:t>
      </w:r>
      <w:r>
        <w:rPr>
          <w:b/>
        </w:rPr>
        <w:t xml:space="preserve">«Сведения» </w:t>
      </w:r>
      <w:r>
        <w:t>отображается информация о процессе, такая как идентификатор процесса (PID), состояние и использование памяти. Щелкните процесс правой кнопкой мыши и перечислите доступные параметры ниже.</w:t>
      </w:r>
    </w:p>
    <w:p w14:paraId="7ECE0F16" w14:textId="6B8D2FD9" w:rsidR="0015342B" w:rsidRPr="00245177" w:rsidRDefault="00245177" w:rsidP="0015342B">
      <w:pPr>
        <w:pStyle w:val="AnswerLineL50"/>
        <w:rPr>
          <w:lang w:val="ru-RU"/>
        </w:rPr>
      </w:pPr>
      <w:r>
        <w:rPr>
          <w:noProof/>
        </w:rPr>
        <w:drawing>
          <wp:inline distT="0" distB="0" distL="0" distR="0" wp14:anchorId="227187A1" wp14:editId="3258277D">
            <wp:extent cx="6400800" cy="4800600"/>
            <wp:effectExtent l="0" t="0" r="0" b="0"/>
            <wp:docPr id="165545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C7A9" w14:textId="77777777" w:rsidR="007755E8" w:rsidRDefault="007755E8" w:rsidP="007755E8">
      <w:pPr>
        <w:pStyle w:val="Heading1"/>
        <w:numPr>
          <w:ilvl w:val="0"/>
          <w:numId w:val="3"/>
        </w:numPr>
      </w:pPr>
      <w:r>
        <w:t>Вопрос для размышления</w:t>
      </w:r>
    </w:p>
    <w:p w14:paraId="3E698439" w14:textId="77777777" w:rsidR="007755E8" w:rsidRDefault="007755E8" w:rsidP="007755E8">
      <w:pPr>
        <w:pStyle w:val="BodyTextL25"/>
        <w:keepNext/>
      </w:pPr>
      <w:r>
        <w:t>Почему администратору важно понимать, как работать в диспетчере задач?</w:t>
      </w:r>
    </w:p>
    <w:p w14:paraId="710252C6" w14:textId="7B75C002" w:rsidR="0015342B" w:rsidRDefault="00245177" w:rsidP="0015342B">
      <w:pPr>
        <w:pStyle w:val="AnswerLineL25"/>
        <w:rPr>
          <w:lang w:val="ru-RU"/>
        </w:rPr>
      </w:pPr>
      <w:r>
        <w:rPr>
          <w:lang w:val="ru-RU"/>
        </w:rPr>
        <w:t>Мониторинг системы, управление процессами, анализ запущенных служб, диагностика и устранение неполадок, обеспечение безопасности, оптимизация производительности</w:t>
      </w:r>
    </w:p>
    <w:p w14:paraId="032DFE7E" w14:textId="77777777" w:rsidR="00245177" w:rsidRDefault="00245177" w:rsidP="00245177">
      <w:pPr>
        <w:pStyle w:val="BodyTextL25"/>
        <w:rPr>
          <w:lang w:val="ru-RU"/>
        </w:rPr>
      </w:pPr>
    </w:p>
    <w:p w14:paraId="1B21F9FF" w14:textId="3915CF8A" w:rsidR="00245177" w:rsidRPr="007466D7" w:rsidRDefault="00245177" w:rsidP="00245177">
      <w:pPr>
        <w:pStyle w:val="BodyTextL25"/>
        <w:rPr>
          <w:lang w:val="ru-RU"/>
        </w:rPr>
      </w:pPr>
      <w:r>
        <w:rPr>
          <w:lang w:val="en-US"/>
        </w:rPr>
        <w:t>P</w:t>
      </w:r>
      <w:r w:rsidRPr="00245177">
        <w:rPr>
          <w:lang w:val="ru-RU"/>
        </w:rPr>
        <w:t>.</w:t>
      </w:r>
      <w:r>
        <w:rPr>
          <w:lang w:val="en-US"/>
        </w:rPr>
        <w:t>S</w:t>
      </w:r>
      <w:r w:rsidRPr="00245177">
        <w:rPr>
          <w:lang w:val="ru-RU"/>
        </w:rPr>
        <w:t xml:space="preserve">. </w:t>
      </w:r>
      <w:r>
        <w:rPr>
          <w:lang w:val="ru-RU"/>
        </w:rPr>
        <w:t xml:space="preserve">лучше использовать </w:t>
      </w:r>
      <w:hyperlink r:id="rId14" w:history="1">
        <w:proofErr w:type="spellStart"/>
        <w:r w:rsidRPr="007466D7">
          <w:rPr>
            <w:rStyle w:val="Hyperlink"/>
            <w:lang w:val="en-US"/>
          </w:rPr>
          <w:t>Sysinternals</w:t>
        </w:r>
        <w:proofErr w:type="spellEnd"/>
        <w:r w:rsidRPr="007466D7">
          <w:rPr>
            <w:rStyle w:val="Hyperlink"/>
            <w:lang w:val="ru-RU"/>
          </w:rPr>
          <w:t xml:space="preserve"> </w:t>
        </w:r>
        <w:r w:rsidRPr="007466D7">
          <w:rPr>
            <w:rStyle w:val="Hyperlink"/>
            <w:lang w:val="en-US"/>
          </w:rPr>
          <w:t>Suite</w:t>
        </w:r>
      </w:hyperlink>
      <w:r w:rsidR="007466D7" w:rsidRPr="007466D7">
        <w:rPr>
          <w:lang w:val="ru-RU"/>
        </w:rPr>
        <w:t xml:space="preserve">, </w:t>
      </w:r>
      <w:r w:rsidR="007466D7">
        <w:rPr>
          <w:lang w:val="ru-RU"/>
        </w:rPr>
        <w:t xml:space="preserve">стандартные средства – ну…неудобны, мягко говоря. Или </w:t>
      </w:r>
      <w:hyperlink r:id="rId15" w:history="1">
        <w:r w:rsidR="007466D7" w:rsidRPr="007466D7">
          <w:rPr>
            <w:rStyle w:val="Hyperlink"/>
            <w:lang w:val="en-US"/>
          </w:rPr>
          <w:t>Process Hacker</w:t>
        </w:r>
      </w:hyperlink>
      <w:r w:rsidR="007466D7">
        <w:rPr>
          <w:lang w:val="en-US"/>
        </w:rPr>
        <w:t>.</w:t>
      </w:r>
    </w:p>
    <w:p w14:paraId="012E6E7E" w14:textId="77777777" w:rsidR="00C162C0" w:rsidRPr="007755E8" w:rsidRDefault="007755E8" w:rsidP="0015342B">
      <w:pPr>
        <w:pStyle w:val="ConfigWindow"/>
        <w:rPr>
          <w:rStyle w:val="DevConfigGray"/>
          <w:rFonts w:ascii="Arial" w:hAnsi="Arial"/>
          <w:sz w:val="22"/>
          <w:shd w:val="clear" w:color="auto" w:fill="auto"/>
        </w:rPr>
      </w:pPr>
      <w:r w:rsidRPr="008E0C9A">
        <w:t>Конец документа</w:t>
      </w:r>
    </w:p>
    <w:sectPr w:rsidR="00C162C0" w:rsidRPr="007755E8" w:rsidSect="004F05FC">
      <w:headerReference w:type="default" r:id="rId16"/>
      <w:footerReference w:type="default" r:id="rId17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BD1A8" w14:textId="77777777" w:rsidR="00467B95" w:rsidRDefault="00467B95" w:rsidP="00710659">
      <w:pPr>
        <w:spacing w:after="0" w:line="240" w:lineRule="auto"/>
      </w:pPr>
      <w:r>
        <w:separator/>
      </w:r>
    </w:p>
    <w:p w14:paraId="71A70BFF" w14:textId="77777777" w:rsidR="00467B95" w:rsidRDefault="00467B95"/>
  </w:endnote>
  <w:endnote w:type="continuationSeparator" w:id="0">
    <w:p w14:paraId="56E7DAC2" w14:textId="77777777" w:rsidR="00467B95" w:rsidRDefault="00467B95" w:rsidP="00710659">
      <w:pPr>
        <w:spacing w:after="0" w:line="240" w:lineRule="auto"/>
      </w:pPr>
      <w:r>
        <w:continuationSeparator/>
      </w:r>
    </w:p>
    <w:p w14:paraId="17C01840" w14:textId="77777777" w:rsidR="00467B95" w:rsidRDefault="00467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19E4E" w14:textId="3566A9AF" w:rsidR="00926CB2" w:rsidRPr="00882B63" w:rsidRDefault="008E00D5" w:rsidP="00A928B1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20C59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20C59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A5B66" w14:textId="77777777" w:rsidR="00467B95" w:rsidRDefault="00467B95" w:rsidP="00710659">
      <w:pPr>
        <w:spacing w:after="0" w:line="240" w:lineRule="auto"/>
      </w:pPr>
      <w:r>
        <w:separator/>
      </w:r>
    </w:p>
    <w:p w14:paraId="32813BC9" w14:textId="77777777" w:rsidR="00467B95" w:rsidRDefault="00467B95"/>
  </w:footnote>
  <w:footnote w:type="continuationSeparator" w:id="0">
    <w:p w14:paraId="6E44643D" w14:textId="77777777" w:rsidR="00467B95" w:rsidRDefault="00467B95" w:rsidP="00710659">
      <w:pPr>
        <w:spacing w:after="0" w:line="240" w:lineRule="auto"/>
      </w:pPr>
      <w:r>
        <w:continuationSeparator/>
      </w:r>
    </w:p>
    <w:p w14:paraId="50C677D6" w14:textId="77777777" w:rsidR="00467B95" w:rsidRDefault="00467B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B874CD8DF98A443EBB73BC73FED426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D43412" w14:textId="660C5157" w:rsidR="00926CB2" w:rsidRDefault="002B3C0E" w:rsidP="008402F2">
        <w:pPr>
          <w:pStyle w:val="PageHead"/>
        </w:pPr>
        <w:r>
          <w:t>Лабораторная работа – Работа с диспетчером задач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FEE70A6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3ECE42C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83856026">
    <w:abstractNumId w:val="7"/>
  </w:num>
  <w:num w:numId="2" w16cid:durableId="46540293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87215838">
    <w:abstractNumId w:val="2"/>
  </w:num>
  <w:num w:numId="4" w16cid:durableId="1877113310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1076191">
    <w:abstractNumId w:val="4"/>
  </w:num>
  <w:num w:numId="6" w16cid:durableId="1862550538">
    <w:abstractNumId w:val="0"/>
  </w:num>
  <w:num w:numId="7" w16cid:durableId="2041936456">
    <w:abstractNumId w:val="1"/>
  </w:num>
  <w:num w:numId="8" w16cid:durableId="10030055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23039013">
    <w:abstractNumId w:val="4"/>
  </w:num>
  <w:num w:numId="10" w16cid:durableId="1143887788">
    <w:abstractNumId w:val="6"/>
  </w:num>
  <w:num w:numId="11" w16cid:durableId="102945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F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1D16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42B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5177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3C0E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0C59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C63"/>
    <w:rsid w:val="00452C6D"/>
    <w:rsid w:val="00455E0B"/>
    <w:rsid w:val="0045724D"/>
    <w:rsid w:val="00457934"/>
    <w:rsid w:val="00462B9F"/>
    <w:rsid w:val="004659EE"/>
    <w:rsid w:val="00467B95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05FC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5C1"/>
    <w:rsid w:val="00592329"/>
    <w:rsid w:val="00593386"/>
    <w:rsid w:val="00596998"/>
    <w:rsid w:val="0059790F"/>
    <w:rsid w:val="005A6E62"/>
    <w:rsid w:val="005B1B3D"/>
    <w:rsid w:val="005B2FB3"/>
    <w:rsid w:val="005D2B29"/>
    <w:rsid w:val="005D354A"/>
    <w:rsid w:val="005D3E53"/>
    <w:rsid w:val="005D506C"/>
    <w:rsid w:val="005E069E"/>
    <w:rsid w:val="005E3235"/>
    <w:rsid w:val="005E4176"/>
    <w:rsid w:val="005E4876"/>
    <w:rsid w:val="005E65B5"/>
    <w:rsid w:val="005F0301"/>
    <w:rsid w:val="005F3AE9"/>
    <w:rsid w:val="005F520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498F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871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6D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55E8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7CD"/>
    <w:rsid w:val="00810E4B"/>
    <w:rsid w:val="00814BAA"/>
    <w:rsid w:val="00815C8B"/>
    <w:rsid w:val="00816F0C"/>
    <w:rsid w:val="0082211C"/>
    <w:rsid w:val="00824295"/>
    <w:rsid w:val="00827A65"/>
    <w:rsid w:val="00830473"/>
    <w:rsid w:val="008313F3"/>
    <w:rsid w:val="008402F2"/>
    <w:rsid w:val="008405BB"/>
    <w:rsid w:val="008437D3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29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0C42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28B1"/>
    <w:rsid w:val="00A96172"/>
    <w:rsid w:val="00A96D52"/>
    <w:rsid w:val="00A97C5F"/>
    <w:rsid w:val="00AB0D6A"/>
    <w:rsid w:val="00AB43B3"/>
    <w:rsid w:val="00AB49B9"/>
    <w:rsid w:val="00AB501D"/>
    <w:rsid w:val="00AB5FBF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5730"/>
    <w:rsid w:val="00B8606B"/>
    <w:rsid w:val="00B878E7"/>
    <w:rsid w:val="00B879CC"/>
    <w:rsid w:val="00B97278"/>
    <w:rsid w:val="00B97943"/>
    <w:rsid w:val="00BA1D0B"/>
    <w:rsid w:val="00BA2B50"/>
    <w:rsid w:val="00BA43C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A67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6F8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96C"/>
    <w:rsid w:val="00E21BFE"/>
    <w:rsid w:val="00E21C88"/>
    <w:rsid w:val="00E223AC"/>
    <w:rsid w:val="00E26930"/>
    <w:rsid w:val="00E27257"/>
    <w:rsid w:val="00E27F4F"/>
    <w:rsid w:val="00E4144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30D9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9CF"/>
    <w:rsid w:val="00F86EB0"/>
    <w:rsid w:val="00FA154B"/>
    <w:rsid w:val="00FA3811"/>
    <w:rsid w:val="00FA3B9F"/>
    <w:rsid w:val="00FA3F06"/>
    <w:rsid w:val="00FA44F4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67352"/>
  <w15:docId w15:val="{27A27EA7-D8CE-4B16-B441-CC930F2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755E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7755E8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7755E8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755E8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928B1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A928B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5342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7755E8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755E8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755E8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7755E8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7755E8"/>
    <w:pPr>
      <w:numPr>
        <w:numId w:val="11"/>
      </w:numPr>
    </w:pPr>
  </w:style>
  <w:style w:type="character" w:styleId="PageNumber">
    <w:name w:val="page number"/>
    <w:basedOn w:val="DefaultParagraphFont"/>
    <w:rsid w:val="007755E8"/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character" w:styleId="Hyperlink">
    <w:name w:val="Hyperlink"/>
    <w:basedOn w:val="DefaultParagraphFont"/>
    <w:unhideWhenUsed/>
    <w:rsid w:val="00746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466D7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7498F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67498F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processhacker/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sysinternal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74CD8DF98A443EBB73BC73FED42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D89A4-8F29-42E4-83EE-7E3DD10D272F}"/>
      </w:docPartPr>
      <w:docPartBody>
        <w:p w:rsidR="000021A4" w:rsidRDefault="00A03C8B">
          <w:pPr>
            <w:pStyle w:val="B874CD8DF98A443EBB73BC73FED42698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C8B"/>
    <w:rsid w:val="000021A4"/>
    <w:rsid w:val="000C5130"/>
    <w:rsid w:val="000D4C03"/>
    <w:rsid w:val="0022515F"/>
    <w:rsid w:val="0035223A"/>
    <w:rsid w:val="003A4FF5"/>
    <w:rsid w:val="004C0573"/>
    <w:rsid w:val="006041F3"/>
    <w:rsid w:val="00705871"/>
    <w:rsid w:val="00894297"/>
    <w:rsid w:val="00A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74CD8DF98A443EBB73BC73FED42698">
    <w:name w:val="B874CD8DF98A443EBB73BC73FED42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ED48A-2345-488E-818A-CA0FA549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23</TotalTime>
  <Pages>9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Работа с диспетчером задач</vt:lpstr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Работа с диспетчером задач</dc:title>
  <dc:creator>Trix SOB</dc:creator>
  <dc:description>2015</dc:description>
  <cp:lastModifiedBy>Trix SOB</cp:lastModifiedBy>
  <cp:revision>5</cp:revision>
  <cp:lastPrinted>2019-07-16T16:48:00Z</cp:lastPrinted>
  <dcterms:created xsi:type="dcterms:W3CDTF">2024-05-29T16:01:00Z</dcterms:created>
  <dcterms:modified xsi:type="dcterms:W3CDTF">2024-05-30T17:18:00Z</dcterms:modified>
</cp:coreProperties>
</file>