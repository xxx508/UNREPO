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5D63" w14:textId="3DD31DE3" w:rsidR="004D36D7" w:rsidRPr="00FD4A68" w:rsidRDefault="00000000" w:rsidP="00FB38E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9F53A15D58934087B3B223895079349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F70A1" w:rsidRPr="00BF70A1">
            <w:t xml:space="preserve">Лабораторная работа </w:t>
          </w:r>
          <w:r w:rsidR="00BF70A1">
            <w:t>–</w:t>
          </w:r>
          <w:r w:rsidR="00BF70A1">
            <w:rPr>
              <w:lang w:val="ru-RU"/>
            </w:rPr>
            <w:t xml:space="preserve"> </w:t>
          </w:r>
          <w:r w:rsidR="00BF70A1" w:rsidRPr="00BF70A1">
            <w:t>Восстановление системы и резервное копирование жесткого диска</w:t>
          </w:r>
        </w:sdtContent>
      </w:sdt>
    </w:p>
    <w:p w14:paraId="3A0A7EE0" w14:textId="77777777" w:rsidR="00FB38EC" w:rsidRPr="00410269" w:rsidRDefault="00FB38EC" w:rsidP="00FB38EC">
      <w:pPr>
        <w:pStyle w:val="Heading1"/>
      </w:pPr>
      <w:r w:rsidRPr="00410269">
        <w:t>Введение</w:t>
      </w:r>
    </w:p>
    <w:p w14:paraId="3FB21E08" w14:textId="77777777" w:rsidR="00FB38EC" w:rsidRPr="00410269" w:rsidRDefault="00FB38EC" w:rsidP="00FB38EC">
      <w:pPr>
        <w:pStyle w:val="BodyTextL25"/>
      </w:pPr>
      <w:r w:rsidRPr="00410269">
        <w:t>В этой лабораторной работе вы создадите точку восстановления и будете использовать ее для восстановления компьютера. Вы также настроите резервное копирование жесткого диска.</w:t>
      </w:r>
    </w:p>
    <w:p w14:paraId="2F36FDC3" w14:textId="77777777" w:rsidR="00FB38EC" w:rsidRPr="00410269" w:rsidRDefault="00FB38EC" w:rsidP="00FB38EC">
      <w:pPr>
        <w:pStyle w:val="Heading1"/>
      </w:pPr>
      <w:r w:rsidRPr="00410269">
        <w:t>Рекомендуемое оборудование</w:t>
      </w:r>
    </w:p>
    <w:p w14:paraId="6BB1E80C" w14:textId="77777777" w:rsidR="00FB38EC" w:rsidRDefault="00FB38EC" w:rsidP="00FB38EC">
      <w:pPr>
        <w:pStyle w:val="Bulletlevel1"/>
        <w:spacing w:before="60" w:after="60" w:line="276" w:lineRule="auto"/>
      </w:pPr>
      <w:r w:rsidRPr="00410269">
        <w:t>Компьютер под управлением Windows</w:t>
      </w:r>
    </w:p>
    <w:p w14:paraId="231FF5C5" w14:textId="77777777" w:rsidR="00FB38EC" w:rsidRPr="00410269" w:rsidRDefault="00FB38EC" w:rsidP="00FB38EC">
      <w:pPr>
        <w:pStyle w:val="Bulletlevel1"/>
        <w:spacing w:before="60" w:after="60" w:line="276" w:lineRule="auto"/>
      </w:pPr>
      <w:r>
        <w:t>Второй раздел для хранения резервной копии или внешний диск</w:t>
      </w:r>
    </w:p>
    <w:p w14:paraId="1C243F24" w14:textId="77777777" w:rsidR="000D3B42" w:rsidRDefault="000D3B42" w:rsidP="000D3B42">
      <w:pPr>
        <w:pStyle w:val="Heading1"/>
      </w:pPr>
      <w:r>
        <w:t>инструкции</w:t>
      </w:r>
    </w:p>
    <w:p w14:paraId="359700E0" w14:textId="77777777" w:rsidR="00FB38EC" w:rsidRDefault="00FB38EC" w:rsidP="00FB38EC">
      <w:pPr>
        <w:pStyle w:val="Heading2"/>
        <w:ind w:left="1080" w:hanging="1080"/>
      </w:pPr>
      <w:r>
        <w:t>Восстановление системы</w:t>
      </w:r>
    </w:p>
    <w:p w14:paraId="7D095F12" w14:textId="77777777" w:rsidR="00FB38EC" w:rsidRPr="00410269" w:rsidRDefault="00FB38EC" w:rsidP="00FB38EC">
      <w:pPr>
        <w:pStyle w:val="Heading3"/>
      </w:pPr>
      <w:r>
        <w:t>Создайте точку восстановления.</w:t>
      </w:r>
    </w:p>
    <w:p w14:paraId="6B91439A" w14:textId="77777777" w:rsidR="00FB38EC" w:rsidRDefault="00FB38EC" w:rsidP="00FB38EC">
      <w:pPr>
        <w:pStyle w:val="SubStepAlpha"/>
      </w:pPr>
      <w:r>
        <w:t xml:space="preserve">Откройте </w:t>
      </w:r>
      <w:r w:rsidRPr="005D18CA">
        <w:rPr>
          <w:b/>
        </w:rPr>
        <w:t xml:space="preserve">Панель управления </w:t>
      </w:r>
      <w:r w:rsidRPr="005D18CA">
        <w:t xml:space="preserve">&gt; выберите </w:t>
      </w:r>
      <w:r w:rsidRPr="005D18CA">
        <w:rPr>
          <w:b/>
        </w:rPr>
        <w:t xml:space="preserve">Система </w:t>
      </w:r>
      <w:r>
        <w:t xml:space="preserve">&gt; выберите </w:t>
      </w:r>
      <w:r>
        <w:rPr>
          <w:b/>
        </w:rPr>
        <w:t xml:space="preserve">Защита системы </w:t>
      </w:r>
      <w:r>
        <w:t>.</w:t>
      </w:r>
    </w:p>
    <w:p w14:paraId="3EDB53C5" w14:textId="77777777" w:rsidR="00FB38EC" w:rsidRPr="003740AF" w:rsidRDefault="00FB38EC" w:rsidP="00FB38EC">
      <w:pPr>
        <w:pStyle w:val="SubStepAlpha"/>
      </w:pPr>
      <w:r>
        <w:t xml:space="preserve">На вкладке «Защита системы» нажмите </w:t>
      </w:r>
      <w:r>
        <w:rPr>
          <w:b/>
        </w:rPr>
        <w:t xml:space="preserve">«Создать» </w:t>
      </w:r>
      <w:r>
        <w:t>.</w:t>
      </w:r>
    </w:p>
    <w:p w14:paraId="7F298AE6" w14:textId="77777777" w:rsidR="00FB38EC" w:rsidRPr="00410269" w:rsidRDefault="00FB38EC" w:rsidP="00FB38EC">
      <w:pPr>
        <w:pStyle w:val="SubStepAlpha"/>
      </w:pPr>
      <w:r>
        <w:t xml:space="preserve">Перейдите на вкладку </w:t>
      </w:r>
      <w:r w:rsidRPr="00CD50CE">
        <w:rPr>
          <w:b/>
        </w:rPr>
        <w:t xml:space="preserve">«Защита системы» </w:t>
      </w:r>
      <w:r w:rsidRPr="00410269">
        <w:t xml:space="preserve">в окне </w:t>
      </w:r>
      <w:r w:rsidRPr="00D66631">
        <w:rPr>
          <w:b/>
        </w:rPr>
        <w:t xml:space="preserve">«Свойства системы» </w:t>
      </w:r>
      <w:r>
        <w:t xml:space="preserve">и нажмите </w:t>
      </w:r>
      <w:r w:rsidRPr="00410269">
        <w:rPr>
          <w:b/>
        </w:rPr>
        <w:t xml:space="preserve">«Создать» </w:t>
      </w:r>
      <w:r w:rsidRPr="00410269">
        <w:t>.</w:t>
      </w:r>
    </w:p>
    <w:p w14:paraId="77C28DB1" w14:textId="77777777" w:rsidR="00FB38EC" w:rsidRPr="00410269" w:rsidRDefault="00FB38EC" w:rsidP="00FB38EC">
      <w:pPr>
        <w:pStyle w:val="SubStepAlpha"/>
      </w:pPr>
      <w:r w:rsidRPr="00410269">
        <w:t xml:space="preserve">В окне «Создать точку восстановления» введите </w:t>
      </w:r>
      <w:r w:rsidRPr="003E42C8">
        <w:rPr>
          <w:b/>
        </w:rPr>
        <w:t xml:space="preserve">«Приложение установлено» </w:t>
      </w:r>
      <w:r>
        <w:t xml:space="preserve">и нажмите </w:t>
      </w:r>
      <w:r w:rsidRPr="003E42C8">
        <w:rPr>
          <w:b/>
        </w:rPr>
        <w:t xml:space="preserve">«Создать» </w:t>
      </w:r>
      <w:r>
        <w:t>.</w:t>
      </w:r>
    </w:p>
    <w:p w14:paraId="7DC2AE1E" w14:textId="77777777" w:rsidR="00FB38EC" w:rsidRPr="00410269" w:rsidRDefault="00FB38EC" w:rsidP="00FB38EC">
      <w:pPr>
        <w:pStyle w:val="SubStepAlpha"/>
        <w:autoSpaceDE w:val="0"/>
        <w:autoSpaceDN w:val="0"/>
        <w:adjustRightInd w:val="0"/>
        <w:spacing w:before="0" w:after="0"/>
      </w:pPr>
      <w:r>
        <w:t xml:space="preserve">Вы будете уведомлены в окне </w:t>
      </w:r>
      <w:r w:rsidRPr="00FF20FE">
        <w:rPr>
          <w:b/>
        </w:rPr>
        <w:t xml:space="preserve">«Защита системы» </w:t>
      </w:r>
      <w:r>
        <w:t>, когда точка восстановления будет успешно создана. Закройте окно сообщения, когда закончите.</w:t>
      </w:r>
    </w:p>
    <w:p w14:paraId="309EA79D" w14:textId="77777777" w:rsidR="00FB38EC" w:rsidRDefault="00FB38EC" w:rsidP="00FB38EC">
      <w:pPr>
        <w:pStyle w:val="SubStepAlpha"/>
      </w:pPr>
      <w:r w:rsidRPr="00410269">
        <w:t xml:space="preserve">Нажмите </w:t>
      </w:r>
      <w:r w:rsidRPr="00410269">
        <w:rPr>
          <w:b/>
        </w:rPr>
        <w:t xml:space="preserve">«ОК» </w:t>
      </w:r>
      <w:r w:rsidRPr="00410269">
        <w:t xml:space="preserve">, чтобы закрыть окно </w:t>
      </w:r>
      <w:r w:rsidRPr="0067244D">
        <w:rPr>
          <w:b/>
        </w:rPr>
        <w:t xml:space="preserve">«Свойства системы» </w:t>
      </w:r>
      <w:r w:rsidRPr="00410269">
        <w:t>.</w:t>
      </w:r>
    </w:p>
    <w:p w14:paraId="51910F78" w14:textId="77777777" w:rsidR="00FB38EC" w:rsidRPr="00410269" w:rsidRDefault="00FB38EC" w:rsidP="00FB38EC">
      <w:pPr>
        <w:pStyle w:val="Heading3"/>
      </w:pPr>
      <w:r>
        <w:t>Работа в утилите восстановления системы.</w:t>
      </w:r>
    </w:p>
    <w:p w14:paraId="450B5BD7" w14:textId="77777777" w:rsidR="00FB38EC" w:rsidRPr="00410269" w:rsidRDefault="00FB38EC" w:rsidP="00FB38EC">
      <w:pPr>
        <w:pStyle w:val="SubStepAlpha"/>
      </w:pPr>
      <w:r>
        <w:t xml:space="preserve">В Панели управления выберите </w:t>
      </w:r>
      <w:r w:rsidRPr="00160BED">
        <w:rPr>
          <w:b/>
        </w:rPr>
        <w:t xml:space="preserve">Восстановление </w:t>
      </w:r>
      <w:r w:rsidRPr="003E42C8">
        <w:t xml:space="preserve">. Нажмите </w:t>
      </w:r>
      <w:r w:rsidRPr="00160BED">
        <w:rPr>
          <w:b/>
        </w:rPr>
        <w:t xml:space="preserve">«Открыть восстановление системы» </w:t>
      </w:r>
      <w:r>
        <w:t>.</w:t>
      </w:r>
    </w:p>
    <w:p w14:paraId="5FCF1A80" w14:textId="035B44EB" w:rsidR="00FB38EC" w:rsidRPr="00410269" w:rsidRDefault="00FB38EC" w:rsidP="00FB38EC">
      <w:pPr>
        <w:pStyle w:val="SubStepAlpha"/>
      </w:pPr>
      <w:r w:rsidRPr="00160BED">
        <w:t xml:space="preserve">окно </w:t>
      </w:r>
      <w:r w:rsidRPr="00FF20FE">
        <w:rPr>
          <w:b/>
        </w:rPr>
        <w:t>«Восстановление системы»</w:t>
      </w:r>
      <w:r>
        <w:t xml:space="preserve">, нажмите </w:t>
      </w:r>
      <w:r w:rsidRPr="00FF20FE">
        <w:rPr>
          <w:b/>
        </w:rPr>
        <w:t xml:space="preserve">«Далее» </w:t>
      </w:r>
      <w:r w:rsidRPr="00410269">
        <w:t>.</w:t>
      </w:r>
    </w:p>
    <w:p w14:paraId="273880B6" w14:textId="77777777" w:rsidR="00FB38EC" w:rsidRPr="00410269" w:rsidRDefault="00FB38EC" w:rsidP="00FB38EC">
      <w:pPr>
        <w:pStyle w:val="SubStepAlpha"/>
      </w:pPr>
      <w:r w:rsidRPr="00410269">
        <w:t xml:space="preserve">Список точек восстановления отображается в окне </w:t>
      </w:r>
      <w:r w:rsidRPr="00D66631">
        <w:rPr>
          <w:b/>
        </w:rPr>
        <w:t xml:space="preserve">«Восстановление системы» </w:t>
      </w:r>
      <w:r>
        <w:t xml:space="preserve">. Найдите одно приложение с именем </w:t>
      </w:r>
      <w:r>
        <w:rPr>
          <w:b/>
        </w:rPr>
        <w:t xml:space="preserve">«Установлено приложение» </w:t>
      </w:r>
      <w:r>
        <w:t>, если в списке их несколько.</w:t>
      </w:r>
    </w:p>
    <w:p w14:paraId="3DAE8249" w14:textId="77777777" w:rsidR="0086502F" w:rsidRDefault="0086502F" w:rsidP="0086502F">
      <w:pPr>
        <w:pStyle w:val="Heading4"/>
      </w:pPr>
      <w:r>
        <w:t>Вопрос:</w:t>
      </w:r>
    </w:p>
    <w:p w14:paraId="6AC8FEE3" w14:textId="77777777" w:rsidR="00FB38EC" w:rsidRDefault="00FB38EC" w:rsidP="00FB38EC">
      <w:pPr>
        <w:pStyle w:val="BodyTextL50"/>
        <w:keepNext/>
      </w:pPr>
      <w:r>
        <w:t>Какой тип точки восстановления вы создали на предыдущем шаге?</w:t>
      </w:r>
    </w:p>
    <w:p w14:paraId="3BE73889" w14:textId="130F00F2" w:rsidR="0086502F" w:rsidRPr="00131412" w:rsidRDefault="0086502F" w:rsidP="0086502F">
      <w:pPr>
        <w:pStyle w:val="AnswerLineL50"/>
        <w:rPr>
          <w:lang w:val="en-US"/>
        </w:rPr>
      </w:pPr>
    </w:p>
    <w:p w14:paraId="3070B32A" w14:textId="77777777" w:rsidR="00FB38EC" w:rsidRPr="00410269" w:rsidRDefault="00FB38EC" w:rsidP="00FB38EC">
      <w:pPr>
        <w:pStyle w:val="SubStepAlpha"/>
      </w:pPr>
      <w:r w:rsidRPr="00410269">
        <w:t>Закройте все открытые окна.</w:t>
      </w:r>
    </w:p>
    <w:p w14:paraId="6E963277" w14:textId="77777777" w:rsidR="00FB38EC" w:rsidRDefault="00FB38EC" w:rsidP="00FB38EC">
      <w:pPr>
        <w:pStyle w:val="Heading3"/>
      </w:pPr>
      <w:r>
        <w:t>Включить веб-сервер Windows.</w:t>
      </w:r>
    </w:p>
    <w:p w14:paraId="131AE1C4" w14:textId="77777777" w:rsidR="00FB38EC" w:rsidRPr="00FF20FE" w:rsidRDefault="00FB38EC" w:rsidP="00FB38EC">
      <w:pPr>
        <w:pStyle w:val="BodyTextL25"/>
      </w:pPr>
      <w:r>
        <w:t>На этом шаге вы включите веб-сервер Windows, информационные службы Интернета.</w:t>
      </w:r>
    </w:p>
    <w:p w14:paraId="0953CA4A" w14:textId="77777777" w:rsidR="00FB38EC" w:rsidRDefault="00FB38EC" w:rsidP="00FB38EC">
      <w:pPr>
        <w:pStyle w:val="SubStepAlpha"/>
      </w:pPr>
      <w:r>
        <w:t xml:space="preserve">Откройте </w:t>
      </w:r>
      <w:r w:rsidRPr="00FF20FE">
        <w:rPr>
          <w:b/>
        </w:rPr>
        <w:t xml:space="preserve">Панель управления </w:t>
      </w:r>
      <w:r>
        <w:t xml:space="preserve">. В представлении «Маленький значок» выберите « </w:t>
      </w:r>
      <w:r w:rsidRPr="00FF20FE">
        <w:rPr>
          <w:b/>
        </w:rPr>
        <w:t xml:space="preserve">Программы и компоненты». </w:t>
      </w:r>
      <w:r>
        <w:t xml:space="preserve">Нажмите </w:t>
      </w:r>
      <w:r w:rsidRPr="003E42C8">
        <w:rPr>
          <w:b/>
        </w:rPr>
        <w:t xml:space="preserve">«Включение или отключение компонентов Windows» </w:t>
      </w:r>
      <w:r>
        <w:t>на левой панели, чтобы получить доступ к компонентам Windows.</w:t>
      </w:r>
    </w:p>
    <w:p w14:paraId="6E842131" w14:textId="77777777" w:rsidR="00FB38EC" w:rsidRPr="00410269" w:rsidRDefault="00FB38EC" w:rsidP="00FB38EC">
      <w:pPr>
        <w:pStyle w:val="SubStepAlpha"/>
      </w:pPr>
      <w:r>
        <w:lastRenderedPageBreak/>
        <w:t xml:space="preserve">В окне Компоненты Windows </w:t>
      </w:r>
      <w:r w:rsidRPr="00FF20FE">
        <w:rPr>
          <w:rFonts w:eastAsia="Times New Roman" w:cs="Arial"/>
          <w:color w:val="000000"/>
          <w:szCs w:val="20"/>
        </w:rPr>
        <w:t xml:space="preserve">выберите </w:t>
      </w:r>
      <w:r w:rsidRPr="00445FC7">
        <w:rPr>
          <w:rFonts w:eastAsia="Times New Roman" w:cs="Arial"/>
          <w:b/>
          <w:bCs/>
          <w:color w:val="000000"/>
          <w:szCs w:val="20"/>
        </w:rPr>
        <w:t xml:space="preserve">Информационные службы Интернета </w:t>
      </w:r>
      <w:r w:rsidRPr="00445FC7">
        <w:rPr>
          <w:rFonts w:eastAsia="Times New Roman" w:cs="Arial"/>
          <w:color w:val="000000"/>
          <w:szCs w:val="20"/>
        </w:rPr>
        <w:t xml:space="preserve">. Нажмите </w:t>
      </w:r>
      <w:r w:rsidRPr="00445FC7">
        <w:rPr>
          <w:rFonts w:eastAsia="Times New Roman" w:cs="Arial"/>
          <w:b/>
          <w:bCs/>
          <w:color w:val="000000"/>
          <w:szCs w:val="20"/>
        </w:rPr>
        <w:t xml:space="preserve">OK </w:t>
      </w:r>
      <w:r w:rsidRPr="003E42C8">
        <w:rPr>
          <w:rFonts w:eastAsia="Times New Roman" w:cs="Arial"/>
          <w:bCs/>
          <w:color w:val="000000"/>
          <w:szCs w:val="20"/>
        </w:rPr>
        <w:t>, чтобы продолжить.</w:t>
      </w:r>
    </w:p>
    <w:p w14:paraId="5DFA4A5D" w14:textId="77777777" w:rsidR="00FB38EC" w:rsidRPr="00410269" w:rsidRDefault="00FB38EC" w:rsidP="00FB38EC">
      <w:pPr>
        <w:pStyle w:val="SubStepAlpha"/>
      </w:pPr>
      <w:r>
        <w:t xml:space="preserve">Когда появится сообщение о том, что </w:t>
      </w:r>
      <w:r w:rsidRPr="00FF20FE">
        <w:rPr>
          <w:b/>
        </w:rPr>
        <w:t xml:space="preserve">Windows завершила запрошенные изменения </w:t>
      </w:r>
      <w:r>
        <w:t xml:space="preserve">, щелкните </w:t>
      </w:r>
      <w:r w:rsidRPr="00FF20FE">
        <w:rPr>
          <w:b/>
        </w:rPr>
        <w:t xml:space="preserve">Закрыть </w:t>
      </w:r>
      <w:r>
        <w:t>.</w:t>
      </w:r>
    </w:p>
    <w:p w14:paraId="6603AB79" w14:textId="77777777" w:rsidR="00FB38EC" w:rsidRDefault="00FB38EC" w:rsidP="00FB38EC">
      <w:pPr>
        <w:pStyle w:val="SubStepAlpha"/>
      </w:pPr>
      <w:r>
        <w:t>Закройте все оставшиеся открытые окна.</w:t>
      </w:r>
    </w:p>
    <w:p w14:paraId="35D62B0E" w14:textId="77777777" w:rsidR="00FB38EC" w:rsidRDefault="00FB38EC" w:rsidP="00FB38EC">
      <w:pPr>
        <w:pStyle w:val="SubStepAlpha"/>
      </w:pPr>
      <w:r>
        <w:t xml:space="preserve">Откройте веб-браузер. Перейдите по </w:t>
      </w:r>
      <w:hyperlink r:id="rId8" w:history="1">
        <w:r w:rsidRPr="00FF20FE">
          <w:rPr>
            <w:rStyle w:val="Hyperlink"/>
            <w:rFonts w:cs="Arial"/>
            <w:szCs w:val="20"/>
          </w:rPr>
          <w:t xml:space="preserve">адресу http://localhost </w:t>
        </w:r>
      </w:hyperlink>
      <w:r w:rsidRPr="00410269">
        <w:t>. Откроется страница IIS по умолчанию.</w:t>
      </w:r>
    </w:p>
    <w:p w14:paraId="743E99B7" w14:textId="77777777" w:rsidR="00FB38EC" w:rsidRDefault="00FB38EC" w:rsidP="00FB38EC">
      <w:pPr>
        <w:pStyle w:val="SubStepAlpha"/>
      </w:pPr>
      <w:r w:rsidRPr="00410269">
        <w:t>Закройте браузер.</w:t>
      </w:r>
    </w:p>
    <w:p w14:paraId="209BF552" w14:textId="77777777" w:rsidR="00FB38EC" w:rsidRPr="00BB5F92" w:rsidRDefault="00FB38EC" w:rsidP="00FB38EC">
      <w:pPr>
        <w:pStyle w:val="Heading3"/>
      </w:pPr>
      <w:r>
        <w:t>Убедитесь, что вы успешно установили службу IIS.</w:t>
      </w:r>
    </w:p>
    <w:p w14:paraId="1A1F1DBD" w14:textId="77777777" w:rsidR="00FB38EC" w:rsidRPr="00410269" w:rsidRDefault="00FB38EC" w:rsidP="00FB38EC">
      <w:pPr>
        <w:pStyle w:val="SubStepAlpha"/>
      </w:pPr>
      <w:r>
        <w:t xml:space="preserve">Щелкните </w:t>
      </w:r>
      <w:r w:rsidRPr="00047234">
        <w:rPr>
          <w:b/>
        </w:rPr>
        <w:t xml:space="preserve">Панель управления </w:t>
      </w:r>
      <w:r>
        <w:t xml:space="preserve">&gt; </w:t>
      </w:r>
      <w:r w:rsidRPr="00047234">
        <w:rPr>
          <w:b/>
        </w:rPr>
        <w:t xml:space="preserve">Администрирование &gt; Диспетчер информационных служб Интернета (IIS) </w:t>
      </w:r>
      <w:r w:rsidRPr="00410269">
        <w:t>.</w:t>
      </w:r>
    </w:p>
    <w:p w14:paraId="36C4920F" w14:textId="77777777" w:rsidR="00FB38EC" w:rsidRDefault="00FB38EC" w:rsidP="00FB38EC">
      <w:pPr>
        <w:pStyle w:val="SubStepAlpha"/>
      </w:pPr>
      <w:r>
        <w:t xml:space="preserve">Если откроется окно </w:t>
      </w:r>
      <w:r w:rsidRPr="00FF20FE">
        <w:rPr>
          <w:b/>
        </w:rPr>
        <w:t xml:space="preserve">диспетчера информационных служб Интернета (IIS) с вопросом «Хотите ли вы начать работу с веб-платформой Microsoft, чтобы оставаться на связи с новейшими компонентами веб-платформы?» </w:t>
      </w:r>
      <w:r>
        <w:t xml:space="preserve">Щелкните </w:t>
      </w:r>
      <w:r w:rsidRPr="00FF20FE">
        <w:rPr>
          <w:b/>
        </w:rPr>
        <w:t xml:space="preserve">Нет </w:t>
      </w:r>
      <w:r>
        <w:t>.</w:t>
      </w:r>
    </w:p>
    <w:p w14:paraId="2E241E58" w14:textId="77777777" w:rsidR="00FB38EC" w:rsidRDefault="00FB38EC" w:rsidP="00FB38EC">
      <w:pPr>
        <w:pStyle w:val="SubStepAlpha"/>
      </w:pPr>
      <w:r>
        <w:t>Закройте все открытые окна.</w:t>
      </w:r>
    </w:p>
    <w:p w14:paraId="3AACE817" w14:textId="77777777" w:rsidR="00FB38EC" w:rsidRDefault="00FB38EC" w:rsidP="00FB38EC">
      <w:pPr>
        <w:pStyle w:val="Heading3"/>
      </w:pPr>
      <w:r>
        <w:t>Сохраните новый документ в папке «Документы».</w:t>
      </w:r>
    </w:p>
    <w:p w14:paraId="16509732" w14:textId="77777777" w:rsidR="00FB38EC" w:rsidRDefault="00FB38EC" w:rsidP="00FB38EC">
      <w:pPr>
        <w:pStyle w:val="SubStepAlpha"/>
      </w:pPr>
      <w:r>
        <w:t xml:space="preserve">Создайте текстовый документ со следующим текстом: </w:t>
      </w:r>
      <w:r w:rsidRPr="00134464">
        <w:rPr>
          <w:b/>
        </w:rPr>
        <w:t xml:space="preserve">Это тест для точки восстановления </w:t>
      </w:r>
      <w:r>
        <w:t>.</w:t>
      </w:r>
    </w:p>
    <w:p w14:paraId="2CC50EAA" w14:textId="77777777" w:rsidR="00FB38EC" w:rsidRDefault="00FB38EC" w:rsidP="00FB38EC">
      <w:pPr>
        <w:pStyle w:val="SubStepAlpha"/>
      </w:pPr>
      <w:r>
        <w:t xml:space="preserve">Сохраните документ как </w:t>
      </w:r>
      <w:r>
        <w:rPr>
          <w:b/>
        </w:rPr>
        <w:t xml:space="preserve">тестовый файл точки восстановления </w:t>
      </w:r>
      <w:r>
        <w:t>в папке «Документы».</w:t>
      </w:r>
    </w:p>
    <w:p w14:paraId="1ED05DC3" w14:textId="77777777" w:rsidR="00FB38EC" w:rsidRPr="00410269" w:rsidRDefault="00FB38EC" w:rsidP="00FB38EC">
      <w:pPr>
        <w:pStyle w:val="Heading3"/>
      </w:pPr>
      <w:r>
        <w:t>Восстановите компьютер до точки восстановления, созданной на предыдущем шаге.</w:t>
      </w:r>
    </w:p>
    <w:p w14:paraId="3AA9B8B0" w14:textId="77777777" w:rsidR="00FB38EC" w:rsidRDefault="00FB38EC" w:rsidP="00FB38EC">
      <w:pPr>
        <w:pStyle w:val="SubStepAlpha"/>
      </w:pPr>
      <w:r>
        <w:t xml:space="preserve">Нажмите </w:t>
      </w:r>
      <w:r w:rsidRPr="00445FC7">
        <w:rPr>
          <w:b/>
        </w:rPr>
        <w:t xml:space="preserve">«Панель управления» </w:t>
      </w:r>
      <w:r w:rsidRPr="003E42C8">
        <w:t xml:space="preserve">&gt; </w:t>
      </w:r>
      <w:r w:rsidRPr="00445FC7">
        <w:rPr>
          <w:b/>
        </w:rPr>
        <w:t xml:space="preserve">«Восстановление» </w:t>
      </w:r>
      <w:r w:rsidRPr="003E42C8">
        <w:t xml:space="preserve">&gt; </w:t>
      </w:r>
      <w:r w:rsidRPr="00445FC7">
        <w:rPr>
          <w:b/>
        </w:rPr>
        <w:t xml:space="preserve">«Открыть восстановление системы </w:t>
      </w:r>
      <w:r>
        <w:t>».</w:t>
      </w:r>
    </w:p>
    <w:p w14:paraId="1C1F1048" w14:textId="77777777" w:rsidR="00FB38EC" w:rsidRPr="00410269" w:rsidRDefault="00FB38EC" w:rsidP="00FB38EC">
      <w:pPr>
        <w:pStyle w:val="SubStepAlpha"/>
      </w:pPr>
      <w:r>
        <w:t xml:space="preserve">В окне </w:t>
      </w:r>
      <w:r w:rsidRPr="00445FC7">
        <w:rPr>
          <w:b/>
        </w:rPr>
        <w:t xml:space="preserve">«Восстановление системы» </w:t>
      </w:r>
      <w:r>
        <w:t xml:space="preserve">выберите точку восстановления </w:t>
      </w:r>
      <w:r w:rsidRPr="00445FC7">
        <w:rPr>
          <w:b/>
        </w:rPr>
        <w:t xml:space="preserve">«Установленное приложение» </w:t>
      </w:r>
      <w:r>
        <w:t xml:space="preserve">, созданную на шаге 1, и нажмите « </w:t>
      </w:r>
      <w:r w:rsidRPr="00445FC7">
        <w:rPr>
          <w:b/>
        </w:rPr>
        <w:t xml:space="preserve">Далее» </w:t>
      </w:r>
      <w:r w:rsidRPr="00146973">
        <w:t>.</w:t>
      </w:r>
    </w:p>
    <w:p w14:paraId="6EC0538C" w14:textId="77777777" w:rsidR="00FB38EC" w:rsidRPr="00410269" w:rsidRDefault="00FB38EC" w:rsidP="00FB38EC">
      <w:pPr>
        <w:pStyle w:val="SubStepAlpha"/>
      </w:pPr>
      <w:r>
        <w:t xml:space="preserve">Подтвердите </w:t>
      </w:r>
      <w:r w:rsidRPr="00445FC7">
        <w:rPr>
          <w:b/>
        </w:rPr>
        <w:t xml:space="preserve">точку восстановления </w:t>
      </w:r>
      <w:r>
        <w:t xml:space="preserve">. Нажмите </w:t>
      </w:r>
      <w:r w:rsidRPr="00445FC7">
        <w:rPr>
          <w:b/>
        </w:rPr>
        <w:t xml:space="preserve">Готово </w:t>
      </w:r>
      <w:r w:rsidRPr="00410269">
        <w:t>.</w:t>
      </w:r>
    </w:p>
    <w:p w14:paraId="6352274E" w14:textId="77777777" w:rsidR="00FB38EC" w:rsidRDefault="00FB38EC" w:rsidP="00FB38EC">
      <w:pPr>
        <w:pStyle w:val="SubStepAlpha"/>
      </w:pPr>
      <w:r>
        <w:t xml:space="preserve">Откроется окно с предупреждающим сообщением о том, что процесс </w:t>
      </w:r>
      <w:r w:rsidRPr="00445FC7">
        <w:rPr>
          <w:b/>
        </w:rPr>
        <w:t xml:space="preserve">восстановления системы </w:t>
      </w:r>
      <w:r>
        <w:t xml:space="preserve">не следует прерывать после его начала, и спросит, хотите ли вы продолжить. Нажмите </w:t>
      </w:r>
      <w:r w:rsidRPr="00445FC7">
        <w:rPr>
          <w:b/>
        </w:rPr>
        <w:t xml:space="preserve">Да </w:t>
      </w:r>
      <w:r>
        <w:t>, чтобы начать процесс восстановления системы.</w:t>
      </w:r>
    </w:p>
    <w:p w14:paraId="61BAC881" w14:textId="77777777" w:rsidR="00FB38EC" w:rsidRPr="00410269" w:rsidRDefault="00FB38EC" w:rsidP="00FB38EC">
      <w:pPr>
        <w:pStyle w:val="BodyTextL50"/>
      </w:pPr>
      <w:r w:rsidRPr="00410269">
        <w:rPr>
          <w:b/>
        </w:rPr>
        <w:t xml:space="preserve">Примечание </w:t>
      </w:r>
      <w:r>
        <w:t>:</w:t>
      </w:r>
      <w:r w:rsidRPr="00410269">
        <w:rPr>
          <w:b/>
        </w:rPr>
        <w:t xml:space="preserve"> </w:t>
      </w:r>
      <w:r w:rsidRPr="00410269">
        <w:t>Windows перезагрузит компьютер, чтобы завершить процесс восстановления системы.</w:t>
      </w:r>
      <w:r w:rsidRPr="00410269">
        <w:rPr>
          <w:highlight w:val="cyan"/>
        </w:rPr>
        <w:t xml:space="preserve"> </w:t>
      </w:r>
    </w:p>
    <w:p w14:paraId="55AAEFA7" w14:textId="77777777" w:rsidR="00FB38EC" w:rsidRDefault="00FB38EC" w:rsidP="00FB38EC">
      <w:pPr>
        <w:pStyle w:val="Heading3"/>
      </w:pPr>
      <w:r>
        <w:t>Убедитесь, что процесс восстановления системы успешно завершен.</w:t>
      </w:r>
    </w:p>
    <w:p w14:paraId="19B8BE00" w14:textId="77777777" w:rsidR="00FB38EC" w:rsidRPr="00410269" w:rsidRDefault="00FB38EC" w:rsidP="00FB38EC">
      <w:pPr>
        <w:pStyle w:val="BodyTextL25"/>
      </w:pPr>
      <w:r w:rsidRPr="00410269">
        <w:t>Операционная система восстанавливается до состояния, предшествующего установке приложения IIS. Это может занять несколько минут.</w:t>
      </w:r>
    </w:p>
    <w:p w14:paraId="5F5DC1CB" w14:textId="77777777" w:rsidR="00FB38EC" w:rsidRPr="00410269" w:rsidRDefault="00FB38EC" w:rsidP="00FB38EC">
      <w:pPr>
        <w:pStyle w:val="SubStepAlpha"/>
      </w:pPr>
      <w:r w:rsidRPr="00410269">
        <w:t>Войдите в компьютер, если это необходимо.</w:t>
      </w:r>
    </w:p>
    <w:p w14:paraId="2AE060A3" w14:textId="77777777" w:rsidR="00FB38EC" w:rsidRDefault="00FB38EC" w:rsidP="00FB38EC">
      <w:pPr>
        <w:pStyle w:val="SubStepAlpha"/>
      </w:pPr>
      <w:r>
        <w:t xml:space="preserve">Нажмите </w:t>
      </w:r>
      <w:r>
        <w:rPr>
          <w:b/>
        </w:rPr>
        <w:t xml:space="preserve">«Закрыть» </w:t>
      </w:r>
      <w:r>
        <w:t xml:space="preserve">, когда откроется окно </w:t>
      </w:r>
      <w:r w:rsidRPr="00445FC7">
        <w:rPr>
          <w:b/>
        </w:rPr>
        <w:t xml:space="preserve">«Восстановление системы» </w:t>
      </w:r>
      <w:r w:rsidRPr="00410269">
        <w:t>, чтобы сообщить об успешном завершении восстановления системы.</w:t>
      </w:r>
    </w:p>
    <w:p w14:paraId="7CE82986" w14:textId="77777777" w:rsidR="00FB38EC" w:rsidRPr="00410269" w:rsidRDefault="00FB38EC" w:rsidP="00FB38EC">
      <w:pPr>
        <w:pStyle w:val="SubStepAlpha"/>
      </w:pPr>
      <w:r>
        <w:t xml:space="preserve">В </w:t>
      </w:r>
      <w:r>
        <w:rPr>
          <w:b/>
        </w:rPr>
        <w:t xml:space="preserve">Панели управления </w:t>
      </w:r>
      <w:r w:rsidRPr="00DD638B">
        <w:t xml:space="preserve">нажмите </w:t>
      </w:r>
      <w:r w:rsidRPr="00DD638B">
        <w:rPr>
          <w:b/>
        </w:rPr>
        <w:t xml:space="preserve">«Администрирование» </w:t>
      </w:r>
      <w:r w:rsidRPr="00410269">
        <w:t>.</w:t>
      </w:r>
    </w:p>
    <w:p w14:paraId="718DF17D" w14:textId="77777777" w:rsidR="0086502F" w:rsidRDefault="0086502F" w:rsidP="0086502F">
      <w:pPr>
        <w:pStyle w:val="Heading4"/>
      </w:pPr>
      <w:r>
        <w:t>Вопрос:</w:t>
      </w:r>
    </w:p>
    <w:p w14:paraId="6D763355" w14:textId="77777777" w:rsidR="00FB38EC" w:rsidRDefault="00FB38EC" w:rsidP="00FB38EC">
      <w:pPr>
        <w:pStyle w:val="BodyTextL50"/>
        <w:keepNext/>
      </w:pPr>
      <w:r w:rsidRPr="00410269">
        <w:t>Приложение IIS Manager указано в списке?</w:t>
      </w:r>
    </w:p>
    <w:p w14:paraId="6A9C2582" w14:textId="25A96F41" w:rsidR="0086502F" w:rsidRPr="00131412" w:rsidRDefault="00131412" w:rsidP="0086502F">
      <w:pPr>
        <w:pStyle w:val="AnswerLineL50"/>
        <w:rPr>
          <w:lang w:val="ru-RU"/>
        </w:rPr>
      </w:pPr>
      <w:r>
        <w:rPr>
          <w:lang w:val="ru-RU"/>
        </w:rPr>
        <w:t>Нет</w:t>
      </w:r>
    </w:p>
    <w:p w14:paraId="0357E025" w14:textId="77777777" w:rsidR="00FB38EC" w:rsidRDefault="00FB38EC" w:rsidP="00FB38EC">
      <w:pPr>
        <w:pStyle w:val="SubStepAlpha"/>
        <w:autoSpaceDE w:val="0"/>
        <w:autoSpaceDN w:val="0"/>
        <w:adjustRightInd w:val="0"/>
        <w:spacing w:before="0" w:after="0"/>
        <w:rPr>
          <w:rFonts w:eastAsia="Times New Roman" w:cs="Arial"/>
          <w:bCs/>
          <w:color w:val="000000"/>
          <w:szCs w:val="20"/>
        </w:rPr>
      </w:pPr>
      <w:r>
        <w:rPr>
          <w:rFonts w:eastAsia="Times New Roman" w:cs="Arial"/>
          <w:bCs/>
          <w:color w:val="000000"/>
          <w:szCs w:val="20"/>
        </w:rPr>
        <w:t xml:space="preserve">Откройте веб-браузер и перейдите по адресу </w:t>
      </w:r>
      <w:hyperlink r:id="rId9" w:history="1">
        <w:r w:rsidRPr="00AB3F35">
          <w:rPr>
            <w:rStyle w:val="Hyperlink"/>
            <w:rFonts w:cs="Arial"/>
            <w:szCs w:val="20"/>
          </w:rPr>
          <w:t xml:space="preserve">http://localhost </w:t>
        </w:r>
      </w:hyperlink>
      <w:r>
        <w:rPr>
          <w:rFonts w:eastAsia="Times New Roman" w:cs="Arial"/>
          <w:bCs/>
          <w:color w:val="000000"/>
          <w:szCs w:val="20"/>
        </w:rPr>
        <w:t>.</w:t>
      </w:r>
    </w:p>
    <w:p w14:paraId="5D3E9ED7" w14:textId="77777777" w:rsidR="0086502F" w:rsidRDefault="0086502F" w:rsidP="0086502F">
      <w:pPr>
        <w:pStyle w:val="Heading4"/>
      </w:pPr>
      <w:r>
        <w:lastRenderedPageBreak/>
        <w:t>Вопрос:</w:t>
      </w:r>
    </w:p>
    <w:p w14:paraId="46608F2C" w14:textId="77777777" w:rsidR="00FB38EC" w:rsidRPr="00410269" w:rsidRDefault="00FB38EC" w:rsidP="00FB38EC">
      <w:pPr>
        <w:pStyle w:val="BodyTextL50"/>
        <w:keepNext/>
      </w:pPr>
      <w:r>
        <w:t>Отобразилась ли страница сервера IIS?</w:t>
      </w:r>
    </w:p>
    <w:p w14:paraId="01616880" w14:textId="2172410E" w:rsidR="0086502F" w:rsidRPr="00131412" w:rsidRDefault="00131412" w:rsidP="0086502F">
      <w:pPr>
        <w:pStyle w:val="AnswerLineL50"/>
        <w:rPr>
          <w:lang w:val="ru-RU"/>
        </w:rPr>
      </w:pPr>
      <w:r>
        <w:rPr>
          <w:lang w:val="ru-RU"/>
        </w:rPr>
        <w:t>Нет</w:t>
      </w:r>
    </w:p>
    <w:p w14:paraId="10F29DFE" w14:textId="77777777" w:rsidR="00FB38EC" w:rsidRPr="00A214C0" w:rsidRDefault="00FB38EC" w:rsidP="00FB38EC">
      <w:pPr>
        <w:pStyle w:val="SubStepAlpha"/>
      </w:pPr>
      <w:r>
        <w:t>Закройте веб-браузер.</w:t>
      </w:r>
    </w:p>
    <w:p w14:paraId="46A3C22F" w14:textId="77777777" w:rsidR="00FB38EC" w:rsidRPr="0029339A" w:rsidRDefault="00FB38EC" w:rsidP="00FB38EC">
      <w:pPr>
        <w:pStyle w:val="SubStepAlpha"/>
        <w:autoSpaceDE w:val="0"/>
        <w:autoSpaceDN w:val="0"/>
        <w:adjustRightInd w:val="0"/>
        <w:spacing w:before="0" w:after="0"/>
        <w:rPr>
          <w:rFonts w:eastAsia="Times New Roman" w:cs="Arial"/>
          <w:bCs/>
          <w:color w:val="000000"/>
          <w:szCs w:val="20"/>
        </w:rPr>
      </w:pPr>
      <w:r>
        <w:t xml:space="preserve">Откройте </w:t>
      </w:r>
      <w:r w:rsidRPr="00DB39CA">
        <w:rPr>
          <w:b/>
        </w:rPr>
        <w:t xml:space="preserve">проводник </w:t>
      </w:r>
      <w:r w:rsidRPr="003E42C8">
        <w:t xml:space="preserve">или </w:t>
      </w:r>
      <w:r>
        <w:rPr>
          <w:b/>
        </w:rPr>
        <w:t xml:space="preserve">проводник Windows </w:t>
      </w:r>
      <w:r>
        <w:t xml:space="preserve">и перейдите в папку </w:t>
      </w:r>
      <w:r w:rsidRPr="007657ED">
        <w:rPr>
          <w:b/>
        </w:rPr>
        <w:t>«Документы» .</w:t>
      </w:r>
    </w:p>
    <w:p w14:paraId="135D7129" w14:textId="77777777" w:rsidR="0086502F" w:rsidRDefault="0086502F" w:rsidP="0086502F">
      <w:pPr>
        <w:pStyle w:val="Heading4"/>
      </w:pPr>
      <w:r>
        <w:t>Вопрос:</w:t>
      </w:r>
    </w:p>
    <w:p w14:paraId="02CAF93B" w14:textId="77777777" w:rsidR="00FB38EC" w:rsidRPr="00410269" w:rsidRDefault="00FB38EC" w:rsidP="00FB38EC">
      <w:pPr>
        <w:pStyle w:val="BodyTextL50"/>
        <w:keepNext/>
      </w:pPr>
      <w:r>
        <w:t xml:space="preserve">Находится ли </w:t>
      </w:r>
      <w:r w:rsidRPr="00DB39CA">
        <w:rPr>
          <w:b/>
        </w:rPr>
        <w:t xml:space="preserve">тестовый файл точки восстановления.txt </w:t>
      </w:r>
      <w:r>
        <w:t>в этой папке? Если да, то совпадает ли содержание в этом документе? Почему?</w:t>
      </w:r>
    </w:p>
    <w:p w14:paraId="3FC7FCEA" w14:textId="4B4B9B18" w:rsidR="0086502F" w:rsidRPr="00131412" w:rsidRDefault="00131412" w:rsidP="0086502F">
      <w:pPr>
        <w:pStyle w:val="AnswerLineL50"/>
        <w:rPr>
          <w:lang w:val="ru-RU"/>
        </w:rPr>
      </w:pPr>
      <w:r>
        <w:rPr>
          <w:lang w:val="ru-RU"/>
        </w:rPr>
        <w:t>Да, не совпадает, так как система откатилась до предыдущей точки восстановления</w:t>
      </w:r>
    </w:p>
    <w:p w14:paraId="763E647D" w14:textId="77777777" w:rsidR="00FB38EC" w:rsidRDefault="00FB38EC" w:rsidP="00FB38EC">
      <w:pPr>
        <w:pStyle w:val="SubStepAlpha"/>
      </w:pPr>
      <w:r>
        <w:t>Закройте все открытые окна.</w:t>
      </w:r>
    </w:p>
    <w:p w14:paraId="52A20B31" w14:textId="77777777" w:rsidR="00FB38EC" w:rsidRDefault="00FB38EC" w:rsidP="00FB38EC">
      <w:pPr>
        <w:pStyle w:val="Heading2"/>
        <w:ind w:left="1080" w:hanging="1080"/>
      </w:pPr>
      <w:r>
        <w:t>Резервное копирование жесткого диска (Windows 8 и 10)</w:t>
      </w:r>
    </w:p>
    <w:p w14:paraId="2D943357" w14:textId="77777777" w:rsidR="00FB38EC" w:rsidRPr="00BC4F1C" w:rsidRDefault="00FB38EC" w:rsidP="00FB38EC">
      <w:pPr>
        <w:pStyle w:val="BodyTextL25"/>
      </w:pPr>
      <w:r>
        <w:t>Microsoft представила новый способ защиты файлов данных в Windows 8 под названием «История файлов». История файлов заменяет функции резервного копирования и восстановления Windows 7 и работает аналогично приложению Apple Time Machine, где оно периодически (по умолчанию ежечасно) сканирует файловую систему и копирует все измененные файлы в другой раздел или внешний диск. Со временем полную историю изменений файлов можно просмотреть и восстановить с помощью новой утилиты «Восстановление личных файлов». В этой лабораторной работе вы включите утилиту File History и разрешите ей создавать резервные копии ваших файлов данных. Затем вы будете использовать утилиту восстановления личных файлов, чтобы восстановить некоторые из ваших файлов данных.</w:t>
      </w:r>
    </w:p>
    <w:p w14:paraId="29825099" w14:textId="77777777" w:rsidR="00FB38EC" w:rsidRDefault="00FB38EC" w:rsidP="00FB38EC">
      <w:pPr>
        <w:pStyle w:val="Heading3"/>
      </w:pPr>
      <w:r>
        <w:t>Откройте инструмент «История файлов».</w:t>
      </w:r>
    </w:p>
    <w:p w14:paraId="075AB5B5" w14:textId="77777777" w:rsidR="00FB38EC" w:rsidRDefault="00FB38EC" w:rsidP="00FB38EC">
      <w:pPr>
        <w:pStyle w:val="SubStepAlpha"/>
      </w:pPr>
      <w:r>
        <w:t>Войдите на компьютер как администратор.</w:t>
      </w:r>
    </w:p>
    <w:p w14:paraId="3DF9961A" w14:textId="77777777" w:rsidR="00FB38EC" w:rsidRDefault="00FB38EC" w:rsidP="00FB38EC">
      <w:pPr>
        <w:pStyle w:val="SubStepAlpha"/>
      </w:pPr>
      <w:r>
        <w:t xml:space="preserve">Перейдите к панели управления. В представлении «Маленький значок» нажмите </w:t>
      </w:r>
      <w:r>
        <w:rPr>
          <w:b/>
        </w:rPr>
        <w:t xml:space="preserve">«История файлов» </w:t>
      </w:r>
      <w:r>
        <w:t xml:space="preserve">. (В Windows 10 выберите </w:t>
      </w:r>
      <w:r w:rsidRPr="003E42C8">
        <w:rPr>
          <w:b/>
        </w:rPr>
        <w:t xml:space="preserve">«Настройки </w:t>
      </w:r>
      <w:r>
        <w:t xml:space="preserve">» &gt; </w:t>
      </w:r>
      <w:r w:rsidRPr="003E42C8">
        <w:rPr>
          <w:b/>
        </w:rPr>
        <w:t xml:space="preserve">«Обновление и безопасность» </w:t>
      </w:r>
      <w:r>
        <w:t xml:space="preserve">&gt; </w:t>
      </w:r>
      <w:r w:rsidRPr="003E42C8">
        <w:rPr>
          <w:b/>
        </w:rPr>
        <w:t xml:space="preserve">«Резервное копирование </w:t>
      </w:r>
      <w:r>
        <w:t>»).</w:t>
      </w:r>
    </w:p>
    <w:p w14:paraId="2B0049E0" w14:textId="77777777" w:rsidR="00FB38EC" w:rsidRDefault="00FB38EC" w:rsidP="00FB38EC">
      <w:pPr>
        <w:pStyle w:val="SubStepAlpha"/>
      </w:pPr>
      <w:r>
        <w:t xml:space="preserve">В окне «История файлов» нажмите </w:t>
      </w:r>
      <w:r>
        <w:rPr>
          <w:b/>
        </w:rPr>
        <w:t xml:space="preserve">«Включить» </w:t>
      </w:r>
      <w:r>
        <w:t>, чтобы включить историю файлов. История файлов по умолчанию отключена.</w:t>
      </w:r>
    </w:p>
    <w:p w14:paraId="451ED577" w14:textId="77777777" w:rsidR="0086502F" w:rsidRDefault="0086502F" w:rsidP="0086502F">
      <w:pPr>
        <w:pStyle w:val="Heading4"/>
      </w:pPr>
      <w:r>
        <w:t>Вопрос:</w:t>
      </w:r>
    </w:p>
    <w:p w14:paraId="4AF00DD2" w14:textId="77777777" w:rsidR="00FB38EC" w:rsidRDefault="00FB38EC" w:rsidP="0086502F">
      <w:pPr>
        <w:pStyle w:val="BodyTextL50"/>
        <w:keepNext/>
      </w:pPr>
      <w:r>
        <w:t>Где история файлов будет сохранять файлы?</w:t>
      </w:r>
    </w:p>
    <w:p w14:paraId="764F1816" w14:textId="1528C19B" w:rsidR="0086502F" w:rsidRPr="00131412" w:rsidRDefault="00131412" w:rsidP="0086502F">
      <w:pPr>
        <w:pStyle w:val="AnswerLineL50"/>
        <w:rPr>
          <w:lang w:val="ru-RU"/>
        </w:rPr>
      </w:pPr>
      <w:r>
        <w:rPr>
          <w:lang w:val="ru-RU"/>
        </w:rPr>
        <w:t>В резервной директории на диске</w:t>
      </w:r>
    </w:p>
    <w:p w14:paraId="535C0C49" w14:textId="77777777" w:rsidR="00FB38EC" w:rsidRDefault="00FB38EC" w:rsidP="00FB38EC">
      <w:pPr>
        <w:pStyle w:val="SubStepAlpha"/>
      </w:pPr>
      <w:r>
        <w:t xml:space="preserve">Обратите внимание на параметры, доступные в левой части окна. В Windows 10 также доступны эти параметры: </w:t>
      </w:r>
      <w:r w:rsidRPr="003E42C8">
        <w:rPr>
          <w:b/>
        </w:rPr>
        <w:t xml:space="preserve">Резервное копирование </w:t>
      </w:r>
      <w:r>
        <w:t xml:space="preserve">&gt; </w:t>
      </w:r>
      <w:r w:rsidRPr="003E42C8">
        <w:rPr>
          <w:b/>
        </w:rPr>
        <w:t xml:space="preserve">Дополнительные параметры </w:t>
      </w:r>
      <w:r>
        <w:t>)</w:t>
      </w:r>
    </w:p>
    <w:p w14:paraId="0D5035F2" w14:textId="77777777" w:rsidR="00FB38EC" w:rsidRDefault="00FB38EC" w:rsidP="00FB38EC">
      <w:pPr>
        <w:pStyle w:val="BodyTextL50"/>
      </w:pPr>
      <w:r>
        <w:t xml:space="preserve">История файлов сохранит ваши файлы данных, когда вы включите ее. Он отображает временную метку сохранения в </w:t>
      </w:r>
      <w:r w:rsidRPr="003E42C8">
        <w:rPr>
          <w:b/>
        </w:rPr>
        <w:t xml:space="preserve">истории файлов </w:t>
      </w:r>
      <w:r>
        <w:t>. Вы можете нажать «Выполнить сейчас» в любое время, чтобы история файлов сразу же сохранила ваши файлы.</w:t>
      </w:r>
    </w:p>
    <w:p w14:paraId="59324E31" w14:textId="77777777" w:rsidR="00FB38EC" w:rsidRDefault="00FB38EC" w:rsidP="00FB38EC">
      <w:pPr>
        <w:pStyle w:val="Heading3"/>
      </w:pPr>
      <w:r>
        <w:t>Создайте и сохраните два текстовых файла на рабочем столе.</w:t>
      </w:r>
    </w:p>
    <w:p w14:paraId="79EEA05D" w14:textId="77777777" w:rsidR="00FB38EC" w:rsidRDefault="00FB38EC" w:rsidP="00FB38EC">
      <w:pPr>
        <w:pStyle w:val="SubStepAlpha"/>
      </w:pPr>
      <w:r>
        <w:t xml:space="preserve">Сохраните текстовый файл с текстом </w:t>
      </w:r>
      <w:r>
        <w:rPr>
          <w:b/>
        </w:rPr>
        <w:t xml:space="preserve">Это исходный текст в файле один </w:t>
      </w:r>
      <w:r>
        <w:t xml:space="preserve">на рабочем столе с именем </w:t>
      </w:r>
      <w:r w:rsidRPr="003E42C8">
        <w:rPr>
          <w:b/>
        </w:rPr>
        <w:t xml:space="preserve">File One </w:t>
      </w:r>
      <w:r>
        <w:t>.</w:t>
      </w:r>
    </w:p>
    <w:p w14:paraId="528B0592" w14:textId="77777777" w:rsidR="00FB38EC" w:rsidRDefault="00FB38EC" w:rsidP="00FB38EC">
      <w:pPr>
        <w:pStyle w:val="SubStepAlpha"/>
      </w:pPr>
      <w:r>
        <w:t xml:space="preserve">Сохраните текстовый файл с текстом. </w:t>
      </w:r>
      <w:r w:rsidRPr="00BC4F1C">
        <w:rPr>
          <w:b/>
        </w:rPr>
        <w:t xml:space="preserve">Текст в этом файле будет изменен </w:t>
      </w:r>
      <w:r>
        <w:t xml:space="preserve">на рабочем столе с именем </w:t>
      </w:r>
      <w:r w:rsidRPr="003E42C8">
        <w:rPr>
          <w:b/>
        </w:rPr>
        <w:t xml:space="preserve">File Two </w:t>
      </w:r>
      <w:r>
        <w:t>.</w:t>
      </w:r>
    </w:p>
    <w:p w14:paraId="3A61A08F" w14:textId="77777777" w:rsidR="00FB38EC" w:rsidRDefault="00FB38EC" w:rsidP="00FB38EC">
      <w:pPr>
        <w:pStyle w:val="Heading3"/>
      </w:pPr>
      <w:r>
        <w:lastRenderedPageBreak/>
        <w:t>Запустите историю файлов во второй раз.</w:t>
      </w:r>
    </w:p>
    <w:p w14:paraId="4E5964B7" w14:textId="77777777" w:rsidR="00FB38EC" w:rsidRDefault="00FB38EC" w:rsidP="00FB38EC">
      <w:pPr>
        <w:pStyle w:val="SubStepAlpha"/>
      </w:pPr>
      <w:r>
        <w:t xml:space="preserve">Перейдите к </w:t>
      </w:r>
      <w:r w:rsidRPr="003E42C8">
        <w:rPr>
          <w:b/>
        </w:rPr>
        <w:t xml:space="preserve">истории файлов </w:t>
      </w:r>
      <w:r>
        <w:t xml:space="preserve">. ( </w:t>
      </w:r>
      <w:r w:rsidRPr="003E42C8">
        <w:rPr>
          <w:b/>
        </w:rPr>
        <w:t xml:space="preserve">Панель управления </w:t>
      </w:r>
      <w:r>
        <w:t xml:space="preserve">&gt; в представлении с маленькими значками щелкните </w:t>
      </w:r>
      <w:r w:rsidRPr="003E42C8">
        <w:rPr>
          <w:b/>
        </w:rPr>
        <w:t xml:space="preserve">История файлов </w:t>
      </w:r>
      <w:r>
        <w:t>.)</w:t>
      </w:r>
    </w:p>
    <w:p w14:paraId="5679A75B" w14:textId="77777777" w:rsidR="00FB38EC" w:rsidRDefault="00FB38EC" w:rsidP="00FB38EC">
      <w:pPr>
        <w:pStyle w:val="SubStepAlpha"/>
      </w:pPr>
      <w:r>
        <w:t xml:space="preserve">Нажмите </w:t>
      </w:r>
      <w:r>
        <w:rPr>
          <w:b/>
        </w:rPr>
        <w:t xml:space="preserve">«Выполнить сейчас» </w:t>
      </w:r>
      <w:r>
        <w:t>, чтобы создать резервную копию только что созданных файлов.</w:t>
      </w:r>
    </w:p>
    <w:p w14:paraId="141636F6" w14:textId="77777777" w:rsidR="00FB38EC" w:rsidRDefault="00FB38EC" w:rsidP="00FB38EC">
      <w:pPr>
        <w:pStyle w:val="Heading3"/>
      </w:pPr>
      <w:r>
        <w:t>Используйте утилиту восстановления личных файлов для просмотра истории файлов.</w:t>
      </w:r>
    </w:p>
    <w:p w14:paraId="33473A3C" w14:textId="77777777" w:rsidR="00FB38EC" w:rsidRDefault="00FB38EC" w:rsidP="00FB38EC">
      <w:pPr>
        <w:pStyle w:val="SubStepAlpha"/>
      </w:pPr>
      <w:r>
        <w:t xml:space="preserve">В окне «История файлов» нажмите </w:t>
      </w:r>
      <w:r w:rsidRPr="003E42C8">
        <w:rPr>
          <w:b/>
        </w:rPr>
        <w:t xml:space="preserve">«Восстановить личные файлы» </w:t>
      </w:r>
      <w:r>
        <w:t>.</w:t>
      </w:r>
    </w:p>
    <w:p w14:paraId="4E91D27C" w14:textId="77777777" w:rsidR="00FB38EC" w:rsidRDefault="00FB38EC" w:rsidP="00FB38EC">
      <w:pPr>
        <w:pStyle w:val="SubStepAlpha"/>
      </w:pPr>
      <w:r>
        <w:t>В окне «Главная — История файлов» отображаются дата и время последней резервной копии, а также значки файловых папок и библиотек для навигации по местам резервного копирования. В нижней части окна также есть элементы управления навигацией по истории файлов. Дважды щелкните папку «Рабочий стол».</w:t>
      </w:r>
    </w:p>
    <w:p w14:paraId="4B44ABD9" w14:textId="77777777" w:rsidR="00FB38EC" w:rsidRDefault="00FB38EC" w:rsidP="00FB38EC">
      <w:pPr>
        <w:pStyle w:val="SubStepAlpha"/>
      </w:pPr>
      <w:r>
        <w:t>В окне «Рабочий стол — история файлов» отображаются два текстовых файла, которые вы сохранили на рабочем столе. Обратите внимание, что в верхней части окна справа от даты и времени резервного копирования отображается 2 из 2. Эти числа говорят вам, что это вторая резервная копия из двух резервных копий. Щелкните значок со стрелкой влево в нижней части окна.</w:t>
      </w:r>
    </w:p>
    <w:p w14:paraId="248184A4" w14:textId="77777777" w:rsidR="00FB38EC" w:rsidRDefault="00FB38EC" w:rsidP="00FB38EC">
      <w:pPr>
        <w:pStyle w:val="SubStepAlpha"/>
      </w:pPr>
      <w:r>
        <w:t>Обратите внимание, что временная метка меняется на более раннюю дату и время, а числа справа от временной метки меняются на 1 из 2. Теперь вы просматриваете первую резервную копию, сделанную сразу после включения истории файлов. Файл 1 и Файл 2 больше не отображаются.</w:t>
      </w:r>
    </w:p>
    <w:p w14:paraId="17CA5522" w14:textId="77777777" w:rsidR="0086502F" w:rsidRDefault="0086502F" w:rsidP="0086502F">
      <w:pPr>
        <w:pStyle w:val="Heading4"/>
      </w:pPr>
      <w:r>
        <w:t>Вопрос:</w:t>
      </w:r>
    </w:p>
    <w:p w14:paraId="4830ACC1" w14:textId="77777777" w:rsidR="00FB38EC" w:rsidRDefault="00FB38EC" w:rsidP="0086502F">
      <w:pPr>
        <w:pStyle w:val="BodyTextL50"/>
        <w:keepNext/>
      </w:pPr>
      <w:r>
        <w:t>Почему два текстовых файла отсутствуют в папке на рабочем столе первой резервной копии?</w:t>
      </w:r>
    </w:p>
    <w:p w14:paraId="0E6032D2" w14:textId="51BA0961" w:rsidR="0086502F" w:rsidRPr="00131412" w:rsidRDefault="00131412" w:rsidP="0086502F">
      <w:pPr>
        <w:pStyle w:val="AnswerLineL50"/>
        <w:rPr>
          <w:lang w:val="ru-RU"/>
        </w:rPr>
      </w:pPr>
      <w:r>
        <w:rPr>
          <w:lang w:val="ru-RU"/>
        </w:rPr>
        <w:t>Они не были созданы</w:t>
      </w:r>
    </w:p>
    <w:p w14:paraId="1B8A5970" w14:textId="77777777" w:rsidR="00FB38EC" w:rsidRDefault="00FB38EC" w:rsidP="00FB38EC">
      <w:pPr>
        <w:pStyle w:val="SubStepAlpha"/>
      </w:pPr>
      <w:r>
        <w:t>Закройте окно «Рабочий стол — История файлов».</w:t>
      </w:r>
    </w:p>
    <w:p w14:paraId="2595EB8A" w14:textId="77777777" w:rsidR="00FB38EC" w:rsidRDefault="00FB38EC" w:rsidP="00FB38EC">
      <w:pPr>
        <w:pStyle w:val="Heading3"/>
      </w:pPr>
      <w:r>
        <w:t>Внесите изменения в текстовые файлы на рабочем столе и создайте другую историю резервного копирования.</w:t>
      </w:r>
    </w:p>
    <w:p w14:paraId="0379DC69" w14:textId="77777777" w:rsidR="00FB38EC" w:rsidRDefault="00FB38EC" w:rsidP="00FB38EC">
      <w:pPr>
        <w:pStyle w:val="SubStepAlpha"/>
      </w:pPr>
      <w:r>
        <w:t>Щелкните правой кнопкой мыши File One и выберите Удалить. Чтобы удалить его навсегда, очистите корзину.</w:t>
      </w:r>
    </w:p>
    <w:p w14:paraId="7509625C" w14:textId="77777777" w:rsidR="00FB38EC" w:rsidRDefault="00FB38EC" w:rsidP="00FB38EC">
      <w:pPr>
        <w:pStyle w:val="SubStepAlpha"/>
      </w:pPr>
      <w:r>
        <w:t xml:space="preserve">Отредактируйте второй файл, добавив следующий текст: </w:t>
      </w:r>
      <w:r w:rsidRPr="003E42C8">
        <w:rPr>
          <w:b/>
        </w:rPr>
        <w:t xml:space="preserve">Это было добавлено на шаге 5 лабораторной работы </w:t>
      </w:r>
      <w:r>
        <w:t>. Сохраните изменения.</w:t>
      </w:r>
    </w:p>
    <w:p w14:paraId="040F68CC" w14:textId="77777777" w:rsidR="00FB38EC" w:rsidRDefault="00FB38EC" w:rsidP="00FB38EC">
      <w:pPr>
        <w:pStyle w:val="SubStepAlpha"/>
      </w:pPr>
      <w:r>
        <w:t xml:space="preserve">Перейдите в окно «История файлов» и нажмите </w:t>
      </w:r>
      <w:r w:rsidRPr="003E42C8">
        <w:rPr>
          <w:b/>
        </w:rPr>
        <w:t xml:space="preserve">«Выполнить сейчас» </w:t>
      </w:r>
      <w:r>
        <w:t>, чтобы создать еще одно сохранение в истории файлов.</w:t>
      </w:r>
    </w:p>
    <w:p w14:paraId="5E3419DF" w14:textId="77777777" w:rsidR="00FB38EC" w:rsidRDefault="00FB38EC" w:rsidP="00FB38EC">
      <w:pPr>
        <w:pStyle w:val="Heading3"/>
      </w:pPr>
      <w:r>
        <w:t>Откройте утилиту восстановления личных файлов, чтобы просмотреть историю файлов.</w:t>
      </w:r>
    </w:p>
    <w:p w14:paraId="0FD16FF5" w14:textId="77777777" w:rsidR="00FB38EC" w:rsidRDefault="00FB38EC" w:rsidP="00FB38EC">
      <w:pPr>
        <w:pStyle w:val="SubStepAlpha"/>
      </w:pPr>
      <w:r>
        <w:t xml:space="preserve">В окне «История файлов» нажмите </w:t>
      </w:r>
      <w:r w:rsidRPr="003E42C8">
        <w:rPr>
          <w:b/>
        </w:rPr>
        <w:t xml:space="preserve">«Восстановить личные файлы» </w:t>
      </w:r>
      <w:r>
        <w:t>. Перейдите в папку «Рабочий стол».</w:t>
      </w:r>
    </w:p>
    <w:p w14:paraId="70C0CBB7" w14:textId="77777777" w:rsidR="0040420C" w:rsidRDefault="0040420C" w:rsidP="0040420C">
      <w:pPr>
        <w:pStyle w:val="Heading4"/>
      </w:pPr>
      <w:r>
        <w:t>Вопрос:</w:t>
      </w:r>
    </w:p>
    <w:p w14:paraId="2F5410C9" w14:textId="77777777" w:rsidR="00FB38EC" w:rsidRDefault="00FB38EC" w:rsidP="0040420C">
      <w:pPr>
        <w:pStyle w:val="BodyTextL50"/>
        <w:keepNext/>
      </w:pPr>
      <w:r>
        <w:t>Какие файлы отображаются в папке на рабочем столе для самой последней резервной копии?</w:t>
      </w:r>
    </w:p>
    <w:p w14:paraId="4714B8AD" w14:textId="07FF6D63" w:rsidR="0040420C" w:rsidRPr="00131412" w:rsidRDefault="009464D8" w:rsidP="0040420C">
      <w:pPr>
        <w:pStyle w:val="AnswerLineL50"/>
        <w:rPr>
          <w:lang w:val="en-US"/>
        </w:rPr>
      </w:pPr>
      <w:r>
        <w:rPr>
          <w:lang w:val="en-US"/>
        </w:rPr>
        <w:t xml:space="preserve">Backup </w:t>
      </w:r>
      <w:r w:rsidR="00131412">
        <w:rPr>
          <w:lang w:val="en-US"/>
        </w:rPr>
        <w:t>File Two</w:t>
      </w:r>
    </w:p>
    <w:p w14:paraId="00FD8D88" w14:textId="77777777" w:rsidR="00FB38EC" w:rsidRDefault="00FB38EC" w:rsidP="00FB38EC">
      <w:pPr>
        <w:pStyle w:val="SubStepAlpha"/>
      </w:pPr>
      <w:r>
        <w:t>Щелкните значок «Предыдущая версия» в нижней части экрана, чтобы просмотреть, как выглядел рабочий стол до последнего сохранения.</w:t>
      </w:r>
    </w:p>
    <w:p w14:paraId="1A2B553A" w14:textId="77777777" w:rsidR="00FB38EC" w:rsidRDefault="00FB38EC" w:rsidP="00FB38EC">
      <w:pPr>
        <w:pStyle w:val="Heading3"/>
      </w:pPr>
      <w:r>
        <w:lastRenderedPageBreak/>
        <w:t>Восстановить пользовательские файлы.</w:t>
      </w:r>
    </w:p>
    <w:p w14:paraId="0B715C1B" w14:textId="77777777" w:rsidR="00FB38EC" w:rsidRDefault="00FB38EC" w:rsidP="00FB38EC">
      <w:pPr>
        <w:pStyle w:val="SubStepAlpha"/>
      </w:pPr>
      <w:r>
        <w:t xml:space="preserve">Выберите </w:t>
      </w:r>
      <w:r w:rsidRPr="003E42C8">
        <w:rPr>
          <w:b/>
        </w:rPr>
        <w:t xml:space="preserve">«Файл 1» </w:t>
      </w:r>
      <w:r>
        <w:t>в окне «История файлов 2 из 3», затем щелкните зеленый значок «Восстановить» в нижней центральной части окна.</w:t>
      </w:r>
    </w:p>
    <w:p w14:paraId="16E7221C" w14:textId="77777777" w:rsidR="00FB38EC" w:rsidRDefault="00FB38EC" w:rsidP="00FB38EC">
      <w:pPr>
        <w:pStyle w:val="SubStepAlpha"/>
      </w:pPr>
      <w:r>
        <w:t>Когда откроется окно рабочего стола, обратите внимание, что File One снова на рабочем столе. Закройте окно рабочего стола.</w:t>
      </w:r>
    </w:p>
    <w:p w14:paraId="3C144109" w14:textId="77777777" w:rsidR="00FB38EC" w:rsidRDefault="00FB38EC" w:rsidP="00FB38EC">
      <w:pPr>
        <w:pStyle w:val="SubStepAlpha"/>
      </w:pPr>
      <w:r>
        <w:t xml:space="preserve">Вернитесь к рабочему столу — окно «История файлов», выберите и восстановите </w:t>
      </w:r>
      <w:r w:rsidRPr="003E42C8">
        <w:rPr>
          <w:b/>
        </w:rPr>
        <w:t xml:space="preserve">второй файл </w:t>
      </w:r>
      <w:r>
        <w:t xml:space="preserve">. В окне «Заменить или пропустить файлы» нажмите « </w:t>
      </w:r>
      <w:r w:rsidRPr="003E42C8">
        <w:rPr>
          <w:b/>
        </w:rPr>
        <w:t xml:space="preserve">Заменить файл в месте назначения» </w:t>
      </w:r>
      <w:r>
        <w:t>.</w:t>
      </w:r>
    </w:p>
    <w:p w14:paraId="700FC295" w14:textId="77777777" w:rsidR="00FB38EC" w:rsidRDefault="00FB38EC" w:rsidP="00FB38EC">
      <w:pPr>
        <w:pStyle w:val="SubStepAlpha"/>
      </w:pPr>
      <w:r>
        <w:t>Откроется окно рабочего стола с выделенным вторым файлом. Закройте все открытые окна.</w:t>
      </w:r>
    </w:p>
    <w:p w14:paraId="27A8BB3A" w14:textId="77777777" w:rsidR="00FB38EC" w:rsidRDefault="00FB38EC" w:rsidP="00FB38EC">
      <w:pPr>
        <w:pStyle w:val="SubStepAlpha"/>
      </w:pPr>
      <w:r>
        <w:t xml:space="preserve">Вы должны иметь возможность найти на рабочем столе оба файла: File One и File Two. Откройте </w:t>
      </w:r>
      <w:r w:rsidRPr="003E42C8">
        <w:rPr>
          <w:b/>
        </w:rPr>
        <w:t xml:space="preserve">второй файл </w:t>
      </w:r>
      <w:r>
        <w:t>.</w:t>
      </w:r>
    </w:p>
    <w:p w14:paraId="0F236588" w14:textId="77777777" w:rsidR="00FB38EC" w:rsidRDefault="00FB38EC" w:rsidP="00FB38EC">
      <w:pPr>
        <w:pStyle w:val="SubStepAlpha"/>
      </w:pPr>
      <w:r>
        <w:t>Обратите внимание, что вторая строка, которую вы добавили во второй файл, теперь отсутствует.</w:t>
      </w:r>
    </w:p>
    <w:p w14:paraId="5BFAD47E" w14:textId="77777777" w:rsidR="0040420C" w:rsidRDefault="0040420C" w:rsidP="0040420C">
      <w:pPr>
        <w:pStyle w:val="Heading4"/>
      </w:pPr>
      <w:r>
        <w:t>Вопрос:</w:t>
      </w:r>
    </w:p>
    <w:p w14:paraId="40B6C78E" w14:textId="77777777" w:rsidR="00FB38EC" w:rsidRDefault="00FB38EC" w:rsidP="00FB38EC">
      <w:pPr>
        <w:pStyle w:val="BodyTextL50"/>
      </w:pPr>
      <w:r>
        <w:t>Как бы вы использовали историю файлов, чтобы восстановить вторую строку обратно во второй файл?</w:t>
      </w:r>
    </w:p>
    <w:p w14:paraId="3F126E00" w14:textId="7B737A05" w:rsidR="0040420C" w:rsidRPr="00131412" w:rsidRDefault="00131412" w:rsidP="0040420C">
      <w:pPr>
        <w:pStyle w:val="AnswerLineL50"/>
        <w:rPr>
          <w:lang w:val="ru-RU"/>
        </w:rPr>
      </w:pPr>
      <w:r>
        <w:rPr>
          <w:lang w:val="ru-RU"/>
        </w:rPr>
        <w:t>Выбрать предыдущую точку восстановления системы</w:t>
      </w:r>
    </w:p>
    <w:p w14:paraId="4112C08E" w14:textId="77777777" w:rsidR="00FB38EC" w:rsidRDefault="00FB38EC" w:rsidP="00FB38EC">
      <w:pPr>
        <w:pStyle w:val="SubStepAlpha"/>
      </w:pPr>
      <w:r>
        <w:t>Закройте все открытые окна.</w:t>
      </w:r>
    </w:p>
    <w:p w14:paraId="0771D72A" w14:textId="77777777" w:rsidR="00FB38EC" w:rsidRDefault="00FB38EC" w:rsidP="00FB38EC">
      <w:pPr>
        <w:pStyle w:val="Heading3"/>
      </w:pPr>
      <w:r>
        <w:t>Удалите текстовые файлы и отключите историю файлов.</w:t>
      </w:r>
    </w:p>
    <w:p w14:paraId="355815FD" w14:textId="77777777" w:rsidR="00FB38EC" w:rsidRDefault="00FB38EC" w:rsidP="00FB38EC">
      <w:pPr>
        <w:pStyle w:val="BodyTextL25"/>
      </w:pPr>
      <w:r>
        <w:t xml:space="preserve">а. </w:t>
      </w:r>
      <w:r>
        <w:tab/>
        <w:t xml:space="preserve">Удалите </w:t>
      </w:r>
      <w:r>
        <w:rPr>
          <w:b/>
        </w:rPr>
        <w:t xml:space="preserve">файл 1 </w:t>
      </w:r>
      <w:r>
        <w:t xml:space="preserve">и </w:t>
      </w:r>
      <w:r>
        <w:rPr>
          <w:b/>
        </w:rPr>
        <w:t xml:space="preserve">файл 2 </w:t>
      </w:r>
      <w:r>
        <w:t>с рабочего стола.</w:t>
      </w:r>
    </w:p>
    <w:p w14:paraId="0F505970" w14:textId="77777777" w:rsidR="00FB38EC" w:rsidRDefault="00FB38EC" w:rsidP="00FB38EC">
      <w:pPr>
        <w:pStyle w:val="BodyTextL25"/>
      </w:pPr>
      <w:r>
        <w:t xml:space="preserve">б. </w:t>
      </w:r>
      <w:r>
        <w:tab/>
        <w:t xml:space="preserve">Отключите </w:t>
      </w:r>
      <w:r>
        <w:rPr>
          <w:b/>
        </w:rPr>
        <w:t xml:space="preserve">историю файлов </w:t>
      </w:r>
      <w:r>
        <w:t xml:space="preserve">. ( </w:t>
      </w:r>
      <w:r w:rsidRPr="003E42C8">
        <w:rPr>
          <w:b/>
        </w:rPr>
        <w:t xml:space="preserve">Панель управления </w:t>
      </w:r>
      <w:r>
        <w:t xml:space="preserve">&gt; </w:t>
      </w:r>
      <w:r w:rsidRPr="003E42C8">
        <w:rPr>
          <w:b/>
        </w:rPr>
        <w:t xml:space="preserve">История файлов </w:t>
      </w:r>
      <w:r>
        <w:t>)</w:t>
      </w:r>
    </w:p>
    <w:p w14:paraId="1883DEF4" w14:textId="77777777" w:rsidR="00FB38EC" w:rsidRDefault="00FB38EC" w:rsidP="00FB38EC">
      <w:pPr>
        <w:pStyle w:val="Heading2"/>
        <w:ind w:left="1080" w:hanging="1080"/>
      </w:pPr>
      <w:r>
        <w:t>Резервное копирование жесткого диска (Windows 7)</w:t>
      </w:r>
    </w:p>
    <w:p w14:paraId="160CF223" w14:textId="77777777" w:rsidR="00FB38EC" w:rsidRDefault="00FB38EC" w:rsidP="00FB38EC">
      <w:pPr>
        <w:pStyle w:val="Heading3"/>
      </w:pPr>
      <w:r>
        <w:t>Создайте резервные копии файлов.</w:t>
      </w:r>
    </w:p>
    <w:p w14:paraId="09B1E4BC" w14:textId="77777777" w:rsidR="00FB38EC" w:rsidRDefault="00FB38EC" w:rsidP="00FB38EC">
      <w:pPr>
        <w:pStyle w:val="SubStepAlpha"/>
      </w:pPr>
      <w:r>
        <w:t>Войдите на компьютер как администратор.</w:t>
      </w:r>
    </w:p>
    <w:p w14:paraId="08A0C6BC" w14:textId="77777777" w:rsidR="00FB38EC" w:rsidRDefault="00FB38EC" w:rsidP="00FB38EC">
      <w:pPr>
        <w:pStyle w:val="SubStepAlpha"/>
      </w:pPr>
      <w:r>
        <w:t xml:space="preserve">Создайте текстовый файл на рабочем столе под названием </w:t>
      </w:r>
      <w:r w:rsidRPr="003E42C8">
        <w:rPr>
          <w:b/>
        </w:rPr>
        <w:t xml:space="preserve">Backup File One </w:t>
      </w:r>
      <w:r>
        <w:t xml:space="preserve">со следующим текстом: </w:t>
      </w:r>
      <w:r w:rsidRPr="003E42C8">
        <w:rPr>
          <w:b/>
        </w:rPr>
        <w:t xml:space="preserve">Текст в этом файле не будет изменен </w:t>
      </w:r>
      <w:r>
        <w:t>.</w:t>
      </w:r>
    </w:p>
    <w:p w14:paraId="1AF4C3E2" w14:textId="77777777" w:rsidR="00FB38EC" w:rsidRDefault="00FB38EC" w:rsidP="00FB38EC">
      <w:pPr>
        <w:pStyle w:val="SubStepAlpha"/>
      </w:pPr>
      <w:r>
        <w:t xml:space="preserve">Создайте еще один текстовый файл на рабочем столе под названием </w:t>
      </w:r>
      <w:r w:rsidRPr="003E42C8">
        <w:rPr>
          <w:b/>
        </w:rPr>
        <w:t xml:space="preserve">Backup File Two </w:t>
      </w:r>
      <w:r>
        <w:t xml:space="preserve">со следующим текстом: </w:t>
      </w:r>
      <w:r w:rsidRPr="003E42C8">
        <w:rPr>
          <w:b/>
        </w:rPr>
        <w:t>Текст в этом файле будет изменен.</w:t>
      </w:r>
    </w:p>
    <w:p w14:paraId="3B0B87AC" w14:textId="77777777" w:rsidR="00FB38EC" w:rsidRDefault="00FB38EC" w:rsidP="00FB38EC">
      <w:pPr>
        <w:pStyle w:val="BodyTextL50"/>
      </w:pPr>
      <w:r w:rsidRPr="003E42C8">
        <w:rPr>
          <w:b/>
        </w:rPr>
        <w:t xml:space="preserve">Примечание </w:t>
      </w:r>
      <w:r>
        <w:t>. Удалите все лишние папки и файлы с рабочего стола компьютера. Это поможет сократить время выполнения резервного копирования для этой лаборатории.</w:t>
      </w:r>
    </w:p>
    <w:p w14:paraId="4460B1C4" w14:textId="77777777" w:rsidR="00FB38EC" w:rsidRDefault="00FB38EC" w:rsidP="00FB38EC">
      <w:pPr>
        <w:pStyle w:val="Heading3"/>
      </w:pPr>
      <w:r>
        <w:t>Откройте инструмент резервного копирования и восстановления.</w:t>
      </w:r>
    </w:p>
    <w:p w14:paraId="4C9095B4" w14:textId="77777777" w:rsidR="00FB38EC" w:rsidRDefault="00FB38EC" w:rsidP="00FB38EC">
      <w:pPr>
        <w:pStyle w:val="SubStepAlpha"/>
      </w:pPr>
      <w:r>
        <w:t xml:space="preserve">Перейдите в </w:t>
      </w:r>
      <w:r w:rsidRPr="003E42C8">
        <w:rPr>
          <w:b/>
        </w:rPr>
        <w:t xml:space="preserve">Панель управления </w:t>
      </w:r>
      <w:r>
        <w:t xml:space="preserve">&gt; В представлении с маленькими значками нажмите </w:t>
      </w:r>
      <w:r w:rsidRPr="003E42C8">
        <w:rPr>
          <w:b/>
        </w:rPr>
        <w:t xml:space="preserve">«Резервное копирование и восстановление» </w:t>
      </w:r>
      <w:r w:rsidRPr="003E42C8">
        <w:t>.</w:t>
      </w:r>
    </w:p>
    <w:p w14:paraId="61CBEAA3" w14:textId="77777777" w:rsidR="00FB38EC" w:rsidRDefault="00FB38EC" w:rsidP="00FB38EC">
      <w:pPr>
        <w:pStyle w:val="SubStepAlpha"/>
      </w:pPr>
      <w:r>
        <w:t xml:space="preserve">Щелкните </w:t>
      </w:r>
      <w:r>
        <w:rPr>
          <w:b/>
        </w:rPr>
        <w:t xml:space="preserve">Настроить резервное копирование </w:t>
      </w:r>
      <w:r>
        <w:t xml:space="preserve">, чтобы начать новое резервное копирование, или щелкните </w:t>
      </w:r>
      <w:r>
        <w:rPr>
          <w:b/>
        </w:rPr>
        <w:t xml:space="preserve">Изменить параметры </w:t>
      </w:r>
      <w:r>
        <w:t xml:space="preserve">, чтобы изменить параметры. Выберите место, где будет храниться резервная копия. Нажмите </w:t>
      </w:r>
      <w:r w:rsidRPr="003E42C8">
        <w:rPr>
          <w:b/>
        </w:rPr>
        <w:t xml:space="preserve">«Далее» </w:t>
      </w:r>
      <w:r>
        <w:t>.</w:t>
      </w:r>
    </w:p>
    <w:p w14:paraId="66F55DA8" w14:textId="77777777" w:rsidR="00FB38EC" w:rsidRDefault="00FB38EC" w:rsidP="00FB38EC">
      <w:pPr>
        <w:pStyle w:val="BodyTextL25"/>
      </w:pPr>
      <w:r w:rsidRPr="003E42C8">
        <w:rPr>
          <w:b/>
        </w:rPr>
        <w:t xml:space="preserve">Примечание. </w:t>
      </w:r>
      <w:r>
        <w:t>Если вы используете второй раздел, вы получите предупреждающее сообщение об использовании того же физического диска. Вы можете проигнорировать сообщение для целей этой лабораторной работы. Это не рекомендуется делать вне класса.</w:t>
      </w:r>
    </w:p>
    <w:p w14:paraId="6E16EC31" w14:textId="77777777" w:rsidR="00FB38EC" w:rsidRDefault="00FB38EC" w:rsidP="00FB38EC">
      <w:pPr>
        <w:pStyle w:val="SubStepAlpha"/>
      </w:pPr>
      <w:r>
        <w:t xml:space="preserve">Выберите </w:t>
      </w:r>
      <w:r w:rsidRPr="003E42C8">
        <w:rPr>
          <w:b/>
        </w:rPr>
        <w:t xml:space="preserve">«Позвольте мне выбрать» </w:t>
      </w:r>
      <w:r>
        <w:t xml:space="preserve">в разделе «Что вы хотите создать резервную копию?». экран . Нажмите </w:t>
      </w:r>
      <w:r w:rsidRPr="003E42C8">
        <w:rPr>
          <w:b/>
        </w:rPr>
        <w:t xml:space="preserve">Далее </w:t>
      </w:r>
      <w:r>
        <w:t>, чтобы продолжить.</w:t>
      </w:r>
    </w:p>
    <w:p w14:paraId="006FFECD" w14:textId="77777777" w:rsidR="0040420C" w:rsidRDefault="00FB38EC" w:rsidP="00FB38EC">
      <w:pPr>
        <w:pStyle w:val="SubStepAlpha"/>
      </w:pPr>
      <w:r>
        <w:lastRenderedPageBreak/>
        <w:t>Разверните текущую учетную запись пользователя, чтобы просмотреть различные библиотеки, для которых можно выполнить резервное копирование.</w:t>
      </w:r>
    </w:p>
    <w:p w14:paraId="638EC0A2" w14:textId="77777777" w:rsidR="0040420C" w:rsidRDefault="0040420C" w:rsidP="0040420C">
      <w:pPr>
        <w:pStyle w:val="Heading4"/>
      </w:pPr>
      <w:r>
        <w:t>Вопрос:</w:t>
      </w:r>
    </w:p>
    <w:p w14:paraId="7680EF99" w14:textId="77777777" w:rsidR="00FB38EC" w:rsidRDefault="00FB38EC" w:rsidP="0040420C">
      <w:pPr>
        <w:pStyle w:val="BodyTextL50"/>
        <w:keepNext/>
      </w:pPr>
      <w:r>
        <w:t xml:space="preserve">Щелкните </w:t>
      </w:r>
      <w:r w:rsidRPr="003E42C8">
        <w:rPr>
          <w:b/>
        </w:rPr>
        <w:t>Какие файлы по умолчанию исключены из резервной копии?</w:t>
      </w:r>
      <w:r>
        <w:t xml:space="preserve"> и список исключенных файлов.</w:t>
      </w:r>
    </w:p>
    <w:p w14:paraId="4B74C9B3" w14:textId="640A023C" w:rsidR="0040420C" w:rsidRPr="009464D8" w:rsidRDefault="009464D8" w:rsidP="0040420C">
      <w:pPr>
        <w:pStyle w:val="AnswerLineL50"/>
        <w:rPr>
          <w:lang w:val="ru-RU"/>
        </w:rPr>
      </w:pPr>
      <w:r>
        <w:rPr>
          <w:lang w:val="ru-RU"/>
        </w:rPr>
        <w:t>Никакие</w:t>
      </w:r>
    </w:p>
    <w:p w14:paraId="5A6AC173" w14:textId="77777777" w:rsidR="00FB38EC" w:rsidRDefault="00FB38EC" w:rsidP="00FB38EC">
      <w:pPr>
        <w:pStyle w:val="SubStepAlpha"/>
      </w:pPr>
      <w:r>
        <w:t>Закройте окно справки и поддержки Windows.</w:t>
      </w:r>
    </w:p>
    <w:p w14:paraId="4C8C486C" w14:textId="77777777" w:rsidR="00FB38EC" w:rsidRDefault="00FB38EC" w:rsidP="00FB38EC">
      <w:pPr>
        <w:pStyle w:val="SubStepAlpha"/>
      </w:pPr>
      <w:r>
        <w:t xml:space="preserve">Разверните </w:t>
      </w:r>
      <w:r w:rsidRPr="009D7127">
        <w:rPr>
          <w:b/>
        </w:rPr>
        <w:t xml:space="preserve">Дополнительные местоположения </w:t>
      </w:r>
      <w:r>
        <w:t xml:space="preserve">и убедитесь, что выбран только </w:t>
      </w:r>
      <w:r w:rsidRPr="003E42C8">
        <w:rPr>
          <w:b/>
        </w:rPr>
        <w:t xml:space="preserve">Рабочий стол . </w:t>
      </w:r>
      <w:r>
        <w:t xml:space="preserve">Убедитесь, что не выбрано другое местоположение. Снимите галочку с </w:t>
      </w:r>
      <w:r w:rsidRPr="009D7127">
        <w:rPr>
          <w:b/>
        </w:rPr>
        <w:t xml:space="preserve">Включить системный образ дисков </w:t>
      </w:r>
      <w:r>
        <w:t xml:space="preserve">. Нажмите </w:t>
      </w:r>
      <w:r w:rsidRPr="003E42C8">
        <w:rPr>
          <w:b/>
        </w:rPr>
        <w:t xml:space="preserve">Далее </w:t>
      </w:r>
      <w:r>
        <w:t>, чтобы продолжить.</w:t>
      </w:r>
    </w:p>
    <w:p w14:paraId="3CC32370" w14:textId="77777777" w:rsidR="00FB38EC" w:rsidRDefault="00FB38EC" w:rsidP="00FB38EC">
      <w:pPr>
        <w:pStyle w:val="SubStepAlpha"/>
      </w:pPr>
      <w:r>
        <w:t xml:space="preserve">На экране </w:t>
      </w:r>
      <w:r w:rsidRPr="009D7127">
        <w:rPr>
          <w:b/>
        </w:rPr>
        <w:t xml:space="preserve">«Просмотр параметров резервного копирования» </w:t>
      </w:r>
      <w:r>
        <w:t xml:space="preserve">нажмите </w:t>
      </w:r>
      <w:r w:rsidRPr="003E42C8">
        <w:rPr>
          <w:b/>
        </w:rPr>
        <w:t xml:space="preserve">«Изменить расписание» </w:t>
      </w:r>
      <w:r>
        <w:t>.</w:t>
      </w:r>
    </w:p>
    <w:p w14:paraId="25334F1D" w14:textId="77777777" w:rsidR="00FB38EC" w:rsidRDefault="00FB38EC" w:rsidP="00FB38EC">
      <w:pPr>
        <w:pStyle w:val="SubStepAlpha"/>
      </w:pPr>
      <w:r>
        <w:t xml:space="preserve">В разделе </w:t>
      </w:r>
      <w:r w:rsidRPr="009D7127">
        <w:rPr>
          <w:b/>
        </w:rPr>
        <w:t xml:space="preserve">Как часто вы хотите выполнять резервное копирование? </w:t>
      </w:r>
      <w:r>
        <w:t xml:space="preserve">Экран выберите </w:t>
      </w:r>
      <w:r w:rsidRPr="003E42C8">
        <w:rPr>
          <w:b/>
        </w:rPr>
        <w:t xml:space="preserve">Запускать резервное копирование по расписанию (рекомендуется) </w:t>
      </w:r>
      <w:r>
        <w:t xml:space="preserve">. Установите следующие условия, а затем нажмите </w:t>
      </w:r>
      <w:r w:rsidRPr="003E42C8">
        <w:rPr>
          <w:b/>
        </w:rPr>
        <w:t xml:space="preserve">OK </w:t>
      </w:r>
      <w:r>
        <w:t>, чтобы продолжить.</w:t>
      </w:r>
    </w:p>
    <w:p w14:paraId="3C6ED3B1" w14:textId="77777777" w:rsidR="00FB38EC" w:rsidRDefault="00FB38EC" w:rsidP="00FB38EC">
      <w:pPr>
        <w:pStyle w:val="BodyTextL50"/>
      </w:pPr>
      <w:r>
        <w:t xml:space="preserve">Как часто: </w:t>
      </w:r>
      <w:r w:rsidRPr="003E42C8">
        <w:rPr>
          <w:b/>
        </w:rPr>
        <w:t>ежедневно</w:t>
      </w:r>
    </w:p>
    <w:p w14:paraId="02BC0412" w14:textId="77777777" w:rsidR="00FB38EC" w:rsidRDefault="00FB38EC" w:rsidP="00FB38EC">
      <w:pPr>
        <w:pStyle w:val="BodyTextL50"/>
      </w:pPr>
      <w:r>
        <w:t>Какой день: пустой</w:t>
      </w:r>
    </w:p>
    <w:p w14:paraId="01F4E70E" w14:textId="77777777" w:rsidR="00FB38EC" w:rsidRDefault="00FB38EC" w:rsidP="00FB38EC">
      <w:pPr>
        <w:pStyle w:val="BodyTextL50"/>
        <w:rPr>
          <w:b/>
        </w:rPr>
      </w:pPr>
      <w:r>
        <w:t xml:space="preserve">В какое время: </w:t>
      </w:r>
      <w:r w:rsidRPr="003E42C8">
        <w:rPr>
          <w:b/>
        </w:rPr>
        <w:t>2:00</w:t>
      </w:r>
    </w:p>
    <w:p w14:paraId="2B50C6A0" w14:textId="77777777" w:rsidR="0040420C" w:rsidRDefault="0040420C" w:rsidP="0040420C">
      <w:pPr>
        <w:pStyle w:val="Heading4"/>
      </w:pPr>
      <w:r>
        <w:t>Вопрос:</w:t>
      </w:r>
    </w:p>
    <w:p w14:paraId="54E0BDFD" w14:textId="77777777" w:rsidR="00FB38EC" w:rsidRDefault="00FB38EC" w:rsidP="0040420C">
      <w:pPr>
        <w:pStyle w:val="BodyTextL50"/>
        <w:keepNext/>
      </w:pPr>
      <w:r>
        <w:t>Какие файлы будут скопированы?</w:t>
      </w:r>
    </w:p>
    <w:p w14:paraId="4CE56B40" w14:textId="11EEAC99" w:rsidR="0040420C" w:rsidRPr="009464D8" w:rsidRDefault="009464D8" w:rsidP="0040420C">
      <w:pPr>
        <w:pStyle w:val="AnswerLineL50"/>
        <w:rPr>
          <w:lang w:val="ru-RU"/>
        </w:rPr>
      </w:pPr>
      <w:r>
        <w:rPr>
          <w:lang w:val="ru-RU"/>
        </w:rPr>
        <w:t>Весь домашний каталог пользователя со всеми файлами</w:t>
      </w:r>
    </w:p>
    <w:p w14:paraId="18505603" w14:textId="77777777" w:rsidR="00FB38EC" w:rsidRDefault="00FB38EC" w:rsidP="00FB38EC">
      <w:pPr>
        <w:pStyle w:val="Heading3"/>
      </w:pPr>
      <w:r>
        <w:t>Запустите резервную копию.</w:t>
      </w:r>
    </w:p>
    <w:p w14:paraId="5D0069CF" w14:textId="5AA6200D" w:rsidR="00FB38EC" w:rsidRDefault="00FB38EC" w:rsidP="00FB38EC">
      <w:pPr>
        <w:pStyle w:val="SubStepAlpha"/>
      </w:pPr>
      <w:r>
        <w:t xml:space="preserve">Чтобы проверить конфигурацию резервного копирования, нажмите </w:t>
      </w:r>
      <w:r w:rsidRPr="003E42C8">
        <w:rPr>
          <w:b/>
        </w:rPr>
        <w:t>«Создать резервную копию сейчас</w:t>
      </w:r>
      <w:r>
        <w:t xml:space="preserve">». Чтобы просмотреть ход резервного копирования, нажмите </w:t>
      </w:r>
      <w:r w:rsidRPr="003E42C8">
        <w:rPr>
          <w:b/>
        </w:rPr>
        <w:t xml:space="preserve">«Подробнее» </w:t>
      </w:r>
      <w:r>
        <w:t xml:space="preserve">. Отображается экран «Выполняется резервное копирование Windows». Когда появится сообщение об успешном завершении резервного копирования Windows, нажмите </w:t>
      </w:r>
      <w:r w:rsidRPr="003E42C8">
        <w:rPr>
          <w:b/>
        </w:rPr>
        <w:t xml:space="preserve">«Закрыть» </w:t>
      </w:r>
      <w:r>
        <w:t>.</w:t>
      </w:r>
    </w:p>
    <w:p w14:paraId="73E8174B" w14:textId="77777777" w:rsidR="0040420C" w:rsidRDefault="00FB38EC" w:rsidP="00FB38EC">
      <w:pPr>
        <w:pStyle w:val="SubStepAlpha"/>
      </w:pPr>
      <w:r>
        <w:t>Просмотрите информацию в разделе «Резервное копирование» окна «Резервное копирование и восстановление».</w:t>
      </w:r>
    </w:p>
    <w:p w14:paraId="29D28412" w14:textId="77777777" w:rsidR="0040420C" w:rsidRDefault="0040420C" w:rsidP="0040420C">
      <w:pPr>
        <w:pStyle w:val="Heading4"/>
      </w:pPr>
      <w:r>
        <w:t>Вопрос:</w:t>
      </w:r>
    </w:p>
    <w:p w14:paraId="0C2168B4" w14:textId="77777777" w:rsidR="00FB38EC" w:rsidRDefault="00FB38EC" w:rsidP="0040420C">
      <w:pPr>
        <w:pStyle w:val="BodyTextL50"/>
        <w:keepNext/>
      </w:pPr>
      <w:r>
        <w:t>Когда будет следующее резервное копирование?</w:t>
      </w:r>
    </w:p>
    <w:p w14:paraId="78BA83C6" w14:textId="4415C65C" w:rsidR="0040420C" w:rsidRPr="009464D8" w:rsidRDefault="009464D8" w:rsidP="0040420C">
      <w:pPr>
        <w:pStyle w:val="AnswerLineL50"/>
        <w:rPr>
          <w:lang w:val="ru-RU"/>
        </w:rPr>
      </w:pPr>
      <w:r>
        <w:rPr>
          <w:lang w:val="ru-RU"/>
        </w:rPr>
        <w:t>На следующий день в 2:00</w:t>
      </w:r>
    </w:p>
    <w:p w14:paraId="265E4096" w14:textId="77777777" w:rsidR="0040420C" w:rsidRDefault="00FB38EC" w:rsidP="00FB38EC">
      <w:pPr>
        <w:pStyle w:val="BodyTextL50"/>
        <w:tabs>
          <w:tab w:val="right" w:leader="underscore" w:pos="10080"/>
        </w:tabs>
      </w:pPr>
      <w:r>
        <w:t>В каком состоянии расписание?</w:t>
      </w:r>
    </w:p>
    <w:p w14:paraId="08E08580" w14:textId="75C3928D" w:rsidR="0040420C" w:rsidRPr="009464D8" w:rsidRDefault="009464D8" w:rsidP="0040420C">
      <w:pPr>
        <w:pStyle w:val="AnswerLineL50"/>
        <w:rPr>
          <w:lang w:val="ru-RU"/>
        </w:rPr>
      </w:pPr>
      <w:r>
        <w:rPr>
          <w:lang w:val="ru-RU"/>
        </w:rPr>
        <w:t>Каждый день в 2:00</w:t>
      </w:r>
    </w:p>
    <w:p w14:paraId="286E2C29" w14:textId="77777777" w:rsidR="00FB38EC" w:rsidRDefault="00FB38EC" w:rsidP="00FB38EC">
      <w:pPr>
        <w:pStyle w:val="Heading3"/>
      </w:pPr>
      <w:r>
        <w:t>Удалить и восстановить файлы.</w:t>
      </w:r>
    </w:p>
    <w:p w14:paraId="25A0DE43" w14:textId="77777777" w:rsidR="00FB38EC" w:rsidRDefault="00FB38EC" w:rsidP="00FB38EC">
      <w:pPr>
        <w:pStyle w:val="SubStepAlpha"/>
      </w:pPr>
      <w:r>
        <w:t xml:space="preserve">Перейдите на рабочий стол и навсегда удалите </w:t>
      </w:r>
      <w:r w:rsidRPr="003E42C8">
        <w:rPr>
          <w:b/>
        </w:rPr>
        <w:t xml:space="preserve">резервный файл 1 </w:t>
      </w:r>
      <w:r>
        <w:t xml:space="preserve">и </w:t>
      </w:r>
      <w:r w:rsidRPr="003E42C8">
        <w:rPr>
          <w:b/>
        </w:rPr>
        <w:t xml:space="preserve">резервный файл 2 </w:t>
      </w:r>
      <w:r>
        <w:t>, очистив корзину.</w:t>
      </w:r>
    </w:p>
    <w:p w14:paraId="277B811D" w14:textId="77777777" w:rsidR="00FB38EC" w:rsidRDefault="00FB38EC" w:rsidP="00FB38EC">
      <w:pPr>
        <w:pStyle w:val="SubStepAlpha"/>
      </w:pPr>
      <w:r>
        <w:t xml:space="preserve">Вернитесь к </w:t>
      </w:r>
      <w:r>
        <w:rPr>
          <w:b/>
        </w:rPr>
        <w:t xml:space="preserve">панели управления </w:t>
      </w:r>
      <w:r>
        <w:t xml:space="preserve">&gt; нажмите </w:t>
      </w:r>
      <w:r>
        <w:rPr>
          <w:b/>
        </w:rPr>
        <w:t xml:space="preserve">«Резервное копирование и восстановление» </w:t>
      </w:r>
      <w:r>
        <w:t xml:space="preserve">. Под заголовком «Восстановить» нажмите </w:t>
      </w:r>
      <w:r w:rsidRPr="003E42C8">
        <w:rPr>
          <w:b/>
        </w:rPr>
        <w:t xml:space="preserve">«Выбрать другую резервную копию для восстановления файлов из </w:t>
      </w:r>
      <w:r>
        <w:t>.</w:t>
      </w:r>
    </w:p>
    <w:p w14:paraId="48150808" w14:textId="77777777" w:rsidR="00FB38EC" w:rsidRDefault="00FB38EC" w:rsidP="00FB38EC">
      <w:pPr>
        <w:pStyle w:val="SubStepAlpha"/>
      </w:pPr>
      <w:r>
        <w:t xml:space="preserve">На экране Выберите резервную копию, из которой вы хотите восстановить файлы, выберите место, где хранятся файлы. Нажмите </w:t>
      </w:r>
      <w:r w:rsidRPr="003E42C8">
        <w:rPr>
          <w:b/>
        </w:rPr>
        <w:t xml:space="preserve">Далее </w:t>
      </w:r>
      <w:r>
        <w:t>, чтобы продолжить.</w:t>
      </w:r>
    </w:p>
    <w:p w14:paraId="69E1F438" w14:textId="77777777" w:rsidR="00FB38EC" w:rsidRDefault="00FB38EC" w:rsidP="00FB38EC">
      <w:pPr>
        <w:pStyle w:val="SubStepAlpha"/>
      </w:pPr>
      <w:r>
        <w:lastRenderedPageBreak/>
        <w:t xml:space="preserve">На экране «Обзор или поиск файлов и папок для восстановления в резервной копии» нажмите </w:t>
      </w:r>
      <w:r w:rsidRPr="003E42C8">
        <w:rPr>
          <w:b/>
        </w:rPr>
        <w:t xml:space="preserve">«Обзор файлов» </w:t>
      </w:r>
      <w:r>
        <w:t>.</w:t>
      </w:r>
    </w:p>
    <w:p w14:paraId="1C62F5F7" w14:textId="77777777" w:rsidR="00FB38EC" w:rsidRDefault="00FB38EC" w:rsidP="00FB38EC">
      <w:pPr>
        <w:pStyle w:val="SubStepAlpha"/>
      </w:pPr>
      <w:r>
        <w:t xml:space="preserve">В окне Обзор файлов резервной копии щелкните резервную копию текущего пользователя. Откройте папку «Рабочий стол» и найдите файлы Backup File One и Backup File Two. Выберите оба файла и нажмите </w:t>
      </w:r>
      <w:r w:rsidRPr="003E42C8">
        <w:rPr>
          <w:b/>
        </w:rPr>
        <w:t xml:space="preserve">Добавить файлы </w:t>
      </w:r>
      <w:r>
        <w:t>.</w:t>
      </w:r>
    </w:p>
    <w:p w14:paraId="1B82D49B" w14:textId="77777777" w:rsidR="00FB38EC" w:rsidRDefault="00FB38EC" w:rsidP="00FB38EC">
      <w:pPr>
        <w:pStyle w:val="SubStepAlpha"/>
      </w:pPr>
      <w:r>
        <w:t xml:space="preserve">Убедитесь, что эти два файла перечислены для восстановления. Нажмите </w:t>
      </w:r>
      <w:r w:rsidRPr="003E42C8">
        <w:rPr>
          <w:b/>
        </w:rPr>
        <w:t xml:space="preserve">Далее </w:t>
      </w:r>
      <w:r>
        <w:t>, чтобы продолжить.</w:t>
      </w:r>
    </w:p>
    <w:p w14:paraId="052309EA" w14:textId="77777777" w:rsidR="00FB38EC" w:rsidRDefault="00FB38EC" w:rsidP="00FB38EC">
      <w:pPr>
        <w:pStyle w:val="SubStepAlpha"/>
      </w:pPr>
      <w:r>
        <w:t xml:space="preserve">В разделе Где вы хотите сохранить восстановленные файлы? Экран выберите </w:t>
      </w:r>
      <w:r w:rsidRPr="003E42C8">
        <w:rPr>
          <w:b/>
        </w:rPr>
        <w:t xml:space="preserve">В исходном месте </w:t>
      </w:r>
      <w:r>
        <w:t xml:space="preserve">. Нажмите </w:t>
      </w:r>
      <w:r>
        <w:rPr>
          <w:b/>
        </w:rPr>
        <w:t xml:space="preserve">Восстановить </w:t>
      </w:r>
      <w:r>
        <w:t xml:space="preserve">, чтобы продолжить. Просмотрите сообщение на экране «Ваши файлы восстановлены» и нажмите </w:t>
      </w:r>
      <w:r>
        <w:rPr>
          <w:b/>
        </w:rPr>
        <w:t xml:space="preserve">«Готово» </w:t>
      </w:r>
      <w:r w:rsidRPr="003E42C8">
        <w:t>.</w:t>
      </w:r>
    </w:p>
    <w:p w14:paraId="2C40140D" w14:textId="77777777" w:rsidR="0040420C" w:rsidRDefault="0040420C" w:rsidP="00FB38EC">
      <w:pPr>
        <w:pStyle w:val="SubStepAlpha"/>
        <w:tabs>
          <w:tab w:val="right" w:leader="underscore" w:pos="10080"/>
        </w:tabs>
      </w:pPr>
      <w:r>
        <w:t>Перейдите на рабочий стол.</w:t>
      </w:r>
    </w:p>
    <w:p w14:paraId="314DF97C" w14:textId="77777777" w:rsidR="0040420C" w:rsidRDefault="0040420C" w:rsidP="0040420C">
      <w:pPr>
        <w:pStyle w:val="Heading4"/>
      </w:pPr>
      <w:r>
        <w:t>Вопрос:</w:t>
      </w:r>
    </w:p>
    <w:p w14:paraId="1768DDD2" w14:textId="77777777" w:rsidR="0040420C" w:rsidRDefault="00FB38EC" w:rsidP="0040420C">
      <w:pPr>
        <w:pStyle w:val="BodyTextL50"/>
        <w:keepNext/>
      </w:pPr>
      <w:r>
        <w:t>Два файла восстановлены на рабочем столе?</w:t>
      </w:r>
    </w:p>
    <w:p w14:paraId="2D12779D" w14:textId="0729F31D" w:rsidR="0040420C" w:rsidRPr="009464D8" w:rsidRDefault="009464D8" w:rsidP="0040420C">
      <w:pPr>
        <w:pStyle w:val="AnswerLineL50"/>
        <w:rPr>
          <w:lang w:val="ru-RU"/>
        </w:rPr>
      </w:pPr>
      <w:r>
        <w:rPr>
          <w:lang w:val="ru-RU"/>
        </w:rPr>
        <w:t>Да</w:t>
      </w:r>
    </w:p>
    <w:p w14:paraId="38838FF6" w14:textId="77777777" w:rsidR="00FB38EC" w:rsidRDefault="00FB38EC" w:rsidP="00FB38EC">
      <w:pPr>
        <w:pStyle w:val="Heading3"/>
      </w:pPr>
      <w:r>
        <w:t>Изменение, резервное копирование, удаление и восстановление файла.</w:t>
      </w:r>
    </w:p>
    <w:p w14:paraId="2A36A69C" w14:textId="77777777" w:rsidR="00FB38EC" w:rsidRDefault="00FB38EC" w:rsidP="00FB38EC">
      <w:pPr>
        <w:pStyle w:val="SubStepAlpha"/>
      </w:pPr>
      <w:r>
        <w:t xml:space="preserve">Редактировать файл Backup File Two. Добавьте следующий текст Добавлен </w:t>
      </w:r>
      <w:r w:rsidRPr="003E42C8">
        <w:rPr>
          <w:b/>
        </w:rPr>
        <w:t>дополнительный текст.</w:t>
      </w:r>
      <w:r>
        <w:t xml:space="preserve"> в файл. Сохраните файл.</w:t>
      </w:r>
    </w:p>
    <w:p w14:paraId="0DA28B23" w14:textId="77777777" w:rsidR="00FB38EC" w:rsidRDefault="00FB38EC" w:rsidP="00FB38EC">
      <w:pPr>
        <w:pStyle w:val="SubStepAlpha"/>
      </w:pPr>
      <w:r>
        <w:t xml:space="preserve">Вернитесь в окно «Резервное копирование и восстановление» и нажмите « </w:t>
      </w:r>
      <w:r w:rsidRPr="003E42C8">
        <w:rPr>
          <w:b/>
        </w:rPr>
        <w:t xml:space="preserve">Создать резервную копию сейчас </w:t>
      </w:r>
      <w:r>
        <w:t>».</w:t>
      </w:r>
    </w:p>
    <w:p w14:paraId="2FC076BD" w14:textId="77777777" w:rsidR="00FB38EC" w:rsidRDefault="00FB38EC" w:rsidP="00FB38EC">
      <w:pPr>
        <w:pStyle w:val="SubStepAlpha"/>
      </w:pPr>
      <w:r>
        <w:t xml:space="preserve">Навсегда удалить </w:t>
      </w:r>
      <w:r>
        <w:rPr>
          <w:b/>
        </w:rPr>
        <w:t xml:space="preserve">второй файл резервной копии </w:t>
      </w:r>
      <w:r>
        <w:t>с рабочего стола.</w:t>
      </w:r>
    </w:p>
    <w:p w14:paraId="0597ECE8" w14:textId="77777777" w:rsidR="00FB38EC" w:rsidRDefault="00FB38EC" w:rsidP="00FB38EC">
      <w:pPr>
        <w:pStyle w:val="SubStepAlpha"/>
      </w:pPr>
      <w:r>
        <w:t xml:space="preserve">Вернитесь в окно «Резервное копирование и восстановление» и нажмите </w:t>
      </w:r>
      <w:r w:rsidRPr="003E42C8">
        <w:rPr>
          <w:b/>
        </w:rPr>
        <w:t xml:space="preserve">«Выбрать другую резервную копию для восстановления файлов», </w:t>
      </w:r>
      <w:r>
        <w:t xml:space="preserve">чтобы восстановить </w:t>
      </w:r>
      <w:r>
        <w:rPr>
          <w:b/>
        </w:rPr>
        <w:t xml:space="preserve">второй файл резервной копии </w:t>
      </w:r>
      <w:r>
        <w:t>. При необходимости обратитесь к предыдущему шагу.</w:t>
      </w:r>
    </w:p>
    <w:p w14:paraId="30683542" w14:textId="77777777" w:rsidR="0040420C" w:rsidRDefault="0040420C" w:rsidP="0040420C">
      <w:pPr>
        <w:pStyle w:val="Heading4"/>
      </w:pPr>
      <w:r>
        <w:t>Вопрос:</w:t>
      </w:r>
    </w:p>
    <w:p w14:paraId="28CFE890" w14:textId="77777777" w:rsidR="00FB38EC" w:rsidRDefault="00FB38EC" w:rsidP="0040420C">
      <w:pPr>
        <w:pStyle w:val="BodyTextL50"/>
        <w:keepNext/>
      </w:pPr>
      <w:r>
        <w:t>Перейдите на рабочий стол. Откройте файл Backup File Two. Какой текст в файле?</w:t>
      </w:r>
    </w:p>
    <w:p w14:paraId="4B19B002" w14:textId="0ACE530E" w:rsidR="0040420C" w:rsidRPr="009464D8" w:rsidRDefault="0040420C" w:rsidP="0040420C">
      <w:pPr>
        <w:pStyle w:val="AnswerLineL50"/>
        <w:rPr>
          <w:lang w:val="ru-RU"/>
        </w:rPr>
      </w:pPr>
    </w:p>
    <w:p w14:paraId="33821272" w14:textId="77777777" w:rsidR="00FB38EC" w:rsidRDefault="00FB38EC" w:rsidP="00FB38EC">
      <w:pPr>
        <w:pStyle w:val="Heading3"/>
      </w:pPr>
      <w:r>
        <w:t>Очистить</w:t>
      </w:r>
    </w:p>
    <w:p w14:paraId="200A7176" w14:textId="5F6FAF54" w:rsidR="00FB38EC" w:rsidRPr="00E00993" w:rsidRDefault="00FB38EC" w:rsidP="00FB38EC">
      <w:pPr>
        <w:pStyle w:val="SubStepAlpha"/>
        <w:rPr>
          <w:lang w:val="en-US"/>
        </w:rPr>
      </w:pPr>
      <w:r>
        <w:t>Удалите</w:t>
      </w:r>
      <w:r w:rsidRPr="00E00993">
        <w:rPr>
          <w:lang w:val="en-US"/>
        </w:rPr>
        <w:t xml:space="preserve"> </w:t>
      </w:r>
      <w:r>
        <w:t>файлы</w:t>
      </w:r>
      <w:r w:rsidRPr="00E00993">
        <w:rPr>
          <w:lang w:val="en-US"/>
        </w:rPr>
        <w:t xml:space="preserve"> </w:t>
      </w:r>
      <w:r w:rsidRPr="00E00993">
        <w:rPr>
          <w:b/>
          <w:lang w:val="en-US"/>
        </w:rPr>
        <w:t xml:space="preserve">Backup File One </w:t>
      </w:r>
      <w:r>
        <w:t>и</w:t>
      </w:r>
      <w:r w:rsidRPr="00E00993">
        <w:rPr>
          <w:lang w:val="en-US"/>
        </w:rPr>
        <w:t xml:space="preserve"> </w:t>
      </w:r>
      <w:r w:rsidRPr="00E00993">
        <w:rPr>
          <w:b/>
          <w:lang w:val="en-US"/>
        </w:rPr>
        <w:t>Backup File Two</w:t>
      </w:r>
      <w:r w:rsidRPr="00E00993">
        <w:rPr>
          <w:lang w:val="en-US"/>
        </w:rPr>
        <w:t>.</w:t>
      </w:r>
    </w:p>
    <w:p w14:paraId="4BAF91BC" w14:textId="77777777" w:rsidR="00FB38EC" w:rsidRPr="00A66697" w:rsidRDefault="00FB38EC" w:rsidP="00FB38EC">
      <w:pPr>
        <w:pStyle w:val="SubStepAlpha"/>
      </w:pPr>
      <w:r>
        <w:t>Выполните восстановление системы, используя сохраненную точку восстановления из предыдущей части этой лабораторной работы.</w:t>
      </w:r>
    </w:p>
    <w:p w14:paraId="2976B948" w14:textId="77777777" w:rsidR="00FB38EC" w:rsidRDefault="00FB38EC" w:rsidP="00FB38EC">
      <w:pPr>
        <w:pStyle w:val="Heading1"/>
      </w:pPr>
      <w:r>
        <w:t>Вопрос для размышления</w:t>
      </w:r>
    </w:p>
    <w:p w14:paraId="4AAECCC8" w14:textId="77777777" w:rsidR="00FB38EC" w:rsidRDefault="00FB38EC" w:rsidP="00FB38EC">
      <w:pPr>
        <w:pStyle w:val="ReflectionQ"/>
      </w:pPr>
      <w:r>
        <w:t>Когда лучше создать точку восстановления вручную? Почему?</w:t>
      </w:r>
    </w:p>
    <w:p w14:paraId="2EF2F564" w14:textId="118D2031" w:rsidR="00FB38EC" w:rsidRPr="009464D8" w:rsidRDefault="009464D8" w:rsidP="0040420C">
      <w:pPr>
        <w:pStyle w:val="AnswerLineL25"/>
        <w:rPr>
          <w:lang w:val="ru-RU"/>
        </w:rPr>
      </w:pPr>
      <w:r>
        <w:rPr>
          <w:lang w:val="ru-RU"/>
        </w:rPr>
        <w:t>Когда нужно выбрать нужные файлы или когда изменения очень критичны</w:t>
      </w:r>
    </w:p>
    <w:p w14:paraId="39BCC3E9" w14:textId="77777777" w:rsidR="00FB38EC" w:rsidRDefault="00FB38EC" w:rsidP="00FB38EC">
      <w:pPr>
        <w:pStyle w:val="ReflectionQ"/>
      </w:pPr>
      <w:r>
        <w:t>Когда история файлов активирована, как часто она автоматически сохраняет ваши файлы данных?</w:t>
      </w:r>
    </w:p>
    <w:p w14:paraId="19B49F88" w14:textId="5167892B" w:rsidR="0040420C" w:rsidRPr="009464D8" w:rsidRDefault="009464D8" w:rsidP="0040420C">
      <w:pPr>
        <w:pStyle w:val="AnswerLineL25"/>
        <w:rPr>
          <w:lang w:val="ru-RU"/>
        </w:rPr>
      </w:pPr>
      <w:r>
        <w:rPr>
          <w:lang w:val="ru-RU"/>
        </w:rPr>
        <w:t>Как задано (ежедневно, ежемесячно, каждый час и т.п.)</w:t>
      </w:r>
    </w:p>
    <w:p w14:paraId="4158EEBC" w14:textId="77777777" w:rsidR="00FB38EC" w:rsidRDefault="00FB38EC" w:rsidP="00FB38EC">
      <w:pPr>
        <w:pStyle w:val="ReflectionQ"/>
      </w:pPr>
      <w:r>
        <w:t>Как бы вы изменили настройки сохранения по умолчанию в истории файлов?</w:t>
      </w:r>
    </w:p>
    <w:p w14:paraId="0BCB8355" w14:textId="7F92D509" w:rsidR="0040420C" w:rsidRPr="009464D8" w:rsidRDefault="009464D8" w:rsidP="0040420C">
      <w:pPr>
        <w:pStyle w:val="AnswerLineL25"/>
        <w:rPr>
          <w:lang w:val="ru-RU"/>
        </w:rPr>
      </w:pPr>
      <w:r>
        <w:rPr>
          <w:lang w:val="ru-RU"/>
        </w:rPr>
        <w:t>Более час</w:t>
      </w:r>
      <w:r w:rsidR="00F940BA">
        <w:rPr>
          <w:lang w:val="ru-RU"/>
        </w:rPr>
        <w:t>тые точки сохранения</w:t>
      </w:r>
    </w:p>
    <w:p w14:paraId="197A0FF9" w14:textId="77777777" w:rsidR="00FB38EC" w:rsidRPr="009A1CF4" w:rsidRDefault="00FB38EC" w:rsidP="0040420C">
      <w:pPr>
        <w:pStyle w:val="ConfigWindow"/>
      </w:pPr>
      <w:r>
        <w:t>Конец документа</w:t>
      </w:r>
    </w:p>
    <w:sectPr w:rsidR="00FB38EC" w:rsidRPr="009A1CF4" w:rsidSect="009C3182">
      <w:headerReference w:type="default" r:id="rId10"/>
      <w:footerReference w:type="defaul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ED002" w14:textId="77777777" w:rsidR="009A662E" w:rsidRDefault="009A662E" w:rsidP="00710659">
      <w:pPr>
        <w:spacing w:after="0" w:line="240" w:lineRule="auto"/>
      </w:pPr>
      <w:r>
        <w:separator/>
      </w:r>
    </w:p>
    <w:p w14:paraId="6E7ECD57" w14:textId="77777777" w:rsidR="009A662E" w:rsidRDefault="009A662E"/>
  </w:endnote>
  <w:endnote w:type="continuationSeparator" w:id="0">
    <w:p w14:paraId="22EA906E" w14:textId="77777777" w:rsidR="009A662E" w:rsidRDefault="009A662E" w:rsidP="00710659">
      <w:pPr>
        <w:spacing w:after="0" w:line="240" w:lineRule="auto"/>
      </w:pPr>
      <w:r>
        <w:continuationSeparator/>
      </w:r>
    </w:p>
    <w:p w14:paraId="1BB39BD6" w14:textId="77777777" w:rsidR="009A662E" w:rsidRDefault="009A66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19E81" w14:textId="6CEA1277" w:rsidR="00926CB2" w:rsidRPr="00882B63" w:rsidRDefault="008E00D5" w:rsidP="00546DB9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24915">
      <w:rPr>
        <w:b/>
        <w:noProof/>
        <w:szCs w:val="16"/>
      </w:rPr>
      <w:t xml:space="preserve">7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24915">
      <w:rPr>
        <w:b/>
        <w:noProof/>
        <w:szCs w:val="16"/>
      </w:rPr>
      <w:t xml:space="preserve">7 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6CCC7" w14:textId="49046240" w:rsidR="00882B63" w:rsidRPr="00882B63" w:rsidRDefault="00882B63" w:rsidP="00546DB9">
    <w:pPr>
      <w:pStyle w:val="Footer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A24915">
      <w:rPr>
        <w:noProof/>
      </w:rPr>
      <w:t xml:space="preserve">1 </w:t>
    </w:r>
    <w:r w:rsidRPr="0090659A">
      <w:fldChar w:fldCharType="end"/>
    </w:r>
    <w:r w:rsidRPr="0090659A">
      <w:t xml:space="preserve">из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 w:rsidR="00A24915">
      <w:rPr>
        <w:noProof/>
      </w:rPr>
      <w:t xml:space="preserve">7 </w:t>
    </w:r>
    <w:r w:rsidR="000000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8396D" w14:textId="77777777" w:rsidR="009A662E" w:rsidRDefault="009A662E" w:rsidP="00710659">
      <w:pPr>
        <w:spacing w:after="0" w:line="240" w:lineRule="auto"/>
      </w:pPr>
      <w:r>
        <w:separator/>
      </w:r>
    </w:p>
    <w:p w14:paraId="6E2FD453" w14:textId="77777777" w:rsidR="009A662E" w:rsidRDefault="009A662E"/>
  </w:footnote>
  <w:footnote w:type="continuationSeparator" w:id="0">
    <w:p w14:paraId="3782AA65" w14:textId="77777777" w:rsidR="009A662E" w:rsidRDefault="009A662E" w:rsidP="00710659">
      <w:pPr>
        <w:spacing w:after="0" w:line="240" w:lineRule="auto"/>
      </w:pPr>
      <w:r>
        <w:continuationSeparator/>
      </w:r>
    </w:p>
    <w:p w14:paraId="2ACFB611" w14:textId="77777777" w:rsidR="009A662E" w:rsidRDefault="009A66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ru-RU"/>
      </w:rPr>
      <w:alias w:val="Title"/>
      <w:tag w:val=""/>
      <w:id w:val="-1711953976"/>
      <w:placeholder>
        <w:docPart w:val="9F53A15D58934087B3B223895079349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3CBE91C" w14:textId="7B15834E" w:rsidR="00926CB2" w:rsidRPr="00E00993" w:rsidRDefault="00BF70A1" w:rsidP="008402F2">
        <w:pPr>
          <w:pStyle w:val="PageHead"/>
          <w:rPr>
            <w:lang w:val="ru-RU"/>
          </w:rPr>
        </w:pPr>
        <w:r>
          <w:rPr>
            <w:lang w:val="ru-RU"/>
          </w:rPr>
          <w:t>Лабораторная работа – Восстановление системы и резервное копирование жесткого диска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CD8E0D2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D64E1714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0CE23E6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126124265">
    <w:abstractNumId w:val="6"/>
  </w:num>
  <w:num w:numId="2" w16cid:durableId="1255164773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186095261">
    <w:abstractNumId w:val="2"/>
  </w:num>
  <w:num w:numId="4" w16cid:durableId="2107723931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017806385">
    <w:abstractNumId w:val="4"/>
  </w:num>
  <w:num w:numId="6" w16cid:durableId="1988972872">
    <w:abstractNumId w:val="0"/>
  </w:num>
  <w:num w:numId="7" w16cid:durableId="367610002">
    <w:abstractNumId w:val="1"/>
  </w:num>
  <w:num w:numId="8" w16cid:durableId="579682096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547136170">
    <w:abstractNumId w:val="4"/>
  </w:num>
  <w:num w:numId="10" w16cid:durableId="168539793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36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0BF7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97563"/>
    <w:rsid w:val="000A22C8"/>
    <w:rsid w:val="000B2344"/>
    <w:rsid w:val="000B7DE5"/>
    <w:rsid w:val="000C2118"/>
    <w:rsid w:val="000C6425"/>
    <w:rsid w:val="000C6E6E"/>
    <w:rsid w:val="000C7B7D"/>
    <w:rsid w:val="000D3B42"/>
    <w:rsid w:val="000D4657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12"/>
    <w:rsid w:val="001314FB"/>
    <w:rsid w:val="001366EC"/>
    <w:rsid w:val="00141B06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362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21E4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264B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6BCD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CC8"/>
    <w:rsid w:val="003F6E06"/>
    <w:rsid w:val="00403C7A"/>
    <w:rsid w:val="0040420C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6DB9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A5D"/>
    <w:rsid w:val="00656EEF"/>
    <w:rsid w:val="006576AF"/>
    <w:rsid w:val="00667CDC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02F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64D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62E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9F4FA2"/>
    <w:rsid w:val="00A014A3"/>
    <w:rsid w:val="00A027CC"/>
    <w:rsid w:val="00A0412D"/>
    <w:rsid w:val="00A15DF0"/>
    <w:rsid w:val="00A21211"/>
    <w:rsid w:val="00A24915"/>
    <w:rsid w:val="00A249EE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518F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0A1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07C2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1967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468E0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93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4767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940BA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38EC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5C129"/>
  <w15:docId w15:val="{381B82E4-CA05-413B-BF70-E64309C4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576A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FB38EC"/>
    <w:pPr>
      <w:keepNext/>
      <w:keepLines/>
      <w:numPr>
        <w:numId w:val="3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6576AF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576AF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B38EC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546DB9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546DB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0420C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6576A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576A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576AF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FB38EC"/>
    <w:pPr>
      <w:numPr>
        <w:numId w:val="10"/>
      </w:numPr>
    </w:pPr>
  </w:style>
  <w:style w:type="character" w:styleId="Hyperlink">
    <w:name w:val="Hyperlink"/>
    <w:rsid w:val="00FB38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3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53A15D58934087B3B2238950793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C8F05-9979-4A33-B7E2-9440EEAE821C}"/>
      </w:docPartPr>
      <w:docPartBody>
        <w:p w:rsidR="009E0AE9" w:rsidRDefault="00F37E87">
          <w:pPr>
            <w:pStyle w:val="9F53A15D58934087B3B2238950793491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87"/>
    <w:rsid w:val="000D4657"/>
    <w:rsid w:val="004A32EA"/>
    <w:rsid w:val="007062CE"/>
    <w:rsid w:val="00820147"/>
    <w:rsid w:val="009E0AE9"/>
    <w:rsid w:val="00A74788"/>
    <w:rsid w:val="00B959D4"/>
    <w:rsid w:val="00EE36FA"/>
    <w:rsid w:val="00F3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53A15D58934087B3B2238950793491">
    <w:name w:val="9F53A15D58934087B3B22389507934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6CDDE7-5DF2-4133-91F4-79BD2529E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15</TotalTime>
  <Pages>7</Pages>
  <Words>2231</Words>
  <Characters>12720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– Восстановление системы и резервное копирование жесткого диска</vt:lpstr>
      <vt:lpstr>Lab - Восстановление системы и резервное копирование жесткого диска</vt:lpstr>
    </vt:vector>
  </TitlesOfParts>
  <Company/>
  <LinksUpToDate>false</LinksUpToDate>
  <CharactersWithSpaces>14922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Восстановление системы и резервное копирование жесткого диска</dc:title>
  <dc:creator>Trix SOB</dc:creator>
  <dc:description>2015</dc:description>
  <cp:lastModifiedBy>Trix SOB</cp:lastModifiedBy>
  <cp:revision>4</cp:revision>
  <cp:lastPrinted>2019-07-22T18:22:00Z</cp:lastPrinted>
  <dcterms:created xsi:type="dcterms:W3CDTF">2024-05-29T18:03:00Z</dcterms:created>
  <dcterms:modified xsi:type="dcterms:W3CDTF">2024-05-29T18:18:00Z</dcterms:modified>
</cp:coreProperties>
</file>