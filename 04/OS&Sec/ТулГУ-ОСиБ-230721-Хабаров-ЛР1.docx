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72554" w14:textId="4B990B21" w:rsidR="00D778DF" w:rsidRDefault="00000000" w:rsidP="00327B0D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608902FA03D4C27A40EE65FF133EF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90153">
            <w:rPr>
              <w:lang w:val="ru-RU"/>
            </w:rPr>
            <w:t>Лабораторная работа</w:t>
          </w:r>
          <w:r w:rsidR="002C1C37">
            <w:t xml:space="preserve"> – </w:t>
          </w:r>
          <w:r w:rsidR="00D90153">
            <w:rPr>
              <w:lang w:val="ru-RU"/>
            </w:rPr>
            <w:t xml:space="preserve">Установка </w:t>
          </w:r>
          <w:r w:rsidR="002C1C37">
            <w:t>Windows</w:t>
          </w:r>
          <w:r w:rsidR="00D90153">
            <w:rPr>
              <w:lang w:val="ru-RU"/>
            </w:rPr>
            <w:t xml:space="preserve"> 10</w:t>
          </w:r>
        </w:sdtContent>
      </w:sdt>
    </w:p>
    <w:p w14:paraId="041FF6DD" w14:textId="77777777" w:rsidR="005924BB" w:rsidRPr="00E70096" w:rsidRDefault="005924BB" w:rsidP="005924BB">
      <w:pPr>
        <w:pStyle w:val="Heading1"/>
        <w:numPr>
          <w:ilvl w:val="0"/>
          <w:numId w:val="3"/>
        </w:numPr>
      </w:pPr>
      <w:r w:rsidRPr="00E70096">
        <w:t>Цели</w:t>
      </w:r>
    </w:p>
    <w:p w14:paraId="594E2C9D" w14:textId="77777777" w:rsidR="005924BB" w:rsidRPr="004C0909" w:rsidRDefault="005924BB" w:rsidP="005924BB">
      <w:pPr>
        <w:pStyle w:val="BodyTextL25"/>
      </w:pPr>
      <w:r>
        <w:t>В этой лабораторной работе вы установите Windows 10.</w:t>
      </w:r>
    </w:p>
    <w:p w14:paraId="271262F2" w14:textId="77777777" w:rsidR="005924BB" w:rsidRDefault="005924BB" w:rsidP="005924BB">
      <w:pPr>
        <w:pStyle w:val="Heading1"/>
        <w:numPr>
          <w:ilvl w:val="0"/>
          <w:numId w:val="3"/>
        </w:numPr>
      </w:pPr>
      <w:r w:rsidRPr="00E70096">
        <w:t>Предыстория/сценарий</w:t>
      </w:r>
    </w:p>
    <w:p w14:paraId="076AA493" w14:textId="77777777" w:rsidR="005924BB" w:rsidRPr="0013140D" w:rsidRDefault="005924BB" w:rsidP="005924BB">
      <w:pPr>
        <w:pStyle w:val="BodyTextL25"/>
      </w:pPr>
      <w:bookmarkStart w:id="0" w:name="_Hlk4137011"/>
      <w:r>
        <w:t>Возможно, вы уже установили Windows 10 ранее в этом курсе.</w:t>
      </w:r>
    </w:p>
    <w:bookmarkEnd w:id="0"/>
    <w:p w14:paraId="213859E5" w14:textId="77777777" w:rsidR="005924BB" w:rsidRDefault="005924BB" w:rsidP="005924BB">
      <w:pPr>
        <w:pStyle w:val="Heading1"/>
        <w:numPr>
          <w:ilvl w:val="0"/>
          <w:numId w:val="3"/>
        </w:numPr>
      </w:pPr>
      <w:r w:rsidRPr="00E70096">
        <w:t>Требуемые ресурсы</w:t>
      </w:r>
    </w:p>
    <w:p w14:paraId="09DD6C67" w14:textId="77777777" w:rsidR="005924BB" w:rsidRDefault="005924BB" w:rsidP="005924BB">
      <w:pPr>
        <w:pStyle w:val="Bulletlevel1"/>
        <w:spacing w:before="60" w:after="60" w:line="276" w:lineRule="auto"/>
      </w:pPr>
      <w:r>
        <w:t>Компьютер с пустым жестким диском</w:t>
      </w:r>
    </w:p>
    <w:p w14:paraId="0E946677" w14:textId="77777777" w:rsidR="005924BB" w:rsidRDefault="005924BB" w:rsidP="005924BB">
      <w:pPr>
        <w:pStyle w:val="Bulletlevel1"/>
        <w:spacing w:before="60" w:after="60" w:line="276" w:lineRule="auto"/>
      </w:pPr>
      <w:r>
        <w:t>Windows 10</w:t>
      </w:r>
    </w:p>
    <w:p w14:paraId="6E2B9BCD" w14:textId="77777777" w:rsidR="005924BB" w:rsidRDefault="005924BB" w:rsidP="005924BB">
      <w:pPr>
        <w:pStyle w:val="Heading1"/>
        <w:numPr>
          <w:ilvl w:val="0"/>
          <w:numId w:val="3"/>
        </w:numPr>
      </w:pPr>
      <w:r>
        <w:t>инструкции</w:t>
      </w:r>
    </w:p>
    <w:p w14:paraId="1A04E6A2" w14:textId="77777777" w:rsidR="005924BB" w:rsidRDefault="005924BB" w:rsidP="00BE1A74">
      <w:pPr>
        <w:pStyle w:val="Heading2"/>
      </w:pPr>
      <w:r>
        <w:t>Запуск установочного носителя</w:t>
      </w:r>
    </w:p>
    <w:p w14:paraId="4910A2B4" w14:textId="77777777" w:rsidR="005924BB" w:rsidRDefault="005924BB" w:rsidP="00BE1A74">
      <w:pPr>
        <w:pStyle w:val="SubStepAlpha"/>
      </w:pPr>
      <w:r>
        <w:t>Вставьте установочный DVD-диск Windows 10 в дисковод DVD-ROM или подключите флэш-накопитель USB к порту USB.</w:t>
      </w:r>
    </w:p>
    <w:p w14:paraId="1E3EA2AB" w14:textId="77777777" w:rsidR="005924BB" w:rsidRDefault="005924BB" w:rsidP="00BE1A74">
      <w:pPr>
        <w:pStyle w:val="SubStepAlpha"/>
      </w:pPr>
      <w:r w:rsidRPr="006C2C41">
        <w:t xml:space="preserve">Когда компьютер загрузится, следите за </w:t>
      </w:r>
      <w:proofErr w:type="gramStart"/>
      <w:r w:rsidRPr="006C2C41">
        <w:t>сообщением</w:t>
      </w:r>
      <w:proofErr w:type="gramEnd"/>
      <w:r w:rsidRPr="006C2C41">
        <w:t xml:space="preserve"> </w:t>
      </w:r>
      <w:r w:rsidRPr="00A05743">
        <w:rPr>
          <w:b/>
        </w:rPr>
        <w:t>Нажмите любую клавишу для загрузки с CD или DVD.</w:t>
      </w:r>
    </w:p>
    <w:p w14:paraId="63F33457" w14:textId="77777777" w:rsidR="005924BB" w:rsidRPr="004F2F0B" w:rsidRDefault="005924BB" w:rsidP="005924BB">
      <w:pPr>
        <w:pStyle w:val="BodyTextL50"/>
      </w:pPr>
      <w:r w:rsidRPr="00A05743">
        <w:t xml:space="preserve">Если появится сообщение, нажмите любую клавишу на клавиатуре, чтобы загрузить компьютер с DVD. Если при </w:t>
      </w:r>
      <w:r w:rsidRPr="00B97ED4">
        <w:rPr>
          <w:b/>
        </w:rPr>
        <w:t xml:space="preserve">нажатии любой клавиши сообщение </w:t>
      </w:r>
      <w:r w:rsidRPr="00A05743">
        <w:t>не появилось, компьютер должен автоматически начать загрузку файлов с DVD.</w:t>
      </w:r>
    </w:p>
    <w:p w14:paraId="042BCC9E" w14:textId="77777777" w:rsidR="005924BB" w:rsidRPr="00A05743" w:rsidRDefault="005924BB" w:rsidP="00BE1A74">
      <w:pPr>
        <w:pStyle w:val="SubStepAlpha"/>
      </w:pPr>
      <w:r w:rsidRPr="00A05743">
        <w:t>Компьютер начинает загружать файлы с DVD или USB-накопителя.</w:t>
      </w:r>
    </w:p>
    <w:p w14:paraId="1F55892A" w14:textId="77777777" w:rsidR="005924BB" w:rsidRDefault="005924BB" w:rsidP="00BE1A74">
      <w:pPr>
        <w:pStyle w:val="Heading2"/>
      </w:pPr>
      <w:r>
        <w:t>Настройка исходных параметров</w:t>
      </w:r>
    </w:p>
    <w:p w14:paraId="2F7BD9D7" w14:textId="77777777" w:rsidR="005924BB" w:rsidRPr="00085B67" w:rsidRDefault="005924BB" w:rsidP="00BE1A74">
      <w:pPr>
        <w:pStyle w:val="SubStepAlpha"/>
      </w:pPr>
      <w:r w:rsidRPr="009414C0">
        <w:t xml:space="preserve">окно </w:t>
      </w:r>
      <w:r>
        <w:rPr>
          <w:b/>
        </w:rPr>
        <w:t xml:space="preserve">установки </w:t>
      </w:r>
      <w:proofErr w:type="gramStart"/>
      <w:r>
        <w:rPr>
          <w:b/>
        </w:rPr>
        <w:t xml:space="preserve">Windows </w:t>
      </w:r>
      <w:r>
        <w:t>.</w:t>
      </w:r>
      <w:proofErr w:type="gramEnd"/>
      <w:r>
        <w:t xml:space="preserve"> Нажмите </w:t>
      </w:r>
      <w:r w:rsidRPr="00C3333C">
        <w:rPr>
          <w:b/>
        </w:rPr>
        <w:t>«Далее</w:t>
      </w:r>
      <w:proofErr w:type="gramStart"/>
      <w:r w:rsidRPr="00C3333C">
        <w:rPr>
          <w:b/>
        </w:rPr>
        <w:t xml:space="preserve">» </w:t>
      </w:r>
      <w:r w:rsidRPr="009414C0">
        <w:t>,</w:t>
      </w:r>
      <w:proofErr w:type="gramEnd"/>
      <w:r w:rsidRPr="009414C0">
        <w:t xml:space="preserve"> чтобы продолжить, если вам не нужно изменять </w:t>
      </w:r>
      <w:r>
        <w:t>настройки по умолчанию .</w:t>
      </w:r>
    </w:p>
    <w:p w14:paraId="4693CC22" w14:textId="4CD9560E" w:rsidR="00085B67" w:rsidRPr="00A05743" w:rsidRDefault="00085B67" w:rsidP="00085B67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48C73F03" wp14:editId="5B695376">
            <wp:extent cx="5029200" cy="3771900"/>
            <wp:effectExtent l="0" t="0" r="0" b="0"/>
            <wp:docPr id="402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CED1" w14:textId="77777777" w:rsidR="005924BB" w:rsidRDefault="005924BB" w:rsidP="00BE1A74">
      <w:pPr>
        <w:pStyle w:val="SubStepAlpha"/>
      </w:pPr>
      <w:r>
        <w:t xml:space="preserve">Щелкните </w:t>
      </w:r>
      <w:r w:rsidRPr="00A05743">
        <w:rPr>
          <w:b/>
        </w:rPr>
        <w:t xml:space="preserve">Установить </w:t>
      </w:r>
      <w:proofErr w:type="gramStart"/>
      <w:r w:rsidRPr="00A05743">
        <w:rPr>
          <w:b/>
        </w:rPr>
        <w:t xml:space="preserve">сейчас </w:t>
      </w:r>
      <w:r w:rsidRPr="00A05743">
        <w:t>,</w:t>
      </w:r>
      <w:proofErr w:type="gramEnd"/>
      <w:r w:rsidRPr="00A05743">
        <w:t xml:space="preserve"> чтобы продолжить установку.</w:t>
      </w:r>
    </w:p>
    <w:p w14:paraId="45EB0D3B" w14:textId="77777777" w:rsidR="005924BB" w:rsidRPr="00A05743" w:rsidRDefault="005924BB" w:rsidP="00BE1A74">
      <w:pPr>
        <w:pStyle w:val="Heading2"/>
      </w:pPr>
      <w:r>
        <w:t>Сбор информации</w:t>
      </w:r>
    </w:p>
    <w:p w14:paraId="65675A16" w14:textId="77777777" w:rsidR="005924BB" w:rsidRDefault="005924BB" w:rsidP="00BE1A74">
      <w:pPr>
        <w:pStyle w:val="SubStepAlpha"/>
      </w:pPr>
      <w:r>
        <w:t xml:space="preserve">В </w:t>
      </w:r>
      <w:proofErr w:type="gramStart"/>
      <w:r>
        <w:t>окне</w:t>
      </w:r>
      <w:proofErr w:type="gramEnd"/>
      <w:r>
        <w:t xml:space="preserve"> Введите ключ продукта для активации Windows введите ключ продукта.</w:t>
      </w:r>
    </w:p>
    <w:p w14:paraId="48F7ED09" w14:textId="77777777" w:rsidR="005924BB" w:rsidRPr="007F1135" w:rsidRDefault="005924BB" w:rsidP="005924BB">
      <w:pPr>
        <w:pStyle w:val="BodyTextL50"/>
      </w:pPr>
      <w:proofErr w:type="gramStart"/>
      <w:r w:rsidRPr="002C2823">
        <w:rPr>
          <w:b/>
        </w:rPr>
        <w:t xml:space="preserve">Примечание </w:t>
      </w:r>
      <w:r>
        <w:t>.</w:t>
      </w:r>
      <w:proofErr w:type="gramEnd"/>
      <w:r>
        <w:t xml:space="preserve"> Вы можете найти ключ продукта на футляре или конверте, в котором был упакован DVD-диск Windows, или получить его у своего инструктора.</w:t>
      </w:r>
    </w:p>
    <w:p w14:paraId="6A4D5373" w14:textId="77777777" w:rsidR="005924BB" w:rsidRDefault="005924BB" w:rsidP="00BE1A74">
      <w:pPr>
        <w:pStyle w:val="SubStepAlpha"/>
      </w:pPr>
      <w:r>
        <w:t xml:space="preserve">окно </w:t>
      </w:r>
      <w:r w:rsidRPr="00B97ED4">
        <w:rPr>
          <w:b/>
        </w:rPr>
        <w:t xml:space="preserve">условий </w:t>
      </w:r>
      <w:proofErr w:type="gramStart"/>
      <w:r w:rsidRPr="00B97ED4">
        <w:rPr>
          <w:b/>
        </w:rPr>
        <w:t xml:space="preserve">лицензии </w:t>
      </w:r>
      <w:r>
        <w:t>.</w:t>
      </w:r>
      <w:proofErr w:type="gramEnd"/>
      <w:r>
        <w:t xml:space="preserve"> Прочитайте и подтвердите, что вы принимаете лицензию, установив флажок </w:t>
      </w:r>
      <w:r w:rsidRPr="00B97ED4">
        <w:rPr>
          <w:b/>
        </w:rPr>
        <w:t xml:space="preserve">Я принимаю условия </w:t>
      </w:r>
      <w:proofErr w:type="gramStart"/>
      <w:r w:rsidRPr="00B97ED4">
        <w:rPr>
          <w:b/>
        </w:rPr>
        <w:t xml:space="preserve">лицензии </w:t>
      </w:r>
      <w:r w:rsidRPr="00A05743">
        <w:t>.</w:t>
      </w:r>
      <w:proofErr w:type="gramEnd"/>
      <w:r w:rsidRPr="00A05743">
        <w:t xml:space="preserve"> Нажмите </w:t>
      </w:r>
      <w:r w:rsidRPr="00A05743">
        <w:rPr>
          <w:b/>
        </w:rPr>
        <w:t>«Далее</w:t>
      </w:r>
      <w:proofErr w:type="gramStart"/>
      <w:r w:rsidRPr="00A05743">
        <w:rPr>
          <w:b/>
        </w:rPr>
        <w:t xml:space="preserve">» </w:t>
      </w:r>
      <w:r w:rsidRPr="00A05743">
        <w:t>.</w:t>
      </w:r>
      <w:proofErr w:type="gramEnd"/>
    </w:p>
    <w:p w14:paraId="3387532C" w14:textId="77777777" w:rsidR="005924BB" w:rsidRDefault="005924BB" w:rsidP="00BE1A74">
      <w:pPr>
        <w:pStyle w:val="SubStepAlpha"/>
      </w:pPr>
      <w:r w:rsidRPr="00A05743">
        <w:t xml:space="preserve">Какой </w:t>
      </w:r>
      <w:r w:rsidRPr="00B97ED4">
        <w:t xml:space="preserve">тип установки вы хотите? </w:t>
      </w:r>
      <w:r w:rsidRPr="00A05743">
        <w:t xml:space="preserve">открывается </w:t>
      </w:r>
      <w:proofErr w:type="gramStart"/>
      <w:r>
        <w:t>окно .</w:t>
      </w:r>
      <w:proofErr w:type="gramEnd"/>
      <w:r>
        <w:t xml:space="preserve"> </w:t>
      </w:r>
      <w:r w:rsidRPr="00A05743">
        <w:t>Нажмите Выборочная: установить только Windows (дополнительно).</w:t>
      </w:r>
    </w:p>
    <w:p w14:paraId="698E8424" w14:textId="77777777" w:rsidR="005924BB" w:rsidRDefault="005924BB" w:rsidP="00BE1A74">
      <w:pPr>
        <w:pStyle w:val="SubStepAlpha"/>
      </w:pPr>
      <w:r w:rsidRPr="00A05743">
        <w:t xml:space="preserve">Где </w:t>
      </w:r>
      <w:r w:rsidRPr="00B97ED4">
        <w:rPr>
          <w:b/>
        </w:rPr>
        <w:t>вы хотите установить Windows?</w:t>
      </w:r>
      <w:r w:rsidRPr="00A05743">
        <w:t xml:space="preserve"> </w:t>
      </w:r>
      <w:r>
        <w:t xml:space="preserve">открывается </w:t>
      </w:r>
      <w:proofErr w:type="gramStart"/>
      <w:r>
        <w:t>окно .</w:t>
      </w:r>
      <w:proofErr w:type="gramEnd"/>
      <w:r>
        <w:t xml:space="preserve"> Выберите жесткий диск или раздел, на который будет установлена Windows. В этом примере щелкните, чтобы выбрать </w:t>
      </w:r>
      <w:r>
        <w:rPr>
          <w:b/>
        </w:rPr>
        <w:t xml:space="preserve">Disk 0 Unallocated </w:t>
      </w:r>
      <w:proofErr w:type="gramStart"/>
      <w:r>
        <w:rPr>
          <w:b/>
        </w:rPr>
        <w:t xml:space="preserve">Space </w:t>
      </w:r>
      <w:r w:rsidRPr="00B97ED4">
        <w:t>.</w:t>
      </w:r>
      <w:proofErr w:type="gramEnd"/>
      <w:r w:rsidRPr="00B97ED4">
        <w:t xml:space="preserve"> Нажмите </w:t>
      </w:r>
      <w:proofErr w:type="gramStart"/>
      <w:r w:rsidRPr="00A05743">
        <w:rPr>
          <w:b/>
        </w:rPr>
        <w:t xml:space="preserve">Далее </w:t>
      </w:r>
      <w:r>
        <w:t>,</w:t>
      </w:r>
      <w:proofErr w:type="gramEnd"/>
      <w:r>
        <w:t xml:space="preserve"> чтобы продолжить. </w:t>
      </w:r>
      <w:r>
        <w:rPr>
          <w:rFonts w:cs="Arial"/>
          <w:color w:val="000000"/>
          <w:szCs w:val="20"/>
        </w:rPr>
        <w:t>Программа установки завершила сбор информации для установки.</w:t>
      </w:r>
    </w:p>
    <w:p w14:paraId="1B704C05" w14:textId="77777777" w:rsidR="005924BB" w:rsidRPr="00A05743" w:rsidRDefault="005924BB" w:rsidP="00BE1A74">
      <w:pPr>
        <w:pStyle w:val="Heading2"/>
        <w:rPr>
          <w:szCs w:val="20"/>
        </w:rPr>
      </w:pPr>
      <w:r>
        <w:t>Установка Windows</w:t>
      </w:r>
    </w:p>
    <w:p w14:paraId="3E2127B8" w14:textId="77777777" w:rsidR="005924BB" w:rsidRPr="00A05743" w:rsidRDefault="005924BB" w:rsidP="00BE1A74">
      <w:pPr>
        <w:pStyle w:val="SubStepAlpha"/>
      </w:pPr>
      <w:r w:rsidRPr="00A05743">
        <w:t xml:space="preserve">окно </w:t>
      </w:r>
      <w:r w:rsidRPr="00A05743">
        <w:rPr>
          <w:b/>
        </w:rPr>
        <w:t xml:space="preserve">Установка </w:t>
      </w:r>
      <w:proofErr w:type="gramStart"/>
      <w:r w:rsidRPr="00A05743">
        <w:rPr>
          <w:b/>
        </w:rPr>
        <w:t xml:space="preserve">Windows </w:t>
      </w:r>
      <w:r w:rsidRPr="00A05743">
        <w:t>.</w:t>
      </w:r>
      <w:proofErr w:type="gramEnd"/>
      <w:r w:rsidRPr="00A05743">
        <w:t xml:space="preserve"> Windows потребуется некоторое время, чтобы скопировать файлы и установить ОС на ваш компьютер. Во время установки компьютер может перезагружаться несколько раз.</w:t>
      </w:r>
    </w:p>
    <w:p w14:paraId="18FD97C3" w14:textId="77777777" w:rsidR="005924BB" w:rsidRPr="00085B67" w:rsidRDefault="005924BB" w:rsidP="00BE1A74">
      <w:pPr>
        <w:pStyle w:val="SubStepAlpha"/>
      </w:pPr>
      <w:r>
        <w:t>Когда</w:t>
      </w:r>
      <w:r w:rsidRPr="002837F4">
        <w:t xml:space="preserve"> </w:t>
      </w:r>
      <w:r w:rsidRPr="002837F4">
        <w:rPr>
          <w:b/>
        </w:rPr>
        <w:t xml:space="preserve">Windows необходимо перезагрузить, чтобы продолжить. </w:t>
      </w:r>
      <w:r w:rsidRPr="002837F4">
        <w:t xml:space="preserve">Откроется окно, ваш компьютер автоматически перезагрузится, или вы можете нажать </w:t>
      </w:r>
      <w:r w:rsidRPr="002837F4">
        <w:rPr>
          <w:b/>
        </w:rPr>
        <w:t>«Перезагрузить сейчас</w:t>
      </w:r>
      <w:proofErr w:type="gramStart"/>
      <w:r w:rsidRPr="002837F4">
        <w:rPr>
          <w:b/>
        </w:rPr>
        <w:t xml:space="preserve">» </w:t>
      </w:r>
      <w:r w:rsidRPr="002837F4">
        <w:t>.</w:t>
      </w:r>
      <w:proofErr w:type="gramEnd"/>
    </w:p>
    <w:p w14:paraId="72FDFDB3" w14:textId="68D3C962" w:rsidR="00085B67" w:rsidRPr="002837F4" w:rsidRDefault="00085B67" w:rsidP="00085B67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1FE1A79E" wp14:editId="698AA5D9">
            <wp:extent cx="6400800" cy="4800600"/>
            <wp:effectExtent l="0" t="0" r="0" b="0"/>
            <wp:docPr id="210778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82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C61E" w14:textId="77777777" w:rsidR="005924BB" w:rsidRPr="00A05743" w:rsidRDefault="005924BB" w:rsidP="00BE1A74">
      <w:pPr>
        <w:pStyle w:val="SubStepAlpha"/>
      </w:pPr>
      <w:r>
        <w:t xml:space="preserve">Если вы получили сообщение </w:t>
      </w:r>
      <w:r w:rsidRPr="002837F4">
        <w:rPr>
          <w:b/>
        </w:rPr>
        <w:t>Нажмите любую клавишу для загрузки с компакт-диска или DVD</w:t>
      </w:r>
      <w:proofErr w:type="gramStart"/>
      <w:r w:rsidRPr="002837F4">
        <w:rPr>
          <w:b/>
        </w:rPr>
        <w:t xml:space="preserve">… </w:t>
      </w:r>
      <w:r w:rsidRPr="00A05743">
        <w:t>,</w:t>
      </w:r>
      <w:proofErr w:type="gramEnd"/>
      <w:r w:rsidRPr="00A05743">
        <w:t xml:space="preserve"> не нажимайте никакие клавиши, и Windows загрузится с внутреннего диска, чтобы продолжить установку.</w:t>
      </w:r>
    </w:p>
    <w:p w14:paraId="32C4422B" w14:textId="77777777" w:rsidR="005924BB" w:rsidRDefault="005924BB" w:rsidP="00BE1A74">
      <w:pPr>
        <w:pStyle w:val="Heading2"/>
      </w:pPr>
      <w:r>
        <w:t>Основы настройки</w:t>
      </w:r>
    </w:p>
    <w:p w14:paraId="2E2B3A39" w14:textId="77777777" w:rsidR="005924BB" w:rsidRDefault="005924BB" w:rsidP="005924BB">
      <w:pPr>
        <w:pStyle w:val="BodyTextL25"/>
      </w:pPr>
      <w:r>
        <w:t>На этом шаге вы выберете свой регион и слой клавиатуры.</w:t>
      </w:r>
    </w:p>
    <w:p w14:paraId="4B6564F0" w14:textId="77777777" w:rsidR="005924BB" w:rsidRPr="00140410" w:rsidRDefault="005924BB" w:rsidP="005924BB">
      <w:pPr>
        <w:pStyle w:val="BodyTextL25"/>
      </w:pPr>
      <w:proofErr w:type="gramStart"/>
      <w:r w:rsidRPr="00EE648B">
        <w:rPr>
          <w:b/>
        </w:rPr>
        <w:t xml:space="preserve">Примечание </w:t>
      </w:r>
      <w:r>
        <w:t>.</w:t>
      </w:r>
      <w:proofErr w:type="gramEnd"/>
      <w:r>
        <w:t xml:space="preserve"> Подэтапы персонализации могут различаться в зависимости от версии Windows.</w:t>
      </w:r>
    </w:p>
    <w:p w14:paraId="0BDE28ED" w14:textId="77777777" w:rsidR="005924BB" w:rsidRDefault="005924BB" w:rsidP="00BE1A74">
      <w:pPr>
        <w:pStyle w:val="SubStepAlpha"/>
      </w:pPr>
      <w:r>
        <w:t xml:space="preserve">Проверьте регион и выберите </w:t>
      </w:r>
      <w:r>
        <w:rPr>
          <w:b/>
        </w:rPr>
        <w:t>«Да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Если нет, выберите свой регион и нажмите </w:t>
      </w:r>
      <w:r>
        <w:rPr>
          <w:b/>
        </w:rPr>
        <w:t>«Да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64D4C87D" w14:textId="77777777" w:rsidR="005924BB" w:rsidRDefault="005924BB" w:rsidP="00BE1A74">
      <w:pPr>
        <w:pStyle w:val="SubStepAlpha"/>
      </w:pPr>
      <w:r>
        <w:t xml:space="preserve">Проверьте раскладку клавиатуры и выберите </w:t>
      </w:r>
      <w:r>
        <w:rPr>
          <w:b/>
        </w:rPr>
        <w:t>«Да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Если нет, выберите раскладку клавиатуры и нажмите </w:t>
      </w:r>
      <w:r>
        <w:rPr>
          <w:b/>
        </w:rPr>
        <w:t>«Да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521C4CAF" w14:textId="77777777" w:rsidR="005924BB" w:rsidRDefault="005924BB" w:rsidP="00BE1A74">
      <w:pPr>
        <w:pStyle w:val="SubStepAlpha"/>
      </w:pPr>
      <w:r>
        <w:t xml:space="preserve">Нажмите </w:t>
      </w:r>
      <w:r>
        <w:rPr>
          <w:b/>
        </w:rPr>
        <w:t>«Пропустить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если вы не добавляете вторую раскладку клавиатуры. В противном случае </w:t>
      </w:r>
      <w:proofErr w:type="gramStart"/>
      <w:r>
        <w:t>щелкните</w:t>
      </w:r>
      <w:proofErr w:type="gramEnd"/>
      <w:r>
        <w:t xml:space="preserve"> </w:t>
      </w:r>
      <w:r>
        <w:rPr>
          <w:b/>
        </w:rPr>
        <w:t xml:space="preserve">Добавить макет </w:t>
      </w:r>
      <w:r>
        <w:t>и ответьте на запросы о добавлении второго макета.</w:t>
      </w:r>
    </w:p>
    <w:p w14:paraId="22B6B748" w14:textId="77777777" w:rsidR="005924BB" w:rsidRDefault="005924BB" w:rsidP="00BE1A74">
      <w:pPr>
        <w:pStyle w:val="Heading2"/>
      </w:pPr>
      <w:r>
        <w:t>Настройка сети</w:t>
      </w:r>
    </w:p>
    <w:p w14:paraId="56A21999" w14:textId="77777777" w:rsidR="005924BB" w:rsidRDefault="005924BB" w:rsidP="005924BB">
      <w:pPr>
        <w:pStyle w:val="BodyTextL25"/>
      </w:pPr>
      <w:r>
        <w:t>На этом этапе установка может продолжаться без вашего участия. При появлении запроса предоставьте программе установки необходимую информацию.</w:t>
      </w:r>
    </w:p>
    <w:p w14:paraId="23BCF79F" w14:textId="77777777" w:rsidR="005924BB" w:rsidRDefault="005924BB" w:rsidP="005924BB">
      <w:pPr>
        <w:pStyle w:val="BodyTextL25"/>
      </w:pPr>
      <w:r>
        <w:t xml:space="preserve">Выберите </w:t>
      </w:r>
      <w:r>
        <w:rPr>
          <w:b/>
        </w:rPr>
        <w:t xml:space="preserve">Настроить для личного </w:t>
      </w:r>
      <w:proofErr w:type="gramStart"/>
      <w:r>
        <w:rPr>
          <w:b/>
        </w:rPr>
        <w:t xml:space="preserve">использования </w:t>
      </w:r>
      <w:r>
        <w:t>.</w:t>
      </w:r>
      <w:proofErr w:type="gramEnd"/>
      <w:r>
        <w:t xml:space="preserve"> Нажмите </w:t>
      </w:r>
      <w:proofErr w:type="gramStart"/>
      <w:r>
        <w:rPr>
          <w:b/>
        </w:rPr>
        <w:t xml:space="preserve">Далее </w:t>
      </w:r>
      <w:r>
        <w:t>,</w:t>
      </w:r>
      <w:proofErr w:type="gramEnd"/>
      <w:r>
        <w:t xml:space="preserve"> чтобы продолжить. Преподаватель может попросить вас выбрать </w:t>
      </w:r>
      <w:r>
        <w:rPr>
          <w:b/>
        </w:rPr>
        <w:t>«Настроить для организации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23745DF7" w14:textId="77777777" w:rsidR="005924BB" w:rsidRDefault="005924BB" w:rsidP="00BE1A74">
      <w:pPr>
        <w:pStyle w:val="Heading2"/>
      </w:pPr>
      <w:r>
        <w:lastRenderedPageBreak/>
        <w:t>Настройка учетной записи</w:t>
      </w:r>
    </w:p>
    <w:p w14:paraId="42457FFB" w14:textId="77777777" w:rsidR="005924BB" w:rsidRDefault="005924BB" w:rsidP="005924BB">
      <w:pPr>
        <w:pStyle w:val="BodyTextL25"/>
        <w:keepNext/>
      </w:pPr>
      <w:r>
        <w:t>На этом шаге вы настроите локальную учетную запись для доступа к компьютеру. Вы не будете создавать учетную запись Microsoft для этого упражнения. Если у вас уже есть учетная запись или вы решили ее создать, вы можете использовать свою учетную запись Microsoft для этого шага.</w:t>
      </w:r>
    </w:p>
    <w:p w14:paraId="7F4BA34F" w14:textId="77777777" w:rsidR="005924BB" w:rsidRPr="00140410" w:rsidRDefault="005924BB" w:rsidP="005924BB">
      <w:pPr>
        <w:pStyle w:val="BodyTextL25"/>
      </w:pPr>
      <w:proofErr w:type="gramStart"/>
      <w:r w:rsidRPr="00EE648B">
        <w:rPr>
          <w:b/>
        </w:rPr>
        <w:t xml:space="preserve">Примечание </w:t>
      </w:r>
      <w:r>
        <w:t>.</w:t>
      </w:r>
      <w:proofErr w:type="gramEnd"/>
      <w:r>
        <w:t xml:space="preserve"> Подэтапы настройки учетной записи могут отличаться в зависимости от вашей версии Windows.</w:t>
      </w:r>
    </w:p>
    <w:p w14:paraId="13C519D1" w14:textId="77777777" w:rsidR="005924BB" w:rsidRDefault="005924BB" w:rsidP="00BE1A74">
      <w:pPr>
        <w:pStyle w:val="SubStepAlpha"/>
      </w:pPr>
      <w:r>
        <w:t xml:space="preserve">Щелкните </w:t>
      </w:r>
      <w:r>
        <w:rPr>
          <w:b/>
        </w:rPr>
        <w:t xml:space="preserve">Автономная учетная </w:t>
      </w:r>
      <w:proofErr w:type="gramStart"/>
      <w:r>
        <w:rPr>
          <w:b/>
        </w:rPr>
        <w:t xml:space="preserve">запись </w:t>
      </w:r>
      <w:r>
        <w:t>,</w:t>
      </w:r>
      <w:proofErr w:type="gramEnd"/>
      <w:r>
        <w:t xml:space="preserve"> чтобы создать локальную учетную запись. Если у вас уже есть учетная запись Microsoft и вы решили ее использовать, введите необходимую информацию и нажмите </w:t>
      </w:r>
      <w:r>
        <w:rPr>
          <w:b/>
        </w:rPr>
        <w:t>«Далее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продолжить.</w:t>
      </w:r>
    </w:p>
    <w:p w14:paraId="0B7C342E" w14:textId="77777777" w:rsidR="005924BB" w:rsidRDefault="005924BB" w:rsidP="00BE1A74">
      <w:pPr>
        <w:pStyle w:val="SubStepAlpha"/>
      </w:pPr>
      <w:r>
        <w:t xml:space="preserve">Нажмите </w:t>
      </w:r>
      <w:r>
        <w:rPr>
          <w:b/>
        </w:rPr>
        <w:t>«Нет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продолжить использование локальной учетной записи вместо учетной записи Microsoft.</w:t>
      </w:r>
    </w:p>
    <w:p w14:paraId="36EA869A" w14:textId="77777777" w:rsidR="005924BB" w:rsidRDefault="005924BB" w:rsidP="00BE1A74">
      <w:pPr>
        <w:pStyle w:val="SubStepAlpha"/>
      </w:pPr>
      <w:r>
        <w:t xml:space="preserve">Введите имя пользователя и нажмите </w:t>
      </w:r>
      <w:r>
        <w:rPr>
          <w:b/>
        </w:rPr>
        <w:t>«Далее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продолжить.</w:t>
      </w:r>
    </w:p>
    <w:p w14:paraId="5E3A9D22" w14:textId="77777777" w:rsidR="005924BB" w:rsidRDefault="005924BB" w:rsidP="00BE1A74">
      <w:pPr>
        <w:pStyle w:val="SubStepAlpha"/>
      </w:pPr>
      <w:r>
        <w:t xml:space="preserve">Создайте пароль и подтвердите его при появлении запроса. Нажмите </w:t>
      </w:r>
      <w:proofErr w:type="gramStart"/>
      <w:r>
        <w:rPr>
          <w:b/>
        </w:rPr>
        <w:t xml:space="preserve">Далее </w:t>
      </w:r>
      <w:r>
        <w:t>,</w:t>
      </w:r>
      <w:proofErr w:type="gramEnd"/>
      <w:r>
        <w:t xml:space="preserve"> чтобы продолжить.</w:t>
      </w:r>
    </w:p>
    <w:p w14:paraId="09AAFD5E" w14:textId="77777777" w:rsidR="005924BB" w:rsidRDefault="005924BB" w:rsidP="00BE1A74">
      <w:pPr>
        <w:pStyle w:val="SubStepAlpha"/>
      </w:pPr>
      <w:r>
        <w:t xml:space="preserve">Ответьте на все контрольные вопросы и нажмите </w:t>
      </w:r>
      <w:r>
        <w:rPr>
          <w:b/>
        </w:rPr>
        <w:t>«Далее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продолжить.</w:t>
      </w:r>
    </w:p>
    <w:p w14:paraId="7FC6B4B8" w14:textId="77777777" w:rsidR="005924BB" w:rsidRDefault="005924BB" w:rsidP="00BE1A74">
      <w:pPr>
        <w:pStyle w:val="Heading2"/>
      </w:pPr>
      <w:r>
        <w:t>Настройка служб</w:t>
      </w:r>
    </w:p>
    <w:p w14:paraId="050FF22E" w14:textId="77777777" w:rsidR="005924BB" w:rsidRPr="004504E2" w:rsidRDefault="005924BB" w:rsidP="005924BB">
      <w:pPr>
        <w:pStyle w:val="BodyTextL25"/>
      </w:pPr>
      <w:r>
        <w:t>На этом этапе вы можете дать разрешение на использование Cortana и выбрать настройки конфиденциальности.</w:t>
      </w:r>
    </w:p>
    <w:p w14:paraId="4FCA8196" w14:textId="77777777" w:rsidR="005924BB" w:rsidRDefault="005924BB" w:rsidP="00BE1A74">
      <w:pPr>
        <w:pStyle w:val="SubStepAlpha"/>
      </w:pPr>
      <w:r>
        <w:t xml:space="preserve">Вы можете использовать Кортану в качестве личного помощника. Нажмите </w:t>
      </w:r>
      <w:r>
        <w:rPr>
          <w:b/>
        </w:rPr>
        <w:t xml:space="preserve">Да </w:t>
      </w:r>
      <w:r>
        <w:t xml:space="preserve">или </w:t>
      </w:r>
      <w:proofErr w:type="gramStart"/>
      <w:r>
        <w:rPr>
          <w:b/>
        </w:rPr>
        <w:t xml:space="preserve">Нет </w:t>
      </w:r>
      <w:r>
        <w:t>,</w:t>
      </w:r>
      <w:proofErr w:type="gramEnd"/>
      <w:r>
        <w:t xml:space="preserve"> чтобы продолжить.</w:t>
      </w:r>
    </w:p>
    <w:p w14:paraId="5C908873" w14:textId="3D5570ED" w:rsidR="00FC00A4" w:rsidRPr="002837F4" w:rsidRDefault="005924BB" w:rsidP="00FC00A4">
      <w:pPr>
        <w:pStyle w:val="SubStepAlpha"/>
      </w:pPr>
      <w:r>
        <w:t xml:space="preserve">Ознакомьтесь с настройками конфиденциальности и нажмите </w:t>
      </w:r>
      <w:r>
        <w:rPr>
          <w:b/>
        </w:rPr>
        <w:t>«Подробнее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узнать подробности. Затем решите, какие функции использовать, и нажмите </w:t>
      </w:r>
      <w:r>
        <w:rPr>
          <w:b/>
        </w:rPr>
        <w:t>«Принять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продолжить.</w:t>
      </w:r>
    </w:p>
    <w:p w14:paraId="1D8EE570" w14:textId="77777777" w:rsidR="005924BB" w:rsidRDefault="005924BB" w:rsidP="00BE1A74">
      <w:pPr>
        <w:pStyle w:val="Heading2"/>
      </w:pPr>
      <w:r>
        <w:t>Завершение установки</w:t>
      </w:r>
    </w:p>
    <w:p w14:paraId="0E04C4EB" w14:textId="77777777" w:rsidR="005924BB" w:rsidRDefault="005924BB" w:rsidP="00BE1A74">
      <w:pPr>
        <w:pStyle w:val="SubStepAlpha"/>
      </w:pPr>
      <w:r>
        <w:t>Когда вы закончите установку, Windows продолжит завершать ваши настройки.</w:t>
      </w:r>
    </w:p>
    <w:p w14:paraId="68032CEE" w14:textId="2EF40F1C" w:rsidR="005924BB" w:rsidRPr="00FC00A4" w:rsidRDefault="005924BB" w:rsidP="00BE1A74">
      <w:pPr>
        <w:pStyle w:val="SubStepAlpha"/>
      </w:pPr>
      <w:r>
        <w:t>После завершения установки отобразится рабочий стол, и вы впервые войдете в Windows.</w:t>
      </w:r>
    </w:p>
    <w:p w14:paraId="768ED3C3" w14:textId="19398EB2" w:rsidR="00FC00A4" w:rsidRDefault="00FC00A4" w:rsidP="00FC00A4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5023F757" wp14:editId="14802A16">
            <wp:extent cx="6400800" cy="4800600"/>
            <wp:effectExtent l="0" t="0" r="0" b="0"/>
            <wp:docPr id="45882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20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CF2F" w14:textId="77777777" w:rsidR="00B214DF" w:rsidRPr="00B214DF" w:rsidRDefault="00B214DF" w:rsidP="00B214DF">
      <w:pPr>
        <w:pStyle w:val="BodyTextL25"/>
      </w:pPr>
    </w:p>
    <w:p w14:paraId="1295F945" w14:textId="7D890D7E" w:rsidR="00B214DF" w:rsidRDefault="00B214DF" w:rsidP="00B214DF">
      <w:pPr>
        <w:pStyle w:val="Heading3"/>
      </w:pPr>
      <w:r>
        <w:t>Вопрос:</w:t>
      </w:r>
    </w:p>
    <w:p w14:paraId="1E889294" w14:textId="7E262116" w:rsidR="00B214DF" w:rsidRDefault="00B214DF" w:rsidP="00B214DF">
      <w:pPr>
        <w:pStyle w:val="BodyTextL50"/>
        <w:keepNext/>
      </w:pPr>
      <w:r>
        <w:t>Как</w:t>
      </w:r>
      <w:r>
        <w:rPr>
          <w:lang w:val="ru-RU"/>
        </w:rPr>
        <w:t xml:space="preserve">ой объем занимает первоначальная установка </w:t>
      </w:r>
      <w:r>
        <w:rPr>
          <w:lang w:val="en-US"/>
        </w:rPr>
        <w:t>Windows</w:t>
      </w:r>
      <w:r>
        <w:t>?</w:t>
      </w:r>
    </w:p>
    <w:p w14:paraId="786BE851" w14:textId="247767EF" w:rsidR="00B214DF" w:rsidRPr="00E63543" w:rsidRDefault="00E63543" w:rsidP="00B214DF">
      <w:pPr>
        <w:pStyle w:val="AnswerLineL50"/>
        <w:rPr>
          <w:lang w:val="ru-RU"/>
        </w:rPr>
      </w:pPr>
      <w:r w:rsidRPr="00E63543">
        <w:rPr>
          <w:lang w:val="ru-RU"/>
        </w:rPr>
        <w:t xml:space="preserve">20 </w:t>
      </w:r>
      <w:r>
        <w:rPr>
          <w:lang w:val="ru-RU"/>
        </w:rPr>
        <w:t>ГБ</w:t>
      </w:r>
    </w:p>
    <w:p w14:paraId="7E80DF20" w14:textId="0899E8FC" w:rsidR="00B214DF" w:rsidRDefault="00B214DF" w:rsidP="00B214DF">
      <w:pPr>
        <w:pStyle w:val="BodyTextL50"/>
        <w:keepNext/>
      </w:pPr>
      <w:r w:rsidRPr="00B214DF">
        <w:rPr>
          <w:lang w:val="ru-RU"/>
        </w:rPr>
        <w:t>Какие</w:t>
      </w:r>
      <w:r>
        <w:rPr>
          <w:lang w:val="ru-RU"/>
        </w:rPr>
        <w:t xml:space="preserve"> программы установлены </w:t>
      </w:r>
      <w:proofErr w:type="spellStart"/>
      <w:r>
        <w:rPr>
          <w:lang w:val="ru-RU"/>
        </w:rPr>
        <w:t>по-умолчанию</w:t>
      </w:r>
      <w:proofErr w:type="spellEnd"/>
      <w:r>
        <w:t>?</w:t>
      </w:r>
    </w:p>
    <w:p w14:paraId="712C71DE" w14:textId="404755A6" w:rsidR="00B214DF" w:rsidRPr="00FC00A4" w:rsidRDefault="00E63543" w:rsidP="00B214DF">
      <w:pPr>
        <w:pStyle w:val="AnswerLineL50"/>
        <w:rPr>
          <w:lang w:val="en-US"/>
        </w:rPr>
      </w:pPr>
      <w:r>
        <w:rPr>
          <w:lang w:val="en-US"/>
        </w:rPr>
        <w:t xml:space="preserve">Edge, Microsoft Store, OneDrive, Explorer, </w:t>
      </w:r>
      <w:r w:rsidR="00FC00A4">
        <w:rPr>
          <w:lang w:val="ru-RU"/>
        </w:rPr>
        <w:t>служебные</w:t>
      </w:r>
      <w:r w:rsidR="00FC00A4" w:rsidRPr="00FC00A4">
        <w:rPr>
          <w:lang w:val="en-US"/>
        </w:rPr>
        <w:t xml:space="preserve"> </w:t>
      </w:r>
      <w:r w:rsidR="00FC00A4">
        <w:rPr>
          <w:lang w:val="ru-RU"/>
        </w:rPr>
        <w:t>программы</w:t>
      </w:r>
      <w:r w:rsidR="00FC00A4">
        <w:rPr>
          <w:lang w:val="en-US"/>
        </w:rPr>
        <w:t>…</w:t>
      </w:r>
    </w:p>
    <w:p w14:paraId="47846529" w14:textId="3D29A8FE" w:rsidR="00B214DF" w:rsidRPr="00E63543" w:rsidRDefault="00B214DF" w:rsidP="00B214DF">
      <w:pPr>
        <w:pStyle w:val="BodyTextL25"/>
        <w:rPr>
          <w:lang w:val="en-US"/>
        </w:rPr>
      </w:pPr>
    </w:p>
    <w:p w14:paraId="0244DC9D" w14:textId="77777777" w:rsidR="00B214DF" w:rsidRPr="00E63543" w:rsidRDefault="00B214DF" w:rsidP="00B214DF">
      <w:pPr>
        <w:pStyle w:val="BodyTextL25"/>
        <w:rPr>
          <w:lang w:val="en-US"/>
        </w:rPr>
      </w:pPr>
    </w:p>
    <w:p w14:paraId="5CDFA430" w14:textId="77777777" w:rsidR="00015B35" w:rsidRPr="00015B35" w:rsidRDefault="005924BB" w:rsidP="00BE1A74">
      <w:pPr>
        <w:pStyle w:val="ConfigWindow"/>
      </w:pPr>
      <w:r>
        <w:t>Конец документа</w:t>
      </w:r>
    </w:p>
    <w:sectPr w:rsidR="00015B35" w:rsidRPr="00015B35" w:rsidSect="00327B0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36690" w14:textId="77777777" w:rsidR="00993FE9" w:rsidRDefault="00993FE9" w:rsidP="00710659">
      <w:pPr>
        <w:spacing w:after="0" w:line="240" w:lineRule="auto"/>
      </w:pPr>
      <w:r>
        <w:separator/>
      </w:r>
    </w:p>
    <w:p w14:paraId="4432A3B7" w14:textId="77777777" w:rsidR="00993FE9" w:rsidRDefault="00993FE9"/>
  </w:endnote>
  <w:endnote w:type="continuationSeparator" w:id="0">
    <w:p w14:paraId="7C7718A2" w14:textId="77777777" w:rsidR="00993FE9" w:rsidRDefault="00993FE9" w:rsidP="00710659">
      <w:pPr>
        <w:spacing w:after="0" w:line="240" w:lineRule="auto"/>
      </w:pPr>
      <w:r>
        <w:continuationSeparator/>
      </w:r>
    </w:p>
    <w:p w14:paraId="7FF8F54F" w14:textId="77777777" w:rsidR="00993FE9" w:rsidRDefault="00993F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AA4D6" w14:textId="39823778" w:rsidR="00926CB2" w:rsidRPr="00882B63" w:rsidRDefault="008E00D5" w:rsidP="00E859E3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EBC2F" w14:textId="221FD0B1" w:rsidR="00882B63" w:rsidRPr="00882B63" w:rsidRDefault="00882B63" w:rsidP="00E859E3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 xml:space="preserve">1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188F4" w14:textId="77777777" w:rsidR="00993FE9" w:rsidRDefault="00993FE9" w:rsidP="00710659">
      <w:pPr>
        <w:spacing w:after="0" w:line="240" w:lineRule="auto"/>
      </w:pPr>
      <w:r>
        <w:separator/>
      </w:r>
    </w:p>
    <w:p w14:paraId="6CAFA2AC" w14:textId="77777777" w:rsidR="00993FE9" w:rsidRDefault="00993FE9"/>
  </w:footnote>
  <w:footnote w:type="continuationSeparator" w:id="0">
    <w:p w14:paraId="178EB835" w14:textId="77777777" w:rsidR="00993FE9" w:rsidRDefault="00993FE9" w:rsidP="00710659">
      <w:pPr>
        <w:spacing w:after="0" w:line="240" w:lineRule="auto"/>
      </w:pPr>
      <w:r>
        <w:continuationSeparator/>
      </w:r>
    </w:p>
    <w:p w14:paraId="593D8EA3" w14:textId="77777777" w:rsidR="00993FE9" w:rsidRDefault="00993F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2608902FA03D4C27A40EE65FF133EF4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B052C76" w14:textId="22C5F06A" w:rsidR="00926CB2" w:rsidRDefault="00D90153" w:rsidP="008402F2">
        <w:pPr>
          <w:pStyle w:val="PageHead"/>
        </w:pPr>
        <w:r>
          <w:t>Лабораторная работа – Установка Windows 10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14AD0" w14:textId="43C6C1F7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75B631A2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1418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9F73AFE"/>
    <w:multiLevelType w:val="multilevel"/>
    <w:tmpl w:val="C9AC60B0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19579571">
    <w:abstractNumId w:val="5"/>
  </w:num>
  <w:num w:numId="2" w16cid:durableId="350835111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657802331">
    <w:abstractNumId w:val="2"/>
  </w:num>
  <w:num w:numId="4" w16cid:durableId="1561864505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026581">
    <w:abstractNumId w:val="3"/>
  </w:num>
  <w:num w:numId="6" w16cid:durableId="520432419">
    <w:abstractNumId w:val="0"/>
  </w:num>
  <w:num w:numId="7" w16cid:durableId="585581429">
    <w:abstractNumId w:val="1"/>
  </w:num>
  <w:num w:numId="8" w16cid:durableId="272128992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62666015">
    <w:abstractNumId w:val="3"/>
  </w:num>
  <w:num w:numId="10" w16cid:durableId="1843472108">
    <w:abstractNumId w:val="6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53997911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C37"/>
    <w:rsid w:val="00001BDF"/>
    <w:rsid w:val="0000380F"/>
    <w:rsid w:val="00004175"/>
    <w:rsid w:val="00005917"/>
    <w:rsid w:val="000059C9"/>
    <w:rsid w:val="00012C22"/>
    <w:rsid w:val="00015B35"/>
    <w:rsid w:val="000160F7"/>
    <w:rsid w:val="00016D5B"/>
    <w:rsid w:val="00016F30"/>
    <w:rsid w:val="0002047C"/>
    <w:rsid w:val="00021B9A"/>
    <w:rsid w:val="000242D6"/>
    <w:rsid w:val="00024EE5"/>
    <w:rsid w:val="00027451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B67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3A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1C37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7B0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24BB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3F51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3FE9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50843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14D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0DE2"/>
    <w:rsid w:val="00BB1E0D"/>
    <w:rsid w:val="00BB26C8"/>
    <w:rsid w:val="00BB4D9B"/>
    <w:rsid w:val="00BB73FF"/>
    <w:rsid w:val="00BB7688"/>
    <w:rsid w:val="00BC7423"/>
    <w:rsid w:val="00BC7CAC"/>
    <w:rsid w:val="00BD6D76"/>
    <w:rsid w:val="00BE1A74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2BFC"/>
    <w:rsid w:val="00CE36AF"/>
    <w:rsid w:val="00CE47F3"/>
    <w:rsid w:val="00CE4F8F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7BA5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0153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6C19"/>
    <w:rsid w:val="00E27257"/>
    <w:rsid w:val="00E27F4F"/>
    <w:rsid w:val="00E449D0"/>
    <w:rsid w:val="00E44A34"/>
    <w:rsid w:val="00E4506A"/>
    <w:rsid w:val="00E53F99"/>
    <w:rsid w:val="00E56510"/>
    <w:rsid w:val="00E62EA8"/>
    <w:rsid w:val="00E63543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00A4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F0766"/>
  <w15:docId w15:val="{E47C3A12-EB8B-4366-B7B5-A6025F0C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E1A7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BE1A74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BE1A74"/>
    <w:pPr>
      <w:keepNext/>
      <w:numPr>
        <w:ilvl w:val="1"/>
        <w:numId w:val="5"/>
      </w:numPr>
      <w:spacing w:before="120" w:after="120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E1A74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E1A74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BE1A74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E1A7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BE1A74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paragraph" w:customStyle="1" w:styleId="PartHead">
    <w:name w:val="Part Head"/>
    <w:basedOn w:val="Normal"/>
    <w:next w:val="BodyTextL25"/>
    <w:qFormat/>
    <w:rsid w:val="005924BB"/>
    <w:pPr>
      <w:keepNext/>
      <w:numPr>
        <w:numId w:val="10"/>
      </w:numPr>
      <w:spacing w:before="240"/>
      <w:outlineLvl w:val="0"/>
    </w:pPr>
    <w:rPr>
      <w:b/>
      <w:sz w:val="28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PartHead"/>
    <w:next w:val="BodyTextL25"/>
    <w:rsid w:val="005924BB"/>
    <w:pPr>
      <w:numPr>
        <w:ilvl w:val="1"/>
      </w:numPr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08902FA03D4C27A40EE65FF133E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BC5BE-8CC2-4F87-918A-20D33B549517}"/>
      </w:docPartPr>
      <w:docPartBody>
        <w:p w:rsidR="00F532DB" w:rsidRDefault="00F563A0">
          <w:pPr>
            <w:pStyle w:val="2608902FA03D4C27A40EE65FF133EF42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A0"/>
    <w:rsid w:val="00547F5E"/>
    <w:rsid w:val="00803F51"/>
    <w:rsid w:val="00A1204E"/>
    <w:rsid w:val="00A63A6C"/>
    <w:rsid w:val="00DE4538"/>
    <w:rsid w:val="00F1050A"/>
    <w:rsid w:val="00F1300B"/>
    <w:rsid w:val="00F532DB"/>
    <w:rsid w:val="00F5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608902FA03D4C27A40EE65FF133EF42">
    <w:name w:val="2608902FA03D4C27A40EE65FF133E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E3793-D0F7-42A5-A4DB-12D55717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18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– Установка Windows 10</vt:lpstr>
      <vt:lpstr>Лабораторная работа – Установка Windows 10</vt:lpstr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Установка Windows 10</dc:title>
  <dc:creator>Trix SOB</dc:creator>
  <dc:description>2015</dc:description>
  <cp:lastModifiedBy>Trix SOB</cp:lastModifiedBy>
  <cp:revision>2</cp:revision>
  <cp:lastPrinted>2019-07-16T14:39:00Z</cp:lastPrinted>
  <dcterms:created xsi:type="dcterms:W3CDTF">2024-05-29T12:19:00Z</dcterms:created>
  <dcterms:modified xsi:type="dcterms:W3CDTF">2024-05-29T12:19:00Z</dcterms:modified>
</cp:coreProperties>
</file>