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E169C" w14:textId="26553FDE" w:rsidR="00427A81" w:rsidRPr="00FD4A68" w:rsidRDefault="00000000" w:rsidP="00427A81">
      <w:pPr>
        <w:pStyle w:val="Title"/>
        <w:rPr>
          <w:rStyle w:val="LabTitleInstVersred"/>
          <w:b/>
          <w:color w:val="auto"/>
        </w:rPr>
      </w:pPr>
      <w:sdt>
        <w:sdtPr>
          <w:rPr>
            <w:b w:val="0"/>
            <w:color w:val="EE0000"/>
            <w:lang w:val="ru-RU"/>
          </w:rPr>
          <w:alias w:val="Title"/>
          <w:tag w:val=""/>
          <w:id w:val="-227228975"/>
          <w:placeholder>
            <w:docPart w:val="22AF05C39CA247839F9686DF57CDD836"/>
          </w:placeholder>
          <w:dataBinding w:prefixMappings="xmlns:ns0='http://purl.org/dc/elements/1.1/' xmlns:ns1='http://schemas.openxmlformats.org/package/2006/metadata/core-properties' " w:xpath="/ns1:coreProperties[1]/ns0:title[1]" w:storeItemID="{6C3C8BC8-F283-45AE-878A-BAB7291924A1}"/>
          <w:text/>
        </w:sdtPr>
        <w:sdtContent>
          <w:r w:rsidR="00D30F18">
            <w:rPr>
              <w:lang w:val="ru-RU"/>
            </w:rPr>
            <w:t>Лабораторная работа</w:t>
          </w:r>
          <w:r w:rsidR="00D30F18" w:rsidRPr="00D30F18">
            <w:rPr>
              <w:lang w:val="ru-RU"/>
            </w:rPr>
            <w:t xml:space="preserve"> – Планирование задачи с помощью графического интерфейса и командной строки</w:t>
          </w:r>
        </w:sdtContent>
      </w:sdt>
    </w:p>
    <w:p w14:paraId="121654C3" w14:textId="77777777" w:rsidR="00427A81" w:rsidRPr="006C4F06" w:rsidRDefault="00427A81" w:rsidP="00427A81">
      <w:pPr>
        <w:pStyle w:val="Heading1"/>
        <w:numPr>
          <w:ilvl w:val="0"/>
          <w:numId w:val="3"/>
        </w:numPr>
      </w:pPr>
      <w:r w:rsidRPr="006C4F06">
        <w:t>Введение</w:t>
      </w:r>
    </w:p>
    <w:p w14:paraId="7DBE7A81" w14:textId="77777777" w:rsidR="00427A81" w:rsidRPr="007716F4" w:rsidRDefault="00427A81" w:rsidP="00427A81">
      <w:pPr>
        <w:pStyle w:val="BodyTextL25"/>
      </w:pPr>
      <w:r w:rsidRPr="007716F4">
        <w:t>В этой лабораторной работе вы запланируете задание с помощью служебной программы планировщика заданий Windows. Затем вы внесете изменения в свою задачу и протестируете ее, запустив ее.</w:t>
      </w:r>
    </w:p>
    <w:p w14:paraId="0F6E9383" w14:textId="77777777" w:rsidR="00427A81" w:rsidRPr="006C4F06" w:rsidRDefault="00427A81" w:rsidP="00427A81">
      <w:pPr>
        <w:pStyle w:val="Heading1"/>
        <w:numPr>
          <w:ilvl w:val="0"/>
          <w:numId w:val="3"/>
        </w:numPr>
      </w:pPr>
      <w:r w:rsidRPr="006C4F06">
        <w:t>Рекомендуемое оборудование</w:t>
      </w:r>
    </w:p>
    <w:p w14:paraId="201DCAC1" w14:textId="77777777" w:rsidR="00427A81" w:rsidRDefault="00427A81" w:rsidP="00427A81">
      <w:pPr>
        <w:pStyle w:val="Bulletlevel1"/>
        <w:spacing w:before="60" w:after="60" w:line="276" w:lineRule="auto"/>
      </w:pPr>
      <w:r>
        <w:t>Компьютер под управлением Windows</w:t>
      </w:r>
    </w:p>
    <w:p w14:paraId="31F81080" w14:textId="77777777" w:rsidR="00EE36DC" w:rsidRDefault="00EE36DC" w:rsidP="005C7D25">
      <w:pPr>
        <w:pStyle w:val="Heading1"/>
        <w:numPr>
          <w:ilvl w:val="0"/>
          <w:numId w:val="0"/>
        </w:numPr>
      </w:pPr>
      <w:r>
        <w:t>инструкции</w:t>
      </w:r>
    </w:p>
    <w:p w14:paraId="149DD5CB" w14:textId="77777777" w:rsidR="00427A81" w:rsidRDefault="00427A81" w:rsidP="00427A81">
      <w:pPr>
        <w:pStyle w:val="Heading2"/>
        <w:numPr>
          <w:ilvl w:val="0"/>
          <w:numId w:val="10"/>
        </w:numPr>
      </w:pPr>
      <w:r>
        <w:t>Запланируйте задачу с помощью графического интерфейса</w:t>
      </w:r>
    </w:p>
    <w:p w14:paraId="061F97AE" w14:textId="77777777" w:rsidR="00427A81" w:rsidRDefault="00427A81" w:rsidP="00427A81">
      <w:pPr>
        <w:pStyle w:val="Heading3"/>
        <w:numPr>
          <w:ilvl w:val="2"/>
          <w:numId w:val="10"/>
        </w:numPr>
      </w:pPr>
      <w:r>
        <w:t>Откройте утилиту планировщика заданий.</w:t>
      </w:r>
    </w:p>
    <w:p w14:paraId="050A93E7" w14:textId="77777777" w:rsidR="00427A81" w:rsidRPr="007716F4" w:rsidRDefault="00427A81" w:rsidP="00427A81">
      <w:pPr>
        <w:pStyle w:val="SubStepAlpha"/>
        <w:numPr>
          <w:ilvl w:val="3"/>
          <w:numId w:val="10"/>
        </w:numPr>
      </w:pPr>
      <w:r w:rsidRPr="007716F4">
        <w:t>Войдите в Windows как администратор.</w:t>
      </w:r>
    </w:p>
    <w:p w14:paraId="01D8C669" w14:textId="77777777" w:rsidR="00427A81" w:rsidRDefault="00427A81" w:rsidP="00427A81">
      <w:pPr>
        <w:pStyle w:val="SubStepAlpha"/>
        <w:numPr>
          <w:ilvl w:val="3"/>
          <w:numId w:val="10"/>
        </w:numPr>
      </w:pPr>
      <w:r>
        <w:t xml:space="preserve">Щелкните </w:t>
      </w:r>
      <w:r w:rsidRPr="001E52C3">
        <w:rPr>
          <w:b/>
        </w:rPr>
        <w:t xml:space="preserve">Панель </w:t>
      </w:r>
      <w:proofErr w:type="gramStart"/>
      <w:r w:rsidRPr="001E52C3">
        <w:rPr>
          <w:b/>
        </w:rPr>
        <w:t>управления &gt;</w:t>
      </w:r>
      <w:proofErr w:type="gramEnd"/>
      <w:r w:rsidRPr="001E52C3">
        <w:rPr>
          <w:b/>
        </w:rPr>
        <w:t xml:space="preserve"> Система и безопасность &gt; Администрирование &gt; Планировщик заданий.</w:t>
      </w:r>
    </w:p>
    <w:p w14:paraId="7440542D" w14:textId="77777777" w:rsidR="00427A81" w:rsidRPr="007716F4" w:rsidRDefault="00427A81" w:rsidP="00427A81">
      <w:pPr>
        <w:pStyle w:val="Heading3"/>
        <w:numPr>
          <w:ilvl w:val="2"/>
          <w:numId w:val="10"/>
        </w:numPr>
      </w:pPr>
      <w:r>
        <w:t>Запустите мастер создания простой задачи.</w:t>
      </w:r>
    </w:p>
    <w:p w14:paraId="62EA3EBB" w14:textId="77777777" w:rsidR="00427A81" w:rsidRDefault="00427A81" w:rsidP="00427A81">
      <w:pPr>
        <w:pStyle w:val="SubStepAlpha"/>
        <w:numPr>
          <w:ilvl w:val="3"/>
          <w:numId w:val="10"/>
        </w:numPr>
      </w:pPr>
      <w:r w:rsidRPr="007716F4">
        <w:t xml:space="preserve">Нажмите </w:t>
      </w:r>
      <w:r w:rsidRPr="006350E5">
        <w:rPr>
          <w:b/>
        </w:rPr>
        <w:t xml:space="preserve">«Создать базовую задачу» </w:t>
      </w:r>
      <w:r w:rsidRPr="007334E8">
        <w:t xml:space="preserve">на панели </w:t>
      </w:r>
      <w:r w:rsidRPr="00BE639F">
        <w:rPr>
          <w:b/>
        </w:rPr>
        <w:t>«Действия</w:t>
      </w:r>
      <w:proofErr w:type="gramStart"/>
      <w:r w:rsidRPr="00BE639F">
        <w:rPr>
          <w:b/>
        </w:rPr>
        <w:t xml:space="preserve">» </w:t>
      </w:r>
      <w:r w:rsidRPr="007716F4">
        <w:t>.</w:t>
      </w:r>
      <w:proofErr w:type="gramEnd"/>
    </w:p>
    <w:p w14:paraId="4F756A91" w14:textId="77777777" w:rsidR="00427A81" w:rsidRPr="007716F4" w:rsidRDefault="00427A81" w:rsidP="00427A81">
      <w:pPr>
        <w:pStyle w:val="SubStepAlpha"/>
        <w:numPr>
          <w:ilvl w:val="3"/>
          <w:numId w:val="10"/>
        </w:numPr>
      </w:pPr>
      <w:r>
        <w:t xml:space="preserve">На экране </w:t>
      </w:r>
      <w:r w:rsidRPr="00B20806">
        <w:rPr>
          <w:b/>
        </w:rPr>
        <w:t xml:space="preserve">«Создать базовую задачу» окна «Мастер создания базовой задачи» </w:t>
      </w:r>
      <w:r>
        <w:t xml:space="preserve">введите </w:t>
      </w:r>
      <w:r w:rsidRPr="00B20806">
        <w:rPr>
          <w:b/>
        </w:rPr>
        <w:t xml:space="preserve">«Очистка диска» </w:t>
      </w:r>
      <w:r w:rsidRPr="007716F4">
        <w:t xml:space="preserve">в поле </w:t>
      </w:r>
      <w:r w:rsidRPr="003C020D">
        <w:rPr>
          <w:b/>
        </w:rPr>
        <w:t xml:space="preserve">«Имя:» </w:t>
      </w:r>
      <w:r w:rsidRPr="007716F4">
        <w:t xml:space="preserve">и нажмите </w:t>
      </w:r>
      <w:proofErr w:type="gramStart"/>
      <w:r w:rsidRPr="007716F4">
        <w:t xml:space="preserve">« </w:t>
      </w:r>
      <w:r w:rsidRPr="00B20806">
        <w:rPr>
          <w:b/>
        </w:rPr>
        <w:t>Далее</w:t>
      </w:r>
      <w:proofErr w:type="gramEnd"/>
      <w:r w:rsidRPr="00B20806">
        <w:rPr>
          <w:b/>
        </w:rPr>
        <w:t xml:space="preserve">» </w:t>
      </w:r>
      <w:r w:rsidRPr="007716F4">
        <w:t>.</w:t>
      </w:r>
    </w:p>
    <w:p w14:paraId="66862653" w14:textId="77777777" w:rsidR="00427A81" w:rsidRPr="007716F4" w:rsidRDefault="00427A81" w:rsidP="00427A81">
      <w:pPr>
        <w:pStyle w:val="SubStepAlpha"/>
        <w:numPr>
          <w:ilvl w:val="3"/>
          <w:numId w:val="10"/>
        </w:numPr>
      </w:pPr>
      <w:r>
        <w:t xml:space="preserve">На экране </w:t>
      </w:r>
      <w:r w:rsidRPr="003C020D">
        <w:rPr>
          <w:b/>
        </w:rPr>
        <w:t xml:space="preserve">«Триггер задачи» </w:t>
      </w:r>
      <w:r>
        <w:t xml:space="preserve">выберите </w:t>
      </w:r>
      <w:r w:rsidRPr="007716F4">
        <w:t xml:space="preserve">переключатель </w:t>
      </w:r>
      <w:proofErr w:type="gramStart"/>
      <w:r w:rsidRPr="007716F4">
        <w:t xml:space="preserve">« </w:t>
      </w:r>
      <w:r w:rsidRPr="003C020D">
        <w:rPr>
          <w:b/>
        </w:rPr>
        <w:t>Еженедельно</w:t>
      </w:r>
      <w:proofErr w:type="gramEnd"/>
      <w:r w:rsidRPr="003C020D">
        <w:rPr>
          <w:b/>
        </w:rPr>
        <w:t xml:space="preserve"> ». </w:t>
      </w:r>
      <w:r w:rsidRPr="007716F4">
        <w:t xml:space="preserve">Нажмите </w:t>
      </w:r>
      <w:r w:rsidRPr="006350E5">
        <w:rPr>
          <w:b/>
        </w:rPr>
        <w:t>«Далее</w:t>
      </w:r>
      <w:proofErr w:type="gramStart"/>
      <w:r w:rsidRPr="006350E5">
        <w:rPr>
          <w:b/>
        </w:rPr>
        <w:t xml:space="preserve">» </w:t>
      </w:r>
      <w:r w:rsidRPr="007716F4">
        <w:t>.</w:t>
      </w:r>
      <w:proofErr w:type="gramEnd"/>
    </w:p>
    <w:p w14:paraId="43791C56" w14:textId="77777777" w:rsidR="00427A81" w:rsidRPr="007716F4" w:rsidRDefault="00427A81" w:rsidP="00427A81">
      <w:pPr>
        <w:pStyle w:val="SubStepAlpha"/>
        <w:numPr>
          <w:ilvl w:val="3"/>
          <w:numId w:val="10"/>
        </w:numPr>
      </w:pPr>
      <w:r>
        <w:t xml:space="preserve">На экране </w:t>
      </w:r>
      <w:r w:rsidRPr="003C020D">
        <w:rPr>
          <w:b/>
        </w:rPr>
        <w:t>«</w:t>
      </w:r>
      <w:proofErr w:type="gramStart"/>
      <w:r w:rsidRPr="003C020D">
        <w:rPr>
          <w:b/>
        </w:rPr>
        <w:t xml:space="preserve">Еженедельно </w:t>
      </w:r>
      <w:r>
        <w:t>»</w:t>
      </w:r>
      <w:proofErr w:type="gramEnd"/>
      <w:r>
        <w:t xml:space="preserve"> с помощью кнопок прокрутки в поле </w:t>
      </w:r>
      <w:r w:rsidRPr="003C020D">
        <w:rPr>
          <w:b/>
        </w:rPr>
        <w:t xml:space="preserve">«Начало:» </w:t>
      </w:r>
      <w:r w:rsidRPr="007716F4">
        <w:t xml:space="preserve">установите время на </w:t>
      </w:r>
      <w:r w:rsidRPr="003C020D">
        <w:rPr>
          <w:b/>
        </w:rPr>
        <w:t xml:space="preserve">18:00:00 </w:t>
      </w:r>
      <w:r w:rsidRPr="007716F4">
        <w:t xml:space="preserve">. Установите для поля </w:t>
      </w:r>
      <w:r w:rsidRPr="003C020D">
        <w:rPr>
          <w:b/>
        </w:rPr>
        <w:t xml:space="preserve">Повторять каждые _ </w:t>
      </w:r>
      <w:proofErr w:type="gramStart"/>
      <w:r w:rsidRPr="003C020D">
        <w:rPr>
          <w:b/>
        </w:rPr>
        <w:t xml:space="preserve">недели </w:t>
      </w:r>
      <w:r w:rsidRPr="006350E5">
        <w:t>:</w:t>
      </w:r>
      <w:proofErr w:type="gramEnd"/>
      <w:r w:rsidRPr="006350E5">
        <w:t xml:space="preserve"> значение </w:t>
      </w:r>
      <w:r w:rsidRPr="00BE639F">
        <w:rPr>
          <w:b/>
        </w:rPr>
        <w:t xml:space="preserve">1 </w:t>
      </w:r>
      <w:r w:rsidRPr="007716F4">
        <w:t xml:space="preserve">. Установите флажок </w:t>
      </w:r>
      <w:proofErr w:type="gramStart"/>
      <w:r w:rsidRPr="00BE639F">
        <w:rPr>
          <w:b/>
        </w:rPr>
        <w:t xml:space="preserve">Пятница </w:t>
      </w:r>
      <w:r w:rsidRPr="007716F4">
        <w:t>.</w:t>
      </w:r>
      <w:proofErr w:type="gramEnd"/>
      <w:r w:rsidRPr="007716F4">
        <w:t xml:space="preserve"> Нажмите </w:t>
      </w:r>
      <w:r w:rsidRPr="00BE639F">
        <w:rPr>
          <w:b/>
        </w:rPr>
        <w:t>«Далее</w:t>
      </w:r>
      <w:proofErr w:type="gramStart"/>
      <w:r w:rsidRPr="00BE639F">
        <w:rPr>
          <w:b/>
        </w:rPr>
        <w:t xml:space="preserve">» </w:t>
      </w:r>
      <w:r w:rsidRPr="007716F4">
        <w:t>.</w:t>
      </w:r>
      <w:proofErr w:type="gramEnd"/>
    </w:p>
    <w:p w14:paraId="1840F572" w14:textId="77777777" w:rsidR="00427A81" w:rsidRPr="007716F4" w:rsidRDefault="00427A81" w:rsidP="00427A81">
      <w:pPr>
        <w:pStyle w:val="SubStepAlpha"/>
        <w:numPr>
          <w:ilvl w:val="3"/>
          <w:numId w:val="10"/>
        </w:numPr>
      </w:pPr>
      <w:r>
        <w:t xml:space="preserve">На экране </w:t>
      </w:r>
      <w:r w:rsidRPr="003C020D">
        <w:rPr>
          <w:b/>
        </w:rPr>
        <w:t xml:space="preserve">«Действие» </w:t>
      </w:r>
      <w:r w:rsidRPr="007716F4">
        <w:t xml:space="preserve">убедитесь, что </w:t>
      </w:r>
      <w:r>
        <w:t xml:space="preserve">выбран пункт </w:t>
      </w:r>
      <w:r w:rsidRPr="00BE639F">
        <w:rPr>
          <w:b/>
        </w:rPr>
        <w:t>«Запустить программу</w:t>
      </w:r>
      <w:proofErr w:type="gramStart"/>
      <w:r w:rsidRPr="00BE639F">
        <w:rPr>
          <w:b/>
        </w:rPr>
        <w:t>» .</w:t>
      </w:r>
      <w:proofErr w:type="gramEnd"/>
      <w:r w:rsidRPr="00BE639F">
        <w:rPr>
          <w:b/>
        </w:rPr>
        <w:t xml:space="preserve"> </w:t>
      </w:r>
      <w:r>
        <w:t xml:space="preserve">Нажмите </w:t>
      </w:r>
      <w:r w:rsidRPr="006350E5">
        <w:rPr>
          <w:b/>
        </w:rPr>
        <w:t>«Далее</w:t>
      </w:r>
      <w:proofErr w:type="gramStart"/>
      <w:r w:rsidRPr="006350E5">
        <w:rPr>
          <w:b/>
        </w:rPr>
        <w:t xml:space="preserve">» </w:t>
      </w:r>
      <w:r>
        <w:t>.</w:t>
      </w:r>
      <w:proofErr w:type="gramEnd"/>
    </w:p>
    <w:p w14:paraId="0F14E6F7" w14:textId="77777777" w:rsidR="00427A81" w:rsidRPr="007716F4" w:rsidRDefault="00427A81" w:rsidP="00427A81">
      <w:pPr>
        <w:pStyle w:val="SubStepAlpha"/>
        <w:numPr>
          <w:ilvl w:val="3"/>
          <w:numId w:val="10"/>
        </w:numPr>
      </w:pPr>
      <w:r>
        <w:t xml:space="preserve">На экране </w:t>
      </w:r>
      <w:r w:rsidRPr="003C020D">
        <w:rPr>
          <w:b/>
        </w:rPr>
        <w:t xml:space="preserve">«Запустить </w:t>
      </w:r>
      <w:r w:rsidRPr="006350E5">
        <w:t xml:space="preserve">программу» нажмите </w:t>
      </w:r>
      <w:r w:rsidRPr="003C020D">
        <w:rPr>
          <w:b/>
        </w:rPr>
        <w:t>«Обзор</w:t>
      </w:r>
      <w:proofErr w:type="gramStart"/>
      <w:r w:rsidRPr="003C020D">
        <w:rPr>
          <w:b/>
        </w:rPr>
        <w:t xml:space="preserve">» </w:t>
      </w:r>
      <w:r w:rsidRPr="007716F4">
        <w:t>.</w:t>
      </w:r>
      <w:proofErr w:type="gramEnd"/>
    </w:p>
    <w:p w14:paraId="2FED4F53" w14:textId="77777777" w:rsidR="00427A81" w:rsidRPr="007716F4" w:rsidRDefault="00427A81" w:rsidP="00427A81">
      <w:pPr>
        <w:pStyle w:val="SubStepAlpha"/>
        <w:numPr>
          <w:ilvl w:val="3"/>
          <w:numId w:val="10"/>
        </w:numPr>
      </w:pPr>
      <w:r w:rsidRPr="007716F4">
        <w:t xml:space="preserve">Введите </w:t>
      </w:r>
      <w:proofErr w:type="spellStart"/>
      <w:r w:rsidRPr="006350E5">
        <w:rPr>
          <w:b/>
        </w:rPr>
        <w:t>cle</w:t>
      </w:r>
      <w:proofErr w:type="spellEnd"/>
      <w:r w:rsidRPr="006350E5">
        <w:rPr>
          <w:b/>
        </w:rPr>
        <w:t xml:space="preserve"> </w:t>
      </w:r>
      <w:r w:rsidRPr="007716F4">
        <w:t xml:space="preserve">в поле Имя </w:t>
      </w:r>
      <w:proofErr w:type="gramStart"/>
      <w:r w:rsidRPr="007716F4">
        <w:t>файла:,</w:t>
      </w:r>
      <w:proofErr w:type="gramEnd"/>
      <w:r w:rsidRPr="007716F4">
        <w:t xml:space="preserve"> выберите </w:t>
      </w:r>
      <w:r w:rsidRPr="006350E5">
        <w:rPr>
          <w:b/>
        </w:rPr>
        <w:t xml:space="preserve">cleanmgr.exe </w:t>
      </w:r>
      <w:r w:rsidRPr="007716F4">
        <w:t xml:space="preserve">и нажмите </w:t>
      </w:r>
      <w:r w:rsidRPr="006350E5">
        <w:rPr>
          <w:b/>
        </w:rPr>
        <w:t xml:space="preserve">Открыть </w:t>
      </w:r>
      <w:r w:rsidRPr="007716F4">
        <w:t>.</w:t>
      </w:r>
    </w:p>
    <w:p w14:paraId="3E08E278" w14:textId="77777777" w:rsidR="00427A81" w:rsidRDefault="00427A81" w:rsidP="00427A81">
      <w:pPr>
        <w:pStyle w:val="SubStepAlpha"/>
        <w:numPr>
          <w:ilvl w:val="3"/>
          <w:numId w:val="10"/>
        </w:numPr>
      </w:pPr>
      <w:r w:rsidRPr="00457A57">
        <w:t xml:space="preserve">Экран </w:t>
      </w:r>
      <w:r w:rsidRPr="003C020D">
        <w:rPr>
          <w:b/>
        </w:rPr>
        <w:t xml:space="preserve">«Запуск программы» </w:t>
      </w:r>
      <w:r w:rsidRPr="007716F4">
        <w:t xml:space="preserve">снова открывается с </w:t>
      </w:r>
      <w:proofErr w:type="gramStart"/>
      <w:r w:rsidRPr="003C020D">
        <w:rPr>
          <w:b/>
        </w:rPr>
        <w:t xml:space="preserve">C:\Windows\System32\cleanmgr.exe </w:t>
      </w:r>
      <w:r w:rsidRPr="003C020D">
        <w:t>,</w:t>
      </w:r>
      <w:proofErr w:type="gramEnd"/>
      <w:r w:rsidRPr="003C020D">
        <w:t xml:space="preserve"> добавленным в поле «Программа/скрипт:». Нажмите </w:t>
      </w:r>
      <w:r w:rsidRPr="00BE639F">
        <w:rPr>
          <w:b/>
        </w:rPr>
        <w:t>«Далее</w:t>
      </w:r>
      <w:proofErr w:type="gramStart"/>
      <w:r w:rsidRPr="00BE639F">
        <w:rPr>
          <w:b/>
        </w:rPr>
        <w:t xml:space="preserve">» </w:t>
      </w:r>
      <w:r w:rsidRPr="007716F4">
        <w:t>.</w:t>
      </w:r>
      <w:proofErr w:type="gramEnd"/>
    </w:p>
    <w:p w14:paraId="75E4DBB9" w14:textId="77777777" w:rsidR="00427A81" w:rsidRPr="007716F4" w:rsidRDefault="00427A81" w:rsidP="00427A81">
      <w:pPr>
        <w:pStyle w:val="SubStepAlpha"/>
        <w:numPr>
          <w:ilvl w:val="3"/>
          <w:numId w:val="10"/>
        </w:numPr>
      </w:pPr>
      <w:r>
        <w:t xml:space="preserve">Просмотрите экран </w:t>
      </w:r>
      <w:r w:rsidRPr="003C020D">
        <w:rPr>
          <w:b/>
        </w:rPr>
        <w:t xml:space="preserve">«Сводка» </w:t>
      </w:r>
      <w:r w:rsidRPr="007716F4">
        <w:t xml:space="preserve">и нажмите </w:t>
      </w:r>
      <w:r w:rsidRPr="003C020D">
        <w:rPr>
          <w:b/>
        </w:rPr>
        <w:t>«Готово</w:t>
      </w:r>
      <w:proofErr w:type="gramStart"/>
      <w:r w:rsidRPr="003C020D">
        <w:rPr>
          <w:b/>
        </w:rPr>
        <w:t xml:space="preserve">» </w:t>
      </w:r>
      <w:r>
        <w:t>.</w:t>
      </w:r>
      <w:proofErr w:type="gramEnd"/>
    </w:p>
    <w:p w14:paraId="67CE4902" w14:textId="77777777" w:rsidR="00427A81" w:rsidRPr="007716F4" w:rsidRDefault="00427A81" w:rsidP="00427A81">
      <w:pPr>
        <w:pStyle w:val="Heading3"/>
        <w:numPr>
          <w:ilvl w:val="2"/>
          <w:numId w:val="10"/>
        </w:numPr>
      </w:pPr>
      <w:r w:rsidRPr="003C020D">
        <w:t>Просмотрите и внесите изменения в запланированное задание.</w:t>
      </w:r>
    </w:p>
    <w:p w14:paraId="6FD3B4DB" w14:textId="77777777" w:rsidR="00427A81" w:rsidRDefault="00427A81" w:rsidP="00427A81">
      <w:pPr>
        <w:pStyle w:val="SubStepAlpha"/>
        <w:numPr>
          <w:ilvl w:val="3"/>
          <w:numId w:val="10"/>
        </w:numPr>
      </w:pPr>
      <w:r>
        <w:t xml:space="preserve">В левой части окна </w:t>
      </w:r>
      <w:r w:rsidRPr="00012423">
        <w:rPr>
          <w:b/>
        </w:rPr>
        <w:t xml:space="preserve">Планировщика заданий </w:t>
      </w:r>
      <w:r w:rsidRPr="007716F4">
        <w:t xml:space="preserve">выберите </w:t>
      </w:r>
      <w:r w:rsidRPr="00012423">
        <w:rPr>
          <w:b/>
        </w:rPr>
        <w:t xml:space="preserve">Библиотека расписания </w:t>
      </w:r>
      <w:proofErr w:type="gramStart"/>
      <w:r w:rsidRPr="00012423">
        <w:rPr>
          <w:b/>
        </w:rPr>
        <w:t xml:space="preserve">заданий </w:t>
      </w:r>
      <w:r>
        <w:t>.</w:t>
      </w:r>
      <w:proofErr w:type="gramEnd"/>
    </w:p>
    <w:p w14:paraId="27CE1B50" w14:textId="77777777" w:rsidR="00427A81" w:rsidRPr="007716F4" w:rsidRDefault="00427A81" w:rsidP="00427A81">
      <w:pPr>
        <w:pStyle w:val="BodyTextL50"/>
      </w:pPr>
      <w:proofErr w:type="gramStart"/>
      <w:r w:rsidRPr="006B3D2E">
        <w:rPr>
          <w:b/>
        </w:rPr>
        <w:t xml:space="preserve">Примечание </w:t>
      </w:r>
      <w:r>
        <w:t>.</w:t>
      </w:r>
      <w:proofErr w:type="gramEnd"/>
      <w:r>
        <w:t xml:space="preserve"> Возможно, вам придется нажать </w:t>
      </w:r>
      <w:r w:rsidRPr="007716F4">
        <w:rPr>
          <w:b/>
        </w:rPr>
        <w:t>«Обновить</w:t>
      </w:r>
      <w:proofErr w:type="gramStart"/>
      <w:r w:rsidRPr="007716F4">
        <w:rPr>
          <w:b/>
        </w:rPr>
        <w:t xml:space="preserve">» </w:t>
      </w:r>
      <w:r w:rsidRPr="007716F4">
        <w:t>,</w:t>
      </w:r>
      <w:proofErr w:type="gramEnd"/>
      <w:r w:rsidRPr="007716F4">
        <w:t xml:space="preserve"> чтобы увидеть новый </w:t>
      </w:r>
      <w:r w:rsidRPr="007716F4">
        <w:rPr>
          <w:b/>
        </w:rPr>
        <w:t>диск .</w:t>
      </w:r>
      <w:r w:rsidRPr="007716F4">
        <w:t xml:space="preserve"> Созданная вами задача </w:t>
      </w:r>
      <w:proofErr w:type="gramStart"/>
      <w:r w:rsidRPr="007716F4">
        <w:rPr>
          <w:b/>
        </w:rPr>
        <w:t>очистки .</w:t>
      </w:r>
      <w:proofErr w:type="gramEnd"/>
    </w:p>
    <w:p w14:paraId="28FA9951" w14:textId="77777777" w:rsidR="00427A81" w:rsidRDefault="00427A81" w:rsidP="00427A81">
      <w:pPr>
        <w:pStyle w:val="SubStepAlpha"/>
        <w:numPr>
          <w:ilvl w:val="3"/>
          <w:numId w:val="10"/>
        </w:numPr>
      </w:pPr>
      <w:r w:rsidRPr="007716F4">
        <w:t xml:space="preserve">Выберите задачу </w:t>
      </w:r>
      <w:r w:rsidRPr="00012423">
        <w:rPr>
          <w:b/>
        </w:rPr>
        <w:t xml:space="preserve">«Очистка диска» </w:t>
      </w:r>
      <w:r w:rsidRPr="007716F4">
        <w:t xml:space="preserve">и нажмите </w:t>
      </w:r>
      <w:r w:rsidRPr="00012423">
        <w:rPr>
          <w:b/>
        </w:rPr>
        <w:t xml:space="preserve">«Свойства» </w:t>
      </w:r>
      <w:r w:rsidRPr="00C10E0B">
        <w:t>на правой панели.</w:t>
      </w:r>
    </w:p>
    <w:p w14:paraId="30D87651" w14:textId="23697E31" w:rsidR="00427A81" w:rsidRPr="001C2DE0" w:rsidRDefault="00427A81" w:rsidP="00427A81">
      <w:pPr>
        <w:pStyle w:val="SubStepAlpha"/>
        <w:numPr>
          <w:ilvl w:val="3"/>
          <w:numId w:val="10"/>
        </w:numPr>
      </w:pPr>
      <w:r>
        <w:t xml:space="preserve">диска </w:t>
      </w:r>
      <w:r w:rsidRPr="009D4706">
        <w:rPr>
          <w:b/>
        </w:rPr>
        <w:t>(локальный компьютер</w:t>
      </w:r>
      <w:proofErr w:type="gramStart"/>
      <w:r w:rsidRPr="009D4706">
        <w:rPr>
          <w:b/>
        </w:rPr>
        <w:t xml:space="preserve">) </w:t>
      </w:r>
      <w:r w:rsidRPr="007716F4">
        <w:t>.</w:t>
      </w:r>
      <w:proofErr w:type="gramEnd"/>
      <w:r w:rsidRPr="007716F4">
        <w:t xml:space="preserve"> В </w:t>
      </w:r>
      <w:r>
        <w:t xml:space="preserve">раскрывающемся меню </w:t>
      </w:r>
      <w:r w:rsidRPr="009D4706">
        <w:rPr>
          <w:b/>
        </w:rPr>
        <w:t xml:space="preserve">«Настроить для:» выберите </w:t>
      </w:r>
      <w:r>
        <w:rPr>
          <w:b/>
        </w:rPr>
        <w:t>«Windows 10»</w:t>
      </w:r>
      <w:r w:rsidRPr="007716F4">
        <w:t>.</w:t>
      </w:r>
    </w:p>
    <w:p w14:paraId="7B3FDC9C" w14:textId="77777777" w:rsidR="00427A81" w:rsidRPr="001C2DE0" w:rsidRDefault="00427A81" w:rsidP="00427A81">
      <w:pPr>
        <w:pStyle w:val="SubStepAlpha"/>
        <w:numPr>
          <w:ilvl w:val="3"/>
          <w:numId w:val="10"/>
        </w:numPr>
      </w:pPr>
      <w:r>
        <w:lastRenderedPageBreak/>
        <w:t xml:space="preserve">Щелкните вкладку </w:t>
      </w:r>
      <w:proofErr w:type="gramStart"/>
      <w:r w:rsidRPr="009D4706">
        <w:rPr>
          <w:b/>
        </w:rPr>
        <w:t xml:space="preserve">Действия </w:t>
      </w:r>
      <w:r>
        <w:t>.</w:t>
      </w:r>
      <w:proofErr w:type="gramEnd"/>
      <w:r>
        <w:t xml:space="preserve"> Выберите строку </w:t>
      </w:r>
      <w:r w:rsidRPr="009D4706">
        <w:rPr>
          <w:b/>
        </w:rPr>
        <w:t xml:space="preserve">«Запустить программу» </w:t>
      </w:r>
      <w:r>
        <w:t xml:space="preserve">и нажмите </w:t>
      </w:r>
      <w:r w:rsidRPr="009D4706">
        <w:rPr>
          <w:b/>
        </w:rPr>
        <w:t>«Изменить</w:t>
      </w:r>
      <w:proofErr w:type="gramStart"/>
      <w:r w:rsidRPr="009D4706">
        <w:rPr>
          <w:b/>
        </w:rPr>
        <w:t xml:space="preserve">» </w:t>
      </w:r>
      <w:r w:rsidRPr="00207815">
        <w:t>.</w:t>
      </w:r>
      <w:proofErr w:type="gramEnd"/>
    </w:p>
    <w:p w14:paraId="5BFF4F0C" w14:textId="77777777" w:rsidR="00427A81" w:rsidRPr="001C2DE0" w:rsidRDefault="00E54F86" w:rsidP="00427A81">
      <w:pPr>
        <w:pStyle w:val="SubStepAlpha"/>
        <w:numPr>
          <w:ilvl w:val="3"/>
          <w:numId w:val="10"/>
        </w:numPr>
      </w:pPr>
      <w:r>
        <w:t xml:space="preserve">В окне </w:t>
      </w:r>
      <w:r w:rsidR="00427A81" w:rsidRPr="00453745">
        <w:rPr>
          <w:b/>
        </w:rPr>
        <w:t xml:space="preserve">«Редактировать действие» </w:t>
      </w:r>
      <w:r w:rsidR="00427A81">
        <w:t xml:space="preserve">введите </w:t>
      </w:r>
      <w:r w:rsidR="00427A81" w:rsidRPr="00CD5BAC">
        <w:rPr>
          <w:b/>
        </w:rPr>
        <w:t xml:space="preserve">/dc: </w:t>
      </w:r>
      <w:r w:rsidR="00427A81">
        <w:t xml:space="preserve">в поле </w:t>
      </w:r>
      <w:r w:rsidR="00427A81" w:rsidRPr="00CD5BAC">
        <w:rPr>
          <w:b/>
        </w:rPr>
        <w:t>«Добавить аргументы (необязательно):</w:t>
      </w:r>
      <w:proofErr w:type="gramStart"/>
      <w:r w:rsidR="00427A81" w:rsidRPr="00CD5BAC">
        <w:rPr>
          <w:b/>
        </w:rPr>
        <w:t xml:space="preserve">» </w:t>
      </w:r>
      <w:r w:rsidR="00427A81">
        <w:t>.</w:t>
      </w:r>
      <w:proofErr w:type="gramEnd"/>
      <w:r w:rsidR="00427A81">
        <w:t xml:space="preserve"> Нажмите </w:t>
      </w:r>
      <w:proofErr w:type="gramStart"/>
      <w:r w:rsidR="00427A81" w:rsidRPr="001C2DE0">
        <w:rPr>
          <w:b/>
        </w:rPr>
        <w:t xml:space="preserve">ОК </w:t>
      </w:r>
      <w:r w:rsidR="00427A81" w:rsidRPr="00E54F86">
        <w:t>.</w:t>
      </w:r>
      <w:proofErr w:type="gramEnd"/>
    </w:p>
    <w:p w14:paraId="6C885B4B" w14:textId="77777777" w:rsidR="00427A81" w:rsidRDefault="00427A81" w:rsidP="00427A81">
      <w:pPr>
        <w:pStyle w:val="SubStepAlpha"/>
        <w:numPr>
          <w:ilvl w:val="0"/>
          <w:numId w:val="0"/>
        </w:numPr>
        <w:ind w:left="720"/>
      </w:pPr>
      <w:r>
        <w:t xml:space="preserve">Аргумент </w:t>
      </w:r>
      <w:r w:rsidRPr="001C2DE0">
        <w:rPr>
          <w:b/>
        </w:rPr>
        <w:t xml:space="preserve">/dc: </w:t>
      </w:r>
      <w:r>
        <w:t xml:space="preserve">указывает программе cleanmgr.exe очистить диск </w:t>
      </w:r>
      <w:proofErr w:type="gramStart"/>
      <w:r>
        <w:t>C:.</w:t>
      </w:r>
      <w:proofErr w:type="gramEnd"/>
    </w:p>
    <w:p w14:paraId="46234794" w14:textId="77777777" w:rsidR="00427A81" w:rsidRDefault="00427A81" w:rsidP="00427A81">
      <w:pPr>
        <w:pStyle w:val="SubStepAlpha"/>
        <w:numPr>
          <w:ilvl w:val="3"/>
          <w:numId w:val="10"/>
        </w:numPr>
      </w:pPr>
      <w:r>
        <w:t xml:space="preserve">Чтобы закрыть окно </w:t>
      </w:r>
      <w:r w:rsidRPr="0072597C">
        <w:rPr>
          <w:b/>
        </w:rPr>
        <w:t>«Свойства очистки диска (локальный компьютер)</w:t>
      </w:r>
      <w:proofErr w:type="gramStart"/>
      <w:r w:rsidRPr="0072597C">
        <w:rPr>
          <w:b/>
        </w:rPr>
        <w:t xml:space="preserve">» </w:t>
      </w:r>
      <w:r>
        <w:t>,</w:t>
      </w:r>
      <w:proofErr w:type="gramEnd"/>
      <w:r>
        <w:t xml:space="preserve"> нажмите </w:t>
      </w:r>
      <w:r w:rsidRPr="0072597C">
        <w:rPr>
          <w:b/>
        </w:rPr>
        <w:t xml:space="preserve">«ОК» </w:t>
      </w:r>
      <w:r>
        <w:t>.</w:t>
      </w:r>
    </w:p>
    <w:p w14:paraId="527DD201" w14:textId="77777777" w:rsidR="00427A81" w:rsidRDefault="00427A81" w:rsidP="00427A81">
      <w:pPr>
        <w:pStyle w:val="Heading3"/>
        <w:numPr>
          <w:ilvl w:val="2"/>
          <w:numId w:val="10"/>
        </w:numPr>
      </w:pPr>
      <w:r>
        <w:t>Запустите запланированное задание сейчас.</w:t>
      </w:r>
    </w:p>
    <w:p w14:paraId="3FEE5704" w14:textId="77777777" w:rsidR="00427A81" w:rsidRDefault="00427A81" w:rsidP="00427A81">
      <w:pPr>
        <w:pStyle w:val="SubStepAlpha"/>
        <w:numPr>
          <w:ilvl w:val="3"/>
          <w:numId w:val="10"/>
        </w:numPr>
      </w:pPr>
      <w:r>
        <w:t xml:space="preserve">Выберите задачу </w:t>
      </w:r>
      <w:r w:rsidRPr="00AD1BC4">
        <w:rPr>
          <w:b/>
        </w:rPr>
        <w:t xml:space="preserve">«Очистка диска» </w:t>
      </w:r>
      <w:r>
        <w:t xml:space="preserve">и нажмите </w:t>
      </w:r>
      <w:r w:rsidRPr="00AD1BC4">
        <w:rPr>
          <w:b/>
        </w:rPr>
        <w:t xml:space="preserve">«Выполнить» </w:t>
      </w:r>
      <w:r>
        <w:t xml:space="preserve">в правой панели окна </w:t>
      </w:r>
      <w:r w:rsidRPr="00AD1BC4">
        <w:rPr>
          <w:b/>
        </w:rPr>
        <w:t>«Планировщик заданий</w:t>
      </w:r>
      <w:proofErr w:type="gramStart"/>
      <w:r w:rsidRPr="00AD1BC4">
        <w:rPr>
          <w:b/>
        </w:rPr>
        <w:t xml:space="preserve">» </w:t>
      </w:r>
      <w:r>
        <w:t>.</w:t>
      </w:r>
      <w:proofErr w:type="gramEnd"/>
    </w:p>
    <w:p w14:paraId="358D0873" w14:textId="77777777" w:rsidR="00427A81" w:rsidRDefault="00427A81" w:rsidP="00427A81">
      <w:pPr>
        <w:pStyle w:val="SubStepAlpha"/>
        <w:numPr>
          <w:ilvl w:val="3"/>
          <w:numId w:val="10"/>
        </w:numPr>
      </w:pPr>
      <w:r>
        <w:t xml:space="preserve">Нажмите значок </w:t>
      </w:r>
      <w:r w:rsidRPr="00AD1BC4">
        <w:rPr>
          <w:b/>
        </w:rPr>
        <w:t>«Очистка диска</w:t>
      </w:r>
      <w:proofErr w:type="gramStart"/>
      <w:r w:rsidRPr="00AD1BC4">
        <w:rPr>
          <w:b/>
        </w:rPr>
        <w:t xml:space="preserve">» </w:t>
      </w:r>
      <w:r>
        <w:t>,</w:t>
      </w:r>
      <w:proofErr w:type="gramEnd"/>
      <w:r>
        <w:t xml:space="preserve"> который появляется на </w:t>
      </w:r>
      <w:r w:rsidRPr="00AD1BC4">
        <w:rPr>
          <w:b/>
        </w:rPr>
        <w:t xml:space="preserve">панели задач </w:t>
      </w:r>
      <w:r>
        <w:t>.</w:t>
      </w:r>
    </w:p>
    <w:p w14:paraId="7E89EF00" w14:textId="77777777" w:rsidR="00427A81" w:rsidRDefault="00427A81" w:rsidP="00427A81">
      <w:pPr>
        <w:pStyle w:val="SubStepAlpha"/>
        <w:numPr>
          <w:ilvl w:val="3"/>
          <w:numId w:val="10"/>
        </w:numPr>
      </w:pPr>
      <w:r>
        <w:t>Окно очистки диска выводится на передний план. В этом окне отображается состояние процесса очистки диска.</w:t>
      </w:r>
    </w:p>
    <w:p w14:paraId="0CA2E14B" w14:textId="77777777" w:rsidR="00427A81" w:rsidRDefault="00427A81" w:rsidP="00427A81">
      <w:pPr>
        <w:pStyle w:val="BodyTextL50"/>
      </w:pPr>
      <w:proofErr w:type="gramStart"/>
      <w:r w:rsidRPr="00F151F7">
        <w:rPr>
          <w:b/>
        </w:rPr>
        <w:t xml:space="preserve">Примечание </w:t>
      </w:r>
      <w:r>
        <w:t>.</w:t>
      </w:r>
      <w:proofErr w:type="gramEnd"/>
      <w:r>
        <w:t xml:space="preserve"> Очистка диска может занять несколько минут.</w:t>
      </w:r>
    </w:p>
    <w:p w14:paraId="5FA9AB53" w14:textId="77777777" w:rsidR="00427A81" w:rsidRPr="00AD1BC4" w:rsidRDefault="00427A81" w:rsidP="00427A81">
      <w:pPr>
        <w:pStyle w:val="SubStepAlpha"/>
        <w:numPr>
          <w:ilvl w:val="3"/>
          <w:numId w:val="10"/>
        </w:numPr>
      </w:pPr>
      <w:r w:rsidRPr="00AD1BC4">
        <w:t xml:space="preserve">После завершения процесса очистки диска откроется окно </w:t>
      </w:r>
      <w:r w:rsidRPr="00AD1BC4">
        <w:rPr>
          <w:b/>
        </w:rPr>
        <w:t xml:space="preserve">«Очистка локального диска» </w:t>
      </w:r>
      <w:proofErr w:type="gramStart"/>
      <w:r w:rsidRPr="00AD1BC4">
        <w:rPr>
          <w:b/>
        </w:rPr>
        <w:t>( C</w:t>
      </w:r>
      <w:proofErr w:type="gramEnd"/>
      <w:r w:rsidRPr="00AD1BC4">
        <w:rPr>
          <w:b/>
        </w:rPr>
        <w:t xml:space="preserve">: ) </w:t>
      </w:r>
      <w:r w:rsidRPr="00AD1BC4">
        <w:t xml:space="preserve">. Щелкните </w:t>
      </w:r>
      <w:proofErr w:type="gramStart"/>
      <w:r w:rsidRPr="00AD1BC4">
        <w:rPr>
          <w:b/>
        </w:rPr>
        <w:t xml:space="preserve">Отмена </w:t>
      </w:r>
      <w:r w:rsidRPr="00AD1BC4">
        <w:t>.</w:t>
      </w:r>
      <w:proofErr w:type="gramEnd"/>
    </w:p>
    <w:p w14:paraId="0B1E6805" w14:textId="77777777" w:rsidR="00427A81" w:rsidRPr="00AD1BC4" w:rsidRDefault="00427A81" w:rsidP="00427A81">
      <w:pPr>
        <w:pStyle w:val="BodyTextL50"/>
      </w:pPr>
      <w:r w:rsidRPr="00AD1BC4">
        <w:rPr>
          <w:b/>
        </w:rPr>
        <w:t xml:space="preserve">Примечание. </w:t>
      </w:r>
      <w:r w:rsidRPr="00AD1BC4">
        <w:t>При нажатии кнопки «ОК» будут удалены файлы, выбранные в поле «Файлы для удаления:». Прежде чем нажимать «ОК», проконсультируйтесь с инструктором. При нажатии кнопки «ОК» откроется окно проверки «Очистка диска» с вопросом, уверены ли вы, что хотите удалить эти файлы навсегда. Нет необходимости удалять эти файлы для выполнения этой лабораторной работы. Если вы уверены, что хотите удалить эти файлы навсегда, нажмите «Удалить файлы».</w:t>
      </w:r>
    </w:p>
    <w:p w14:paraId="28894BA1" w14:textId="77777777" w:rsidR="00427A81" w:rsidRDefault="00427A81" w:rsidP="00427A81">
      <w:pPr>
        <w:pStyle w:val="Heading3"/>
        <w:numPr>
          <w:ilvl w:val="2"/>
          <w:numId w:val="10"/>
        </w:numPr>
      </w:pPr>
      <w:r>
        <w:t>Удалить запланированное задание</w:t>
      </w:r>
    </w:p>
    <w:p w14:paraId="362721BA" w14:textId="77777777" w:rsidR="00427A81" w:rsidRDefault="00427A81" w:rsidP="00427A81">
      <w:pPr>
        <w:pStyle w:val="SubStepAlpha"/>
        <w:numPr>
          <w:ilvl w:val="3"/>
          <w:numId w:val="10"/>
        </w:numPr>
      </w:pPr>
      <w:r>
        <w:t xml:space="preserve">Чтобы удалить созданную задачу </w:t>
      </w:r>
      <w:proofErr w:type="gramStart"/>
      <w:r>
        <w:t xml:space="preserve">« </w:t>
      </w:r>
      <w:r w:rsidRPr="00AD1BC4">
        <w:rPr>
          <w:b/>
        </w:rPr>
        <w:t>Очистка</w:t>
      </w:r>
      <w:proofErr w:type="gramEnd"/>
      <w:r w:rsidRPr="00AD1BC4">
        <w:rPr>
          <w:b/>
        </w:rPr>
        <w:t xml:space="preserve"> диска» , выберите задачу «Очистка диска» </w:t>
      </w:r>
      <w:r>
        <w:t xml:space="preserve">и нажмите </w:t>
      </w:r>
      <w:r w:rsidRPr="00AD1BC4">
        <w:rPr>
          <w:b/>
        </w:rPr>
        <w:t xml:space="preserve">«Удалить» </w:t>
      </w:r>
      <w:r w:rsidRPr="00264A04">
        <w:t xml:space="preserve">в правой панели окна </w:t>
      </w:r>
      <w:r w:rsidRPr="00AD1BC4">
        <w:rPr>
          <w:b/>
        </w:rPr>
        <w:t xml:space="preserve">«Планировщик заданий» </w:t>
      </w:r>
      <w:r w:rsidRPr="00AD1BC4">
        <w:t>.</w:t>
      </w:r>
    </w:p>
    <w:p w14:paraId="1645A5EE" w14:textId="77777777" w:rsidR="00427A81" w:rsidRPr="00264A04" w:rsidRDefault="00427A81" w:rsidP="00427A81">
      <w:pPr>
        <w:pStyle w:val="SubStepAlpha"/>
        <w:numPr>
          <w:ilvl w:val="3"/>
          <w:numId w:val="10"/>
        </w:numPr>
      </w:pPr>
      <w:r>
        <w:t xml:space="preserve">окно проверки </w:t>
      </w:r>
      <w:r w:rsidRPr="00123C19">
        <w:rPr>
          <w:b/>
        </w:rPr>
        <w:t xml:space="preserve">планировщика заданий </w:t>
      </w:r>
      <w:r>
        <w:t xml:space="preserve">с вопросом, хотите ли вы удалить это задание. Щелкните </w:t>
      </w:r>
      <w:proofErr w:type="gramStart"/>
      <w:r w:rsidRPr="00123C19">
        <w:rPr>
          <w:b/>
        </w:rPr>
        <w:t xml:space="preserve">Да </w:t>
      </w:r>
      <w:r w:rsidRPr="00AD1BC4">
        <w:t>.</w:t>
      </w:r>
      <w:proofErr w:type="gramEnd"/>
    </w:p>
    <w:p w14:paraId="08FB4846" w14:textId="77777777" w:rsidR="00427A81" w:rsidRPr="007716F4" w:rsidRDefault="00427A81" w:rsidP="00427A81">
      <w:pPr>
        <w:pStyle w:val="SubStepAlpha"/>
        <w:numPr>
          <w:ilvl w:val="3"/>
          <w:numId w:val="10"/>
        </w:numPr>
      </w:pPr>
      <w:r w:rsidRPr="00F10BDA">
        <w:t xml:space="preserve">Убедитесь, что созданная вами задача очистки диска удалена из окна </w:t>
      </w:r>
      <w:r w:rsidRPr="00123C19">
        <w:rPr>
          <w:b/>
        </w:rPr>
        <w:t xml:space="preserve">планировщика </w:t>
      </w:r>
      <w:proofErr w:type="gramStart"/>
      <w:r w:rsidRPr="00123C19">
        <w:rPr>
          <w:b/>
        </w:rPr>
        <w:t xml:space="preserve">заданий </w:t>
      </w:r>
      <w:r w:rsidRPr="007716F4">
        <w:t>.</w:t>
      </w:r>
      <w:proofErr w:type="gramEnd"/>
      <w:r w:rsidRPr="007716F4">
        <w:t xml:space="preserve"> Закройте </w:t>
      </w:r>
      <w:r w:rsidRPr="00123C19">
        <w:rPr>
          <w:b/>
        </w:rPr>
        <w:t xml:space="preserve">планировщик </w:t>
      </w:r>
      <w:proofErr w:type="gramStart"/>
      <w:r w:rsidRPr="00123C19">
        <w:rPr>
          <w:b/>
        </w:rPr>
        <w:t xml:space="preserve">заданий </w:t>
      </w:r>
      <w:r>
        <w:t>.</w:t>
      </w:r>
      <w:proofErr w:type="gramEnd"/>
    </w:p>
    <w:p w14:paraId="2B104A5F" w14:textId="77777777" w:rsidR="00427A81" w:rsidRDefault="00427A81" w:rsidP="00427A81">
      <w:pPr>
        <w:pStyle w:val="Heading2"/>
        <w:numPr>
          <w:ilvl w:val="0"/>
          <w:numId w:val="10"/>
        </w:numPr>
      </w:pPr>
      <w:r>
        <w:t>Запланируйте задачу с помощью CLI</w:t>
      </w:r>
    </w:p>
    <w:p w14:paraId="2B01E70B" w14:textId="77777777" w:rsidR="00427A81" w:rsidRDefault="00427A81" w:rsidP="00427A81">
      <w:pPr>
        <w:pStyle w:val="Heading3"/>
        <w:numPr>
          <w:ilvl w:val="2"/>
          <w:numId w:val="10"/>
        </w:numPr>
      </w:pPr>
      <w:r>
        <w:t>Запланируйте задачу.</w:t>
      </w:r>
    </w:p>
    <w:p w14:paraId="0309643F"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proofErr w:type="gramStart"/>
      <w:r w:rsidRPr="005245C3">
        <w:rPr>
          <w:b/>
        </w:rPr>
        <w:t>cmd</w:t>
      </w:r>
      <w:proofErr w:type="spellEnd"/>
      <w:r w:rsidRPr="005245C3">
        <w:rPr>
          <w:b/>
        </w:rPr>
        <w:t xml:space="preserve"> </w:t>
      </w:r>
      <w:r>
        <w:t>,</w:t>
      </w:r>
      <w:proofErr w:type="gramEnd"/>
      <w:r>
        <w:t xml:space="preserve"> чтобы открыть командную строку.</w:t>
      </w:r>
    </w:p>
    <w:p w14:paraId="1A5770CC" w14:textId="77777777" w:rsidR="00427A81" w:rsidRDefault="00427A81" w:rsidP="00427A81">
      <w:pPr>
        <w:pStyle w:val="SubStepAlpha"/>
        <w:numPr>
          <w:ilvl w:val="0"/>
          <w:numId w:val="0"/>
        </w:numPr>
        <w:ind w:left="720"/>
      </w:pPr>
      <w:r>
        <w:t>Синтаксис создания задачи в CLI следующий:</w:t>
      </w:r>
    </w:p>
    <w:p w14:paraId="278F0686" w14:textId="77777777" w:rsidR="00427A81" w:rsidRPr="00F56E9F" w:rsidRDefault="00427A81" w:rsidP="00427A81">
      <w:pPr>
        <w:pStyle w:val="SubStepAlpha"/>
        <w:numPr>
          <w:ilvl w:val="0"/>
          <w:numId w:val="0"/>
        </w:numPr>
        <w:ind w:left="720"/>
        <w:rPr>
          <w:szCs w:val="20"/>
        </w:rPr>
      </w:pPr>
      <w:r w:rsidRPr="00F56E9F">
        <w:rPr>
          <w:rFonts w:ascii="Courier New" w:hAnsi="Courier New" w:cs="Courier New"/>
          <w:color w:val="101010"/>
          <w:szCs w:val="20"/>
          <w:shd w:val="clear" w:color="auto" w:fill="FAFAFA"/>
        </w:rPr>
        <w:t xml:space="preserve">ЗАДАЧИ /СОЗДАТЬ /SC ЕЖЕДНЕВНО /TN "ПУТЬ К ПАПКЕ\ИМЯ ЗАДАЧИ" /TR "C:\ИСТОЧНИК\ПАПКА\ПРИЛОЖЕНИЕ ИЛИ СЦЕНАРИЙ" /ST </w:t>
      </w:r>
      <w:proofErr w:type="gramStart"/>
      <w:r w:rsidRPr="00F56E9F">
        <w:rPr>
          <w:rFonts w:ascii="Courier New" w:hAnsi="Courier New" w:cs="Courier New"/>
          <w:color w:val="101010"/>
          <w:szCs w:val="20"/>
          <w:shd w:val="clear" w:color="auto" w:fill="FAFAFA"/>
        </w:rPr>
        <w:t>ЧЧ:ММ</w:t>
      </w:r>
      <w:proofErr w:type="gramEnd"/>
    </w:p>
    <w:p w14:paraId="34FA06F1" w14:textId="77777777" w:rsidR="00427A81" w:rsidRDefault="00427A81" w:rsidP="00427A81">
      <w:pPr>
        <w:pStyle w:val="SubStepAlpha"/>
        <w:numPr>
          <w:ilvl w:val="3"/>
          <w:numId w:val="10"/>
        </w:numPr>
      </w:pPr>
      <w:r>
        <w:t>Введите следующую команду, чтобы создать ежедневную задачу для запуска приложения в 11:00.</w:t>
      </w:r>
    </w:p>
    <w:p w14:paraId="76E9113B" w14:textId="77777777" w:rsidR="00427A81" w:rsidRPr="00D30F18" w:rsidRDefault="00427A81" w:rsidP="00427A81">
      <w:pPr>
        <w:pStyle w:val="SubStepAlpha"/>
        <w:numPr>
          <w:ilvl w:val="0"/>
          <w:numId w:val="0"/>
        </w:numPr>
        <w:ind w:left="720"/>
        <w:rPr>
          <w:rFonts w:ascii="Courier New" w:hAnsi="Courier New" w:cs="Courier New"/>
          <w:color w:val="101010"/>
          <w:szCs w:val="20"/>
          <w:shd w:val="clear" w:color="auto" w:fill="FAFAFA"/>
          <w:lang w:val="en-US"/>
        </w:rPr>
      </w:pPr>
      <w:r w:rsidRPr="00D30F18">
        <w:rPr>
          <w:rFonts w:ascii="Courier New" w:hAnsi="Courier New" w:cs="Courier New"/>
          <w:color w:val="101010"/>
          <w:szCs w:val="20"/>
          <w:shd w:val="clear" w:color="auto" w:fill="FAFAFA"/>
          <w:lang w:val="en-US"/>
        </w:rPr>
        <w:t xml:space="preserve">SCHTASKS /CREATE /SC DAILY /TN " </w:t>
      </w:r>
      <w:proofErr w:type="spellStart"/>
      <w:r w:rsidRPr="00D30F18">
        <w:rPr>
          <w:rFonts w:ascii="Courier New" w:hAnsi="Courier New" w:cs="Courier New"/>
          <w:color w:val="101010"/>
          <w:szCs w:val="20"/>
          <w:shd w:val="clear" w:color="auto" w:fill="FAFAFA"/>
          <w:lang w:val="en-US"/>
        </w:rPr>
        <w:t>MyTasks</w:t>
      </w:r>
      <w:proofErr w:type="spellEnd"/>
      <w:r w:rsidRPr="00D30F18">
        <w:rPr>
          <w:rFonts w:ascii="Courier New" w:hAnsi="Courier New" w:cs="Courier New"/>
          <w:color w:val="101010"/>
          <w:szCs w:val="20"/>
          <w:shd w:val="clear" w:color="auto" w:fill="FAFAFA"/>
          <w:lang w:val="en-US"/>
        </w:rPr>
        <w:t xml:space="preserve"> \ Notepad task" /TR "C:\Windows\System32\notepad.exe" /ST 11:00</w:t>
      </w:r>
    </w:p>
    <w:p w14:paraId="664701C9" w14:textId="77777777" w:rsidR="00427A81" w:rsidRPr="00E54F86" w:rsidRDefault="00427A81" w:rsidP="00427A81">
      <w:pPr>
        <w:pStyle w:val="BodyTextL50"/>
      </w:pPr>
      <w:proofErr w:type="gramStart"/>
      <w:r w:rsidRPr="005245C3">
        <w:rPr>
          <w:b/>
        </w:rPr>
        <w:t xml:space="preserve">Примечание </w:t>
      </w:r>
      <w:r w:rsidRPr="00E54F86">
        <w:t>.</w:t>
      </w:r>
      <w:proofErr w:type="gramEnd"/>
      <w:r w:rsidRPr="00E54F86">
        <w:t xml:space="preserve"> Путь к папке перед именем задачи в параметре /TN не является обязательным, но поможет разделить задачи. Если путь не указан, задача будет создана в папке библиотеки планировщика заданий.</w:t>
      </w:r>
    </w:p>
    <w:p w14:paraId="4D1C77E0" w14:textId="77777777" w:rsidR="00E54F86" w:rsidRDefault="00E54F86" w:rsidP="00E54F86">
      <w:pPr>
        <w:pStyle w:val="Heading4"/>
      </w:pPr>
      <w:r>
        <w:lastRenderedPageBreak/>
        <w:t>Вопрос:</w:t>
      </w:r>
    </w:p>
    <w:p w14:paraId="582FAFE1" w14:textId="77777777" w:rsidR="00427A81" w:rsidRPr="00E54F86" w:rsidRDefault="00427A81" w:rsidP="00427A81">
      <w:pPr>
        <w:pStyle w:val="BodyTextL50"/>
      </w:pPr>
      <w:r w:rsidRPr="00B50CD6">
        <w:t>Когда может быть полезно использовать интерфейс командной строки для планирования задачи, а не графический интерфейс?</w:t>
      </w:r>
    </w:p>
    <w:p w14:paraId="387B2CF8" w14:textId="298C0BA7" w:rsidR="00427A81" w:rsidRPr="005F36BB" w:rsidRDefault="005F36BB" w:rsidP="00E54F86">
      <w:pPr>
        <w:pStyle w:val="AnswerLineL50"/>
        <w:rPr>
          <w:lang w:val="ru-RU"/>
        </w:rPr>
      </w:pPr>
      <w:r>
        <w:rPr>
          <w:lang w:val="ru-RU"/>
        </w:rPr>
        <w:t xml:space="preserve">Когда надо задать много задач – можно записать скрипт </w:t>
      </w:r>
      <w:r w:rsidRPr="005F36BB">
        <w:rPr>
          <w:lang w:val="ru-RU"/>
        </w:rPr>
        <w:t>.</w:t>
      </w:r>
      <w:r>
        <w:rPr>
          <w:lang w:val="en-US"/>
        </w:rPr>
        <w:t>bat</w:t>
      </w:r>
      <w:r>
        <w:rPr>
          <w:lang w:val="ru-RU"/>
        </w:rPr>
        <w:t>.</w:t>
      </w:r>
    </w:p>
    <w:p w14:paraId="687904F3" w14:textId="77777777" w:rsidR="00427A81" w:rsidRDefault="00427A81" w:rsidP="00427A81">
      <w:pPr>
        <w:pStyle w:val="Heading3"/>
        <w:numPr>
          <w:ilvl w:val="2"/>
          <w:numId w:val="10"/>
        </w:numPr>
      </w:pPr>
      <w:r>
        <w:t>Запустите запланированное задание.</w:t>
      </w:r>
    </w:p>
    <w:p w14:paraId="05BFDCD6" w14:textId="77777777" w:rsidR="00427A81" w:rsidRDefault="00427A81" w:rsidP="00E54F86">
      <w:pPr>
        <w:pStyle w:val="BodyTextL25"/>
        <w:rPr>
          <w:rStyle w:val="text-base"/>
        </w:rPr>
      </w:pPr>
      <w:r>
        <w:rPr>
          <w:b/>
        </w:rPr>
        <w:t xml:space="preserve">запланированное </w:t>
      </w:r>
      <w:r>
        <w:t xml:space="preserve">задание, используйте </w:t>
      </w:r>
      <w:r w:rsidRPr="00FF7404">
        <w:rPr>
          <w:b/>
        </w:rPr>
        <w:t xml:space="preserve">команду </w:t>
      </w:r>
      <w:proofErr w:type="spellStart"/>
      <w:r w:rsidRPr="00FF7404">
        <w:rPr>
          <w:rStyle w:val="text-base"/>
          <w:b/>
        </w:rPr>
        <w:t>schtasks</w:t>
      </w:r>
      <w:proofErr w:type="spellEnd"/>
      <w:r w:rsidRPr="00FF7404">
        <w:rPr>
          <w:rStyle w:val="text-base"/>
          <w:b/>
        </w:rPr>
        <w:t xml:space="preserve"> /</w:t>
      </w:r>
      <w:proofErr w:type="spellStart"/>
      <w:r w:rsidRPr="00FF7404">
        <w:rPr>
          <w:rStyle w:val="text-base"/>
          <w:b/>
        </w:rPr>
        <w:t>run</w:t>
      </w:r>
      <w:proofErr w:type="spellEnd"/>
      <w:r w:rsidRPr="00FF7404">
        <w:rPr>
          <w:rStyle w:val="text-base"/>
          <w:b/>
        </w:rPr>
        <w:t xml:space="preserve"> / </w:t>
      </w:r>
      <w:proofErr w:type="spellStart"/>
      <w:r w:rsidRPr="00FF7404">
        <w:rPr>
          <w:rStyle w:val="text-base"/>
          <w:b/>
        </w:rPr>
        <w:t>tn</w:t>
      </w:r>
      <w:proofErr w:type="spellEnd"/>
      <w:r w:rsidRPr="00FF7404">
        <w:rPr>
          <w:rStyle w:val="text-base"/>
          <w:b/>
        </w:rPr>
        <w:t xml:space="preserve"> &lt;</w:t>
      </w:r>
      <w:proofErr w:type="spellStart"/>
      <w:r w:rsidRPr="00FF7404">
        <w:rPr>
          <w:rStyle w:val="text-base"/>
          <w:b/>
        </w:rPr>
        <w:t>TaskName</w:t>
      </w:r>
      <w:proofErr w:type="spellEnd"/>
      <w:proofErr w:type="gramStart"/>
      <w:r w:rsidRPr="00FF7404">
        <w:rPr>
          <w:rStyle w:val="text-base"/>
          <w:b/>
        </w:rPr>
        <w:t xml:space="preserve">&gt; </w:t>
      </w:r>
      <w:r w:rsidRPr="00FF7404">
        <w:t>.</w:t>
      </w:r>
      <w:proofErr w:type="gramEnd"/>
      <w:r w:rsidRPr="00FF7404">
        <w:t xml:space="preserve"> Операция запуска игнорирует расписание.</w:t>
      </w:r>
    </w:p>
    <w:p w14:paraId="2C87A934" w14:textId="77777777" w:rsidR="00427A81" w:rsidRDefault="00427A81" w:rsidP="00427A81">
      <w:pPr>
        <w:pStyle w:val="SubStepAlpha"/>
        <w:numPr>
          <w:ilvl w:val="0"/>
          <w:numId w:val="0"/>
        </w:numPr>
        <w:ind w:left="720"/>
        <w:rPr>
          <w:rFonts w:ascii="Courier New" w:hAnsi="Courier New" w:cs="Courier New"/>
          <w:color w:val="101010"/>
          <w:szCs w:val="20"/>
          <w:shd w:val="clear" w:color="auto" w:fill="FAFAFA"/>
        </w:rPr>
      </w:pPr>
      <w:r>
        <w:rPr>
          <w:rFonts w:ascii="Courier New" w:hAnsi="Courier New" w:cs="Courier New"/>
          <w:color w:val="101010"/>
          <w:szCs w:val="20"/>
          <w:shd w:val="clear" w:color="auto" w:fill="FAFAFA"/>
        </w:rPr>
        <w:t xml:space="preserve">SCHTASKS /RUN /TN </w:t>
      </w:r>
      <w:proofErr w:type="gramStart"/>
      <w:r>
        <w:rPr>
          <w:rFonts w:ascii="Courier New" w:hAnsi="Courier New" w:cs="Courier New"/>
          <w:color w:val="101010"/>
          <w:szCs w:val="20"/>
          <w:shd w:val="clear" w:color="auto" w:fill="FAFAFA"/>
        </w:rPr>
        <w:t>« Мои</w:t>
      </w:r>
      <w:proofErr w:type="gramEnd"/>
      <w:r>
        <w:rPr>
          <w:rFonts w:ascii="Courier New" w:hAnsi="Courier New" w:cs="Courier New"/>
          <w:color w:val="101010"/>
          <w:szCs w:val="20"/>
          <w:shd w:val="clear" w:color="auto" w:fill="FAFAFA"/>
        </w:rPr>
        <w:t xml:space="preserve"> задачи \Задача Блокнота»</w:t>
      </w:r>
    </w:p>
    <w:p w14:paraId="6B72F0DA" w14:textId="77777777" w:rsidR="00427A81" w:rsidRDefault="00427A81" w:rsidP="00427A81">
      <w:pPr>
        <w:pStyle w:val="Heading3"/>
        <w:numPr>
          <w:ilvl w:val="2"/>
          <w:numId w:val="10"/>
        </w:numPr>
      </w:pPr>
      <w:r>
        <w:t>Изменить запланированную задачу.</w:t>
      </w:r>
    </w:p>
    <w:p w14:paraId="338EC78B"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proofErr w:type="gramStart"/>
      <w:r w:rsidRPr="005245C3">
        <w:rPr>
          <w:b/>
        </w:rPr>
        <w:t>cmd</w:t>
      </w:r>
      <w:proofErr w:type="spellEnd"/>
      <w:r w:rsidRPr="005245C3">
        <w:rPr>
          <w:b/>
        </w:rPr>
        <w:t xml:space="preserve"> </w:t>
      </w:r>
      <w:r>
        <w:t>,</w:t>
      </w:r>
      <w:proofErr w:type="gramEnd"/>
      <w:r>
        <w:t xml:space="preserve"> чтобы открыть командную строку.</w:t>
      </w:r>
    </w:p>
    <w:p w14:paraId="0789EC27" w14:textId="77777777" w:rsidR="00427A81" w:rsidRDefault="00427A81" w:rsidP="00427A81">
      <w:pPr>
        <w:pStyle w:val="SubStepAlpha"/>
        <w:numPr>
          <w:ilvl w:val="3"/>
          <w:numId w:val="10"/>
        </w:numPr>
      </w:pPr>
      <w:r>
        <w:t>Введите следующую команду, чтобы изменить ежедневную задачу для запуска приложения в 9:00 вместо 11:00.</w:t>
      </w:r>
    </w:p>
    <w:p w14:paraId="513540AD" w14:textId="77777777" w:rsidR="00427A81" w:rsidRPr="004455E3" w:rsidRDefault="00427A81" w:rsidP="00427A81">
      <w:pPr>
        <w:pStyle w:val="BodyTextL50"/>
        <w:rPr>
          <w:rFonts w:ascii="Courier New" w:hAnsi="Courier New" w:cs="Courier New"/>
          <w:color w:val="101010"/>
          <w:szCs w:val="20"/>
          <w:shd w:val="clear" w:color="auto" w:fill="FAFAFA"/>
        </w:rPr>
      </w:pPr>
      <w:r w:rsidRPr="004455E3">
        <w:rPr>
          <w:rFonts w:ascii="Courier New" w:hAnsi="Courier New" w:cs="Courier New"/>
          <w:color w:val="101010"/>
          <w:szCs w:val="20"/>
          <w:shd w:val="clear" w:color="auto" w:fill="FAFAFA"/>
        </w:rPr>
        <w:t>SCHTASKS /CHANGE /TN " Мои задачи \Задача Блокнота" /ST 09:00</w:t>
      </w:r>
    </w:p>
    <w:p w14:paraId="02FF02A5" w14:textId="77777777" w:rsidR="00427A81" w:rsidRDefault="00427A81" w:rsidP="00427A81">
      <w:pPr>
        <w:pStyle w:val="Heading3"/>
        <w:numPr>
          <w:ilvl w:val="2"/>
          <w:numId w:val="10"/>
        </w:numPr>
      </w:pPr>
      <w:r>
        <w:t>Удалить запланированное задание.</w:t>
      </w:r>
    </w:p>
    <w:p w14:paraId="0C152699"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proofErr w:type="gramStart"/>
      <w:r w:rsidRPr="005245C3">
        <w:rPr>
          <w:b/>
        </w:rPr>
        <w:t>cmd</w:t>
      </w:r>
      <w:proofErr w:type="spellEnd"/>
      <w:r w:rsidRPr="005245C3">
        <w:rPr>
          <w:b/>
        </w:rPr>
        <w:t xml:space="preserve"> </w:t>
      </w:r>
      <w:r>
        <w:t>,</w:t>
      </w:r>
      <w:proofErr w:type="gramEnd"/>
      <w:r>
        <w:t xml:space="preserve"> чтобы открыть командную строку.</w:t>
      </w:r>
    </w:p>
    <w:p w14:paraId="227666F8" w14:textId="77777777" w:rsidR="00427A81" w:rsidRDefault="00427A81" w:rsidP="00427A81">
      <w:pPr>
        <w:pStyle w:val="SubStepAlpha"/>
        <w:numPr>
          <w:ilvl w:val="3"/>
          <w:numId w:val="10"/>
        </w:numPr>
      </w:pPr>
      <w:r>
        <w:t>Введите следующую команду, чтобы удалить ежедневную задачу.</w:t>
      </w:r>
    </w:p>
    <w:p w14:paraId="33590915" w14:textId="77777777" w:rsidR="00427A81" w:rsidRPr="00CD1540" w:rsidRDefault="00427A81" w:rsidP="00427A81">
      <w:pPr>
        <w:pStyle w:val="BodyTextL25"/>
        <w:ind w:firstLine="360"/>
        <w:rPr>
          <w:szCs w:val="20"/>
        </w:rPr>
      </w:pPr>
      <w:r w:rsidRPr="00CD1540">
        <w:rPr>
          <w:rFonts w:ascii="Courier New" w:hAnsi="Courier New" w:cs="Courier New"/>
          <w:color w:val="101010"/>
          <w:szCs w:val="20"/>
          <w:shd w:val="clear" w:color="auto" w:fill="FAFAFA"/>
        </w:rPr>
        <w:t>SCHTASKS /DELETE /TN " Мои задачи \Задача Блокнота"</w:t>
      </w:r>
    </w:p>
    <w:p w14:paraId="79BE42C7" w14:textId="77777777" w:rsidR="00427A81" w:rsidRDefault="00427A81" w:rsidP="00427A81">
      <w:pPr>
        <w:pStyle w:val="Heading2"/>
        <w:numPr>
          <w:ilvl w:val="0"/>
          <w:numId w:val="0"/>
        </w:numPr>
      </w:pPr>
      <w:r>
        <w:t>Вопрос для размышления</w:t>
      </w:r>
    </w:p>
    <w:p w14:paraId="1314D42E" w14:textId="77777777" w:rsidR="00427A81" w:rsidRDefault="00427A81" w:rsidP="00427A81">
      <w:pPr>
        <w:pStyle w:val="BodyTextL25"/>
      </w:pPr>
      <w:r>
        <w:t>Какие еще еженедельные задачи было бы полезно запускать в планировщике заданий?</w:t>
      </w:r>
    </w:p>
    <w:p w14:paraId="211C9898" w14:textId="15FD724F" w:rsidR="00427A81" w:rsidRPr="005F36BB" w:rsidRDefault="005F36BB" w:rsidP="00E54F86">
      <w:pPr>
        <w:pStyle w:val="AnswerLineL25"/>
        <w:rPr>
          <w:lang w:val="ru-RU"/>
        </w:rPr>
      </w:pPr>
      <w:r>
        <w:rPr>
          <w:lang w:val="ru-RU"/>
        </w:rPr>
        <w:t xml:space="preserve">Обновление программ, антивируса, </w:t>
      </w:r>
      <w:proofErr w:type="spellStart"/>
      <w:r>
        <w:rPr>
          <w:lang w:val="ru-RU"/>
        </w:rPr>
        <w:t>бекап</w:t>
      </w:r>
      <w:proofErr w:type="spellEnd"/>
      <w:r>
        <w:rPr>
          <w:lang w:val="ru-RU"/>
        </w:rPr>
        <w:t xml:space="preserve"> и т.п.</w:t>
      </w:r>
    </w:p>
    <w:p w14:paraId="6116B551" w14:textId="77777777" w:rsidR="001C5B4A" w:rsidRPr="001C5B4A" w:rsidRDefault="001C5B4A" w:rsidP="001C5B4A">
      <w:pPr>
        <w:pStyle w:val="ConfigWindow"/>
      </w:pPr>
      <w:r>
        <w:t>Конец документа</w:t>
      </w:r>
    </w:p>
    <w:sectPr w:rsidR="001C5B4A" w:rsidRPr="001C5B4A" w:rsidSect="00882B63">
      <w:headerReference w:type="default" r:id="rId8"/>
      <w:footerReference w:type="default" r:id="rId9"/>
      <w:footerReference w:type="first" r:id="rId10"/>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F3883" w14:textId="77777777" w:rsidR="00CD3D22" w:rsidRDefault="00CD3D22" w:rsidP="00710659">
      <w:pPr>
        <w:spacing w:after="0" w:line="240" w:lineRule="auto"/>
      </w:pPr>
      <w:r>
        <w:separator/>
      </w:r>
    </w:p>
    <w:p w14:paraId="7A379B01" w14:textId="77777777" w:rsidR="00CD3D22" w:rsidRDefault="00CD3D22"/>
  </w:endnote>
  <w:endnote w:type="continuationSeparator" w:id="0">
    <w:p w14:paraId="0AB65B09" w14:textId="77777777" w:rsidR="00CD3D22" w:rsidRDefault="00CD3D22" w:rsidP="00710659">
      <w:pPr>
        <w:spacing w:after="0" w:line="240" w:lineRule="auto"/>
      </w:pPr>
      <w:r>
        <w:continuationSeparator/>
      </w:r>
    </w:p>
    <w:p w14:paraId="10CF2B1C" w14:textId="77777777" w:rsidR="00CD3D22" w:rsidRDefault="00CD3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B1FE" w14:textId="6FD2F9FB" w:rsidR="00926CB2" w:rsidRPr="00882B63" w:rsidRDefault="008E00D5" w:rsidP="002A787D">
    <w:pPr>
      <w:pStyle w:val="Footer"/>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3 </w:t>
    </w:r>
    <w:r w:rsidRPr="0090659A">
      <w:fldChar w:fldCharType="end"/>
    </w:r>
    <w:r w:rsidRPr="0090659A">
      <w:t xml:space="preserve">из </w:t>
    </w:r>
    <w:r w:rsidR="00000000">
      <w:fldChar w:fldCharType="begin"/>
    </w:r>
    <w:r w:rsidR="00000000">
      <w:instrText xml:space="preserve"> NUMPAGES  </w:instrText>
    </w:r>
    <w:r w:rsidR="00000000">
      <w:fldChar w:fldCharType="separate"/>
    </w:r>
    <w:r w:rsidR="004F5241">
      <w:rPr>
        <w:noProof/>
      </w:rPr>
      <w:t xml:space="preserve">3 </w:t>
    </w:r>
    <w:r w:rsidR="0000000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5A222" w14:textId="60A0CACC" w:rsidR="00882B63" w:rsidRPr="00882B63" w:rsidRDefault="00882B63" w:rsidP="002A787D">
    <w:pPr>
      <w:pStyle w:val="Footer"/>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1 </w:t>
    </w:r>
    <w:r w:rsidRPr="0090659A">
      <w:fldChar w:fldCharType="end"/>
    </w:r>
    <w:r w:rsidRPr="0090659A">
      <w:t xml:space="preserve">из </w:t>
    </w:r>
    <w:r w:rsidR="00000000">
      <w:fldChar w:fldCharType="begin"/>
    </w:r>
    <w:r w:rsidR="00000000">
      <w:instrText xml:space="preserve"> NUMPAGES  </w:instrText>
    </w:r>
    <w:r w:rsidR="00000000">
      <w:fldChar w:fldCharType="separate"/>
    </w:r>
    <w:r w:rsidR="004F5241">
      <w:rPr>
        <w:noProof/>
      </w:rPr>
      <w:t xml:space="preserve">3 </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73685" w14:textId="77777777" w:rsidR="00CD3D22" w:rsidRDefault="00CD3D22" w:rsidP="00710659">
      <w:pPr>
        <w:spacing w:after="0" w:line="240" w:lineRule="auto"/>
      </w:pPr>
      <w:r>
        <w:separator/>
      </w:r>
    </w:p>
    <w:p w14:paraId="60F34842" w14:textId="77777777" w:rsidR="00CD3D22" w:rsidRDefault="00CD3D22"/>
  </w:footnote>
  <w:footnote w:type="continuationSeparator" w:id="0">
    <w:p w14:paraId="477456E9" w14:textId="77777777" w:rsidR="00CD3D22" w:rsidRDefault="00CD3D22" w:rsidP="00710659">
      <w:pPr>
        <w:spacing w:after="0" w:line="240" w:lineRule="auto"/>
      </w:pPr>
      <w:r>
        <w:continuationSeparator/>
      </w:r>
    </w:p>
    <w:p w14:paraId="5536F1D9" w14:textId="77777777" w:rsidR="00CD3D22" w:rsidRDefault="00CD3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B368" w14:textId="77777777" w:rsidR="00926CB2" w:rsidRDefault="00207815" w:rsidP="008402F2">
    <w:pPr>
      <w:pStyle w:val="PageHead"/>
    </w:pPr>
    <w:r>
      <w:t>Лабораторная работа: планирование задачи с помощью графического интерфейса и командной строки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74779379">
    <w:abstractNumId w:val="6"/>
  </w:num>
  <w:num w:numId="2" w16cid:durableId="9866645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90582305">
    <w:abstractNumId w:val="2"/>
  </w:num>
  <w:num w:numId="4" w16cid:durableId="35619879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370497">
    <w:abstractNumId w:val="4"/>
  </w:num>
  <w:num w:numId="6" w16cid:durableId="2060935599">
    <w:abstractNumId w:val="0"/>
  </w:num>
  <w:num w:numId="7" w16cid:durableId="1978021716">
    <w:abstractNumId w:val="1"/>
  </w:num>
  <w:num w:numId="8" w16cid:durableId="1969705277">
    <w:abstractNumId w:val="5"/>
    <w:lvlOverride w:ilvl="0">
      <w:lvl w:ilvl="0">
        <w:start w:val="1"/>
        <w:numFmt w:val="decimal"/>
        <w:lvlText w:val="Part %1:"/>
        <w:lvlJc w:val="left"/>
        <w:pPr>
          <w:tabs>
            <w:tab w:val="num" w:pos="1152"/>
          </w:tabs>
          <w:ind w:left="1152" w:hanging="792"/>
        </w:pPr>
        <w:rPr>
          <w:rFonts w:hint="default"/>
        </w:rPr>
      </w:lvl>
    </w:lvlOverride>
  </w:num>
  <w:num w:numId="9" w16cid:durableId="412438101">
    <w:abstractNumId w:val="4"/>
  </w:num>
  <w:num w:numId="10" w16cid:durableId="127790739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827357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8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7425"/>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0952"/>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5B4A"/>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815"/>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67DB4"/>
    <w:rsid w:val="00270FCC"/>
    <w:rsid w:val="002768DC"/>
    <w:rsid w:val="00294C8F"/>
    <w:rsid w:val="002A0066"/>
    <w:rsid w:val="002A0B2E"/>
    <w:rsid w:val="002A0DC1"/>
    <w:rsid w:val="002A6C56"/>
    <w:rsid w:val="002A787D"/>
    <w:rsid w:val="002C090C"/>
    <w:rsid w:val="002C1243"/>
    <w:rsid w:val="002C1815"/>
    <w:rsid w:val="002C475E"/>
    <w:rsid w:val="002C6AD6"/>
    <w:rsid w:val="002D29A0"/>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A81"/>
    <w:rsid w:val="00431654"/>
    <w:rsid w:val="00434926"/>
    <w:rsid w:val="004420A8"/>
    <w:rsid w:val="00443ACE"/>
    <w:rsid w:val="00444217"/>
    <w:rsid w:val="004478F4"/>
    <w:rsid w:val="00450F7A"/>
    <w:rsid w:val="00452C6D"/>
    <w:rsid w:val="00454CC9"/>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5241"/>
    <w:rsid w:val="00504ED4"/>
    <w:rsid w:val="00510639"/>
    <w:rsid w:val="00511791"/>
    <w:rsid w:val="00516142"/>
    <w:rsid w:val="00520027"/>
    <w:rsid w:val="0052093C"/>
    <w:rsid w:val="00521B31"/>
    <w:rsid w:val="00522469"/>
    <w:rsid w:val="0052400A"/>
    <w:rsid w:val="00536277"/>
    <w:rsid w:val="00536F43"/>
    <w:rsid w:val="0053726B"/>
    <w:rsid w:val="00544B10"/>
    <w:rsid w:val="005510BA"/>
    <w:rsid w:val="005538C8"/>
    <w:rsid w:val="00554B4E"/>
    <w:rsid w:val="00556C02"/>
    <w:rsid w:val="005601BD"/>
    <w:rsid w:val="00561BB2"/>
    <w:rsid w:val="00563249"/>
    <w:rsid w:val="00570A65"/>
    <w:rsid w:val="005762B1"/>
    <w:rsid w:val="00580456"/>
    <w:rsid w:val="00580E73"/>
    <w:rsid w:val="00592329"/>
    <w:rsid w:val="00593386"/>
    <w:rsid w:val="00596998"/>
    <w:rsid w:val="0059790F"/>
    <w:rsid w:val="005A6E62"/>
    <w:rsid w:val="005B2FB3"/>
    <w:rsid w:val="005C7D25"/>
    <w:rsid w:val="005D2B29"/>
    <w:rsid w:val="005D354A"/>
    <w:rsid w:val="005D3E53"/>
    <w:rsid w:val="005D506C"/>
    <w:rsid w:val="005E3235"/>
    <w:rsid w:val="005E4176"/>
    <w:rsid w:val="005E4876"/>
    <w:rsid w:val="005E65B5"/>
    <w:rsid w:val="005F36B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2486"/>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2B79"/>
    <w:rsid w:val="00865199"/>
    <w:rsid w:val="00867EAF"/>
    <w:rsid w:val="00870763"/>
    <w:rsid w:val="008713EA"/>
    <w:rsid w:val="00873C6B"/>
    <w:rsid w:val="00877E84"/>
    <w:rsid w:val="00882B63"/>
    <w:rsid w:val="00883500"/>
    <w:rsid w:val="0088426A"/>
    <w:rsid w:val="008852BA"/>
    <w:rsid w:val="00890108"/>
    <w:rsid w:val="00893877"/>
    <w:rsid w:val="0089532C"/>
    <w:rsid w:val="00896165"/>
    <w:rsid w:val="00896681"/>
    <w:rsid w:val="008A2749"/>
    <w:rsid w:val="008A3A90"/>
    <w:rsid w:val="008A4B79"/>
    <w:rsid w:val="008B06D4"/>
    <w:rsid w:val="008B4F20"/>
    <w:rsid w:val="008B68E7"/>
    <w:rsid w:val="008B7FFD"/>
    <w:rsid w:val="008C286A"/>
    <w:rsid w:val="008C2920"/>
    <w:rsid w:val="008C4307"/>
    <w:rsid w:val="008D23DF"/>
    <w:rsid w:val="008D2F7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1D01"/>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37803"/>
    <w:rsid w:val="00A46F0A"/>
    <w:rsid w:val="00A46F25"/>
    <w:rsid w:val="00A47CC2"/>
    <w:rsid w:val="00A502BA"/>
    <w:rsid w:val="00A527D3"/>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46B"/>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C1E"/>
    <w:rsid w:val="00CC7A35"/>
    <w:rsid w:val="00CD072A"/>
    <w:rsid w:val="00CD3D22"/>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0F18"/>
    <w:rsid w:val="00D345AB"/>
    <w:rsid w:val="00D41566"/>
    <w:rsid w:val="00D44B3A"/>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262"/>
    <w:rsid w:val="00DB1C89"/>
    <w:rsid w:val="00DB3763"/>
    <w:rsid w:val="00DB4029"/>
    <w:rsid w:val="00DB5F4D"/>
    <w:rsid w:val="00DB66F2"/>
    <w:rsid w:val="00DB6DA5"/>
    <w:rsid w:val="00DC076B"/>
    <w:rsid w:val="00DC186F"/>
    <w:rsid w:val="00DC252F"/>
    <w:rsid w:val="00DC49F0"/>
    <w:rsid w:val="00DC6050"/>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4F86"/>
    <w:rsid w:val="00E56510"/>
    <w:rsid w:val="00E62EA8"/>
    <w:rsid w:val="00E67A6E"/>
    <w:rsid w:val="00E70096"/>
    <w:rsid w:val="00E71B43"/>
    <w:rsid w:val="00E7507E"/>
    <w:rsid w:val="00E81612"/>
    <w:rsid w:val="00E82BD7"/>
    <w:rsid w:val="00E859E3"/>
    <w:rsid w:val="00E87D18"/>
    <w:rsid w:val="00E87D62"/>
    <w:rsid w:val="00E97333"/>
    <w:rsid w:val="00EA486E"/>
    <w:rsid w:val="00EA4FA3"/>
    <w:rsid w:val="00EB001B"/>
    <w:rsid w:val="00EB3082"/>
    <w:rsid w:val="00EB6C33"/>
    <w:rsid w:val="00EC6F62"/>
    <w:rsid w:val="00ED6019"/>
    <w:rsid w:val="00ED7830"/>
    <w:rsid w:val="00EE36DC"/>
    <w:rsid w:val="00EE3909"/>
    <w:rsid w:val="00EF4205"/>
    <w:rsid w:val="00EF5939"/>
    <w:rsid w:val="00F01714"/>
    <w:rsid w:val="00F0258F"/>
    <w:rsid w:val="00F02D06"/>
    <w:rsid w:val="00F056E5"/>
    <w:rsid w:val="00F06FDD"/>
    <w:rsid w:val="00F10819"/>
    <w:rsid w:val="00F11219"/>
    <w:rsid w:val="00F13DBD"/>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0F759"/>
  <w15:docId w15:val="{44AEEFE2-7AAA-4124-95F5-8FDE0D57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Normal"/>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2A787D"/>
    <w:pPr>
      <w:tabs>
        <w:tab w:val="left" w:pos="6570"/>
        <w:tab w:val="right" w:pos="10080"/>
        <w:tab w:val="right" w:pos="10800"/>
      </w:tabs>
      <w:spacing w:after="0" w:line="240" w:lineRule="auto"/>
      <w:jc w:val="right"/>
    </w:pPr>
    <w:rPr>
      <w:sz w:val="16"/>
    </w:rPr>
  </w:style>
  <w:style w:type="character" w:customStyle="1" w:styleId="FooterChar">
    <w:name w:val="Footer Char"/>
    <w:link w:val="Footer"/>
    <w:uiPriority w:val="99"/>
    <w:rsid w:val="002A787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C5B4A"/>
    <w:pPr>
      <w:spacing w:before="0" w:after="0"/>
    </w:pPr>
    <w:rPr>
      <w:i/>
      <w:color w:val="FFFFFF" w:themeColor="background1"/>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ru"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427A81"/>
    <w:pPr>
      <w:numPr>
        <w:numId w:val="11"/>
      </w:numPr>
    </w:pPr>
  </w:style>
  <w:style w:type="character" w:customStyle="1" w:styleId="text-base">
    <w:name w:val="text-base"/>
    <w:basedOn w:val="DefaultParagraphFont"/>
    <w:rsid w:val="00427A81"/>
  </w:style>
  <w:style w:type="character" w:styleId="PlaceholderText">
    <w:name w:val="Placeholder Text"/>
    <w:basedOn w:val="DefaultParagraphFont"/>
    <w:uiPriority w:val="99"/>
    <w:semiHidden/>
    <w:rsid w:val="00110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AF05C39CA247839F9686DF57CDD836"/>
        <w:category>
          <w:name w:val="General"/>
          <w:gallery w:val="placeholder"/>
        </w:category>
        <w:types>
          <w:type w:val="bbPlcHdr"/>
        </w:types>
        <w:behaviors>
          <w:behavior w:val="content"/>
        </w:behaviors>
        <w:guid w:val="{83C48F51-C4B9-434A-A73F-EDF3FEB65628}"/>
      </w:docPartPr>
      <w:docPartBody>
        <w:p w:rsidR="00805776" w:rsidRDefault="00937818">
          <w:r w:rsidRPr="00401CC0">
            <w:rPr>
              <w:rStyle w:val="PlaceholderText"/>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18"/>
    <w:rsid w:val="005A52B7"/>
    <w:rsid w:val="006A2728"/>
    <w:rsid w:val="00805776"/>
    <w:rsid w:val="008E7B8A"/>
    <w:rsid w:val="00937818"/>
    <w:rsid w:val="009A79EC"/>
    <w:rsid w:val="00A26CFF"/>
    <w:rsid w:val="00AE046B"/>
    <w:rsid w:val="00D06E6E"/>
    <w:rsid w:val="00E3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8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8E760-2734-4244-A235-54A89867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 Schedule a Task Using the GUI and the Command Line</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Планирование задачи с помощью графического интерфейса и командной строки</dc:title>
  <dc:creator>Trix SOB</dc:creator>
  <dc:description>2015</dc:description>
  <cp:lastModifiedBy>Trix SOB</cp:lastModifiedBy>
  <cp:revision>2</cp:revision>
  <cp:lastPrinted>2019-07-22T18:18:00Z</cp:lastPrinted>
  <dcterms:created xsi:type="dcterms:W3CDTF">2024-05-29T17:56:00Z</dcterms:created>
  <dcterms:modified xsi:type="dcterms:W3CDTF">2024-05-29T17:56:00Z</dcterms:modified>
</cp:coreProperties>
</file>