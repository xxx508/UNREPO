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73601" w14:textId="77777777" w:rsidR="00BD3A3C" w:rsidRDefault="00BD3A3C" w:rsidP="00BD3A3C">
      <w:pPr>
        <w:pStyle w:val="BodyText"/>
        <w:spacing w:before="73" w:line="360" w:lineRule="auto"/>
        <w:ind w:left="676" w:right="639" w:hanging="1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Министерство науки и высшего образования Российской Федерации Федеральное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государственное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бюджетное</w:t>
      </w:r>
      <w:r>
        <w:rPr>
          <w:rFonts w:ascii="Times New Roman" w:hAnsi="Times New Roman"/>
          <w:spacing w:val="-9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образовательное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учреждение высшего образования «Тульский государственный университет»</w:t>
      </w:r>
    </w:p>
    <w:p w14:paraId="19AFAEFD" w14:textId="77777777" w:rsidR="00BD3A3C" w:rsidRDefault="00BD3A3C" w:rsidP="00BD3A3C">
      <w:pPr>
        <w:pStyle w:val="BodyText"/>
        <w:rPr>
          <w:rFonts w:ascii="Times New Roman" w:hAnsi="Times New Roman"/>
          <w:sz w:val="22"/>
          <w:szCs w:val="28"/>
          <w:lang w:val="ru-RU"/>
        </w:rPr>
      </w:pPr>
    </w:p>
    <w:p w14:paraId="03D8E5AC" w14:textId="77777777" w:rsidR="00BD3A3C" w:rsidRDefault="00BD3A3C" w:rsidP="00BD3A3C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ИНСТИТУТ ПРИКЛАДНОЙ МАТЕМАТИКИ И КОМПЬЮТЕРНЫХ НАУК</w:t>
      </w:r>
    </w:p>
    <w:p w14:paraId="32EFAF15" w14:textId="77777777" w:rsidR="00BD3A3C" w:rsidRDefault="00BD3A3C" w:rsidP="00BD3A3C">
      <w:pPr>
        <w:pStyle w:val="BodyText"/>
        <w:spacing w:before="202"/>
        <w:jc w:val="center"/>
        <w:rPr>
          <w:rFonts w:ascii="Times New Roman" w:hAnsi="Times New Roman"/>
          <w:sz w:val="28"/>
          <w:szCs w:val="36"/>
          <w:lang w:val="ru-RU"/>
        </w:rPr>
      </w:pPr>
    </w:p>
    <w:p w14:paraId="301C89ED" w14:textId="77777777" w:rsidR="00BD3A3C" w:rsidRDefault="00BD3A3C" w:rsidP="00BD3A3C">
      <w:pPr>
        <w:pStyle w:val="BodyText"/>
        <w:ind w:left="38"/>
        <w:jc w:val="center"/>
        <w:rPr>
          <w:rFonts w:ascii="Times New Roman" w:hAnsi="Times New Roman"/>
          <w:sz w:val="28"/>
          <w:szCs w:val="36"/>
          <w:lang w:val="ru-RU"/>
        </w:rPr>
      </w:pPr>
      <w:r>
        <w:rPr>
          <w:rFonts w:ascii="Times New Roman" w:hAnsi="Times New Roman"/>
          <w:sz w:val="28"/>
          <w:szCs w:val="36"/>
          <w:lang w:val="ru-RU"/>
        </w:rPr>
        <w:t>КАФЕДРА</w:t>
      </w:r>
      <w:r>
        <w:rPr>
          <w:rFonts w:ascii="Times New Roman" w:hAnsi="Times New Roman"/>
          <w:spacing w:val="-14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z w:val="28"/>
          <w:szCs w:val="36"/>
          <w:lang w:val="ru-RU"/>
        </w:rPr>
        <w:t>ИНФОРМАЦИОННОЙ</w:t>
      </w:r>
      <w:r>
        <w:rPr>
          <w:rFonts w:ascii="Times New Roman" w:hAnsi="Times New Roman"/>
          <w:spacing w:val="-11"/>
          <w:sz w:val="28"/>
          <w:szCs w:val="36"/>
          <w:lang w:val="ru-RU"/>
        </w:rPr>
        <w:t xml:space="preserve"> </w:t>
      </w:r>
      <w:r>
        <w:rPr>
          <w:rFonts w:ascii="Times New Roman" w:hAnsi="Times New Roman"/>
          <w:spacing w:val="-2"/>
          <w:sz w:val="28"/>
          <w:szCs w:val="36"/>
          <w:lang w:val="ru-RU"/>
        </w:rPr>
        <w:t>БЕЗОПАСНОСТИ</w:t>
      </w:r>
    </w:p>
    <w:p w14:paraId="51E42602" w14:textId="77777777" w:rsidR="00BD3A3C" w:rsidRDefault="00BD3A3C" w:rsidP="00BD3A3C">
      <w:pPr>
        <w:pStyle w:val="BodyText"/>
        <w:rPr>
          <w:rFonts w:ascii="Times New Roman" w:hAnsi="Times New Roman"/>
          <w:lang w:val="ru-RU"/>
        </w:rPr>
      </w:pPr>
    </w:p>
    <w:p w14:paraId="3892FD8F" w14:textId="77777777" w:rsidR="00BD3A3C" w:rsidRDefault="00BD3A3C" w:rsidP="00BD3A3C">
      <w:pPr>
        <w:pStyle w:val="BodyText"/>
        <w:rPr>
          <w:rFonts w:ascii="Times New Roman" w:hAnsi="Times New Roman"/>
          <w:lang w:val="ru-RU"/>
        </w:rPr>
      </w:pPr>
    </w:p>
    <w:p w14:paraId="7A1620D3" w14:textId="10D9460C" w:rsidR="00BD3A3C" w:rsidRDefault="00BD3A3C" w:rsidP="00BD3A3C">
      <w:pPr>
        <w:pStyle w:val="BodyText"/>
        <w:spacing w:before="115"/>
        <w:jc w:val="center"/>
        <w:rPr>
          <w:rFonts w:ascii="Times New Roman" w:hAnsi="Times New Roman"/>
          <w:lang w:val="ru-RU"/>
        </w:rPr>
      </w:pPr>
      <w:r w:rsidRPr="00BD3A3C">
        <w:rPr>
          <w:rFonts w:ascii="Times New Roman" w:hAnsi="Times New Roman"/>
          <w:b/>
          <w:bCs/>
          <w:sz w:val="40"/>
          <w:szCs w:val="40"/>
        </w:rPr>
        <w:t>УПРАВЛЕНИЕ ПОЛЬЗОВАТЕЛЯМИ И ГРУППАМИ В WINDOWS</w:t>
      </w:r>
    </w:p>
    <w:p w14:paraId="3DF6429A" w14:textId="77777777" w:rsidR="00BD3A3C" w:rsidRDefault="00BD3A3C" w:rsidP="00BD3A3C">
      <w:pPr>
        <w:pStyle w:val="BodyText"/>
        <w:spacing w:before="1"/>
        <w:ind w:left="40"/>
        <w:jc w:val="center"/>
        <w:rPr>
          <w:rFonts w:ascii="Times New Roman" w:hAnsi="Times New Roman"/>
          <w:sz w:val="22"/>
          <w:szCs w:val="28"/>
          <w:lang w:val="ru-RU"/>
        </w:rPr>
      </w:pPr>
    </w:p>
    <w:p w14:paraId="2B65E2D7" w14:textId="77777777" w:rsidR="00BD3A3C" w:rsidRDefault="00BD3A3C" w:rsidP="00BD3A3C">
      <w:pPr>
        <w:pStyle w:val="BodyText"/>
        <w:spacing w:before="1"/>
        <w:ind w:left="40"/>
        <w:jc w:val="center"/>
        <w:rPr>
          <w:rFonts w:ascii="Times New Roman" w:hAnsi="Times New Roman"/>
          <w:spacing w:val="-10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Отчет</w:t>
      </w:r>
      <w:r>
        <w:rPr>
          <w:rFonts w:ascii="Times New Roman" w:hAnsi="Times New Roman"/>
          <w:spacing w:val="-3"/>
          <w:sz w:val="24"/>
          <w:szCs w:val="32"/>
          <w:lang w:val="ru-RU"/>
        </w:rPr>
        <w:t xml:space="preserve"> п</w:t>
      </w:r>
      <w:r>
        <w:rPr>
          <w:rFonts w:ascii="Times New Roman" w:hAnsi="Times New Roman"/>
          <w:spacing w:val="-10"/>
          <w:sz w:val="24"/>
          <w:szCs w:val="32"/>
          <w:lang w:val="ru-RU"/>
        </w:rPr>
        <w:t>о</w:t>
      </w:r>
    </w:p>
    <w:p w14:paraId="7EBC2439" w14:textId="75F820BC" w:rsidR="00BD3A3C" w:rsidRDefault="00BD3A3C" w:rsidP="00BD3A3C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лабораторной</w:t>
      </w:r>
      <w:r>
        <w:rPr>
          <w:rFonts w:ascii="Times New Roman" w:hAnsi="Times New Roman"/>
          <w:spacing w:val="-1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работе</w:t>
      </w:r>
      <w:r>
        <w:rPr>
          <w:rFonts w:ascii="Times New Roman" w:hAnsi="Times New Roman"/>
          <w:spacing w:val="-5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№</w:t>
      </w:r>
      <w:r>
        <w:rPr>
          <w:rFonts w:ascii="Times New Roman" w:hAnsi="Times New Roman"/>
          <w:spacing w:val="-2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2"/>
          <w:sz w:val="24"/>
          <w:szCs w:val="32"/>
          <w:lang w:val="ru-RU"/>
        </w:rPr>
        <w:t>4</w:t>
      </w:r>
    </w:p>
    <w:p w14:paraId="12C6A1E9" w14:textId="77777777" w:rsidR="00BD3A3C" w:rsidRDefault="00BD3A3C" w:rsidP="00BD3A3C">
      <w:pPr>
        <w:pStyle w:val="BodyText"/>
        <w:spacing w:before="1"/>
        <w:ind w:left="40"/>
        <w:jc w:val="center"/>
        <w:rPr>
          <w:rFonts w:ascii="Times New Roman" w:hAnsi="Times New Roman"/>
          <w:spacing w:val="-5"/>
          <w:lang w:val="ru-RU"/>
        </w:rPr>
      </w:pPr>
    </w:p>
    <w:p w14:paraId="693E1D37" w14:textId="77777777" w:rsidR="00BD3A3C" w:rsidRDefault="00BD3A3C" w:rsidP="00BD3A3C">
      <w:pPr>
        <w:pStyle w:val="Default"/>
        <w:jc w:val="center"/>
        <w:rPr>
          <w:lang w:val="ru-RU"/>
        </w:rPr>
      </w:pPr>
      <w:r>
        <w:rPr>
          <w:lang w:val="ru-RU"/>
        </w:rPr>
        <w:t>по дисциплине</w:t>
      </w:r>
    </w:p>
    <w:p w14:paraId="0EF3C251" w14:textId="77777777" w:rsidR="00BD3A3C" w:rsidRDefault="00BD3A3C" w:rsidP="00BD3A3C">
      <w:pPr>
        <w:pStyle w:val="Default"/>
        <w:jc w:val="center"/>
        <w:rPr>
          <w:lang w:val="ru-RU"/>
        </w:rPr>
      </w:pPr>
    </w:p>
    <w:p w14:paraId="38725027" w14:textId="77777777" w:rsidR="00BD3A3C" w:rsidRDefault="00BD3A3C" w:rsidP="00BD3A3C">
      <w:pPr>
        <w:pStyle w:val="Default"/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ОПЕРАЦИОННЫЕ СИСТЕМЫ И ИХ БЕЗОПАСНОСТЬ</w:t>
      </w:r>
    </w:p>
    <w:p w14:paraId="1479C0E3" w14:textId="77777777" w:rsidR="00BD3A3C" w:rsidRDefault="00BD3A3C" w:rsidP="00BD3A3C">
      <w:pPr>
        <w:pStyle w:val="BodyText"/>
        <w:spacing w:before="162"/>
        <w:jc w:val="center"/>
        <w:rPr>
          <w:rFonts w:ascii="Times New Roman" w:hAnsi="Times New Roman"/>
          <w:b/>
          <w:bCs/>
          <w:spacing w:val="-5"/>
          <w:sz w:val="36"/>
          <w:szCs w:val="36"/>
          <w:lang w:val="ru-RU"/>
        </w:rPr>
      </w:pPr>
      <w:r>
        <w:rPr>
          <w:rFonts w:ascii="Times New Roman" w:hAnsi="Times New Roman"/>
          <w:lang w:val="ru-RU"/>
        </w:rPr>
        <w:t xml:space="preserve"> </w:t>
      </w:r>
    </w:p>
    <w:p w14:paraId="2A4CE299" w14:textId="77777777" w:rsidR="00BD3A3C" w:rsidRDefault="00BD3A3C" w:rsidP="00BD3A3C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629DE1CB" w14:textId="77777777" w:rsidR="00BD3A3C" w:rsidRDefault="00BD3A3C" w:rsidP="00BD3A3C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p w14:paraId="5DEC1D42" w14:textId="77777777" w:rsidR="00BD3A3C" w:rsidRDefault="00BD3A3C" w:rsidP="00BD3A3C">
      <w:pPr>
        <w:pStyle w:val="BodyText"/>
        <w:spacing w:before="126"/>
        <w:rPr>
          <w:rFonts w:ascii="Times New Roman" w:hAnsi="Times New Roman"/>
          <w:b/>
          <w:i/>
          <w:lang w:val="ru-RU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BD3A3C" w14:paraId="28784486" w14:textId="77777777" w:rsidTr="00BD3A3C">
        <w:trPr>
          <w:trHeight w:val="396"/>
        </w:trPr>
        <w:tc>
          <w:tcPr>
            <w:tcW w:w="3544" w:type="dxa"/>
            <w:hideMark/>
          </w:tcPr>
          <w:p w14:paraId="462B5820" w14:textId="77777777" w:rsidR="00BD3A3C" w:rsidRDefault="00BD3A3C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  <w:hideMark/>
          </w:tcPr>
          <w:p w14:paraId="07E093BA" w14:textId="77777777" w:rsidR="00BD3A3C" w:rsidRDefault="00BD3A3C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230721</w:t>
            </w:r>
          </w:p>
        </w:tc>
        <w:tc>
          <w:tcPr>
            <w:tcW w:w="2092" w:type="dxa"/>
            <w:hideMark/>
          </w:tcPr>
          <w:p w14:paraId="4D9000B7" w14:textId="77777777" w:rsidR="00BD3A3C" w:rsidRDefault="00BD3A3C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BD3A3C" w14:paraId="12FC84CA" w14:textId="77777777" w:rsidTr="00BD3A3C">
        <w:trPr>
          <w:trHeight w:val="396"/>
        </w:trPr>
        <w:tc>
          <w:tcPr>
            <w:tcW w:w="3544" w:type="dxa"/>
            <w:hideMark/>
          </w:tcPr>
          <w:p w14:paraId="28E98C91" w14:textId="77777777" w:rsidR="00BD3A3C" w:rsidRDefault="00BD3A3C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  <w:hideMark/>
          </w:tcPr>
          <w:p w14:paraId="22C25FE2" w14:textId="77777777" w:rsidR="00BD3A3C" w:rsidRDefault="00BD3A3C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асс.каф</w:t>
            </w:r>
            <w:proofErr w:type="spellEnd"/>
            <w:proofErr w:type="gramEnd"/>
            <w:r>
              <w:rPr>
                <w:sz w:val="28"/>
              </w:rPr>
              <w:t>. ИБ</w:t>
            </w:r>
          </w:p>
        </w:tc>
        <w:tc>
          <w:tcPr>
            <w:tcW w:w="2092" w:type="dxa"/>
            <w:hideMark/>
          </w:tcPr>
          <w:p w14:paraId="15E52657" w14:textId="77777777" w:rsidR="00BD3A3C" w:rsidRDefault="00BD3A3C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Антонов Д.М.</w:t>
            </w:r>
          </w:p>
        </w:tc>
      </w:tr>
    </w:tbl>
    <w:p w14:paraId="7C7F0129" w14:textId="77777777" w:rsidR="00BD3A3C" w:rsidRDefault="00BD3A3C" w:rsidP="00BD3A3C">
      <w:pPr>
        <w:pStyle w:val="BodyText"/>
        <w:rPr>
          <w:rFonts w:ascii="Times New Roman" w:hAnsi="Times New Roman"/>
          <w:b/>
          <w:i/>
          <w:lang w:val="ru-RU"/>
        </w:rPr>
      </w:pPr>
    </w:p>
    <w:p w14:paraId="2F5C828C" w14:textId="77777777" w:rsidR="00BD3A3C" w:rsidRDefault="00BD3A3C" w:rsidP="00BD3A3C">
      <w:pPr>
        <w:pStyle w:val="BodyText"/>
        <w:rPr>
          <w:rFonts w:ascii="Times New Roman" w:hAnsi="Times New Roman"/>
          <w:b/>
          <w:i/>
          <w:lang w:val="ru-RU"/>
        </w:rPr>
      </w:pPr>
    </w:p>
    <w:p w14:paraId="0B090A0E" w14:textId="77777777" w:rsidR="00BD3A3C" w:rsidRDefault="00BD3A3C" w:rsidP="00BD3A3C">
      <w:pPr>
        <w:pStyle w:val="BodyText"/>
        <w:rPr>
          <w:rFonts w:ascii="Times New Roman" w:hAnsi="Times New Roman"/>
          <w:b/>
          <w:i/>
          <w:lang w:val="ru-RU"/>
        </w:rPr>
      </w:pPr>
    </w:p>
    <w:p w14:paraId="74D382B7" w14:textId="77777777" w:rsidR="00BD3A3C" w:rsidRDefault="00BD3A3C" w:rsidP="00BD3A3C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714A9931" w14:textId="77777777" w:rsidR="00BD3A3C" w:rsidRDefault="00BD3A3C" w:rsidP="00BD3A3C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55E3F099" w14:textId="77777777" w:rsidR="00BD3A3C" w:rsidRDefault="00BD3A3C" w:rsidP="00BD3A3C">
      <w:pPr>
        <w:pStyle w:val="BodyText"/>
        <w:spacing w:before="44"/>
        <w:rPr>
          <w:rFonts w:ascii="Times New Roman" w:hAnsi="Times New Roman"/>
          <w:b/>
          <w:i/>
          <w:lang w:val="ru-RU"/>
        </w:rPr>
      </w:pPr>
    </w:p>
    <w:p w14:paraId="24920AE8" w14:textId="77777777" w:rsidR="00BD3A3C" w:rsidRDefault="00BD3A3C" w:rsidP="00BD3A3C">
      <w:pPr>
        <w:pStyle w:val="BodyText"/>
        <w:ind w:left="40"/>
        <w:jc w:val="center"/>
        <w:rPr>
          <w:rFonts w:ascii="Times New Roman" w:hAnsi="Times New Roman"/>
          <w:sz w:val="24"/>
          <w:szCs w:val="32"/>
          <w:lang w:val="ru-RU"/>
        </w:rPr>
      </w:pPr>
      <w:r>
        <w:rPr>
          <w:rFonts w:ascii="Times New Roman" w:hAnsi="Times New Roman"/>
          <w:sz w:val="24"/>
          <w:szCs w:val="32"/>
          <w:lang w:val="ru-RU"/>
        </w:rPr>
        <w:t>Тула,</w:t>
      </w:r>
      <w:r>
        <w:rPr>
          <w:rFonts w:ascii="Times New Roman" w:hAnsi="Times New Roman"/>
          <w:spacing w:val="-6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z w:val="24"/>
          <w:szCs w:val="32"/>
          <w:lang w:val="ru-RU"/>
        </w:rPr>
        <w:t>2024</w:t>
      </w:r>
      <w:r>
        <w:rPr>
          <w:rFonts w:ascii="Times New Roman" w:hAnsi="Times New Roman"/>
          <w:spacing w:val="-1"/>
          <w:sz w:val="24"/>
          <w:szCs w:val="32"/>
          <w:lang w:val="ru-RU"/>
        </w:rPr>
        <w:t xml:space="preserve"> </w:t>
      </w:r>
      <w:r>
        <w:rPr>
          <w:rFonts w:ascii="Times New Roman" w:hAnsi="Times New Roman"/>
          <w:spacing w:val="-5"/>
          <w:sz w:val="24"/>
          <w:szCs w:val="32"/>
          <w:lang w:val="ru-RU"/>
        </w:rPr>
        <w:t>г.</w:t>
      </w:r>
    </w:p>
    <w:p w14:paraId="75A3C870" w14:textId="160E358C" w:rsidR="004D36D7" w:rsidRPr="00FD4A68" w:rsidRDefault="00000000" w:rsidP="00183819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623773E7D27F4917B9A26CC1949B0C6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A40274" w:rsidRPr="00A40274">
            <w:t>Лабораторная работа – Управление пользователями и группами в Windows</w:t>
          </w:r>
        </w:sdtContent>
      </w:sdt>
    </w:p>
    <w:p w14:paraId="274D735D" w14:textId="77777777" w:rsidR="007A3D65" w:rsidRDefault="007A3D65" w:rsidP="007A3D65">
      <w:pPr>
        <w:pStyle w:val="Heading1"/>
        <w:numPr>
          <w:ilvl w:val="0"/>
          <w:numId w:val="3"/>
        </w:numPr>
      </w:pPr>
      <w:r>
        <w:t>Введение</w:t>
      </w:r>
    </w:p>
    <w:p w14:paraId="614F883B" w14:textId="39D1E25A" w:rsidR="007A3D65" w:rsidRDefault="007A3D65" w:rsidP="007A3D65">
      <w:pPr>
        <w:pStyle w:val="BodyTextL25"/>
      </w:pPr>
      <w:r>
        <w:t xml:space="preserve">В </w:t>
      </w:r>
      <w:r w:rsidR="00980361">
        <w:rPr>
          <w:rFonts w:eastAsia="Arial"/>
        </w:rPr>
        <w:t>этой лабораторной работе вы создадите пользователей и группы и удалите пользователей, используя Менеджер локальных пользователей и групп. Также вы настроите групповые и пользовательские разрешения для папок.</w:t>
      </w:r>
    </w:p>
    <w:p w14:paraId="432A2A48" w14:textId="77777777" w:rsidR="007A3D65" w:rsidRDefault="007A3D65" w:rsidP="007A3D65">
      <w:pPr>
        <w:pStyle w:val="Heading1"/>
        <w:numPr>
          <w:ilvl w:val="0"/>
          <w:numId w:val="3"/>
        </w:numPr>
      </w:pPr>
      <w:r>
        <w:t>Рекомендуемое оборудование</w:t>
      </w:r>
    </w:p>
    <w:p w14:paraId="43A4E6BF" w14:textId="77777777" w:rsidR="007A3D65" w:rsidRDefault="007A3D65" w:rsidP="007A3D65">
      <w:pPr>
        <w:pStyle w:val="Bulletlevel1"/>
        <w:spacing w:before="60" w:after="60" w:line="276" w:lineRule="auto"/>
      </w:pPr>
      <w:r>
        <w:t>Компьютер с установленной Windows</w:t>
      </w:r>
    </w:p>
    <w:p w14:paraId="2834F804" w14:textId="77777777" w:rsidR="007A3D65" w:rsidRPr="00603C52" w:rsidRDefault="007A3D65" w:rsidP="007A3D65">
      <w:pPr>
        <w:pStyle w:val="Heading1"/>
        <w:numPr>
          <w:ilvl w:val="0"/>
          <w:numId w:val="3"/>
        </w:numPr>
      </w:pPr>
      <w:r>
        <w:t>инструкции</w:t>
      </w:r>
    </w:p>
    <w:p w14:paraId="131B8800" w14:textId="02DE8143" w:rsidR="007A3D65" w:rsidRDefault="00980361" w:rsidP="007A3D65">
      <w:pPr>
        <w:pStyle w:val="Heading2"/>
      </w:pPr>
      <w:r>
        <w:rPr>
          <w:rFonts w:eastAsia="Arial"/>
        </w:rPr>
        <w:t>Создание новых пользователей</w:t>
      </w:r>
    </w:p>
    <w:p w14:paraId="223D139C" w14:textId="77777777" w:rsidR="007A3D65" w:rsidRDefault="007A3D65" w:rsidP="007A3D65">
      <w:pPr>
        <w:pStyle w:val="BodyTextL25"/>
      </w:pPr>
      <w:r>
        <w:t>Новых пользователей можно создавать индивидуально, или вы можете создать список новых пользователей и групп с помощью диспетчера локальных пользователей и групп.</w:t>
      </w:r>
    </w:p>
    <w:p w14:paraId="1C261693" w14:textId="77777777" w:rsidR="007A3D65" w:rsidRDefault="007A3D65" w:rsidP="007A3D65">
      <w:pPr>
        <w:pStyle w:val="Heading3"/>
      </w:pPr>
      <w:r>
        <w:t>Доступ к диспетчеру локальных пользователей и групп.</w:t>
      </w:r>
    </w:p>
    <w:p w14:paraId="7C3CC324" w14:textId="77777777" w:rsidR="007A3D65" w:rsidRPr="00EC38AA" w:rsidRDefault="007A3D65" w:rsidP="007A3D65">
      <w:pPr>
        <w:pStyle w:val="BodyTextL25"/>
        <w:rPr>
          <w:b/>
        </w:rPr>
      </w:pPr>
      <w:r>
        <w:t xml:space="preserve">На этом шаге войдите на компьютер, используя учетную запись с правами администратора, предоставленную инструктором. В этой лабораторной работе используется начальный пользователь </w:t>
      </w:r>
      <w:proofErr w:type="spellStart"/>
      <w:proofErr w:type="gramStart"/>
      <w:r>
        <w:t>ITEUser</w:t>
      </w:r>
      <w:proofErr w:type="spellEnd"/>
      <w:r>
        <w:t xml:space="preserve"> ,</w:t>
      </w:r>
      <w:proofErr w:type="gramEnd"/>
      <w:r>
        <w:t xml:space="preserve"> и будут созданы учетные записи </w:t>
      </w:r>
      <w:proofErr w:type="spellStart"/>
      <w:r>
        <w:t>Studentxx</w:t>
      </w:r>
      <w:proofErr w:type="spellEnd"/>
      <w:r>
        <w:t xml:space="preserve"> и </w:t>
      </w:r>
      <w:proofErr w:type="spellStart"/>
      <w:r>
        <w:t>Staffxx</w:t>
      </w:r>
      <w:proofErr w:type="spellEnd"/>
      <w:r>
        <w:t xml:space="preserve"> .</w:t>
      </w:r>
    </w:p>
    <w:p w14:paraId="42172FB1" w14:textId="77777777" w:rsidR="007A3D65" w:rsidRDefault="007A3D65" w:rsidP="007A3D65">
      <w:pPr>
        <w:pStyle w:val="SubStepAlpha"/>
      </w:pPr>
      <w:r>
        <w:t xml:space="preserve">Нажмите </w:t>
      </w:r>
      <w:r w:rsidRPr="00115BF6">
        <w:rPr>
          <w:b/>
        </w:rPr>
        <w:t xml:space="preserve">«Панель </w:t>
      </w:r>
      <w:proofErr w:type="gramStart"/>
      <w:r w:rsidRPr="00115BF6">
        <w:rPr>
          <w:b/>
        </w:rPr>
        <w:t xml:space="preserve">управления </w:t>
      </w:r>
      <w:r w:rsidRPr="00840671">
        <w:t>»</w:t>
      </w:r>
      <w:proofErr w:type="gramEnd"/>
      <w:r w:rsidRPr="00840671">
        <w:t xml:space="preserve"> &gt; в представлении с маленькими значками нажмите </w:t>
      </w:r>
      <w:r w:rsidRPr="00115BF6">
        <w:rPr>
          <w:b/>
        </w:rPr>
        <w:t xml:space="preserve">«Администрирование» </w:t>
      </w:r>
      <w:r w:rsidRPr="00840671">
        <w:t xml:space="preserve">&gt; нажмите </w:t>
      </w:r>
      <w:r w:rsidRPr="00115BF6">
        <w:rPr>
          <w:b/>
        </w:rPr>
        <w:t xml:space="preserve">«Управление компьютером </w:t>
      </w:r>
      <w:r>
        <w:t xml:space="preserve">» . Щелкните </w:t>
      </w:r>
      <w:r w:rsidRPr="00115BF6">
        <w:rPr>
          <w:b/>
        </w:rPr>
        <w:t xml:space="preserve">Локальные пользователи и </w:t>
      </w:r>
      <w:proofErr w:type="gramStart"/>
      <w:r w:rsidRPr="00115BF6">
        <w:rPr>
          <w:b/>
        </w:rPr>
        <w:t xml:space="preserve">группы </w:t>
      </w:r>
      <w:r>
        <w:t>.</w:t>
      </w:r>
      <w:proofErr w:type="gramEnd"/>
    </w:p>
    <w:p w14:paraId="0E8D7DA2" w14:textId="77777777" w:rsidR="00183819" w:rsidRDefault="007A3D65" w:rsidP="007A3D65">
      <w:pPr>
        <w:pStyle w:val="SubStepAlpha"/>
        <w:keepNext/>
      </w:pPr>
      <w:r>
        <w:t xml:space="preserve">В диспетчере локальных пользователей и групп выберите папку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 w:rsidR="00183819">
        <w:t>.</w:t>
      </w:r>
      <w:proofErr w:type="gramEnd"/>
    </w:p>
    <w:p w14:paraId="65196BA4" w14:textId="77777777" w:rsidR="00183819" w:rsidRDefault="00183819" w:rsidP="00183819">
      <w:pPr>
        <w:pStyle w:val="Heading4"/>
      </w:pPr>
      <w:r>
        <w:t>Вопрос:</w:t>
      </w:r>
    </w:p>
    <w:p w14:paraId="1B4370D6" w14:textId="77777777" w:rsidR="007A3D65" w:rsidRDefault="007A3D65" w:rsidP="00183819">
      <w:pPr>
        <w:pStyle w:val="BodyTextL50"/>
      </w:pPr>
      <w:r>
        <w:t>Как называются перечисленные аккаунты?</w:t>
      </w:r>
    </w:p>
    <w:p w14:paraId="054C77B2" w14:textId="2F56BEC5" w:rsidR="007A3D65" w:rsidRPr="00B77B74" w:rsidRDefault="00B77B74" w:rsidP="00183819">
      <w:pPr>
        <w:pStyle w:val="AnswerLineL50"/>
        <w:rPr>
          <w:lang w:val="en-US"/>
        </w:rPr>
      </w:pPr>
      <w:r>
        <w:rPr>
          <w:noProof/>
        </w:rPr>
        <w:drawing>
          <wp:inline distT="0" distB="0" distL="0" distR="0" wp14:anchorId="2DE1548C" wp14:editId="67C82AF4">
            <wp:extent cx="4257675" cy="2457450"/>
            <wp:effectExtent l="0" t="0" r="9525" b="0"/>
            <wp:docPr id="142252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2650" name=""/>
                    <pic:cNvPicPr/>
                  </pic:nvPicPr>
                  <pic:blipFill rotWithShape="1">
                    <a:blip r:embed="rId8"/>
                    <a:srcRect r="33482" b="48809"/>
                    <a:stretch/>
                  </pic:blipFill>
                  <pic:spPr bwMode="auto">
                    <a:xfrm>
                      <a:off x="0" y="0"/>
                      <a:ext cx="4257675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892BF" w14:textId="77777777" w:rsidR="007A3D65" w:rsidRDefault="007A3D65" w:rsidP="007A3D65">
      <w:pPr>
        <w:pStyle w:val="SubStepAlpha"/>
        <w:keepNext/>
      </w:pPr>
      <w:r>
        <w:lastRenderedPageBreak/>
        <w:t xml:space="preserve">Выберите папку </w:t>
      </w:r>
      <w:proofErr w:type="gramStart"/>
      <w:r>
        <w:rPr>
          <w:b/>
        </w:rPr>
        <w:t xml:space="preserve">Группы </w:t>
      </w:r>
      <w:r>
        <w:t>.</w:t>
      </w:r>
      <w:proofErr w:type="gramEnd"/>
      <w:r>
        <w:t xml:space="preserve"> Назовите пять групп из списка.</w:t>
      </w:r>
    </w:p>
    <w:p w14:paraId="3542943C" w14:textId="67F859D5" w:rsidR="007A3D65" w:rsidRPr="00B77B74" w:rsidRDefault="00B77B74" w:rsidP="00183819">
      <w:pPr>
        <w:pStyle w:val="AnswerLineL50"/>
        <w:rPr>
          <w:lang w:val="en-US"/>
        </w:rPr>
      </w:pPr>
      <w:r>
        <w:rPr>
          <w:noProof/>
        </w:rPr>
        <w:drawing>
          <wp:inline distT="0" distB="0" distL="0" distR="0" wp14:anchorId="3D9B357E" wp14:editId="065FF8F2">
            <wp:extent cx="3933333" cy="4847619"/>
            <wp:effectExtent l="0" t="0" r="0" b="0"/>
            <wp:docPr id="102370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02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333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D9C62" w14:textId="77777777" w:rsidR="00183819" w:rsidRDefault="007A3D65" w:rsidP="007A3D65">
      <w:pPr>
        <w:pStyle w:val="SubStepAlpha"/>
        <w:keepNext/>
      </w:pPr>
      <w:r>
        <w:t xml:space="preserve">Щелкните папку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Щелкните правой кнопкой мыши свою учетную запись и выберите </w:t>
      </w:r>
      <w:r>
        <w:rPr>
          <w:b/>
        </w:rPr>
        <w:t>«Свойства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Перейдите на вкладку </w:t>
      </w:r>
      <w:r>
        <w:rPr>
          <w:b/>
        </w:rPr>
        <w:t>«Член</w:t>
      </w:r>
      <w:proofErr w:type="gramStart"/>
      <w:r>
        <w:rPr>
          <w:b/>
        </w:rPr>
        <w:t xml:space="preserve">» </w:t>
      </w:r>
      <w:r w:rsidR="00183819">
        <w:t>.</w:t>
      </w:r>
      <w:proofErr w:type="gramEnd"/>
    </w:p>
    <w:p w14:paraId="14A54C99" w14:textId="77777777" w:rsidR="00183819" w:rsidRDefault="00183819" w:rsidP="00183819">
      <w:pPr>
        <w:pStyle w:val="Heading4"/>
      </w:pPr>
      <w:r>
        <w:t>Вопрос:</w:t>
      </w:r>
    </w:p>
    <w:p w14:paraId="247839C3" w14:textId="77777777" w:rsidR="007A3D65" w:rsidRDefault="007A3D65" w:rsidP="00183819">
      <w:pPr>
        <w:pStyle w:val="BodyTextL50"/>
      </w:pPr>
      <w:r>
        <w:t>К какой группе относится ваш аккаунт?</w:t>
      </w:r>
    </w:p>
    <w:p w14:paraId="334CBFD0" w14:textId="73D24EBF" w:rsidR="007A3D65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Администраторы</w:t>
      </w:r>
    </w:p>
    <w:p w14:paraId="22675D77" w14:textId="77777777" w:rsidR="007A3D65" w:rsidRPr="006B44FB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закрыть окно свойств.</w:t>
      </w:r>
    </w:p>
    <w:p w14:paraId="72795BF8" w14:textId="77777777" w:rsidR="007A3D65" w:rsidRDefault="007A3D65" w:rsidP="007A3D65">
      <w:pPr>
        <w:pStyle w:val="Heading3"/>
      </w:pPr>
      <w:r>
        <w:t>Создайте новых пользователей.</w:t>
      </w:r>
    </w:p>
    <w:p w14:paraId="34CA2CB6" w14:textId="77777777" w:rsidR="007A3D65" w:rsidRDefault="007A3D65" w:rsidP="007A3D65">
      <w:pPr>
        <w:pStyle w:val="BodyTextL25"/>
      </w:pPr>
      <w:r>
        <w:t xml:space="preserve">На этом шаге вы создадите еще несколько локальных пользователей с помощью </w:t>
      </w:r>
      <w:r>
        <w:rPr>
          <w:b/>
        </w:rPr>
        <w:t xml:space="preserve">Local </w:t>
      </w: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and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Groups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Manager </w:t>
      </w:r>
      <w:r>
        <w:t>.</w:t>
      </w:r>
      <w:proofErr w:type="gramEnd"/>
    </w:p>
    <w:p w14:paraId="4B220015" w14:textId="77777777" w:rsidR="007A3D65" w:rsidRDefault="007A3D65" w:rsidP="007A3D65">
      <w:pPr>
        <w:pStyle w:val="SubStepAlpha"/>
      </w:pPr>
      <w:r>
        <w:t xml:space="preserve">В окне </w:t>
      </w:r>
      <w:r>
        <w:rPr>
          <w:b/>
        </w:rPr>
        <w:t xml:space="preserve">«Локальные пользователи и группы» с </w:t>
      </w:r>
      <w:r>
        <w:t xml:space="preserve">выбранной папкой </w:t>
      </w:r>
      <w:r w:rsidRPr="00EF5C6E">
        <w:rPr>
          <w:b/>
        </w:rPr>
        <w:t xml:space="preserve">«Пользователи» нажмите </w:t>
      </w:r>
      <w:r>
        <w:rPr>
          <w:b/>
        </w:rPr>
        <w:t>«Действие</w:t>
      </w:r>
      <w:proofErr w:type="gramStart"/>
      <w:r>
        <w:rPr>
          <w:b/>
        </w:rPr>
        <w:t xml:space="preserve">» </w:t>
      </w:r>
      <w:r>
        <w:t>&gt;</w:t>
      </w:r>
      <w:proofErr w:type="gramEnd"/>
      <w:r>
        <w:t xml:space="preserve"> </w:t>
      </w:r>
      <w:r>
        <w:rPr>
          <w:b/>
        </w:rPr>
        <w:t xml:space="preserve">«Новый пользователь» </w:t>
      </w:r>
      <w:r>
        <w:t>.</w:t>
      </w:r>
    </w:p>
    <w:p w14:paraId="726A07C8" w14:textId="77777777" w:rsidR="007A3D65" w:rsidRDefault="007A3D65" w:rsidP="007A3D65">
      <w:pPr>
        <w:pStyle w:val="SubStepAlpha"/>
      </w:pPr>
      <w:r>
        <w:t xml:space="preserve">В окне </w:t>
      </w:r>
      <w:r w:rsidRPr="00115BF6">
        <w:rPr>
          <w:b/>
        </w:rPr>
        <w:t xml:space="preserve">Новый пользователь </w:t>
      </w:r>
      <w:r>
        <w:t xml:space="preserve">введите </w:t>
      </w:r>
      <w:r w:rsidRPr="00115BF6">
        <w:rPr>
          <w:b/>
        </w:rPr>
        <w:t xml:space="preserve">Student01 </w:t>
      </w:r>
      <w:r>
        <w:t xml:space="preserve">в качестве нового имени пользователя и </w:t>
      </w:r>
      <w:r w:rsidRPr="00115BF6">
        <w:rPr>
          <w:b/>
        </w:rPr>
        <w:t xml:space="preserve">cisco12345 </w:t>
      </w:r>
      <w:r>
        <w:t xml:space="preserve">в качестве пароля. При желании укажите полное имя и описание пользователя. Щелкните </w:t>
      </w:r>
      <w:proofErr w:type="gramStart"/>
      <w:r w:rsidRPr="00115BF6">
        <w:rPr>
          <w:b/>
        </w:rPr>
        <w:t xml:space="preserve">Создать </w:t>
      </w:r>
      <w:r>
        <w:t>.</w:t>
      </w:r>
      <w:proofErr w:type="gramEnd"/>
    </w:p>
    <w:p w14:paraId="68B981E9" w14:textId="77777777" w:rsidR="00183819" w:rsidRDefault="00183819" w:rsidP="00183819">
      <w:pPr>
        <w:pStyle w:val="Heading4"/>
      </w:pPr>
      <w:r>
        <w:lastRenderedPageBreak/>
        <w:t>Вопрос:</w:t>
      </w:r>
    </w:p>
    <w:p w14:paraId="2FB9A408" w14:textId="77777777" w:rsidR="007A3D65" w:rsidRDefault="007A3D65" w:rsidP="007A3D65">
      <w:pPr>
        <w:pStyle w:val="BodyTextL50"/>
        <w:keepNext/>
      </w:pPr>
      <w:r>
        <w:t>Что должен сделать Student01 при первом входе в систему?</w:t>
      </w:r>
    </w:p>
    <w:p w14:paraId="7FD69F51" w14:textId="11DFB3FE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Ввести новый пароль</w:t>
      </w:r>
    </w:p>
    <w:p w14:paraId="67AAF383" w14:textId="77777777" w:rsidR="007A3D65" w:rsidRDefault="007A3D65" w:rsidP="007A3D65">
      <w:pPr>
        <w:pStyle w:val="SubStepAlpha"/>
        <w:keepNext/>
      </w:pPr>
      <w:r>
        <w:t xml:space="preserve">Создайте пользователей </w:t>
      </w:r>
      <w:r w:rsidRPr="001729C2">
        <w:rPr>
          <w:b/>
        </w:rPr>
        <w:t>Student</w:t>
      </w:r>
      <w:proofErr w:type="gramStart"/>
      <w:r w:rsidRPr="001729C2">
        <w:rPr>
          <w:b/>
        </w:rPr>
        <w:t xml:space="preserve">02 </w:t>
      </w:r>
      <w:r>
        <w:t>,</w:t>
      </w:r>
      <w:proofErr w:type="gramEnd"/>
      <w:r>
        <w:t xml:space="preserve"> </w:t>
      </w:r>
      <w:r w:rsidRPr="001729C2">
        <w:rPr>
          <w:b/>
        </w:rPr>
        <w:t xml:space="preserve">Staff01 </w:t>
      </w:r>
      <w:r>
        <w:t xml:space="preserve">и </w:t>
      </w:r>
      <w:r w:rsidRPr="001729C2">
        <w:rPr>
          <w:b/>
        </w:rPr>
        <w:t xml:space="preserve">Staff02 </w:t>
      </w:r>
      <w:r>
        <w:t xml:space="preserve">или список имен пользователей, предоставленный преподавателем. Используйте </w:t>
      </w:r>
      <w:r w:rsidRPr="006307C4">
        <w:rPr>
          <w:b/>
        </w:rPr>
        <w:t xml:space="preserve">cisco12345 </w:t>
      </w:r>
      <w:r>
        <w:t xml:space="preserve">в качестве пароля для этих пользователей. Снимите флажок </w:t>
      </w:r>
      <w:r>
        <w:rPr>
          <w:b/>
        </w:rPr>
        <w:t xml:space="preserve">Пользователь должен изменить пароль при следующем входе в систему </w:t>
      </w:r>
      <w:r>
        <w:t xml:space="preserve">для каждого пользователя.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когда закончите создание всех пользователей.</w:t>
      </w:r>
    </w:p>
    <w:p w14:paraId="244CE9FE" w14:textId="77777777" w:rsidR="007A3D65" w:rsidRDefault="007A3D65" w:rsidP="007A3D65">
      <w:pPr>
        <w:pStyle w:val="Visual"/>
      </w:pPr>
      <w:r>
        <w:rPr>
          <w:noProof/>
        </w:rPr>
        <w:drawing>
          <wp:inline distT="0" distB="0" distL="0" distR="0" wp14:anchorId="6623ACD5" wp14:editId="01AA6470">
            <wp:extent cx="5486400" cy="1591491"/>
            <wp:effectExtent l="0" t="0" r="0" b="8890"/>
            <wp:docPr id="19" name="Picture 19" descr="This image displays the list of users currently on this local P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835A" w14:textId="77777777" w:rsidR="007A3D65" w:rsidRDefault="007A3D65" w:rsidP="007A3D65">
      <w:pPr>
        <w:pStyle w:val="SubStepAlpha"/>
        <w:keepNext/>
      </w:pPr>
      <w:r>
        <w:t xml:space="preserve">Дважды щелкните </w:t>
      </w:r>
      <w:r>
        <w:rPr>
          <w:b/>
        </w:rPr>
        <w:t>Student</w:t>
      </w:r>
      <w:proofErr w:type="gramStart"/>
      <w:r>
        <w:rPr>
          <w:b/>
        </w:rPr>
        <w:t xml:space="preserve">01 </w:t>
      </w:r>
      <w:r>
        <w:t>.</w:t>
      </w:r>
      <w:proofErr w:type="gramEnd"/>
      <w:r>
        <w:t xml:space="preserve"> Снимите флажок </w:t>
      </w:r>
      <w:r>
        <w:rPr>
          <w:b/>
        </w:rPr>
        <w:t xml:space="preserve">Пользователь должен изменить пароль при следующем входе в </w:t>
      </w:r>
      <w:proofErr w:type="gramStart"/>
      <w:r>
        <w:rPr>
          <w:b/>
        </w:rPr>
        <w:t xml:space="preserve">систему </w:t>
      </w:r>
      <w:r>
        <w:t>.</w:t>
      </w:r>
      <w:proofErr w:type="gramEnd"/>
    </w:p>
    <w:p w14:paraId="28F0D183" w14:textId="77777777" w:rsidR="00183819" w:rsidRDefault="00183819" w:rsidP="00183819">
      <w:pPr>
        <w:pStyle w:val="Heading4"/>
      </w:pPr>
      <w:r>
        <w:t>Вопрос:</w:t>
      </w:r>
    </w:p>
    <w:p w14:paraId="39A262CF" w14:textId="77777777" w:rsidR="00183819" w:rsidRDefault="007A3D65" w:rsidP="007A3D65">
      <w:pPr>
        <w:pStyle w:val="BodyTextL50"/>
        <w:tabs>
          <w:tab w:val="left" w:leader="underscore" w:pos="8640"/>
        </w:tabs>
      </w:pPr>
      <w:r>
        <w:t>К какой группе принадлежит User01?</w:t>
      </w:r>
    </w:p>
    <w:p w14:paraId="25B57F56" w14:textId="37A01347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(</w:t>
      </w:r>
      <w:r>
        <w:rPr>
          <w:lang w:val="en-US"/>
        </w:rPr>
        <w:t xml:space="preserve">Student01) </w:t>
      </w:r>
      <w:r>
        <w:rPr>
          <w:lang w:val="ru-RU"/>
        </w:rPr>
        <w:t>Пользователи</w:t>
      </w:r>
    </w:p>
    <w:p w14:paraId="3EE2BB71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ОК </w:t>
      </w:r>
      <w:r w:rsidRPr="00D9467F">
        <w:t>.</w:t>
      </w:r>
      <w:proofErr w:type="gramEnd"/>
    </w:p>
    <w:p w14:paraId="1B3DB68B" w14:textId="77777777" w:rsidR="007A3D65" w:rsidRDefault="007A3D65" w:rsidP="007A3D65">
      <w:pPr>
        <w:pStyle w:val="SubStepAlpha"/>
        <w:keepNext/>
      </w:pPr>
      <w:r>
        <w:t xml:space="preserve">Щелкните папку </w:t>
      </w:r>
      <w:proofErr w:type="gramStart"/>
      <w:r>
        <w:rPr>
          <w:b/>
        </w:rPr>
        <w:t xml:space="preserve">Группы </w:t>
      </w:r>
      <w:r>
        <w:t>.</w:t>
      </w:r>
      <w:proofErr w:type="gramEnd"/>
      <w:r>
        <w:t xml:space="preserve"> Дважды щелкните группу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990B9D4" w14:textId="77777777" w:rsidR="007A3D65" w:rsidRDefault="007A3D65" w:rsidP="007A3D65">
      <w:pPr>
        <w:pStyle w:val="BodyTextL50"/>
        <w:keepNext/>
      </w:pPr>
      <w:r>
        <w:t>Судя по описанию, могут ли члены группы «Пользователи» вносить общесистемные изменения? Что может делать группа «Пользователи» на компьютере?</w:t>
      </w:r>
    </w:p>
    <w:p w14:paraId="3035D0DC" w14:textId="713C0914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Нет, группа Пользователи может менять только общедоступные файлы и системные настройки.</w:t>
      </w:r>
    </w:p>
    <w:p w14:paraId="1B9A4F68" w14:textId="77777777" w:rsidR="007A3D65" w:rsidRPr="00FD45E7" w:rsidRDefault="007A3D65" w:rsidP="007A3D65">
      <w:pPr>
        <w:pStyle w:val="BodyTextL50"/>
        <w:keepNext/>
        <w:rPr>
          <w:lang w:val="en-US"/>
        </w:rPr>
      </w:pPr>
      <w:r>
        <w:t>Кто</w:t>
      </w:r>
      <w:r w:rsidRPr="00FD45E7">
        <w:rPr>
          <w:lang w:val="en-US"/>
        </w:rPr>
        <w:t xml:space="preserve"> </w:t>
      </w:r>
      <w:r>
        <w:t>участники</w:t>
      </w:r>
      <w:r w:rsidRPr="00FD45E7">
        <w:rPr>
          <w:lang w:val="en-US"/>
        </w:rPr>
        <w:t xml:space="preserve"> </w:t>
      </w:r>
      <w:r>
        <w:t>группы</w:t>
      </w:r>
      <w:r w:rsidRPr="00FD45E7">
        <w:rPr>
          <w:lang w:val="en-US"/>
        </w:rPr>
        <w:t>?</w:t>
      </w:r>
    </w:p>
    <w:p w14:paraId="09E50733" w14:textId="49C6A4C0" w:rsidR="00183819" w:rsidRPr="00FD45E7" w:rsidRDefault="00B77B74" w:rsidP="00183819">
      <w:pPr>
        <w:pStyle w:val="AnswerLineL50"/>
        <w:rPr>
          <w:lang w:val="en-US"/>
        </w:rPr>
      </w:pPr>
      <w:r>
        <w:rPr>
          <w:lang w:val="en-US"/>
        </w:rPr>
        <w:t>Student</w:t>
      </w:r>
      <w:r w:rsidRPr="00FD45E7">
        <w:rPr>
          <w:lang w:val="en-US"/>
        </w:rPr>
        <w:t xml:space="preserve">01, </w:t>
      </w:r>
      <w:r>
        <w:rPr>
          <w:lang w:val="en-US"/>
        </w:rPr>
        <w:t>Student</w:t>
      </w:r>
      <w:r w:rsidRPr="00FD45E7">
        <w:rPr>
          <w:lang w:val="en-US"/>
        </w:rPr>
        <w:t xml:space="preserve">02, </w:t>
      </w:r>
      <w:r>
        <w:rPr>
          <w:lang w:val="en-US"/>
        </w:rPr>
        <w:t>Staff01, Staff02</w:t>
      </w:r>
    </w:p>
    <w:p w14:paraId="3251EEC5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 w:rsidRPr="00733176">
        <w:rPr>
          <w:b/>
        </w:rPr>
        <w:t xml:space="preserve">OK </w:t>
      </w:r>
      <w:r>
        <w:t>,</w:t>
      </w:r>
      <w:proofErr w:type="gramEnd"/>
      <w:r>
        <w:t xml:space="preserve"> чтобы продолжить.</w:t>
      </w:r>
    </w:p>
    <w:p w14:paraId="0C41BABC" w14:textId="517A7B6A" w:rsidR="007A3D65" w:rsidRDefault="00980361" w:rsidP="007A3D65">
      <w:pPr>
        <w:pStyle w:val="Heading3"/>
      </w:pPr>
      <w:r>
        <w:rPr>
          <w:rFonts w:eastAsia="Arial"/>
        </w:rPr>
        <w:t>Проверка разрешений, заданных для пользователей и групп</w:t>
      </w:r>
      <w:r w:rsidR="007A3D65">
        <w:t>.</w:t>
      </w:r>
    </w:p>
    <w:p w14:paraId="50A5767E" w14:textId="77777777" w:rsidR="007A3D65" w:rsidRDefault="007A3D65" w:rsidP="007A3D65">
      <w:pPr>
        <w:pStyle w:val="BodyTextL25"/>
      </w:pPr>
      <w:r>
        <w:t>Разрешение для группы «Пользователи» позволяет участникам запускать большинство приложений на локальном компьютере. Член группы унаследовал разрешение, когда он присоединился к группе во время создания учетной записи. Эти участники не могут вносить общесистемные изменения. На этом шаге вы попытаетесь создать еще одного нового пользователя в качестве члена группы «Пользователи» и использовать Internet Explorer для перехода на сайт www.cisco.com.</w:t>
      </w:r>
    </w:p>
    <w:p w14:paraId="76BFA273" w14:textId="77777777" w:rsidR="007A3D65" w:rsidRDefault="007A3D65" w:rsidP="007A3D65">
      <w:pPr>
        <w:pStyle w:val="SubStepAlpha"/>
      </w:pPr>
      <w:r>
        <w:t>Выйдите из компьютера.</w:t>
      </w:r>
    </w:p>
    <w:p w14:paraId="30C81E73" w14:textId="77777777" w:rsidR="007A3D65" w:rsidRDefault="007A3D65" w:rsidP="007A3D65">
      <w:pPr>
        <w:pStyle w:val="SubStepAlpha"/>
      </w:pPr>
      <w:r>
        <w:t>Войдите в систему как любой член группы пользователей.</w:t>
      </w:r>
    </w:p>
    <w:p w14:paraId="0844E13F" w14:textId="77777777" w:rsidR="007A3D65" w:rsidRDefault="007A3D65" w:rsidP="007A3D65">
      <w:pPr>
        <w:pStyle w:val="SubStepAlpha"/>
      </w:pPr>
      <w:r>
        <w:t xml:space="preserve">Перейдите к </w:t>
      </w:r>
      <w:r w:rsidRPr="00013360">
        <w:rPr>
          <w:b/>
        </w:rPr>
        <w:t xml:space="preserve">диспетчеру локальных пользователей и </w:t>
      </w:r>
      <w:proofErr w:type="gramStart"/>
      <w:r w:rsidRPr="00013360">
        <w:rPr>
          <w:b/>
        </w:rPr>
        <w:t xml:space="preserve">групп </w:t>
      </w:r>
      <w:r>
        <w:t>.</w:t>
      </w:r>
      <w:proofErr w:type="gramEnd"/>
      <w:r>
        <w:t xml:space="preserve"> Щелкните </w:t>
      </w:r>
      <w:proofErr w:type="gramStart"/>
      <w:r w:rsidRPr="00013360">
        <w:rPr>
          <w:b/>
        </w:rPr>
        <w:t xml:space="preserve">Пользователи </w:t>
      </w:r>
      <w:r>
        <w:t>.</w:t>
      </w:r>
      <w:proofErr w:type="gramEnd"/>
    </w:p>
    <w:p w14:paraId="5581DB98" w14:textId="77777777" w:rsidR="00183819" w:rsidRDefault="007A3D65" w:rsidP="007A3D65">
      <w:pPr>
        <w:pStyle w:val="SubStepAlpha"/>
        <w:keepNext/>
      </w:pPr>
      <w:r>
        <w:lastRenderedPageBreak/>
        <w:t xml:space="preserve">Создайте новую учетную запись пользователя, используя имя </w:t>
      </w:r>
      <w:r>
        <w:rPr>
          <w:b/>
        </w:rPr>
        <w:t xml:space="preserve">Test </w:t>
      </w:r>
      <w:r w:rsidRPr="006B15B9">
        <w:t xml:space="preserve">и пароль </w:t>
      </w:r>
      <w:r>
        <w:rPr>
          <w:b/>
        </w:rPr>
        <w:t>cisco</w:t>
      </w:r>
      <w:proofErr w:type="gramStart"/>
      <w:r>
        <w:rPr>
          <w:b/>
        </w:rPr>
        <w:t xml:space="preserve">12345 </w:t>
      </w:r>
      <w:r w:rsidRPr="006B15B9">
        <w:t>.</w:t>
      </w:r>
      <w:proofErr w:type="gramEnd"/>
    </w:p>
    <w:p w14:paraId="71D2286A" w14:textId="77777777" w:rsidR="00183819" w:rsidRDefault="00183819" w:rsidP="00183819">
      <w:pPr>
        <w:pStyle w:val="Heading4"/>
      </w:pPr>
      <w:r>
        <w:t>Вопрос:</w:t>
      </w:r>
    </w:p>
    <w:p w14:paraId="26654E50" w14:textId="4710EDD2" w:rsidR="007A3D65" w:rsidRDefault="007A3D65" w:rsidP="00183819">
      <w:pPr>
        <w:pStyle w:val="BodyTextL50"/>
      </w:pPr>
      <w:r>
        <w:t xml:space="preserve">Вам удалось создать новую учетную запись? </w:t>
      </w:r>
      <w:r w:rsidR="00980361">
        <w:rPr>
          <w:rFonts w:eastAsia="Arial"/>
        </w:rPr>
        <w:t>Поясните ответ.</w:t>
      </w:r>
    </w:p>
    <w:p w14:paraId="177A2ACE" w14:textId="43AD8DB8" w:rsidR="00183819" w:rsidRPr="00B77B74" w:rsidRDefault="00B77B74" w:rsidP="00183819">
      <w:pPr>
        <w:pStyle w:val="AnswerLineL50"/>
        <w:rPr>
          <w:lang w:val="ru-RU"/>
        </w:rPr>
      </w:pPr>
      <w:r>
        <w:rPr>
          <w:lang w:val="ru-RU"/>
        </w:rPr>
        <w:t>Нет, так как создавать новых пользователей может только член</w:t>
      </w:r>
      <w:r w:rsidR="00E42D15">
        <w:rPr>
          <w:lang w:val="ru-RU"/>
        </w:rPr>
        <w:t>ы</w:t>
      </w:r>
      <w:r>
        <w:rPr>
          <w:lang w:val="ru-RU"/>
        </w:rPr>
        <w:t xml:space="preserve"> группы Администраторы</w:t>
      </w:r>
    </w:p>
    <w:p w14:paraId="44C8EF36" w14:textId="77777777" w:rsidR="00183819" w:rsidRDefault="007A3D65" w:rsidP="007A3D65">
      <w:pPr>
        <w:pStyle w:val="SubStepAlpha"/>
        <w:keepNext/>
      </w:pPr>
      <w:r>
        <w:t xml:space="preserve">Перейдите на </w:t>
      </w:r>
      <w:r w:rsidRPr="006B15B9">
        <w:rPr>
          <w:b/>
        </w:rPr>
        <w:t xml:space="preserve">сайт www.cisco.com </w:t>
      </w:r>
      <w:r>
        <w:t>с помощью веб-браузера.</w:t>
      </w:r>
    </w:p>
    <w:p w14:paraId="6B8DC44E" w14:textId="77777777" w:rsidR="00183819" w:rsidRDefault="00183819" w:rsidP="00183819">
      <w:pPr>
        <w:pStyle w:val="Heading4"/>
      </w:pPr>
      <w:r>
        <w:t>Вопрос:</w:t>
      </w:r>
    </w:p>
    <w:p w14:paraId="38B0CE6F" w14:textId="216DEE15" w:rsidR="007A3D65" w:rsidRDefault="007A3D65" w:rsidP="00591575">
      <w:pPr>
        <w:pStyle w:val="BodyTextL50"/>
        <w:keepNext/>
      </w:pPr>
      <w:r>
        <w:t xml:space="preserve">Удалось ли вам перейти на </w:t>
      </w:r>
      <w:proofErr w:type="gramStart"/>
      <w:r w:rsidRPr="006B15B9">
        <w:rPr>
          <w:b/>
        </w:rPr>
        <w:t xml:space="preserve">www.cisco.com </w:t>
      </w:r>
      <w:r>
        <w:t>?</w:t>
      </w:r>
      <w:proofErr w:type="gramEnd"/>
      <w:r>
        <w:t xml:space="preserve"> </w:t>
      </w:r>
      <w:r w:rsidR="00980361">
        <w:rPr>
          <w:rFonts w:eastAsia="Arial"/>
        </w:rPr>
        <w:t>Поясните ответ</w:t>
      </w:r>
      <w:r>
        <w:t>.</w:t>
      </w:r>
    </w:p>
    <w:p w14:paraId="71EC59F4" w14:textId="720FD5A5" w:rsidR="00183819" w:rsidRPr="00B77B74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Да, так как никаких файрволов не было </w:t>
      </w:r>
      <w:r w:rsidR="00FD45E7">
        <w:rPr>
          <w:lang w:val="ru-RU"/>
        </w:rPr>
        <w:t>установлено</w:t>
      </w:r>
    </w:p>
    <w:p w14:paraId="1343D97C" w14:textId="77777777" w:rsidR="007A3D65" w:rsidRDefault="007A3D65" w:rsidP="007A3D65">
      <w:pPr>
        <w:pStyle w:val="Heading2"/>
      </w:pPr>
      <w:r>
        <w:t>Создать новые группы</w:t>
      </w:r>
    </w:p>
    <w:p w14:paraId="2CFB16A1" w14:textId="77777777" w:rsidR="007A3D65" w:rsidRDefault="007A3D65" w:rsidP="007A3D65">
      <w:pPr>
        <w:pStyle w:val="BodyTextL25"/>
      </w:pPr>
      <w:r>
        <w:t xml:space="preserve">В этой части вы создадите новые группы с именами </w:t>
      </w:r>
      <w:proofErr w:type="spellStart"/>
      <w:r>
        <w:rPr>
          <w:b/>
        </w:rPr>
        <w:t>ITEStudent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 w:rsidRPr="00CF0196">
        <w:rPr>
          <w:b/>
        </w:rPr>
        <w:t>ITEStaff</w:t>
      </w:r>
      <w:proofErr w:type="spellEnd"/>
      <w:r w:rsidRPr="00CF0196">
        <w:rPr>
          <w:b/>
        </w:rPr>
        <w:t xml:space="preserve"> </w:t>
      </w:r>
      <w:r>
        <w:t>и добавите в группу участников. Вы также будете создавать папки и назначать разрешения.</w:t>
      </w:r>
    </w:p>
    <w:p w14:paraId="379FFB40" w14:textId="77777777" w:rsidR="007A3D65" w:rsidRDefault="007A3D65" w:rsidP="007A3D65">
      <w:pPr>
        <w:pStyle w:val="Heading3"/>
      </w:pPr>
      <w:r>
        <w:t>Создавайте новые группы.</w:t>
      </w:r>
    </w:p>
    <w:p w14:paraId="0F769B26" w14:textId="77777777" w:rsidR="007A3D65" w:rsidRDefault="007A3D65" w:rsidP="007A3D65">
      <w:pPr>
        <w:pStyle w:val="SubStepAlpha"/>
      </w:pPr>
      <w:r>
        <w:t xml:space="preserve">Выйдите из компьютера. Войдите на компьютер, используя учетную запись с правами администратора. В этом примере учетная запись </w:t>
      </w:r>
      <w:proofErr w:type="spellStart"/>
      <w:r>
        <w:rPr>
          <w:b/>
        </w:rPr>
        <w:t>ITEUser</w:t>
      </w:r>
      <w:proofErr w:type="spellEnd"/>
      <w:r>
        <w:rPr>
          <w:b/>
        </w:rPr>
        <w:t xml:space="preserve"> </w:t>
      </w:r>
      <w:r>
        <w:t>имеет права администратора.</w:t>
      </w:r>
    </w:p>
    <w:p w14:paraId="542AAC90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</w:t>
      </w:r>
      <w:proofErr w:type="gramStart"/>
      <w:r w:rsidRPr="007B0053">
        <w:rPr>
          <w:b/>
        </w:rPr>
        <w:t xml:space="preserve">групп </w:t>
      </w:r>
      <w:r>
        <w:t>.</w:t>
      </w:r>
      <w:proofErr w:type="gramEnd"/>
    </w:p>
    <w:p w14:paraId="042AED27" w14:textId="77777777" w:rsidR="007A3D65" w:rsidRDefault="007A3D65" w:rsidP="007A3D65">
      <w:pPr>
        <w:pStyle w:val="SubStepAlpha"/>
        <w:keepNext/>
      </w:pPr>
      <w:r>
        <w:t xml:space="preserve">Щелкните правой кнопкой мыши папку </w:t>
      </w:r>
      <w:r w:rsidRPr="00263282">
        <w:rPr>
          <w:b/>
        </w:rPr>
        <w:t xml:space="preserve">«Группы» </w:t>
      </w:r>
      <w:r>
        <w:t xml:space="preserve">и выберите </w:t>
      </w:r>
      <w:r>
        <w:rPr>
          <w:b/>
        </w:rPr>
        <w:t>«Новая группа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7DD8A6AA" w14:textId="77777777" w:rsidR="007A3D65" w:rsidRDefault="007A3D65" w:rsidP="007A3D65">
      <w:pPr>
        <w:pStyle w:val="Visual"/>
      </w:pPr>
      <w:r w:rsidRPr="000672F1">
        <w:rPr>
          <w:noProof/>
        </w:rPr>
        <w:drawing>
          <wp:inline distT="0" distB="0" distL="0" distR="0" wp14:anchorId="00DBD63D" wp14:editId="0CB68276">
            <wp:extent cx="5486400" cy="2011680"/>
            <wp:effectExtent l="0" t="0" r="0" b="7620"/>
            <wp:docPr id="20" name="Picture 20" descr="Thi image displays the list of the groups and the context menu to create new grou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1E" w14:textId="77777777" w:rsidR="007A3D65" w:rsidRDefault="007A3D65" w:rsidP="007A3D65">
      <w:pPr>
        <w:pStyle w:val="SubStepAlpha"/>
      </w:pPr>
      <w:r>
        <w:t xml:space="preserve">Введите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 xml:space="preserve">как название группы. Щелкните </w:t>
      </w:r>
      <w:proofErr w:type="gramStart"/>
      <w:r>
        <w:rPr>
          <w:b/>
        </w:rPr>
        <w:t xml:space="preserve">Добавить </w:t>
      </w:r>
      <w:r>
        <w:t>,</w:t>
      </w:r>
      <w:proofErr w:type="gramEnd"/>
      <w:r>
        <w:t xml:space="preserve"> чтобы добавить пользователей в эту группу.</w:t>
      </w:r>
    </w:p>
    <w:p w14:paraId="4803CE8C" w14:textId="77777777" w:rsidR="007A3D65" w:rsidRDefault="007A3D65" w:rsidP="007A3D65">
      <w:pPr>
        <w:pStyle w:val="SubStepAlpha"/>
        <w:keepNext/>
      </w:pPr>
      <w:r>
        <w:t xml:space="preserve">В окне </w:t>
      </w:r>
      <w:r>
        <w:rPr>
          <w:b/>
        </w:rPr>
        <w:t xml:space="preserve">«Выбрать пользователей» </w:t>
      </w:r>
      <w:r>
        <w:t xml:space="preserve">введите </w:t>
      </w:r>
      <w:r w:rsidRPr="00807E79">
        <w:rPr>
          <w:b/>
        </w:rPr>
        <w:t xml:space="preserve">Staff01 </w:t>
      </w:r>
      <w:r w:rsidRPr="00807E79">
        <w:t xml:space="preserve">под заголовком </w:t>
      </w:r>
      <w:r>
        <w:rPr>
          <w:b/>
        </w:rPr>
        <w:t xml:space="preserve">«Введите имена объектов для </w:t>
      </w:r>
      <w:proofErr w:type="gramStart"/>
      <w:r>
        <w:rPr>
          <w:b/>
        </w:rPr>
        <w:t xml:space="preserve">выбора </w:t>
      </w:r>
      <w:r>
        <w:t>»</w:t>
      </w:r>
      <w:proofErr w:type="gramEnd"/>
      <w:r>
        <w:t xml:space="preserve">. Щелкните </w:t>
      </w:r>
      <w:r>
        <w:rPr>
          <w:b/>
        </w:rPr>
        <w:t xml:space="preserve">Проверить </w:t>
      </w:r>
      <w:proofErr w:type="gramStart"/>
      <w:r>
        <w:rPr>
          <w:b/>
        </w:rPr>
        <w:t xml:space="preserve">имена </w:t>
      </w:r>
      <w:r>
        <w:t>,</w:t>
      </w:r>
      <w:proofErr w:type="gramEnd"/>
      <w:r>
        <w:t xml:space="preserve"> чтобы убедиться, что объект введен правильно. </w:t>
      </w:r>
      <w:r>
        <w:lastRenderedPageBreak/>
        <w:t xml:space="preserve">Нажмите </w:t>
      </w:r>
      <w:proofErr w:type="gramStart"/>
      <w:r w:rsidRPr="0071085B">
        <w:rPr>
          <w:b/>
        </w:rPr>
        <w:t xml:space="preserve">OK </w:t>
      </w:r>
      <w:r>
        <w:t>,</w:t>
      </w:r>
      <w:proofErr w:type="gramEnd"/>
      <w:r>
        <w:t xml:space="preserve"> чтобы добавить </w:t>
      </w:r>
      <w:r w:rsidRPr="00EF5C6E">
        <w:rPr>
          <w:b/>
        </w:rPr>
        <w:t xml:space="preserve">Staff01 </w:t>
      </w:r>
      <w:r>
        <w:t xml:space="preserve">в группу </w:t>
      </w:r>
      <w:proofErr w:type="spellStart"/>
      <w:r w:rsidRPr="00807E79">
        <w:rPr>
          <w:b/>
        </w:rPr>
        <w:t>ITEStaff</w:t>
      </w:r>
      <w:proofErr w:type="spellEnd"/>
      <w:r w:rsidRPr="00807E79">
        <w:rPr>
          <w:b/>
        </w:rPr>
        <w:t xml:space="preserve"> </w:t>
      </w:r>
      <w:r>
        <w:t xml:space="preserve">. Повторите эту процедуру, чтобы добавить </w:t>
      </w:r>
      <w:r>
        <w:rPr>
          <w:b/>
        </w:rPr>
        <w:t xml:space="preserve">Staff02 </w:t>
      </w:r>
      <w:r w:rsidRPr="00807E79">
        <w:t xml:space="preserve">в группу </w:t>
      </w:r>
      <w:proofErr w:type="spellStart"/>
      <w:proofErr w:type="gramStart"/>
      <w:r w:rsidRPr="00807E79">
        <w:rPr>
          <w:b/>
        </w:rPr>
        <w:t>ITEStaff</w:t>
      </w:r>
      <w:proofErr w:type="spellEnd"/>
      <w:r w:rsidRPr="00807E79">
        <w:rPr>
          <w:b/>
        </w:rPr>
        <w:t xml:space="preserve"> </w:t>
      </w:r>
      <w:r w:rsidRPr="00807E79">
        <w:t>.</w:t>
      </w:r>
      <w:proofErr w:type="gramEnd"/>
    </w:p>
    <w:p w14:paraId="5517B03E" w14:textId="77777777" w:rsidR="007A3D65" w:rsidRDefault="007A3D65" w:rsidP="007A3D65">
      <w:pPr>
        <w:pStyle w:val="Visual"/>
      </w:pPr>
      <w:r>
        <w:rPr>
          <w:noProof/>
        </w:rPr>
        <w:drawing>
          <wp:inline distT="0" distB="0" distL="0" distR="0" wp14:anchorId="50B797FE" wp14:editId="2E4EBBA7">
            <wp:extent cx="3657600" cy="2008879"/>
            <wp:effectExtent l="0" t="0" r="0" b="0"/>
            <wp:docPr id="53" name="Picture 53" descr="This image display where you enter the user name to be added to the grou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0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1D22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>«Создать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завершить процесс создания группы.</w:t>
      </w:r>
    </w:p>
    <w:p w14:paraId="59575653" w14:textId="77777777" w:rsidR="007A3D65" w:rsidRPr="00151FB4" w:rsidRDefault="007A3D65" w:rsidP="007A3D65">
      <w:pPr>
        <w:pStyle w:val="SubStepAlpha"/>
      </w:pPr>
      <w:r>
        <w:t xml:space="preserve">Повторите ту же процедуру, чтобы добавить пользователей </w:t>
      </w:r>
      <w:r>
        <w:rPr>
          <w:b/>
        </w:rPr>
        <w:t xml:space="preserve">Student01 </w:t>
      </w:r>
      <w:r w:rsidRPr="00151FB4">
        <w:t xml:space="preserve">и </w:t>
      </w:r>
      <w:r>
        <w:rPr>
          <w:b/>
        </w:rPr>
        <w:t xml:space="preserve">Student02 </w:t>
      </w:r>
      <w:r w:rsidRPr="00151FB4">
        <w:t xml:space="preserve">в группу </w:t>
      </w:r>
      <w:proofErr w:type="spellStart"/>
      <w:proofErr w:type="gramStart"/>
      <w:r>
        <w:rPr>
          <w:b/>
        </w:rPr>
        <w:t>ITEStudent</w:t>
      </w:r>
      <w:proofErr w:type="spellEnd"/>
      <w:r>
        <w:rPr>
          <w:b/>
        </w:rPr>
        <w:t xml:space="preserve"> </w:t>
      </w:r>
      <w:r w:rsidRPr="00151FB4">
        <w:t>.</w:t>
      </w:r>
      <w:proofErr w:type="gramEnd"/>
      <w:r w:rsidRPr="00151FB4">
        <w:t xml:space="preserve"> Щелкните </w:t>
      </w:r>
      <w:proofErr w:type="gramStart"/>
      <w:r w:rsidRPr="00151FB4">
        <w:rPr>
          <w:b/>
        </w:rPr>
        <w:t xml:space="preserve">Создать </w:t>
      </w:r>
      <w:r>
        <w:t>.</w:t>
      </w:r>
      <w:proofErr w:type="gramEnd"/>
      <w:r>
        <w:t xml:space="preserve"> Нажмите </w:t>
      </w:r>
      <w:r>
        <w:rPr>
          <w:b/>
        </w:rPr>
        <w:t>«Закрыть</w:t>
      </w:r>
      <w:proofErr w:type="gramStart"/>
      <w:r>
        <w:rPr>
          <w:b/>
        </w:rPr>
        <w:t xml:space="preserve">» </w:t>
      </w:r>
      <w:r w:rsidRPr="00151FB4">
        <w:t>,</w:t>
      </w:r>
      <w:proofErr w:type="gramEnd"/>
      <w:r w:rsidRPr="00151FB4">
        <w:t xml:space="preserve"> когда закончите с созданием новой группы.</w:t>
      </w:r>
    </w:p>
    <w:p w14:paraId="0697981B" w14:textId="77777777" w:rsidR="007A3D65" w:rsidRDefault="007A3D65" w:rsidP="007A3D65">
      <w:pPr>
        <w:pStyle w:val="SubStepAlpha"/>
      </w:pPr>
      <w:r>
        <w:t xml:space="preserve">Нажмите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дважды щелкните каждого из четырех пользователей и убедитесь, что они являются членами правильных групп, щелкнув вкладку « </w:t>
      </w:r>
      <w:r>
        <w:rPr>
          <w:b/>
        </w:rPr>
        <w:t xml:space="preserve">Член» </w:t>
      </w:r>
      <w:r>
        <w:t xml:space="preserve">. Щелкните </w:t>
      </w:r>
      <w:proofErr w:type="gramStart"/>
      <w:r>
        <w:rPr>
          <w:b/>
        </w:rPr>
        <w:t xml:space="preserve">Отмена </w:t>
      </w:r>
      <w:r>
        <w:t>,</w:t>
      </w:r>
      <w:proofErr w:type="gramEnd"/>
      <w:r>
        <w:t xml:space="preserve"> чтобы закрыть каждого пользователя после проверки.</w:t>
      </w:r>
    </w:p>
    <w:p w14:paraId="00B2F125" w14:textId="77777777" w:rsidR="007A3D65" w:rsidRDefault="007A3D65" w:rsidP="007A3D65">
      <w:pPr>
        <w:pStyle w:val="Heading3"/>
      </w:pPr>
      <w:r>
        <w:t>Назначьте групповые разрешения для папок.</w:t>
      </w:r>
    </w:p>
    <w:p w14:paraId="6BD9C7CB" w14:textId="77777777" w:rsidR="007A3D65" w:rsidRDefault="007A3D65" w:rsidP="007A3D65">
      <w:pPr>
        <w:pStyle w:val="SubStepAlpha"/>
      </w:pPr>
      <w:r>
        <w:t xml:space="preserve">Создайте папки с именами </w:t>
      </w:r>
      <w:proofErr w:type="spellStart"/>
      <w:r>
        <w:rPr>
          <w:b/>
        </w:rPr>
        <w:t>Staff</w:t>
      </w:r>
      <w:proofErr w:type="spellEnd"/>
      <w:r>
        <w:rPr>
          <w:b/>
        </w:rPr>
        <w:t xml:space="preserve"> </w:t>
      </w:r>
      <w:r w:rsidRPr="00364186">
        <w:t xml:space="preserve">и </w:t>
      </w:r>
      <w:proofErr w:type="spellStart"/>
      <w:r>
        <w:rPr>
          <w:b/>
        </w:rPr>
        <w:t>Student</w:t>
      </w:r>
      <w:proofErr w:type="spellEnd"/>
      <w:r>
        <w:rPr>
          <w:b/>
        </w:rPr>
        <w:t xml:space="preserve"> </w:t>
      </w:r>
      <w:r>
        <w:t>на диске C:\.</w:t>
      </w:r>
    </w:p>
    <w:p w14:paraId="1CD2AF29" w14:textId="77777777" w:rsidR="007A3D65" w:rsidRPr="00364186" w:rsidRDefault="007A3D65" w:rsidP="007A3D65">
      <w:pPr>
        <w:pStyle w:val="SubStepAlpha"/>
      </w:pPr>
      <w:r>
        <w:t xml:space="preserve">Выберите и щелкните правой кнопкой мыши папку </w:t>
      </w:r>
      <w:r w:rsidRPr="00CF3CE3">
        <w:rPr>
          <w:b/>
        </w:rPr>
        <w:t xml:space="preserve">«Студенты» </w:t>
      </w:r>
      <w:r>
        <w:t xml:space="preserve">и выберите </w:t>
      </w:r>
      <w:r w:rsidRPr="00CF3CE3">
        <w:rPr>
          <w:b/>
        </w:rPr>
        <w:t>«Свойства</w:t>
      </w:r>
      <w:proofErr w:type="gramStart"/>
      <w:r w:rsidRPr="00CF3CE3">
        <w:rPr>
          <w:b/>
        </w:rPr>
        <w:t xml:space="preserve">» </w:t>
      </w:r>
      <w:r>
        <w:t>.</w:t>
      </w:r>
      <w:proofErr w:type="gramEnd"/>
    </w:p>
    <w:p w14:paraId="59967303" w14:textId="77777777" w:rsidR="007A3D65" w:rsidRDefault="007A3D65" w:rsidP="007A3D65">
      <w:pPr>
        <w:pStyle w:val="SubStepAlpha"/>
      </w:pPr>
      <w:r>
        <w:t xml:space="preserve">Выберите вкладку </w:t>
      </w:r>
      <w:proofErr w:type="gramStart"/>
      <w:r>
        <w:rPr>
          <w:b/>
        </w:rPr>
        <w:t xml:space="preserve">Безопасность </w:t>
      </w:r>
      <w:r>
        <w:t>.</w:t>
      </w:r>
      <w:proofErr w:type="gramEnd"/>
      <w:r>
        <w:t xml:space="preserve"> Нажмите </w:t>
      </w:r>
      <w:r>
        <w:rPr>
          <w:b/>
        </w:rPr>
        <w:t>«Изменить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изменить разрешение для этой папки.</w:t>
      </w:r>
    </w:p>
    <w:p w14:paraId="7BC71FFD" w14:textId="77777777" w:rsidR="007A3D65" w:rsidRDefault="007A3D65" w:rsidP="007A3D65">
      <w:pPr>
        <w:pStyle w:val="SubStepAlpha"/>
      </w:pPr>
      <w:r>
        <w:t xml:space="preserve">Нажмите </w:t>
      </w:r>
      <w:r w:rsidRPr="00F30E1C">
        <w:rPr>
          <w:b/>
        </w:rPr>
        <w:t>«Добавить</w:t>
      </w:r>
      <w:proofErr w:type="gramStart"/>
      <w:r w:rsidRPr="00F30E1C">
        <w:rPr>
          <w:b/>
        </w:rPr>
        <w:t xml:space="preserve">» </w:t>
      </w:r>
      <w:r w:rsidRPr="00CF3CE3">
        <w:t>,</w:t>
      </w:r>
      <w:proofErr w:type="gramEnd"/>
      <w:r w:rsidRPr="00CF3CE3">
        <w:t xml:space="preserve"> чтобы добавить групповое разрешение для этой папки.</w:t>
      </w:r>
    </w:p>
    <w:p w14:paraId="21232E50" w14:textId="77777777" w:rsidR="007A3D65" w:rsidRPr="00CF3CE3" w:rsidRDefault="007A3D65" w:rsidP="007A3D65">
      <w:pPr>
        <w:pStyle w:val="SubStepAlpha"/>
      </w:pPr>
      <w:r>
        <w:t xml:space="preserve">В окне </w:t>
      </w:r>
      <w:r>
        <w:rPr>
          <w:b/>
        </w:rPr>
        <w:t xml:space="preserve">«Выбор пользователей или групп» </w:t>
      </w:r>
      <w:r>
        <w:t xml:space="preserve">введите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 xml:space="preserve">под заголовком </w:t>
      </w:r>
      <w:r>
        <w:rPr>
          <w:b/>
        </w:rPr>
        <w:t xml:space="preserve">«Введите имена объектов для </w:t>
      </w:r>
      <w:proofErr w:type="gramStart"/>
      <w:r>
        <w:rPr>
          <w:b/>
        </w:rPr>
        <w:t xml:space="preserve">выбора </w:t>
      </w:r>
      <w:r w:rsidRPr="00CF3CE3">
        <w:t>»</w:t>
      </w:r>
      <w:proofErr w:type="gramEnd"/>
      <w:r w:rsidRPr="00CF3CE3">
        <w:t xml:space="preserve">. </w:t>
      </w:r>
      <w:proofErr w:type="gramStart"/>
      <w:r w:rsidRPr="00CF3CE3">
        <w:t>Щелкните</w:t>
      </w:r>
      <w:proofErr w:type="gramEnd"/>
      <w:r w:rsidRPr="00CF3CE3">
        <w:t xml:space="preserve"> </w:t>
      </w:r>
      <w:r>
        <w:rPr>
          <w:b/>
        </w:rPr>
        <w:t xml:space="preserve">Проверить имена </w:t>
      </w:r>
      <w:r w:rsidRPr="00CF3CE3">
        <w:t xml:space="preserve">для проверки. Нажмите </w:t>
      </w:r>
      <w:proofErr w:type="gramStart"/>
      <w:r>
        <w:rPr>
          <w:b/>
        </w:rPr>
        <w:t xml:space="preserve">OK </w:t>
      </w:r>
      <w:r w:rsidRPr="00CF3CE3">
        <w:t>,</w:t>
      </w:r>
      <w:proofErr w:type="gramEnd"/>
      <w:r w:rsidRPr="00CF3CE3">
        <w:t xml:space="preserve"> чтобы продолжить.</w:t>
      </w:r>
    </w:p>
    <w:p w14:paraId="5DB48136" w14:textId="77777777" w:rsidR="00183819" w:rsidRDefault="00183819" w:rsidP="00183819">
      <w:pPr>
        <w:pStyle w:val="Heading4"/>
      </w:pPr>
      <w:r>
        <w:t>Вопрос:</w:t>
      </w:r>
    </w:p>
    <w:p w14:paraId="70CDDFC3" w14:textId="77777777" w:rsidR="007A3D65" w:rsidRDefault="007A3D65" w:rsidP="007A3D65">
      <w:pPr>
        <w:pStyle w:val="BodyTextL50"/>
        <w:keepNext/>
      </w:pPr>
      <w:r>
        <w:t xml:space="preserve">Что участники могут делать в этой папке, если выделена группа </w:t>
      </w:r>
      <w:proofErr w:type="spellStart"/>
      <w:proofErr w:type="gramStart"/>
      <w:r>
        <w:rPr>
          <w:b/>
        </w:rPr>
        <w:t>ITEStaff</w:t>
      </w:r>
      <w:proofErr w:type="spellEnd"/>
      <w:r>
        <w:rPr>
          <w:b/>
        </w:rPr>
        <w:t xml:space="preserve"> ?</w:t>
      </w:r>
      <w:proofErr w:type="gramEnd"/>
    </w:p>
    <w:p w14:paraId="250E324E" w14:textId="2E5030DA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Участники группы </w:t>
      </w:r>
      <w:proofErr w:type="spellStart"/>
      <w:r>
        <w:rPr>
          <w:lang w:val="en-US"/>
        </w:rPr>
        <w:t>ITEStaff</w:t>
      </w:r>
      <w:proofErr w:type="spellEnd"/>
      <w:r w:rsidRPr="00E42D15">
        <w:rPr>
          <w:lang w:val="ru-RU"/>
        </w:rPr>
        <w:t xml:space="preserve"> </w:t>
      </w:r>
      <w:r>
        <w:rPr>
          <w:lang w:val="ru-RU"/>
        </w:rPr>
        <w:t>могут читать и запускать программы из папки.</w:t>
      </w:r>
    </w:p>
    <w:p w14:paraId="2CAC948F" w14:textId="77777777" w:rsidR="007A3D65" w:rsidRDefault="007A3D65" w:rsidP="007A3D65">
      <w:pPr>
        <w:pStyle w:val="SubStepAlpha"/>
        <w:keepNext/>
      </w:pPr>
      <w:r>
        <w:t xml:space="preserve">Повторите ту же процедуру, чтобы добавить разрешения для группы </w:t>
      </w:r>
      <w:proofErr w:type="spellStart"/>
      <w:proofErr w:type="gramStart"/>
      <w:r w:rsidRPr="0014316D">
        <w:rPr>
          <w:b/>
        </w:rPr>
        <w:t>ITEStudent</w:t>
      </w:r>
      <w:proofErr w:type="spellEnd"/>
      <w:r w:rsidRPr="0014316D">
        <w:rPr>
          <w:b/>
        </w:rPr>
        <w:t xml:space="preserve"> </w:t>
      </w:r>
      <w:r>
        <w:t>.</w:t>
      </w:r>
      <w:proofErr w:type="gramEnd"/>
      <w:r>
        <w:t xml:space="preserve"> Кроме того, члены этой группы должны иметь полный доступ к этой папке.</w:t>
      </w:r>
    </w:p>
    <w:p w14:paraId="73CBEA98" w14:textId="77777777" w:rsidR="00183819" w:rsidRDefault="00183819" w:rsidP="00183819">
      <w:pPr>
        <w:pStyle w:val="Heading4"/>
      </w:pPr>
      <w:r>
        <w:t>Вопрос:</w:t>
      </w:r>
    </w:p>
    <w:p w14:paraId="70F3AF58" w14:textId="77777777" w:rsidR="007A3D65" w:rsidRDefault="007A3D65" w:rsidP="007A3D65">
      <w:pPr>
        <w:pStyle w:val="SubStepAlpha"/>
        <w:keepNext/>
        <w:numPr>
          <w:ilvl w:val="0"/>
          <w:numId w:val="0"/>
        </w:numPr>
        <w:ind w:left="720"/>
      </w:pPr>
      <w:r>
        <w:t>Какой дополнительный флажок вы бы выбрали?</w:t>
      </w:r>
    </w:p>
    <w:p w14:paraId="4F9AB2FC" w14:textId="18AE71FB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>Полный доступ</w:t>
      </w:r>
    </w:p>
    <w:p w14:paraId="7CD15CAA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продолжить. 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FE0E7A">
        <w:rPr>
          <w:b/>
        </w:rPr>
        <w:t xml:space="preserve">свойств </w:t>
      </w:r>
      <w:r>
        <w:t>.</w:t>
      </w:r>
    </w:p>
    <w:p w14:paraId="06DCCDE9" w14:textId="56193B6D" w:rsidR="007A3D65" w:rsidRDefault="007A3D65" w:rsidP="007A3D65">
      <w:pPr>
        <w:pStyle w:val="SubStepAlpha"/>
      </w:pPr>
      <w:r>
        <w:t xml:space="preserve">Выберите папку </w:t>
      </w:r>
      <w:proofErr w:type="spellStart"/>
      <w:proofErr w:type="gramStart"/>
      <w:r w:rsidR="00980361">
        <w:rPr>
          <w:rFonts w:eastAsia="Arial"/>
          <w:b/>
        </w:rPr>
        <w:t>Staff</w:t>
      </w:r>
      <w:proofErr w:type="spellEnd"/>
      <w:r>
        <w:rPr>
          <w:b/>
        </w:rPr>
        <w:t xml:space="preserve"> </w:t>
      </w:r>
      <w:r>
        <w:t>.</w:t>
      </w:r>
      <w:proofErr w:type="gramEnd"/>
      <w:r>
        <w:t xml:space="preserve"> Щелкните папку правой кнопкой мыши и выберите </w:t>
      </w:r>
      <w:r w:rsidRPr="00FE0E7A">
        <w:rPr>
          <w:b/>
        </w:rPr>
        <w:t>«Свойства</w:t>
      </w:r>
      <w:proofErr w:type="gramStart"/>
      <w:r w:rsidRPr="00FE0E7A">
        <w:rPr>
          <w:b/>
        </w:rPr>
        <w:t xml:space="preserve">» </w:t>
      </w:r>
      <w:r>
        <w:t>.</w:t>
      </w:r>
      <w:proofErr w:type="gramEnd"/>
    </w:p>
    <w:p w14:paraId="5FD429B3" w14:textId="77777777" w:rsidR="007A3D65" w:rsidRDefault="007A3D65" w:rsidP="007A3D65">
      <w:pPr>
        <w:pStyle w:val="SubStepAlpha"/>
        <w:keepNext/>
      </w:pPr>
      <w:r>
        <w:lastRenderedPageBreak/>
        <w:t xml:space="preserve">Перейдите на вкладку </w:t>
      </w:r>
      <w:r>
        <w:rPr>
          <w:b/>
        </w:rPr>
        <w:t>«Безопасность</w:t>
      </w:r>
      <w:proofErr w:type="gramStart"/>
      <w:r>
        <w:rPr>
          <w:b/>
        </w:rPr>
        <w:t xml:space="preserve">» </w:t>
      </w:r>
      <w:r>
        <w:t>,</w:t>
      </w:r>
      <w:proofErr w:type="gramEnd"/>
      <w:r>
        <w:t xml:space="preserve"> чтобы добавить групповое разрешение следующим образом:</w:t>
      </w:r>
    </w:p>
    <w:p w14:paraId="6950B1DC" w14:textId="77777777" w:rsidR="007A3D65" w:rsidRDefault="007A3D65" w:rsidP="007A3D65">
      <w:pPr>
        <w:pStyle w:val="Bulletlevel2"/>
        <w:keepNext/>
        <w:spacing w:before="60" w:after="60" w:line="276" w:lineRule="auto"/>
        <w:rPr>
          <w:b/>
        </w:rPr>
      </w:pPr>
      <w:r>
        <w:t>Разрешить группу</w:t>
      </w:r>
      <w:r>
        <w:rPr>
          <w:b/>
        </w:rPr>
        <w:t xml:space="preserve">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>Полный контроль.</w:t>
      </w:r>
    </w:p>
    <w:p w14:paraId="57C42C19" w14:textId="77777777" w:rsidR="007A3D65" w:rsidRPr="00B50758" w:rsidRDefault="007A3D65" w:rsidP="007A3D65">
      <w:pPr>
        <w:pStyle w:val="Bulletlevel2"/>
        <w:spacing w:before="60" w:after="60" w:line="276" w:lineRule="auto"/>
        <w:rPr>
          <w:b/>
        </w:rPr>
      </w:pPr>
      <w:r w:rsidRPr="00FE0E7A">
        <w:t>Запретить полный доступ для группы</w:t>
      </w:r>
      <w:r>
        <w:rPr>
          <w:b/>
        </w:rPr>
        <w:t xml:space="preserve"> </w:t>
      </w:r>
      <w:proofErr w:type="spellStart"/>
      <w:r>
        <w:rPr>
          <w:b/>
        </w:rPr>
        <w:t>ITESстудент</w:t>
      </w:r>
      <w:proofErr w:type="spellEnd"/>
    </w:p>
    <w:p w14:paraId="1BDC997F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 w:rsidRPr="00AA2E08">
        <w:rPr>
          <w:b/>
        </w:rPr>
        <w:t xml:space="preserve">ОК </w:t>
      </w:r>
      <w:r>
        <w:t>.</w:t>
      </w:r>
      <w:proofErr w:type="gramEnd"/>
      <w:r>
        <w:t xml:space="preserve"> Нажмите </w:t>
      </w:r>
      <w:r w:rsidRPr="00AA2E08">
        <w:rPr>
          <w:b/>
        </w:rPr>
        <w:t>«Да</w:t>
      </w:r>
      <w:proofErr w:type="gramStart"/>
      <w:r w:rsidRPr="00AA2E08">
        <w:rPr>
          <w:b/>
        </w:rPr>
        <w:t xml:space="preserve">» </w:t>
      </w:r>
      <w:r>
        <w:t>,</w:t>
      </w:r>
      <w:proofErr w:type="gramEnd"/>
      <w:r>
        <w:t xml:space="preserve"> когда будет предложено отказать группе в разрешении.</w:t>
      </w:r>
    </w:p>
    <w:p w14:paraId="78F94B84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FE0E7A">
        <w:rPr>
          <w:b/>
        </w:rPr>
        <w:t xml:space="preserve">свойств </w:t>
      </w:r>
      <w:r>
        <w:t>.</w:t>
      </w:r>
    </w:p>
    <w:p w14:paraId="0ED2F181" w14:textId="77777777" w:rsidR="007A3D65" w:rsidRDefault="007A3D65" w:rsidP="007A3D65">
      <w:pPr>
        <w:pStyle w:val="Heading2"/>
      </w:pPr>
      <w:r>
        <w:t>Изменить разрешения пользователей и групп</w:t>
      </w:r>
    </w:p>
    <w:p w14:paraId="4D87A0BA" w14:textId="77777777" w:rsidR="007A3D65" w:rsidRDefault="007A3D65" w:rsidP="007A3D65">
      <w:pPr>
        <w:pStyle w:val="BodyTextL25"/>
      </w:pPr>
      <w:r>
        <w:t xml:space="preserve">В этой части вы проверите результаты группового разрешения для папок </w:t>
      </w:r>
      <w:proofErr w:type="gramStart"/>
      <w:r>
        <w:t xml:space="preserve">« </w:t>
      </w:r>
      <w:r>
        <w:rPr>
          <w:b/>
        </w:rPr>
        <w:t>Персонал</w:t>
      </w:r>
      <w:proofErr w:type="gramEnd"/>
      <w:r>
        <w:rPr>
          <w:b/>
        </w:rPr>
        <w:t xml:space="preserve"> » </w:t>
      </w:r>
      <w:r w:rsidRPr="00AD1205">
        <w:t xml:space="preserve">и </w:t>
      </w:r>
      <w:r>
        <w:rPr>
          <w:b/>
        </w:rPr>
        <w:t xml:space="preserve">«Студенты» </w:t>
      </w:r>
      <w:r>
        <w:t>. Вы также измените разрешения пользователей и групп.</w:t>
      </w:r>
    </w:p>
    <w:p w14:paraId="672DE89E" w14:textId="77777777" w:rsidR="007A3D65" w:rsidRDefault="007A3D65" w:rsidP="007A3D65">
      <w:pPr>
        <w:pStyle w:val="Heading3"/>
      </w:pPr>
      <w:r>
        <w:t>Проверьте и измените права доступа к папке.</w:t>
      </w:r>
    </w:p>
    <w:p w14:paraId="6741E890" w14:textId="77777777" w:rsidR="007A3D65" w:rsidRDefault="007A3D65" w:rsidP="007A3D65">
      <w:pPr>
        <w:pStyle w:val="SubStepAlpha"/>
      </w:pPr>
      <w:r>
        <w:t xml:space="preserve">Выйдите из компьютера. Войдите на компьютер как </w:t>
      </w:r>
      <w:r>
        <w:rPr>
          <w:b/>
        </w:rPr>
        <w:t>Student</w:t>
      </w:r>
      <w:proofErr w:type="gramStart"/>
      <w:r>
        <w:rPr>
          <w:b/>
        </w:rPr>
        <w:t xml:space="preserve">02 </w:t>
      </w:r>
      <w:r>
        <w:t>.</w:t>
      </w:r>
      <w:proofErr w:type="gramEnd"/>
    </w:p>
    <w:p w14:paraId="6683BD1E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proofErr w:type="gramStart"/>
      <w:r w:rsidRPr="009E0CC5">
        <w:rPr>
          <w:b/>
        </w:rPr>
        <w:t xml:space="preserve">C:\Students </w:t>
      </w:r>
      <w:r>
        <w:t>.</w:t>
      </w:r>
      <w:proofErr w:type="gramEnd"/>
      <w:r>
        <w:t xml:space="preserve"> Создайте папку с именем </w:t>
      </w:r>
      <w:r w:rsidRPr="00A50074">
        <w:rPr>
          <w:b/>
        </w:rPr>
        <w:t xml:space="preserve">Student02 </w:t>
      </w:r>
      <w:r>
        <w:t>и создайте в ней текстовый документ.</w:t>
      </w:r>
    </w:p>
    <w:p w14:paraId="66FB1BCF" w14:textId="77777777" w:rsidR="00183819" w:rsidRDefault="00183819" w:rsidP="00183819">
      <w:pPr>
        <w:pStyle w:val="Heading4"/>
      </w:pPr>
      <w:r>
        <w:t>Вопрос:</w:t>
      </w:r>
    </w:p>
    <w:p w14:paraId="4A66D454" w14:textId="77649303" w:rsidR="007A3D65" w:rsidRDefault="00C85F02" w:rsidP="00183819">
      <w:pPr>
        <w:pStyle w:val="BodyTextL50"/>
        <w:keepNext/>
      </w:pPr>
      <w:r>
        <w:rPr>
          <w:rFonts w:eastAsia="Arial"/>
        </w:rPr>
        <w:t>Вы смогли выполнить эти действия? Поясните ответ.</w:t>
      </w:r>
    </w:p>
    <w:p w14:paraId="65EC6538" w14:textId="48BAFD50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Да, так как мы добавили разрешения для группы </w:t>
      </w:r>
      <w:proofErr w:type="spellStart"/>
      <w:r>
        <w:rPr>
          <w:lang w:val="en-US"/>
        </w:rPr>
        <w:t>ITEStudent</w:t>
      </w:r>
      <w:proofErr w:type="spellEnd"/>
    </w:p>
    <w:p w14:paraId="38F3F2DB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proofErr w:type="gramStart"/>
      <w:r w:rsidRPr="009E0CC5">
        <w:rPr>
          <w:b/>
        </w:rPr>
        <w:t xml:space="preserve">C:\Staff </w:t>
      </w:r>
      <w:r>
        <w:t>.</w:t>
      </w:r>
      <w:proofErr w:type="gramEnd"/>
      <w:r>
        <w:t xml:space="preserve"> Создайте папку с именем </w:t>
      </w:r>
      <w:r w:rsidRPr="00A50074">
        <w:rPr>
          <w:b/>
        </w:rPr>
        <w:t xml:space="preserve">Student02 </w:t>
      </w:r>
      <w:r>
        <w:t>и поместите в нее текстовый файл.</w:t>
      </w:r>
    </w:p>
    <w:p w14:paraId="01B8896A" w14:textId="77777777" w:rsidR="00183819" w:rsidRDefault="00183819" w:rsidP="00183819">
      <w:pPr>
        <w:pStyle w:val="Heading4"/>
      </w:pPr>
      <w:r>
        <w:t>Вопрос:</w:t>
      </w:r>
    </w:p>
    <w:p w14:paraId="1F7C506C" w14:textId="251F2BEF" w:rsidR="007A3D65" w:rsidRDefault="00C85F02" w:rsidP="00183819">
      <w:pPr>
        <w:pStyle w:val="BodyTextL50"/>
        <w:keepNext/>
      </w:pPr>
      <w:r>
        <w:rPr>
          <w:rFonts w:eastAsia="Arial"/>
        </w:rPr>
        <w:t>Вы смогли выполнить эти действия? Поясните ответ.</w:t>
      </w:r>
    </w:p>
    <w:p w14:paraId="7F25F974" w14:textId="6B64C523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Нет, так как у </w:t>
      </w:r>
      <w:r>
        <w:rPr>
          <w:lang w:val="en-US"/>
        </w:rPr>
        <w:t>Student</w:t>
      </w:r>
      <w:r w:rsidRPr="00E42D15">
        <w:rPr>
          <w:lang w:val="ru-RU"/>
        </w:rPr>
        <w:t xml:space="preserve">02 </w:t>
      </w:r>
      <w:r>
        <w:rPr>
          <w:lang w:val="ru-RU"/>
        </w:rPr>
        <w:t>не имеет разрешений на доступ к этой папке</w:t>
      </w:r>
    </w:p>
    <w:p w14:paraId="6EDFCD26" w14:textId="77777777" w:rsidR="007A3D65" w:rsidRDefault="007A3D65" w:rsidP="007A3D65">
      <w:pPr>
        <w:pStyle w:val="SubStepAlpha"/>
      </w:pPr>
      <w:r>
        <w:t xml:space="preserve">Теперь выйдите из компьютера и войдите как </w:t>
      </w:r>
      <w:r w:rsidRPr="00C0494A">
        <w:rPr>
          <w:b/>
        </w:rPr>
        <w:t>Student</w:t>
      </w:r>
      <w:proofErr w:type="gramStart"/>
      <w:r w:rsidRPr="00C0494A">
        <w:rPr>
          <w:b/>
        </w:rPr>
        <w:t xml:space="preserve">01 </w:t>
      </w:r>
      <w:r>
        <w:t>.</w:t>
      </w:r>
      <w:proofErr w:type="gramEnd"/>
    </w:p>
    <w:p w14:paraId="1ACE2E4E" w14:textId="77777777" w:rsidR="007A3D65" w:rsidRDefault="007A3D65" w:rsidP="007A3D65">
      <w:pPr>
        <w:pStyle w:val="SubStepAlpha"/>
        <w:keepNext/>
      </w:pPr>
      <w:r>
        <w:t xml:space="preserve">Перейдите к </w:t>
      </w:r>
      <w:proofErr w:type="gramStart"/>
      <w:r>
        <w:rPr>
          <w:b/>
        </w:rPr>
        <w:t xml:space="preserve">C:\ </w:t>
      </w:r>
      <w:r>
        <w:t>.</w:t>
      </w:r>
      <w:proofErr w:type="gramEnd"/>
      <w:r>
        <w:t xml:space="preserve"> Можете ли вы поместить текстовый файл в папку </w:t>
      </w:r>
      <w:proofErr w:type="spellStart"/>
      <w:proofErr w:type="gramStart"/>
      <w:r w:rsidRPr="00172777">
        <w:rPr>
          <w:b/>
        </w:rPr>
        <w:t>Staff</w:t>
      </w:r>
      <w:proofErr w:type="spellEnd"/>
      <w:r w:rsidRPr="00172777">
        <w:rPr>
          <w:b/>
        </w:rPr>
        <w:t xml:space="preserve"> </w:t>
      </w:r>
      <w:r>
        <w:t>?</w:t>
      </w:r>
      <w:proofErr w:type="gramEnd"/>
      <w:r>
        <w:t xml:space="preserve"> Можете ли вы изменить текстовый файл в папке </w:t>
      </w:r>
      <w:r>
        <w:rPr>
          <w:b/>
        </w:rPr>
        <w:t>Student</w:t>
      </w:r>
      <w:proofErr w:type="gramStart"/>
      <w:r>
        <w:rPr>
          <w:b/>
        </w:rPr>
        <w:t xml:space="preserve">02 </w:t>
      </w:r>
      <w:r>
        <w:t>?</w:t>
      </w:r>
      <w:proofErr w:type="gramEnd"/>
      <w:r>
        <w:t xml:space="preserve"> Объяснять. </w:t>
      </w:r>
      <w:proofErr w:type="gramStart"/>
      <w:r>
        <w:t xml:space="preserve">( </w:t>
      </w:r>
      <w:r>
        <w:rPr>
          <w:b/>
        </w:rPr>
        <w:t>Примечание</w:t>
      </w:r>
      <w:proofErr w:type="gramEnd"/>
      <w:r>
        <w:rPr>
          <w:b/>
        </w:rPr>
        <w:t xml:space="preserve"> </w:t>
      </w:r>
      <w:r>
        <w:t>: для Windows 8.1 может потребоваться перезагрузка, чтобы разрешить изменение разрешений для файлов и папок.)</w:t>
      </w:r>
    </w:p>
    <w:p w14:paraId="72D337C8" w14:textId="65B4F134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>Нет. Да. См. ответы на предыдущие вопросы</w:t>
      </w:r>
    </w:p>
    <w:p w14:paraId="2C0FDE81" w14:textId="77777777" w:rsidR="007A3D65" w:rsidRDefault="007A3D65" w:rsidP="007A3D65">
      <w:pPr>
        <w:pStyle w:val="SubStepAlpha"/>
      </w:pPr>
      <w:r>
        <w:t xml:space="preserve">Создайте новую папку с именем </w:t>
      </w:r>
      <w:r>
        <w:rPr>
          <w:b/>
        </w:rPr>
        <w:t xml:space="preserve">Student01 </w:t>
      </w:r>
      <w:r>
        <w:t xml:space="preserve">в папке </w:t>
      </w:r>
      <w:r w:rsidRPr="00304D05">
        <w:rPr>
          <w:b/>
        </w:rPr>
        <w:t xml:space="preserve">C:\Students </w:t>
      </w:r>
      <w:r>
        <w:t>и создайте в ней текстовый документ.</w:t>
      </w:r>
    </w:p>
    <w:p w14:paraId="77D7D599" w14:textId="77777777" w:rsidR="007A3D65" w:rsidRDefault="007A3D65" w:rsidP="007A3D65">
      <w:pPr>
        <w:pStyle w:val="SubStepAlpha"/>
      </w:pPr>
      <w:r>
        <w:t xml:space="preserve">Чтобы запретить пользователю </w:t>
      </w:r>
      <w:r>
        <w:rPr>
          <w:b/>
        </w:rPr>
        <w:t xml:space="preserve">Student02 </w:t>
      </w:r>
      <w:r w:rsidRPr="00B147F4">
        <w:t xml:space="preserve">и другим членам группы </w:t>
      </w:r>
      <w:proofErr w:type="spellStart"/>
      <w:r>
        <w:rPr>
          <w:b/>
        </w:rPr>
        <w:t>ITEStudent</w:t>
      </w:r>
      <w:proofErr w:type="spellEnd"/>
      <w:r>
        <w:rPr>
          <w:b/>
        </w:rPr>
        <w:t xml:space="preserve"> </w:t>
      </w:r>
      <w:r w:rsidRPr="00B147F4">
        <w:t xml:space="preserve">изменять эту папку и ее содержимое, щелкните правой кнопкой мыши папку </w:t>
      </w:r>
      <w:r>
        <w:rPr>
          <w:b/>
        </w:rPr>
        <w:t xml:space="preserve">Student01 </w:t>
      </w:r>
      <w:r>
        <w:t xml:space="preserve">и выберите </w:t>
      </w:r>
      <w:r>
        <w:rPr>
          <w:b/>
        </w:rPr>
        <w:t>«Свойства</w:t>
      </w:r>
      <w:proofErr w:type="gramStart"/>
      <w:r>
        <w:rPr>
          <w:b/>
        </w:rPr>
        <w:t xml:space="preserve">» </w:t>
      </w:r>
      <w:r>
        <w:t>.</w:t>
      </w:r>
      <w:proofErr w:type="gramEnd"/>
    </w:p>
    <w:p w14:paraId="2E2A4D83" w14:textId="77777777" w:rsidR="007A3D65" w:rsidRDefault="007A3D65" w:rsidP="007A3D65">
      <w:pPr>
        <w:pStyle w:val="SubStepAlpha"/>
      </w:pPr>
      <w:r>
        <w:t xml:space="preserve">На вкладке </w:t>
      </w:r>
      <w:r>
        <w:rPr>
          <w:b/>
        </w:rPr>
        <w:t xml:space="preserve">«Безопасность» </w:t>
      </w:r>
      <w:r>
        <w:t xml:space="preserve">нажмите </w:t>
      </w:r>
      <w:r>
        <w:rPr>
          <w:b/>
        </w:rPr>
        <w:t>«Изменить</w:t>
      </w:r>
      <w:proofErr w:type="gramStart"/>
      <w:r>
        <w:rPr>
          <w:b/>
        </w:rPr>
        <w:t xml:space="preserve">» </w:t>
      </w:r>
      <w:r w:rsidRPr="00304D05">
        <w:t>.</w:t>
      </w:r>
      <w:proofErr w:type="gramEnd"/>
    </w:p>
    <w:p w14:paraId="27EC690B" w14:textId="77777777" w:rsidR="007A3D65" w:rsidRDefault="007A3D65" w:rsidP="007A3D65">
      <w:pPr>
        <w:pStyle w:val="SubStepAlpha"/>
      </w:pPr>
      <w:r>
        <w:t xml:space="preserve">Добавьте в эту папку пользователя </w:t>
      </w:r>
      <w:r w:rsidRPr="009514DB">
        <w:rPr>
          <w:b/>
        </w:rPr>
        <w:t xml:space="preserve">Student01 </w:t>
      </w:r>
      <w:r>
        <w:t xml:space="preserve">с полным доступом. Выберите </w:t>
      </w:r>
      <w:r w:rsidRPr="009514DB">
        <w:rPr>
          <w:b/>
        </w:rPr>
        <w:t xml:space="preserve">«Полный доступ» </w:t>
      </w:r>
      <w:r>
        <w:t xml:space="preserve">в столбце </w:t>
      </w:r>
      <w:r w:rsidRPr="009514DB">
        <w:rPr>
          <w:b/>
        </w:rPr>
        <w:t>«</w:t>
      </w:r>
      <w:proofErr w:type="gramStart"/>
      <w:r w:rsidRPr="009514DB">
        <w:rPr>
          <w:b/>
        </w:rPr>
        <w:t>Разрешить »</w:t>
      </w:r>
      <w:proofErr w:type="gramEnd"/>
      <w:r w:rsidRPr="009514DB">
        <w:rPr>
          <w:b/>
        </w:rPr>
        <w:t xml:space="preserve"> </w:t>
      </w:r>
      <w:r>
        <w:t>.</w:t>
      </w:r>
    </w:p>
    <w:p w14:paraId="3386854B" w14:textId="77777777" w:rsidR="007A3D65" w:rsidRDefault="007A3D65" w:rsidP="007A3D65">
      <w:pPr>
        <w:pStyle w:val="SubStepAlpha"/>
      </w:pPr>
      <w:r>
        <w:t xml:space="preserve">Выберите группу </w:t>
      </w:r>
      <w:proofErr w:type="spellStart"/>
      <w:proofErr w:type="gramStart"/>
      <w:r w:rsidRPr="009514DB">
        <w:rPr>
          <w:b/>
        </w:rPr>
        <w:t>ITEStudent</w:t>
      </w:r>
      <w:proofErr w:type="spellEnd"/>
      <w:r w:rsidRPr="009514DB">
        <w:rPr>
          <w:b/>
        </w:rPr>
        <w:t xml:space="preserve"> </w:t>
      </w:r>
      <w:r>
        <w:t>.</w:t>
      </w:r>
      <w:proofErr w:type="gramEnd"/>
      <w:r>
        <w:t xml:space="preserve"> Установите флажок </w:t>
      </w:r>
      <w:r w:rsidRPr="009514DB">
        <w:rPr>
          <w:b/>
        </w:rPr>
        <w:t xml:space="preserve">«Изменить» </w:t>
      </w:r>
      <w:r>
        <w:t xml:space="preserve">в столбце </w:t>
      </w:r>
      <w:proofErr w:type="gramStart"/>
      <w:r>
        <w:t xml:space="preserve">« </w:t>
      </w:r>
      <w:r w:rsidRPr="009514DB">
        <w:rPr>
          <w:b/>
        </w:rPr>
        <w:t>Запретить</w:t>
      </w:r>
      <w:proofErr w:type="gramEnd"/>
      <w:r w:rsidRPr="009514DB">
        <w:rPr>
          <w:b/>
        </w:rPr>
        <w:t xml:space="preserve">» </w:t>
      </w:r>
      <w:r>
        <w:t xml:space="preserve">, чтобы другие члены группы </w:t>
      </w:r>
      <w:proofErr w:type="spellStart"/>
      <w:r w:rsidRPr="009514DB">
        <w:rPr>
          <w:b/>
        </w:rPr>
        <w:t>ITEStudent</w:t>
      </w:r>
      <w:proofErr w:type="spellEnd"/>
      <w:r w:rsidRPr="009514DB">
        <w:rPr>
          <w:b/>
        </w:rPr>
        <w:t xml:space="preserve"> </w:t>
      </w:r>
      <w:r>
        <w:t xml:space="preserve">не могли изменять эту папку и ее содержимое. Нажмите </w:t>
      </w:r>
      <w:proofErr w:type="gramStart"/>
      <w:r w:rsidRPr="009514DB">
        <w:rPr>
          <w:b/>
        </w:rPr>
        <w:t xml:space="preserve">ОК </w:t>
      </w:r>
      <w:r>
        <w:t>.</w:t>
      </w:r>
      <w:proofErr w:type="gramEnd"/>
      <w:r>
        <w:t xml:space="preserve"> Нажмите </w:t>
      </w:r>
      <w:r w:rsidRPr="009514DB">
        <w:rPr>
          <w:b/>
        </w:rPr>
        <w:t xml:space="preserve">«Да» </w:t>
      </w:r>
      <w:r>
        <w:t xml:space="preserve">в окне </w:t>
      </w:r>
      <w:r w:rsidRPr="009514DB">
        <w:rPr>
          <w:b/>
        </w:rPr>
        <w:t xml:space="preserve">«Безопасность Windows» </w:t>
      </w:r>
      <w:r>
        <w:t xml:space="preserve">при появлении запроса. Нажмите </w:t>
      </w:r>
      <w:proofErr w:type="gramStart"/>
      <w:r w:rsidRPr="009514DB">
        <w:rPr>
          <w:b/>
        </w:rPr>
        <w:t xml:space="preserve">OK </w:t>
      </w:r>
      <w:r>
        <w:t>,</w:t>
      </w:r>
      <w:proofErr w:type="gramEnd"/>
      <w:r>
        <w:t xml:space="preserve"> чтобы закрыть окно </w:t>
      </w:r>
      <w:r w:rsidRPr="009514DB">
        <w:rPr>
          <w:b/>
        </w:rPr>
        <w:t xml:space="preserve">свойств </w:t>
      </w:r>
      <w:r>
        <w:t>.</w:t>
      </w:r>
    </w:p>
    <w:p w14:paraId="4AB44DDC" w14:textId="77777777" w:rsidR="007A3D65" w:rsidRDefault="007A3D65" w:rsidP="007A3D65">
      <w:pPr>
        <w:pStyle w:val="SubStepAlpha"/>
      </w:pPr>
      <w:r>
        <w:t xml:space="preserve">Выйдите из компьютера и войдите в систему как </w:t>
      </w:r>
      <w:r w:rsidRPr="00EB6180">
        <w:rPr>
          <w:b/>
        </w:rPr>
        <w:t>Student</w:t>
      </w:r>
      <w:proofErr w:type="gramStart"/>
      <w:r w:rsidRPr="00EB6180">
        <w:rPr>
          <w:b/>
        </w:rPr>
        <w:t xml:space="preserve">02 </w:t>
      </w:r>
      <w:r>
        <w:t>.</w:t>
      </w:r>
      <w:proofErr w:type="gramEnd"/>
    </w:p>
    <w:p w14:paraId="021BD2EF" w14:textId="77777777" w:rsidR="00183819" w:rsidRDefault="007A3D65" w:rsidP="007A3D65">
      <w:pPr>
        <w:pStyle w:val="SubStepAlpha"/>
        <w:keepNext/>
      </w:pPr>
      <w:r w:rsidRPr="005D5411">
        <w:lastRenderedPageBreak/>
        <w:t xml:space="preserve">Перейдите в папку </w:t>
      </w:r>
      <w:proofErr w:type="gramStart"/>
      <w:r w:rsidRPr="005D5411">
        <w:rPr>
          <w:b/>
        </w:rPr>
        <w:t xml:space="preserve">C:\Students </w:t>
      </w:r>
      <w:r w:rsidR="00183819">
        <w:t>.</w:t>
      </w:r>
      <w:proofErr w:type="gramEnd"/>
    </w:p>
    <w:p w14:paraId="0077BE6B" w14:textId="77777777" w:rsidR="00183819" w:rsidRDefault="00183819" w:rsidP="00183819">
      <w:pPr>
        <w:pStyle w:val="Heading4"/>
      </w:pPr>
      <w:r>
        <w:t>Вопрос:</w:t>
      </w:r>
    </w:p>
    <w:p w14:paraId="0CD0CD11" w14:textId="1B9B1683" w:rsidR="007A3D65" w:rsidRPr="005D5411" w:rsidRDefault="007A3D65" w:rsidP="00183819">
      <w:pPr>
        <w:pStyle w:val="BodyTextL50"/>
        <w:keepNext/>
      </w:pPr>
      <w:r w:rsidRPr="005D5411">
        <w:t xml:space="preserve">Есть ли у вас доступ к содержимому папок </w:t>
      </w:r>
      <w:r w:rsidRPr="005D5411">
        <w:rPr>
          <w:b/>
        </w:rPr>
        <w:t xml:space="preserve">Student01 </w:t>
      </w:r>
      <w:r w:rsidRPr="005D5411">
        <w:t xml:space="preserve">и </w:t>
      </w:r>
      <w:r w:rsidRPr="005D5411">
        <w:rPr>
          <w:b/>
        </w:rPr>
        <w:t>Student</w:t>
      </w:r>
      <w:proofErr w:type="gramStart"/>
      <w:r w:rsidRPr="005D5411">
        <w:rPr>
          <w:b/>
        </w:rPr>
        <w:t xml:space="preserve">02 </w:t>
      </w:r>
      <w:r w:rsidRPr="005D5411">
        <w:t>?</w:t>
      </w:r>
      <w:proofErr w:type="gramEnd"/>
      <w:r w:rsidRPr="005D5411">
        <w:t xml:space="preserve"> </w:t>
      </w:r>
      <w:r w:rsidR="00C85F02">
        <w:rPr>
          <w:rFonts w:eastAsia="Arial"/>
        </w:rPr>
        <w:t>Поясните ответ.</w:t>
      </w:r>
    </w:p>
    <w:p w14:paraId="4157C682" w14:textId="0572C202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>Нет, так как мы убрали разрешения</w:t>
      </w:r>
    </w:p>
    <w:p w14:paraId="5F673EED" w14:textId="77777777" w:rsidR="007A3D65" w:rsidRDefault="007A3D65" w:rsidP="007A3D65">
      <w:pPr>
        <w:pStyle w:val="SubStepAlpha"/>
      </w:pPr>
      <w:r>
        <w:t xml:space="preserve">Выйдите из системы и войдите как </w:t>
      </w:r>
      <w:r w:rsidRPr="00EB6180">
        <w:rPr>
          <w:b/>
        </w:rPr>
        <w:t>Staff</w:t>
      </w:r>
      <w:proofErr w:type="gramStart"/>
      <w:r w:rsidRPr="00EB6180">
        <w:rPr>
          <w:b/>
        </w:rPr>
        <w:t xml:space="preserve">01 </w:t>
      </w:r>
      <w:r>
        <w:t>.</w:t>
      </w:r>
      <w:proofErr w:type="gramEnd"/>
    </w:p>
    <w:p w14:paraId="16E5E404" w14:textId="77777777" w:rsidR="00183819" w:rsidRDefault="007A3D65" w:rsidP="007A3D65">
      <w:pPr>
        <w:pStyle w:val="SubStepAlpha"/>
        <w:keepNext/>
      </w:pPr>
      <w:r>
        <w:t xml:space="preserve">Перейдите в папку </w:t>
      </w:r>
      <w:proofErr w:type="gramStart"/>
      <w:r w:rsidRPr="009E0CC5">
        <w:rPr>
          <w:b/>
        </w:rPr>
        <w:t xml:space="preserve">C:\ </w:t>
      </w:r>
      <w:r w:rsidR="00183819">
        <w:t>.</w:t>
      </w:r>
      <w:proofErr w:type="gramEnd"/>
    </w:p>
    <w:p w14:paraId="0C691FBC" w14:textId="77777777" w:rsidR="00183819" w:rsidRDefault="00183819" w:rsidP="00183819">
      <w:pPr>
        <w:pStyle w:val="Heading4"/>
      </w:pPr>
      <w:r>
        <w:t>Вопрос:</w:t>
      </w:r>
    </w:p>
    <w:p w14:paraId="37F31E34" w14:textId="6AF3C408" w:rsidR="007A3D65" w:rsidRDefault="007A3D65" w:rsidP="00183819">
      <w:pPr>
        <w:pStyle w:val="BodyTextL50"/>
        <w:keepNext/>
      </w:pPr>
      <w:r>
        <w:t xml:space="preserve">Удалось ли вам получить доступ к содержимому папок </w:t>
      </w:r>
      <w:proofErr w:type="spellStart"/>
      <w:proofErr w:type="gramStart"/>
      <w:r w:rsidRPr="008A0CBC">
        <w:rPr>
          <w:b/>
        </w:rPr>
        <w:t>Staff</w:t>
      </w:r>
      <w:proofErr w:type="spellEnd"/>
      <w:r w:rsidRPr="008A0CBC">
        <w:rPr>
          <w:b/>
        </w:rPr>
        <w:t xml:space="preserve"> </w:t>
      </w:r>
      <w:r>
        <w:t>,</w:t>
      </w:r>
      <w:proofErr w:type="gramEnd"/>
      <w:r>
        <w:t xml:space="preserve"> </w:t>
      </w:r>
      <w:proofErr w:type="spellStart"/>
      <w:r w:rsidRPr="008A0CBC">
        <w:rPr>
          <w:b/>
        </w:rPr>
        <w:t>Student</w:t>
      </w:r>
      <w:proofErr w:type="spellEnd"/>
      <w:r w:rsidRPr="008A0CBC">
        <w:rPr>
          <w:b/>
        </w:rPr>
        <w:t xml:space="preserve">\Student01 </w:t>
      </w:r>
      <w:r>
        <w:t xml:space="preserve">и </w:t>
      </w:r>
      <w:proofErr w:type="spellStart"/>
      <w:r w:rsidRPr="008A0CBC">
        <w:rPr>
          <w:b/>
        </w:rPr>
        <w:t>Student</w:t>
      </w:r>
      <w:proofErr w:type="spellEnd"/>
      <w:r w:rsidRPr="008A0CBC">
        <w:rPr>
          <w:b/>
        </w:rPr>
        <w:t>\Student02</w:t>
      </w:r>
      <w:r w:rsidRPr="00AB2AAE">
        <w:t xml:space="preserve">? </w:t>
      </w:r>
      <w:r w:rsidR="00C85F02">
        <w:rPr>
          <w:rFonts w:eastAsia="Arial"/>
        </w:rPr>
        <w:t>Поясните ответ.</w:t>
      </w:r>
    </w:p>
    <w:p w14:paraId="04DA7F7F" w14:textId="6CCF1436" w:rsidR="00183819" w:rsidRPr="00E42D15" w:rsidRDefault="00E42D15" w:rsidP="00183819">
      <w:pPr>
        <w:pStyle w:val="AnswerLineL50"/>
        <w:rPr>
          <w:lang w:val="ru-RU"/>
        </w:rPr>
      </w:pPr>
      <w:r>
        <w:rPr>
          <w:lang w:val="ru-RU"/>
        </w:rPr>
        <w:t xml:space="preserve">Нет, так как у </w:t>
      </w:r>
      <w:r>
        <w:rPr>
          <w:lang w:val="en-US"/>
        </w:rPr>
        <w:t>Student</w:t>
      </w:r>
      <w:r>
        <w:rPr>
          <w:lang w:val="ru-RU"/>
        </w:rPr>
        <w:t xml:space="preserve">01 нет таких разрешений – запрет более приоритетен, чем </w:t>
      </w:r>
      <w:r w:rsidR="00500C49">
        <w:rPr>
          <w:lang w:val="ru-RU"/>
        </w:rPr>
        <w:t>разрешение</w:t>
      </w:r>
    </w:p>
    <w:p w14:paraId="4D59CD01" w14:textId="77777777" w:rsidR="007A3D65" w:rsidRDefault="007A3D65" w:rsidP="007A3D65">
      <w:pPr>
        <w:pStyle w:val="Heading3"/>
      </w:pPr>
      <w:r>
        <w:t>Отключить учетную запись пользователя.</w:t>
      </w:r>
    </w:p>
    <w:p w14:paraId="091A7D1A" w14:textId="77777777" w:rsidR="007A3D65" w:rsidRDefault="007A3D65" w:rsidP="007A3D65">
      <w:pPr>
        <w:pStyle w:val="BodyTextL25"/>
      </w:pPr>
      <w:r>
        <w:t xml:space="preserve">В настоящее время учетная запись пользователя </w:t>
      </w:r>
      <w:r>
        <w:rPr>
          <w:b/>
        </w:rPr>
        <w:t xml:space="preserve">Staff02 </w:t>
      </w:r>
      <w:r>
        <w:t>не используется. На этом шаге вы отключите эту учетную запись.</w:t>
      </w:r>
    </w:p>
    <w:p w14:paraId="583E0AD6" w14:textId="77777777" w:rsidR="007A3D65" w:rsidRDefault="007A3D65" w:rsidP="007A3D65">
      <w:pPr>
        <w:pStyle w:val="SubStepAlpha"/>
      </w:pPr>
      <w:r>
        <w:t xml:space="preserve">Выйдите из системы и войдите в систему как </w:t>
      </w:r>
      <w:r>
        <w:rPr>
          <w:b/>
        </w:rPr>
        <w:t xml:space="preserve">пользователь </w:t>
      </w:r>
      <w:proofErr w:type="spellStart"/>
      <w:r>
        <w:rPr>
          <w:b/>
        </w:rPr>
        <w:t>ITEUser</w:t>
      </w:r>
      <w:proofErr w:type="spellEnd"/>
      <w:r>
        <w:rPr>
          <w:b/>
        </w:rPr>
        <w:t xml:space="preserve"> </w:t>
      </w:r>
      <w:r>
        <w:t>или учетная запись с правами администратора.</w:t>
      </w:r>
    </w:p>
    <w:p w14:paraId="5F329D04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</w:t>
      </w:r>
      <w:proofErr w:type="gramStart"/>
      <w:r w:rsidRPr="007B0053">
        <w:rPr>
          <w:b/>
        </w:rPr>
        <w:t xml:space="preserve">групп </w:t>
      </w:r>
      <w:r>
        <w:t>.</w:t>
      </w:r>
      <w:proofErr w:type="gramEnd"/>
    </w:p>
    <w:p w14:paraId="33BE8429" w14:textId="77777777" w:rsidR="007A3D65" w:rsidRDefault="007A3D65" w:rsidP="007A3D65">
      <w:pPr>
        <w:pStyle w:val="SubStepAlpha"/>
      </w:pPr>
      <w:r>
        <w:t xml:space="preserve">Выберите папку </w:t>
      </w:r>
      <w:r>
        <w:rPr>
          <w:b/>
        </w:rPr>
        <w:t>«Пользователи</w:t>
      </w:r>
      <w:proofErr w:type="gramStart"/>
      <w:r>
        <w:rPr>
          <w:b/>
        </w:rPr>
        <w:t xml:space="preserve">» </w:t>
      </w:r>
      <w:r>
        <w:t>.</w:t>
      </w:r>
      <w:proofErr w:type="gramEnd"/>
      <w:r>
        <w:t xml:space="preserve"> Дважды щелкните </w:t>
      </w:r>
      <w:r>
        <w:rPr>
          <w:b/>
        </w:rPr>
        <w:t>Staff</w:t>
      </w:r>
      <w:proofErr w:type="gramStart"/>
      <w:r>
        <w:rPr>
          <w:b/>
        </w:rPr>
        <w:t xml:space="preserve">02 </w:t>
      </w:r>
      <w:r>
        <w:t>.</w:t>
      </w:r>
      <w:proofErr w:type="gramEnd"/>
    </w:p>
    <w:p w14:paraId="2EE0ED57" w14:textId="77777777" w:rsidR="007A3D65" w:rsidRDefault="007A3D65" w:rsidP="007A3D65">
      <w:pPr>
        <w:pStyle w:val="SubStepAlpha"/>
      </w:pPr>
      <w:r>
        <w:t xml:space="preserve">Проверка </w:t>
      </w:r>
      <w:r w:rsidRPr="00F30E1C">
        <w:rPr>
          <w:b/>
        </w:rPr>
        <w:t xml:space="preserve">учетной записи </w:t>
      </w:r>
      <w:proofErr w:type="gramStart"/>
      <w:r w:rsidRPr="00F30E1C">
        <w:rPr>
          <w:b/>
        </w:rPr>
        <w:t xml:space="preserve">отключена </w:t>
      </w:r>
      <w:r>
        <w:t>.</w:t>
      </w:r>
      <w:proofErr w:type="gramEnd"/>
    </w:p>
    <w:p w14:paraId="05FDF149" w14:textId="77777777" w:rsidR="007A3D65" w:rsidRDefault="007A3D65" w:rsidP="007A3D65">
      <w:pPr>
        <w:pStyle w:val="SubStepAlpha"/>
      </w:pPr>
      <w:r>
        <w:t xml:space="preserve">Нажмите </w:t>
      </w:r>
      <w:proofErr w:type="gramStart"/>
      <w:r>
        <w:rPr>
          <w:b/>
        </w:rPr>
        <w:t xml:space="preserve">OK </w:t>
      </w:r>
      <w:r>
        <w:t>,</w:t>
      </w:r>
      <w:proofErr w:type="gramEnd"/>
      <w:r>
        <w:t xml:space="preserve"> чтобы продолжить.</w:t>
      </w:r>
    </w:p>
    <w:p w14:paraId="7A1E265A" w14:textId="77777777" w:rsidR="00183819" w:rsidRDefault="00183819" w:rsidP="007A3D65">
      <w:pPr>
        <w:pStyle w:val="SubStepAlpha"/>
      </w:pPr>
      <w:r>
        <w:t>Выйдите из компьютера.</w:t>
      </w:r>
    </w:p>
    <w:p w14:paraId="71B24AAC" w14:textId="77777777" w:rsidR="00183819" w:rsidRDefault="00183819" w:rsidP="00183819">
      <w:pPr>
        <w:pStyle w:val="Heading4"/>
      </w:pPr>
      <w:r>
        <w:t>Вопрос:</w:t>
      </w:r>
    </w:p>
    <w:p w14:paraId="5FE78B9D" w14:textId="6D7E8B3C" w:rsidR="007A3D65" w:rsidRDefault="007A3D65" w:rsidP="00183819">
      <w:pPr>
        <w:pStyle w:val="BodyTextL50"/>
        <w:keepNext/>
      </w:pPr>
      <w:r>
        <w:t xml:space="preserve">Вы можете войти как </w:t>
      </w:r>
      <w:r>
        <w:rPr>
          <w:b/>
        </w:rPr>
        <w:t>Staff02</w:t>
      </w:r>
      <w:r>
        <w:t xml:space="preserve">? </w:t>
      </w:r>
      <w:r w:rsidR="00C85F02">
        <w:rPr>
          <w:rFonts w:eastAsia="Arial"/>
        </w:rPr>
        <w:t>Поясните ответ.</w:t>
      </w:r>
    </w:p>
    <w:p w14:paraId="50E3EBDD" w14:textId="339FAA46" w:rsidR="00183819" w:rsidRPr="00500C49" w:rsidRDefault="00500C49" w:rsidP="00183819">
      <w:pPr>
        <w:pStyle w:val="AnswerLineL50"/>
        <w:rPr>
          <w:lang w:val="ru-RU"/>
        </w:rPr>
      </w:pPr>
      <w:r>
        <w:rPr>
          <w:lang w:val="ru-RU"/>
        </w:rPr>
        <w:t>Нет, так как учётная запись отключена</w:t>
      </w:r>
    </w:p>
    <w:p w14:paraId="52DC515B" w14:textId="77777777" w:rsidR="007A3D65" w:rsidRDefault="007A3D65" w:rsidP="007A3D65">
      <w:pPr>
        <w:pStyle w:val="Heading3"/>
      </w:pPr>
      <w:r w:rsidRPr="00242849">
        <w:t>Очистить.</w:t>
      </w:r>
    </w:p>
    <w:p w14:paraId="6929E241" w14:textId="77777777" w:rsidR="007A3D65" w:rsidRDefault="007A3D65" w:rsidP="007A3D65">
      <w:pPr>
        <w:pStyle w:val="BodyTextL25"/>
      </w:pPr>
      <w:r>
        <w:t>На этом шаге вы удалите пользователей, группы, файлы и папки, созданные в этой лабораторной работе.</w:t>
      </w:r>
    </w:p>
    <w:p w14:paraId="06D9BB6C" w14:textId="77777777" w:rsidR="007A3D65" w:rsidRDefault="007A3D65" w:rsidP="007A3D65">
      <w:pPr>
        <w:pStyle w:val="SubStepAlpha"/>
      </w:pPr>
      <w:r>
        <w:t>Войдите в систему, используя учетную запись с правами администратора.</w:t>
      </w:r>
    </w:p>
    <w:p w14:paraId="69F7CF9C" w14:textId="77777777" w:rsidR="007A3D65" w:rsidRDefault="007A3D65" w:rsidP="007A3D65">
      <w:pPr>
        <w:pStyle w:val="SubStepAlpha"/>
      </w:pPr>
      <w:r>
        <w:t xml:space="preserve">Перейдите в </w:t>
      </w:r>
      <w:r w:rsidRPr="00242849">
        <w:rPr>
          <w:b/>
        </w:rPr>
        <w:t xml:space="preserve">C:\ </w:t>
      </w:r>
      <w:r>
        <w:t xml:space="preserve">и удалите папки </w:t>
      </w:r>
      <w:proofErr w:type="spellStart"/>
      <w:r w:rsidRPr="00242849">
        <w:rPr>
          <w:b/>
        </w:rPr>
        <w:t>Staff</w:t>
      </w:r>
      <w:proofErr w:type="spellEnd"/>
      <w:r w:rsidRPr="00242849">
        <w:rPr>
          <w:b/>
        </w:rPr>
        <w:t xml:space="preserve"> </w:t>
      </w:r>
      <w:r>
        <w:t xml:space="preserve">и </w:t>
      </w:r>
      <w:proofErr w:type="spellStart"/>
      <w:proofErr w:type="gramStart"/>
      <w:r w:rsidRPr="00242849">
        <w:rPr>
          <w:b/>
        </w:rPr>
        <w:t>Student</w:t>
      </w:r>
      <w:proofErr w:type="spellEnd"/>
      <w:r w:rsidRPr="00242849">
        <w:rPr>
          <w:b/>
        </w:rPr>
        <w:t xml:space="preserve"> </w:t>
      </w:r>
      <w:r>
        <w:t>.</w:t>
      </w:r>
      <w:proofErr w:type="gramEnd"/>
    </w:p>
    <w:p w14:paraId="62E48869" w14:textId="77777777" w:rsidR="007A3D65" w:rsidRDefault="007A3D65" w:rsidP="007A3D65">
      <w:pPr>
        <w:pStyle w:val="SubStepAlpha"/>
      </w:pPr>
      <w:r>
        <w:t xml:space="preserve">Перейдите к </w:t>
      </w:r>
      <w:r w:rsidRPr="007B0053">
        <w:rPr>
          <w:b/>
        </w:rPr>
        <w:t xml:space="preserve">диспетчеру локальных пользователей и </w:t>
      </w:r>
      <w:proofErr w:type="gramStart"/>
      <w:r w:rsidRPr="007B0053">
        <w:rPr>
          <w:b/>
        </w:rPr>
        <w:t xml:space="preserve">групп </w:t>
      </w:r>
      <w:r>
        <w:t>.</w:t>
      </w:r>
      <w:proofErr w:type="gramEnd"/>
    </w:p>
    <w:p w14:paraId="7451FDD5" w14:textId="77777777" w:rsidR="007A3D65" w:rsidRDefault="007A3D65" w:rsidP="007A3D65">
      <w:pPr>
        <w:pStyle w:val="SubStepAlpha"/>
      </w:pPr>
      <w:r>
        <w:t xml:space="preserve">Выберите </w:t>
      </w:r>
      <w:proofErr w:type="gramStart"/>
      <w:r>
        <w:rPr>
          <w:b/>
        </w:rPr>
        <w:t xml:space="preserve">Пользователи </w:t>
      </w:r>
      <w:r>
        <w:t>.</w:t>
      </w:r>
      <w:proofErr w:type="gramEnd"/>
    </w:p>
    <w:p w14:paraId="0883BE7B" w14:textId="77777777" w:rsidR="007A3D65" w:rsidRPr="00242849" w:rsidRDefault="007A3D65" w:rsidP="007A3D65">
      <w:pPr>
        <w:pStyle w:val="SubStepAlpha"/>
      </w:pPr>
      <w:r>
        <w:t xml:space="preserve">Щелкните правой кнопкой мыши </w:t>
      </w:r>
      <w:r w:rsidRPr="000E56E0">
        <w:rPr>
          <w:b/>
        </w:rPr>
        <w:t xml:space="preserve">Staff01 </w:t>
      </w:r>
      <w:r>
        <w:t xml:space="preserve">и выберите </w:t>
      </w:r>
      <w:proofErr w:type="gramStart"/>
      <w:r w:rsidRPr="000E56E0">
        <w:rPr>
          <w:b/>
        </w:rPr>
        <w:t xml:space="preserve">Удалить </w:t>
      </w:r>
      <w:r w:rsidRPr="00242849">
        <w:t>.</w:t>
      </w:r>
      <w:proofErr w:type="gramEnd"/>
      <w:r w:rsidRPr="00242849">
        <w:t xml:space="preserve"> Нажмите </w:t>
      </w:r>
      <w:proofErr w:type="gramStart"/>
      <w:r w:rsidRPr="000E56E0"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 пользователя. Повторите это для </w:t>
      </w:r>
      <w:r w:rsidRPr="000E56E0">
        <w:rPr>
          <w:b/>
        </w:rPr>
        <w:t>Staff</w:t>
      </w:r>
      <w:proofErr w:type="gramStart"/>
      <w:r w:rsidRPr="000E56E0">
        <w:rPr>
          <w:b/>
        </w:rPr>
        <w:t xml:space="preserve">02 </w:t>
      </w:r>
      <w:r w:rsidRPr="00705909">
        <w:t>,</w:t>
      </w:r>
      <w:proofErr w:type="gramEnd"/>
      <w:r w:rsidRPr="00705909">
        <w:t xml:space="preserve"> </w:t>
      </w:r>
      <w:r w:rsidRPr="000E56E0">
        <w:rPr>
          <w:b/>
        </w:rPr>
        <w:t xml:space="preserve">Student01 </w:t>
      </w:r>
      <w:r>
        <w:t xml:space="preserve">и </w:t>
      </w:r>
      <w:r w:rsidRPr="000E56E0">
        <w:rPr>
          <w:b/>
        </w:rPr>
        <w:t xml:space="preserve">Student02 </w:t>
      </w:r>
      <w:r>
        <w:t>.</w:t>
      </w:r>
    </w:p>
    <w:p w14:paraId="412F2FF4" w14:textId="77777777" w:rsidR="007A3D65" w:rsidRDefault="007A3D65" w:rsidP="007A3D65">
      <w:pPr>
        <w:pStyle w:val="SubStepAlpha"/>
      </w:pPr>
      <w:r>
        <w:t xml:space="preserve">Выберите </w:t>
      </w:r>
      <w:proofErr w:type="gramStart"/>
      <w:r w:rsidRPr="00242849">
        <w:rPr>
          <w:b/>
        </w:rPr>
        <w:t xml:space="preserve">Группы </w:t>
      </w:r>
      <w:r>
        <w:t>.</w:t>
      </w:r>
      <w:proofErr w:type="gramEnd"/>
    </w:p>
    <w:p w14:paraId="4A4F711E" w14:textId="77777777" w:rsidR="007A3D65" w:rsidRDefault="007A3D65" w:rsidP="007A3D65">
      <w:pPr>
        <w:pStyle w:val="SubStepAlpha"/>
      </w:pPr>
      <w:r>
        <w:t xml:space="preserve">Щелкните правой кнопкой мыши </w:t>
      </w:r>
      <w:proofErr w:type="spellStart"/>
      <w:r>
        <w:rPr>
          <w:b/>
        </w:rPr>
        <w:t>ITEStaff</w:t>
      </w:r>
      <w:proofErr w:type="spellEnd"/>
      <w:r>
        <w:rPr>
          <w:b/>
        </w:rPr>
        <w:t xml:space="preserve"> </w:t>
      </w:r>
      <w:r>
        <w:t xml:space="preserve">и выберите </w:t>
      </w:r>
      <w:proofErr w:type="gramStart"/>
      <w:r>
        <w:rPr>
          <w:b/>
        </w:rPr>
        <w:t xml:space="preserve">Удалить </w:t>
      </w:r>
      <w:r w:rsidRPr="00242849">
        <w:t>.</w:t>
      </w:r>
      <w:proofErr w:type="gramEnd"/>
      <w:r w:rsidRPr="00242849">
        <w:t xml:space="preserve"> Нажмите </w:t>
      </w:r>
      <w:proofErr w:type="gramStart"/>
      <w:r>
        <w:rPr>
          <w:b/>
        </w:rPr>
        <w:t xml:space="preserve">Да </w:t>
      </w:r>
      <w:r>
        <w:t>,</w:t>
      </w:r>
      <w:proofErr w:type="gramEnd"/>
      <w:r>
        <w:t xml:space="preserve"> чтобы подтвердить удаление группы. Повторите это для </w:t>
      </w:r>
      <w:proofErr w:type="spellStart"/>
      <w:proofErr w:type="gramStart"/>
      <w:r w:rsidRPr="000E1DF9">
        <w:rPr>
          <w:b/>
        </w:rPr>
        <w:t>ITEStudent</w:t>
      </w:r>
      <w:proofErr w:type="spellEnd"/>
      <w:r w:rsidRPr="000E1DF9">
        <w:rPr>
          <w:b/>
        </w:rPr>
        <w:t xml:space="preserve"> </w:t>
      </w:r>
      <w:r>
        <w:t>.</w:t>
      </w:r>
      <w:proofErr w:type="gramEnd"/>
    </w:p>
    <w:p w14:paraId="64B35EB1" w14:textId="77777777" w:rsidR="007A3D65" w:rsidRDefault="007A3D65" w:rsidP="007A3D65">
      <w:pPr>
        <w:pStyle w:val="Heading1"/>
        <w:numPr>
          <w:ilvl w:val="0"/>
          <w:numId w:val="3"/>
        </w:numPr>
      </w:pPr>
      <w:r>
        <w:t>Вопросы для размышления</w:t>
      </w:r>
    </w:p>
    <w:p w14:paraId="5044A17D" w14:textId="77777777" w:rsidR="007A3D65" w:rsidRDefault="007A3D65" w:rsidP="007A3D65">
      <w:pPr>
        <w:pStyle w:val="ReflectionQ"/>
        <w:keepNext w:val="0"/>
      </w:pPr>
      <w:r>
        <w:t xml:space="preserve">Как бы вы предоставили права администратора на локальном компьютере всем членам </w:t>
      </w:r>
      <w:proofErr w:type="spellStart"/>
      <w:proofErr w:type="gramStart"/>
      <w:r>
        <w:t>ITEStaff</w:t>
      </w:r>
      <w:proofErr w:type="spellEnd"/>
      <w:r>
        <w:t xml:space="preserve"> ?</w:t>
      </w:r>
      <w:proofErr w:type="gramEnd"/>
    </w:p>
    <w:p w14:paraId="73F4158B" w14:textId="2E30FEE9" w:rsidR="00183819" w:rsidRPr="00500C49" w:rsidRDefault="00500C49" w:rsidP="00183819">
      <w:pPr>
        <w:pStyle w:val="AnswerLineL25"/>
        <w:rPr>
          <w:lang w:val="ru-RU"/>
        </w:rPr>
      </w:pPr>
      <w:r>
        <w:rPr>
          <w:lang w:val="ru-RU"/>
        </w:rPr>
        <w:lastRenderedPageBreak/>
        <w:t xml:space="preserve">Добавим в группу Администраторы группу </w:t>
      </w:r>
      <w:proofErr w:type="spellStart"/>
      <w:r>
        <w:rPr>
          <w:lang w:val="en-US"/>
        </w:rPr>
        <w:t>ITEStaff</w:t>
      </w:r>
      <w:proofErr w:type="spellEnd"/>
    </w:p>
    <w:p w14:paraId="75EB6D3B" w14:textId="77777777" w:rsidR="007A3D65" w:rsidRDefault="007A3D65" w:rsidP="007A3D65">
      <w:pPr>
        <w:pStyle w:val="ReflectionQ"/>
        <w:keepNext w:val="0"/>
      </w:pPr>
      <w:r w:rsidRPr="000E1DF9">
        <w:t>Как бы вы запретили доступ к файлу всем, кроме владельца?</w:t>
      </w:r>
    </w:p>
    <w:p w14:paraId="63CA5476" w14:textId="74C3A89F" w:rsidR="007A3D65" w:rsidRPr="00500C49" w:rsidRDefault="00500C49" w:rsidP="00591575">
      <w:pPr>
        <w:pStyle w:val="AnswerLineL25"/>
        <w:rPr>
          <w:lang w:val="ru-RU"/>
        </w:rPr>
      </w:pPr>
      <w:r>
        <w:rPr>
          <w:noProof/>
        </w:rPr>
        <w:drawing>
          <wp:inline distT="0" distB="0" distL="0" distR="0" wp14:anchorId="1128CCFB" wp14:editId="7403C883">
            <wp:extent cx="4895850" cy="3349869"/>
            <wp:effectExtent l="0" t="0" r="0" b="3175"/>
            <wp:docPr id="1089538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85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8446" cy="3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71F96" w14:textId="77777777" w:rsidR="00C162C0" w:rsidRPr="00183819" w:rsidRDefault="007A3D65" w:rsidP="00183819">
      <w:pPr>
        <w:pStyle w:val="ConfigWindow"/>
        <w:rPr>
          <w:rStyle w:val="DevConfigGray"/>
          <w:rFonts w:ascii="Arial" w:hAnsi="Arial"/>
          <w:color w:val="FFFFFF" w:themeColor="background1"/>
          <w:shd w:val="clear" w:color="auto" w:fill="auto"/>
        </w:rPr>
      </w:pPr>
      <w:r w:rsidRPr="00183819">
        <w:rPr>
          <w:rStyle w:val="DevConfigGray"/>
          <w:rFonts w:ascii="Arial" w:hAnsi="Arial"/>
          <w:color w:val="FFFFFF" w:themeColor="background1"/>
          <w:shd w:val="clear" w:color="auto" w:fill="auto"/>
        </w:rPr>
        <w:t>Конец документа</w:t>
      </w:r>
    </w:p>
    <w:sectPr w:rsidR="00C162C0" w:rsidRPr="00183819" w:rsidSect="00BD3A3C">
      <w:headerReference w:type="default" r:id="rId14"/>
      <w:footerReference w:type="default" r:id="rId15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5115F" w14:textId="77777777" w:rsidR="00FA1E30" w:rsidRDefault="00FA1E30" w:rsidP="00710659">
      <w:pPr>
        <w:spacing w:after="0" w:line="240" w:lineRule="auto"/>
      </w:pPr>
      <w:r>
        <w:separator/>
      </w:r>
    </w:p>
    <w:p w14:paraId="6B483869" w14:textId="77777777" w:rsidR="00FA1E30" w:rsidRDefault="00FA1E30"/>
  </w:endnote>
  <w:endnote w:type="continuationSeparator" w:id="0">
    <w:p w14:paraId="0CBAF4E0" w14:textId="77777777" w:rsidR="00FA1E30" w:rsidRDefault="00FA1E30" w:rsidP="00710659">
      <w:pPr>
        <w:spacing w:after="0" w:line="240" w:lineRule="auto"/>
      </w:pPr>
      <w:r>
        <w:continuationSeparator/>
      </w:r>
    </w:p>
    <w:p w14:paraId="7B50FB0E" w14:textId="77777777" w:rsidR="00FA1E30" w:rsidRDefault="00FA1E3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DBED1" w14:textId="448053A1" w:rsidR="00926CB2" w:rsidRPr="00882B63" w:rsidRDefault="008E00D5" w:rsidP="005F6C4B">
    <w:pPr>
      <w:pStyle w:val="Footer"/>
      <w:rPr>
        <w:szCs w:val="16"/>
      </w:rPr>
    </w:pPr>
    <w:r w:rsidRPr="0090659A">
      <w:rPr>
        <w:szCs w:val="16"/>
      </w:rPr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297245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из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297245">
      <w:rPr>
        <w:b/>
        <w:noProof/>
        <w:szCs w:val="16"/>
      </w:rPr>
      <w:t xml:space="preserve">6 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D7BB98" w14:textId="77777777" w:rsidR="00FA1E30" w:rsidRDefault="00FA1E30" w:rsidP="00710659">
      <w:pPr>
        <w:spacing w:after="0" w:line="240" w:lineRule="auto"/>
      </w:pPr>
      <w:r>
        <w:separator/>
      </w:r>
    </w:p>
    <w:p w14:paraId="394487AB" w14:textId="77777777" w:rsidR="00FA1E30" w:rsidRDefault="00FA1E30"/>
  </w:footnote>
  <w:footnote w:type="continuationSeparator" w:id="0">
    <w:p w14:paraId="726767E5" w14:textId="77777777" w:rsidR="00FA1E30" w:rsidRDefault="00FA1E30" w:rsidP="00710659">
      <w:pPr>
        <w:spacing w:after="0" w:line="240" w:lineRule="auto"/>
      </w:pPr>
      <w:r>
        <w:continuationSeparator/>
      </w:r>
    </w:p>
    <w:p w14:paraId="0409AD30" w14:textId="77777777" w:rsidR="00FA1E30" w:rsidRDefault="00FA1E3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lang w:val="ru-RU"/>
      </w:rPr>
      <w:alias w:val="Title"/>
      <w:tag w:val=""/>
      <w:id w:val="-1711953976"/>
      <w:placeholder>
        <w:docPart w:val="623773E7D27F4917B9A26CC1949B0C6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DDD89F" w14:textId="70E95579" w:rsidR="00926CB2" w:rsidRPr="00917895" w:rsidRDefault="00A40274" w:rsidP="008402F2">
        <w:pPr>
          <w:pStyle w:val="PageHead"/>
          <w:rPr>
            <w:lang w:val="ru-RU"/>
          </w:rPr>
        </w:pPr>
        <w:r>
          <w:rPr>
            <w:lang w:val="ru-RU"/>
          </w:rPr>
          <w:t>Лабораторная работа – Управление пользователями и группами в Windows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00CE23E6"/>
    <w:styleLink w:val="LabList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317757930">
    <w:abstractNumId w:val="6"/>
  </w:num>
  <w:num w:numId="2" w16cid:durableId="952519844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031953875">
    <w:abstractNumId w:val="2"/>
  </w:num>
  <w:num w:numId="4" w16cid:durableId="126237279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768888162">
    <w:abstractNumId w:val="4"/>
  </w:num>
  <w:num w:numId="6" w16cid:durableId="2317965">
    <w:abstractNumId w:val="0"/>
  </w:num>
  <w:num w:numId="7" w16cid:durableId="551307939">
    <w:abstractNumId w:val="1"/>
  </w:num>
  <w:num w:numId="8" w16cid:durableId="1979720470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233193871">
    <w:abstractNumId w:val="4"/>
  </w:num>
  <w:num w:numId="10" w16cid:durableId="848522357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360"/>
          </w:tabs>
          <w:ind w:left="36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 w16cid:durableId="45175166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D65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A27F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20F"/>
    <w:rsid w:val="00121BAE"/>
    <w:rsid w:val="00125806"/>
    <w:rsid w:val="001261C4"/>
    <w:rsid w:val="00130A20"/>
    <w:rsid w:val="001314FB"/>
    <w:rsid w:val="001353E8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3819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4D0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245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1B93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500C49"/>
    <w:rsid w:val="00504ED4"/>
    <w:rsid w:val="00510639"/>
    <w:rsid w:val="00511791"/>
    <w:rsid w:val="005139BE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17AD"/>
    <w:rsid w:val="005538C8"/>
    <w:rsid w:val="00554B4E"/>
    <w:rsid w:val="00556C02"/>
    <w:rsid w:val="00561BB2"/>
    <w:rsid w:val="00563249"/>
    <w:rsid w:val="00570A65"/>
    <w:rsid w:val="00575722"/>
    <w:rsid w:val="005762B1"/>
    <w:rsid w:val="00580456"/>
    <w:rsid w:val="00580E73"/>
    <w:rsid w:val="00591575"/>
    <w:rsid w:val="00592329"/>
    <w:rsid w:val="00593386"/>
    <w:rsid w:val="00596998"/>
    <w:rsid w:val="0059790F"/>
    <w:rsid w:val="005A6E62"/>
    <w:rsid w:val="005B2FB3"/>
    <w:rsid w:val="005C2F65"/>
    <w:rsid w:val="005D1621"/>
    <w:rsid w:val="005D2B29"/>
    <w:rsid w:val="005D354A"/>
    <w:rsid w:val="005D3E53"/>
    <w:rsid w:val="005D506C"/>
    <w:rsid w:val="005E3235"/>
    <w:rsid w:val="005E4176"/>
    <w:rsid w:val="005E4876"/>
    <w:rsid w:val="005E6556"/>
    <w:rsid w:val="005E65B5"/>
    <w:rsid w:val="005F0301"/>
    <w:rsid w:val="005F3AE9"/>
    <w:rsid w:val="005F6C4B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47B2E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A3D65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29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17895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80361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4E7F"/>
    <w:rsid w:val="00A40274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6312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77B74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3A3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30E"/>
    <w:rsid w:val="00C07FD9"/>
    <w:rsid w:val="00C10955"/>
    <w:rsid w:val="00C11C4D"/>
    <w:rsid w:val="00C162C0"/>
    <w:rsid w:val="00C1712C"/>
    <w:rsid w:val="00C20634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51BC"/>
    <w:rsid w:val="00C85F02"/>
    <w:rsid w:val="00C8718B"/>
    <w:rsid w:val="00C872E4"/>
    <w:rsid w:val="00C878D9"/>
    <w:rsid w:val="00C90311"/>
    <w:rsid w:val="00C91C26"/>
    <w:rsid w:val="00C96854"/>
    <w:rsid w:val="00CA2BB2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C6681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2D1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1E3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5E7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C536DD"/>
  <w15:docId w15:val="{55F6EDE6-8038-4B53-A970-69FA1C35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576A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C6425"/>
    <w:pPr>
      <w:keepNext/>
      <w:keepLines/>
      <w:numPr>
        <w:numId w:val="5"/>
      </w:numPr>
      <w:spacing w:before="240" w:after="120"/>
      <w:outlineLvl w:val="0"/>
    </w:pPr>
    <w:rPr>
      <w:b/>
      <w:bCs/>
      <w:sz w:val="26"/>
      <w:szCs w:val="28"/>
    </w:rPr>
  </w:style>
  <w:style w:type="paragraph" w:styleId="Heading2">
    <w:name w:val="heading 2"/>
    <w:basedOn w:val="Normal"/>
    <w:next w:val="BodyTextL25"/>
    <w:link w:val="Heading2Char"/>
    <w:autoRedefine/>
    <w:uiPriority w:val="9"/>
    <w:semiHidden/>
    <w:unhideWhenUsed/>
    <w:qFormat/>
    <w:rsid w:val="006576AF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576AF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C6425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semiHidden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5F6C4B"/>
    <w:pPr>
      <w:tabs>
        <w:tab w:val="left" w:pos="6570"/>
        <w:tab w:val="right" w:pos="10080"/>
        <w:tab w:val="right" w:pos="10800"/>
      </w:tabs>
      <w:spacing w:after="0" w:line="240" w:lineRule="auto"/>
      <w:jc w:val="right"/>
    </w:pPr>
    <w:rPr>
      <w:sz w:val="16"/>
    </w:rPr>
  </w:style>
  <w:style w:type="character" w:customStyle="1" w:styleId="FooterChar">
    <w:name w:val="Footer Char"/>
    <w:link w:val="Footer"/>
    <w:uiPriority w:val="99"/>
    <w:rsid w:val="005F6C4B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83819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6576A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6576A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576AF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10436E"/>
    <w:pPr>
      <w:spacing w:before="60" w:after="6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ru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qFormat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LabTitle">
    <w:name w:val="Lab Title"/>
    <w:basedOn w:val="Normal"/>
    <w:link w:val="LabTitleChar"/>
    <w:qFormat/>
    <w:rsid w:val="007A3D65"/>
    <w:rPr>
      <w:b/>
      <w:sz w:val="32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73604C"/>
    <w:pPr>
      <w:spacing w:before="0" w:after="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73604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7A3D65"/>
    <w:pPr>
      <w:numPr>
        <w:numId w:val="11"/>
      </w:numPr>
    </w:pPr>
  </w:style>
  <w:style w:type="character" w:customStyle="1" w:styleId="LabTitleChar">
    <w:name w:val="Lab Title Char"/>
    <w:link w:val="LabTitle"/>
    <w:rsid w:val="007A3D65"/>
    <w:rPr>
      <w:b/>
      <w:sz w:val="32"/>
      <w:szCs w:val="22"/>
    </w:rPr>
  </w:style>
  <w:style w:type="paragraph" w:customStyle="1" w:styleId="TableParagraph">
    <w:name w:val="Table Paragraph"/>
    <w:basedOn w:val="Normal"/>
    <w:uiPriority w:val="1"/>
    <w:qFormat/>
    <w:rsid w:val="00BD3A3C"/>
    <w:pPr>
      <w:widowControl w:val="0"/>
      <w:autoSpaceDE w:val="0"/>
      <w:autoSpaceDN w:val="0"/>
      <w:spacing w:before="1" w:after="0" w:line="240" w:lineRule="auto"/>
      <w:ind w:left="106"/>
      <w:jc w:val="center"/>
    </w:pPr>
    <w:rPr>
      <w:rFonts w:ascii="Times New Roman" w:eastAsia="Times New Roman" w:hAnsi="Times New Roman"/>
      <w:lang w:val="ru-RU"/>
    </w:rPr>
  </w:style>
  <w:style w:type="paragraph" w:customStyle="1" w:styleId="Default">
    <w:name w:val="Default"/>
    <w:rsid w:val="00BD3A3C"/>
    <w:pPr>
      <w:autoSpaceDE w:val="0"/>
      <w:autoSpaceDN w:val="0"/>
      <w:adjustRightInd w:val="0"/>
    </w:pPr>
    <w:rPr>
      <w:rFonts w:ascii="Times New Roman" w:eastAsiaTheme="minorHAnsi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AE_Documentation\CAE_Activities_Template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23773E7D27F4917B9A26CC1949B0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33C1F-B52E-4321-BF27-99A6DBDA3936}"/>
      </w:docPartPr>
      <w:docPartBody>
        <w:p w:rsidR="006C3A0C" w:rsidRDefault="00D00390">
          <w:pPr>
            <w:pStyle w:val="623773E7D27F4917B9A26CC1949B0C6F"/>
          </w:pPr>
          <w:r w:rsidRPr="00E97C7A">
            <w:rPr>
              <w:rStyle w:val="PlaceholderText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390"/>
    <w:rsid w:val="000A27F8"/>
    <w:rsid w:val="0012120F"/>
    <w:rsid w:val="00150443"/>
    <w:rsid w:val="0028320B"/>
    <w:rsid w:val="00426A2A"/>
    <w:rsid w:val="006C3A0C"/>
    <w:rsid w:val="00894297"/>
    <w:rsid w:val="00B410BD"/>
    <w:rsid w:val="00C039CC"/>
    <w:rsid w:val="00D00390"/>
    <w:rsid w:val="00EB104F"/>
    <w:rsid w:val="00F1020C"/>
    <w:rsid w:val="00FA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23773E7D27F4917B9A26CC1949B0C6F">
    <w:name w:val="623773E7D27F4917B9A26CC1949B0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10AEAB-3F21-4D84-BC15-CCFC7BB8F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26</TotalTime>
  <Pages>9</Pages>
  <Words>1634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Лабораторная работа – Управление пользователями и группами в Windows</vt:lpstr>
    </vt:vector>
  </TitlesOfParts>
  <Company/>
  <LinksUpToDate>false</LinksUpToDate>
  <CharactersWithSpaces>10927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– Управление пользователями и группами в Windows</dc:title>
  <dc:creator>Trix SOB</dc:creator>
  <dc:description>2015</dc:description>
  <cp:lastModifiedBy>Trix SOB</cp:lastModifiedBy>
  <cp:revision>5</cp:revision>
  <cp:lastPrinted>2019-07-16T17:08:00Z</cp:lastPrinted>
  <dcterms:created xsi:type="dcterms:W3CDTF">2024-05-29T16:31:00Z</dcterms:created>
  <dcterms:modified xsi:type="dcterms:W3CDTF">2024-05-30T17:38:00Z</dcterms:modified>
</cp:coreProperties>
</file>