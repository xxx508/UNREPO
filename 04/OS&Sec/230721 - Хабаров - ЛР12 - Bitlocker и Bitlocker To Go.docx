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21043" w14:textId="77777777" w:rsidR="00B967D5" w:rsidRDefault="00B967D5" w:rsidP="00B967D5">
      <w:pPr>
        <w:pStyle w:val="BodyText"/>
        <w:spacing w:before="73" w:line="360" w:lineRule="auto"/>
        <w:ind w:left="676" w:right="639" w:hanging="1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Министерство науки и высшего образования Российской Федерации Федеральное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государственное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бюджетное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образовательное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учреждение высшего образования «Тульский государственный университет»</w:t>
      </w:r>
    </w:p>
    <w:p w14:paraId="3E669469" w14:textId="77777777" w:rsidR="00B967D5" w:rsidRDefault="00B967D5" w:rsidP="00B967D5">
      <w:pPr>
        <w:pStyle w:val="BodyText"/>
        <w:rPr>
          <w:rFonts w:ascii="Times New Roman" w:hAnsi="Times New Roman"/>
          <w:sz w:val="22"/>
          <w:szCs w:val="28"/>
          <w:lang w:val="ru-RU"/>
        </w:rPr>
      </w:pPr>
    </w:p>
    <w:p w14:paraId="00585139" w14:textId="77777777" w:rsidR="00B967D5" w:rsidRDefault="00B967D5" w:rsidP="00B967D5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ИНСТИТУТ ПРИКЛАДНОЙ МАТЕМАТИКИ И КОМПЬЮТЕРНЫХ НАУК</w:t>
      </w:r>
    </w:p>
    <w:p w14:paraId="5730B05A" w14:textId="77777777" w:rsidR="00B967D5" w:rsidRDefault="00B967D5" w:rsidP="00B967D5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</w:p>
    <w:p w14:paraId="01EA52D4" w14:textId="77777777" w:rsidR="00B967D5" w:rsidRDefault="00B967D5" w:rsidP="00B967D5">
      <w:pPr>
        <w:pStyle w:val="BodyText"/>
        <w:ind w:left="38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КАФЕДРА</w:t>
      </w:r>
      <w:r>
        <w:rPr>
          <w:rFonts w:ascii="Times New Roman" w:hAnsi="Times New Roman"/>
          <w:spacing w:val="-14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ИНФОРМАЦИОННОЙ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pacing w:val="-2"/>
          <w:sz w:val="28"/>
          <w:szCs w:val="36"/>
          <w:lang w:val="ru-RU"/>
        </w:rPr>
        <w:t>БЕЗОПАСНОСТИ</w:t>
      </w:r>
    </w:p>
    <w:p w14:paraId="1578409F" w14:textId="77777777" w:rsidR="00B967D5" w:rsidRDefault="00B967D5" w:rsidP="00B967D5">
      <w:pPr>
        <w:pStyle w:val="BodyText"/>
        <w:rPr>
          <w:rFonts w:ascii="Times New Roman" w:hAnsi="Times New Roman"/>
          <w:lang w:val="ru-RU"/>
        </w:rPr>
      </w:pPr>
    </w:p>
    <w:p w14:paraId="4153D0AE" w14:textId="77777777" w:rsidR="00B967D5" w:rsidRDefault="00B967D5" w:rsidP="00B967D5">
      <w:pPr>
        <w:pStyle w:val="BodyText"/>
        <w:rPr>
          <w:rFonts w:ascii="Times New Roman" w:hAnsi="Times New Roman"/>
          <w:lang w:val="ru-RU"/>
        </w:rPr>
      </w:pPr>
    </w:p>
    <w:p w14:paraId="4779878A" w14:textId="52403658" w:rsidR="00B967D5" w:rsidRDefault="00B967D5" w:rsidP="00B967D5">
      <w:pPr>
        <w:pStyle w:val="BodyText"/>
        <w:spacing w:before="115"/>
        <w:jc w:val="center"/>
        <w:rPr>
          <w:rFonts w:ascii="Times New Roman" w:hAnsi="Times New Roman"/>
          <w:lang w:val="ru-RU"/>
        </w:rPr>
      </w:pPr>
      <w:r w:rsidRPr="00B967D5">
        <w:rPr>
          <w:rFonts w:ascii="Times New Roman" w:hAnsi="Times New Roman"/>
          <w:b/>
          <w:bCs/>
          <w:sz w:val="40"/>
          <w:szCs w:val="40"/>
          <w:lang w:val="ru-RU"/>
        </w:rPr>
        <w:t xml:space="preserve">BITLOCKER AND BITLOCKER TO GO </w:t>
      </w:r>
    </w:p>
    <w:p w14:paraId="1C519B4B" w14:textId="77777777" w:rsidR="00B967D5" w:rsidRDefault="00B967D5" w:rsidP="00B967D5">
      <w:pPr>
        <w:pStyle w:val="BodyText"/>
        <w:spacing w:before="1"/>
        <w:ind w:left="40"/>
        <w:jc w:val="center"/>
        <w:rPr>
          <w:rFonts w:ascii="Times New Roman" w:hAnsi="Times New Roman"/>
          <w:sz w:val="22"/>
          <w:szCs w:val="28"/>
          <w:lang w:val="ru-RU"/>
        </w:rPr>
      </w:pPr>
    </w:p>
    <w:p w14:paraId="01BF3DC7" w14:textId="77777777" w:rsidR="00B967D5" w:rsidRDefault="00B967D5" w:rsidP="00B967D5">
      <w:pPr>
        <w:pStyle w:val="BodyText"/>
        <w:spacing w:before="1"/>
        <w:ind w:left="40"/>
        <w:jc w:val="center"/>
        <w:rPr>
          <w:rFonts w:ascii="Times New Roman" w:hAnsi="Times New Roman"/>
          <w:spacing w:val="-10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Отчет</w:t>
      </w:r>
      <w:r>
        <w:rPr>
          <w:rFonts w:ascii="Times New Roman" w:hAnsi="Times New Roman"/>
          <w:spacing w:val="-3"/>
          <w:sz w:val="24"/>
          <w:szCs w:val="32"/>
          <w:lang w:val="ru-RU"/>
        </w:rPr>
        <w:t xml:space="preserve"> п</w:t>
      </w:r>
      <w:r>
        <w:rPr>
          <w:rFonts w:ascii="Times New Roman" w:hAnsi="Times New Roman"/>
          <w:spacing w:val="-10"/>
          <w:sz w:val="24"/>
          <w:szCs w:val="32"/>
          <w:lang w:val="ru-RU"/>
        </w:rPr>
        <w:t>о</w:t>
      </w:r>
    </w:p>
    <w:p w14:paraId="20B1B13E" w14:textId="763B01F3" w:rsidR="00B967D5" w:rsidRDefault="00B967D5" w:rsidP="00B967D5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лабораторной</w:t>
      </w:r>
      <w:r>
        <w:rPr>
          <w:rFonts w:ascii="Times New Roman" w:hAnsi="Times New Roman"/>
          <w:spacing w:val="-1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работе</w:t>
      </w:r>
      <w:r>
        <w:rPr>
          <w:rFonts w:ascii="Times New Roman" w:hAnsi="Times New Roman"/>
          <w:spacing w:val="-5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№</w:t>
      </w:r>
      <w:r>
        <w:rPr>
          <w:rFonts w:ascii="Times New Roman" w:hAnsi="Times New Roman"/>
          <w:spacing w:val="-2"/>
          <w:sz w:val="24"/>
          <w:szCs w:val="32"/>
          <w:lang w:val="ru-RU"/>
        </w:rPr>
        <w:t xml:space="preserve"> 12</w:t>
      </w:r>
    </w:p>
    <w:p w14:paraId="5BE968F9" w14:textId="77777777" w:rsidR="00B967D5" w:rsidRDefault="00B967D5" w:rsidP="00B967D5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lang w:val="ru-RU"/>
        </w:rPr>
      </w:pPr>
    </w:p>
    <w:p w14:paraId="246CF3F2" w14:textId="77777777" w:rsidR="00B967D5" w:rsidRDefault="00B967D5" w:rsidP="00B967D5">
      <w:pPr>
        <w:pStyle w:val="Default"/>
        <w:jc w:val="center"/>
        <w:rPr>
          <w:lang w:val="ru-RU"/>
        </w:rPr>
      </w:pPr>
      <w:r>
        <w:rPr>
          <w:lang w:val="ru-RU"/>
        </w:rPr>
        <w:t>по дисциплине</w:t>
      </w:r>
    </w:p>
    <w:p w14:paraId="02D75C71" w14:textId="77777777" w:rsidR="00B967D5" w:rsidRDefault="00B967D5" w:rsidP="00B967D5">
      <w:pPr>
        <w:pStyle w:val="Default"/>
        <w:jc w:val="center"/>
        <w:rPr>
          <w:lang w:val="ru-RU"/>
        </w:rPr>
      </w:pPr>
    </w:p>
    <w:p w14:paraId="1B020025" w14:textId="77777777" w:rsidR="00B967D5" w:rsidRDefault="00B967D5" w:rsidP="00B967D5">
      <w:pPr>
        <w:pStyle w:val="Default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ОПЕРАЦИОННЫЕ СИСТЕМЫ И ИХ БЕЗОПАСНОСТЬ</w:t>
      </w:r>
    </w:p>
    <w:p w14:paraId="36CC3B8C" w14:textId="77777777" w:rsidR="00B967D5" w:rsidRDefault="00B967D5" w:rsidP="00B967D5">
      <w:pPr>
        <w:pStyle w:val="BodyText"/>
        <w:spacing w:before="162"/>
        <w:jc w:val="center"/>
        <w:rPr>
          <w:rFonts w:ascii="Times New Roman" w:hAnsi="Times New Roman"/>
          <w:b/>
          <w:bCs/>
          <w:spacing w:val="-5"/>
          <w:sz w:val="36"/>
          <w:szCs w:val="36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14:paraId="54154BDD" w14:textId="77777777" w:rsidR="00B967D5" w:rsidRDefault="00B967D5" w:rsidP="00B967D5">
      <w:pPr>
        <w:pStyle w:val="BodyText"/>
        <w:spacing w:before="162"/>
        <w:jc w:val="center"/>
        <w:rPr>
          <w:rFonts w:ascii="Times New Roman" w:hAnsi="Times New Roman"/>
          <w:b/>
          <w:i/>
          <w:lang w:val="ru-RU"/>
        </w:rPr>
      </w:pPr>
    </w:p>
    <w:p w14:paraId="500C4D9A" w14:textId="77777777" w:rsidR="00B967D5" w:rsidRDefault="00B967D5" w:rsidP="00B967D5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0309F181" w14:textId="77777777" w:rsidR="00B967D5" w:rsidRDefault="00B967D5" w:rsidP="00B967D5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2F828C33" w14:textId="77777777" w:rsidR="00B967D5" w:rsidRDefault="00B967D5" w:rsidP="00B967D5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3E494C0F" w14:textId="77777777" w:rsidR="00B967D5" w:rsidRDefault="00B967D5" w:rsidP="00B967D5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B967D5" w14:paraId="4AD66636" w14:textId="77777777" w:rsidTr="00B967D5">
        <w:trPr>
          <w:trHeight w:val="396"/>
        </w:trPr>
        <w:tc>
          <w:tcPr>
            <w:tcW w:w="3544" w:type="dxa"/>
            <w:hideMark/>
          </w:tcPr>
          <w:p w14:paraId="1CF7A987" w14:textId="77777777" w:rsidR="00B967D5" w:rsidRDefault="00B967D5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  <w:hideMark/>
          </w:tcPr>
          <w:p w14:paraId="642F5DDB" w14:textId="77777777" w:rsidR="00B967D5" w:rsidRDefault="00B967D5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230721</w:t>
            </w:r>
          </w:p>
        </w:tc>
        <w:tc>
          <w:tcPr>
            <w:tcW w:w="2092" w:type="dxa"/>
            <w:hideMark/>
          </w:tcPr>
          <w:p w14:paraId="08309525" w14:textId="77777777" w:rsidR="00B967D5" w:rsidRDefault="00B967D5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B967D5" w14:paraId="2196D58D" w14:textId="77777777" w:rsidTr="00B967D5">
        <w:trPr>
          <w:trHeight w:val="396"/>
        </w:trPr>
        <w:tc>
          <w:tcPr>
            <w:tcW w:w="3544" w:type="dxa"/>
            <w:hideMark/>
          </w:tcPr>
          <w:p w14:paraId="1E1C012F" w14:textId="77777777" w:rsidR="00B967D5" w:rsidRDefault="00B967D5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  <w:hideMark/>
          </w:tcPr>
          <w:p w14:paraId="33661A34" w14:textId="77777777" w:rsidR="00B967D5" w:rsidRDefault="00B967D5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асс.каф</w:t>
            </w:r>
            <w:proofErr w:type="spellEnd"/>
            <w:proofErr w:type="gramEnd"/>
            <w:r>
              <w:rPr>
                <w:sz w:val="28"/>
              </w:rPr>
              <w:t>. ИБ</w:t>
            </w:r>
          </w:p>
        </w:tc>
        <w:tc>
          <w:tcPr>
            <w:tcW w:w="2092" w:type="dxa"/>
            <w:hideMark/>
          </w:tcPr>
          <w:p w14:paraId="6F080438" w14:textId="77777777" w:rsidR="00B967D5" w:rsidRDefault="00B967D5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Антонов Д.М.</w:t>
            </w:r>
          </w:p>
        </w:tc>
      </w:tr>
    </w:tbl>
    <w:p w14:paraId="328B49C8" w14:textId="77777777" w:rsidR="00B967D5" w:rsidRDefault="00B967D5" w:rsidP="00B967D5">
      <w:pPr>
        <w:pStyle w:val="BodyText"/>
        <w:rPr>
          <w:rFonts w:ascii="Times New Roman" w:hAnsi="Times New Roman"/>
          <w:b/>
          <w:i/>
          <w:lang w:val="ru-RU"/>
        </w:rPr>
      </w:pPr>
    </w:p>
    <w:p w14:paraId="249A430B" w14:textId="77777777" w:rsidR="00B967D5" w:rsidRDefault="00B967D5" w:rsidP="00B967D5">
      <w:pPr>
        <w:pStyle w:val="BodyText"/>
        <w:rPr>
          <w:rFonts w:ascii="Times New Roman" w:hAnsi="Times New Roman"/>
          <w:b/>
          <w:i/>
          <w:lang w:val="ru-RU"/>
        </w:rPr>
      </w:pPr>
    </w:p>
    <w:p w14:paraId="4D0AB81D" w14:textId="77777777" w:rsidR="00B967D5" w:rsidRDefault="00B967D5" w:rsidP="00B967D5">
      <w:pPr>
        <w:pStyle w:val="BodyText"/>
        <w:rPr>
          <w:rFonts w:ascii="Times New Roman" w:hAnsi="Times New Roman"/>
          <w:b/>
          <w:i/>
          <w:lang w:val="ru-RU"/>
        </w:rPr>
      </w:pPr>
    </w:p>
    <w:p w14:paraId="2F461670" w14:textId="77777777" w:rsidR="00B967D5" w:rsidRDefault="00B967D5" w:rsidP="00B967D5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2ED7A1BA" w14:textId="77777777" w:rsidR="00B967D5" w:rsidRDefault="00B967D5" w:rsidP="00B967D5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21642AA6" w14:textId="77777777" w:rsidR="00B967D5" w:rsidRDefault="00B967D5" w:rsidP="00B967D5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1AC4E020" w14:textId="77777777" w:rsidR="00B967D5" w:rsidRDefault="00B967D5" w:rsidP="00B967D5">
      <w:pPr>
        <w:pStyle w:val="BodyText"/>
        <w:ind w:left="40"/>
        <w:jc w:val="center"/>
        <w:rPr>
          <w:rFonts w:ascii="Times New Roman" w:hAnsi="Times New Roman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Тула,</w:t>
      </w:r>
      <w:r>
        <w:rPr>
          <w:rFonts w:ascii="Times New Roman" w:hAnsi="Times New Roman"/>
          <w:spacing w:val="-6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2024</w:t>
      </w:r>
      <w:r>
        <w:rPr>
          <w:rFonts w:ascii="Times New Roman" w:hAnsi="Times New Roman"/>
          <w:spacing w:val="-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pacing w:val="-5"/>
          <w:sz w:val="24"/>
          <w:szCs w:val="32"/>
          <w:lang w:val="ru-RU"/>
        </w:rPr>
        <w:t>г.</w:t>
      </w:r>
    </w:p>
    <w:p w14:paraId="06DFA919" w14:textId="303FEF32" w:rsidR="004D36D7" w:rsidRPr="0036733D" w:rsidRDefault="00000000" w:rsidP="00600CCA">
      <w:pPr>
        <w:pStyle w:val="Title"/>
        <w:rPr>
          <w:rStyle w:val="LabTitleInstVersred"/>
          <w:b/>
          <w:color w:val="auto"/>
          <w:lang w:val="en-US"/>
        </w:rPr>
      </w:pPr>
      <w:sdt>
        <w:sdtPr>
          <w:rPr>
            <w:b w:val="0"/>
            <w:color w:val="EE0000"/>
            <w:lang w:val="en-US"/>
          </w:rPr>
          <w:alias w:val="Title"/>
          <w:tag w:val=""/>
          <w:id w:val="-487021785"/>
          <w:placeholder>
            <w:docPart w:val="49BBFAF96DEF4136869F68E0DC96F16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8291F" w:rsidRPr="0036733D">
            <w:rPr>
              <w:lang w:val="en-US"/>
            </w:rPr>
            <w:t xml:space="preserve">Лабораторная работа – </w:t>
          </w:r>
          <w:bookmarkStart w:id="0" w:name="_Hlk167993784"/>
          <w:r w:rsidR="0088291F" w:rsidRPr="0036733D">
            <w:rPr>
              <w:lang w:val="en-US"/>
            </w:rPr>
            <w:t>Bitlocker and Bitlocker To Go</w:t>
          </w:r>
        </w:sdtContent>
      </w:sdt>
      <w:bookmarkEnd w:id="0"/>
    </w:p>
    <w:p w14:paraId="4D66DC47" w14:textId="77777777" w:rsidR="00600CCA" w:rsidRPr="006C4F06" w:rsidRDefault="00600CCA" w:rsidP="00600CCA">
      <w:pPr>
        <w:pStyle w:val="Heading1"/>
        <w:numPr>
          <w:ilvl w:val="0"/>
          <w:numId w:val="3"/>
        </w:numPr>
      </w:pPr>
      <w:r w:rsidRPr="006C4F06">
        <w:t>Введение</w:t>
      </w:r>
    </w:p>
    <w:p w14:paraId="7E1D7278" w14:textId="77777777" w:rsidR="00600CCA" w:rsidRDefault="00600CCA" w:rsidP="00600CCA">
      <w:pPr>
        <w:pStyle w:val="BodyTextL25"/>
      </w:pPr>
      <w:r w:rsidRPr="00EA78E0">
        <w:t xml:space="preserve">Шифрование может защитить данные на вашем устройстве, делая доступ к ним только авторизованными людьми. Если шифрование устройства недоступно на вашем устройстве, вы можете вместо этого включить стандартное шифрование </w:t>
      </w:r>
      <w:proofErr w:type="spellStart"/>
      <w:r w:rsidRPr="00EA78E0">
        <w:t>BitLocker</w:t>
      </w:r>
      <w:proofErr w:type="spellEnd"/>
      <w:r w:rsidRPr="00EA78E0">
        <w:t>.</w:t>
      </w:r>
    </w:p>
    <w:p w14:paraId="4ABD6E43" w14:textId="77777777" w:rsidR="00600CCA" w:rsidRDefault="00600CCA" w:rsidP="00600CCA">
      <w:pPr>
        <w:pStyle w:val="BodyTextL25"/>
      </w:pPr>
      <w:proofErr w:type="gramStart"/>
      <w:r w:rsidRPr="00125082">
        <w:rPr>
          <w:b/>
        </w:rPr>
        <w:t xml:space="preserve">Примечание </w:t>
      </w:r>
      <w:r w:rsidRPr="00EA78E0">
        <w:t>.</w:t>
      </w:r>
      <w:proofErr w:type="gramEnd"/>
      <w:r w:rsidRPr="00EA78E0">
        <w:t xml:space="preserve"> </w:t>
      </w:r>
      <w:proofErr w:type="spellStart"/>
      <w:r w:rsidRPr="00EA78E0">
        <w:t>BitLocker</w:t>
      </w:r>
      <w:proofErr w:type="spellEnd"/>
      <w:r w:rsidRPr="00EA78E0">
        <w:t xml:space="preserve"> доступен только в следующих версиях Windows:</w:t>
      </w:r>
    </w:p>
    <w:p w14:paraId="603BE62A" w14:textId="77777777" w:rsidR="00600CCA" w:rsidRPr="00C81891" w:rsidRDefault="00600CCA" w:rsidP="00600CCA">
      <w:pPr>
        <w:pStyle w:val="Bulletlevel1"/>
        <w:spacing w:before="60" w:after="60" w:line="276" w:lineRule="auto"/>
      </w:pPr>
      <w:r>
        <w:t>Максимальная и Корпоративная версии Windows 7</w:t>
      </w:r>
    </w:p>
    <w:p w14:paraId="74F9D3B0" w14:textId="77777777" w:rsidR="00600CCA" w:rsidRPr="0088291F" w:rsidRDefault="00600CCA" w:rsidP="00600CCA">
      <w:pPr>
        <w:pStyle w:val="Bulletlevel1"/>
        <w:spacing w:before="60" w:after="60" w:line="276" w:lineRule="auto"/>
        <w:rPr>
          <w:lang w:val="en-US"/>
        </w:rPr>
      </w:pPr>
      <w:r w:rsidRPr="00C81891">
        <w:t>Версии</w:t>
      </w:r>
      <w:r w:rsidRPr="0088291F">
        <w:rPr>
          <w:lang w:val="en-US"/>
        </w:rPr>
        <w:t xml:space="preserve"> Pro </w:t>
      </w:r>
      <w:r w:rsidRPr="00C81891">
        <w:t>и</w:t>
      </w:r>
      <w:r w:rsidRPr="0088291F">
        <w:rPr>
          <w:lang w:val="en-US"/>
        </w:rPr>
        <w:t xml:space="preserve"> Enterprise </w:t>
      </w:r>
      <w:r w:rsidRPr="00C81891">
        <w:t>для</w:t>
      </w:r>
      <w:r w:rsidRPr="0088291F">
        <w:rPr>
          <w:lang w:val="en-US"/>
        </w:rPr>
        <w:t xml:space="preserve"> Windows 8 </w:t>
      </w:r>
      <w:r w:rsidRPr="00C81891">
        <w:t>и</w:t>
      </w:r>
      <w:r w:rsidRPr="0088291F">
        <w:rPr>
          <w:lang w:val="en-US"/>
        </w:rPr>
        <w:t xml:space="preserve"> 8.1</w:t>
      </w:r>
    </w:p>
    <w:p w14:paraId="2F3AFF80" w14:textId="77777777" w:rsidR="00600CCA" w:rsidRDefault="00600CCA" w:rsidP="00600CCA">
      <w:pPr>
        <w:pStyle w:val="Bulletlevel1"/>
        <w:spacing w:before="60" w:after="60" w:line="276" w:lineRule="auto"/>
      </w:pPr>
      <w:r w:rsidRPr="00C81891">
        <w:t>Профессиональная, корпоративная и образовательная версии Windows 10.</w:t>
      </w:r>
    </w:p>
    <w:p w14:paraId="05688F05" w14:textId="77777777" w:rsidR="00600CCA" w:rsidRDefault="00600CCA" w:rsidP="00600CCA">
      <w:pPr>
        <w:pStyle w:val="BodyTextL25"/>
      </w:pPr>
      <w:r w:rsidRPr="006C4F06">
        <w:t xml:space="preserve">В этой лабораторной работе вы включите шифрование </w:t>
      </w:r>
      <w:proofErr w:type="spellStart"/>
      <w:r w:rsidRPr="006C4F06">
        <w:t>BitLocker</w:t>
      </w:r>
      <w:proofErr w:type="spellEnd"/>
      <w:r w:rsidRPr="006C4F06">
        <w:t xml:space="preserve"> на съемном диске с данными и на системном диске компьютера.</w:t>
      </w:r>
    </w:p>
    <w:p w14:paraId="17436B2A" w14:textId="77777777" w:rsidR="00600CCA" w:rsidRPr="006C4F06" w:rsidRDefault="00600CCA" w:rsidP="00600CCA">
      <w:pPr>
        <w:pStyle w:val="Heading1"/>
        <w:numPr>
          <w:ilvl w:val="0"/>
          <w:numId w:val="3"/>
        </w:numPr>
      </w:pPr>
      <w:r w:rsidRPr="006C4F06">
        <w:t>Рекомендуемое оборудование</w:t>
      </w:r>
    </w:p>
    <w:p w14:paraId="1072F484" w14:textId="77777777" w:rsidR="00600CCA" w:rsidRDefault="00600CCA" w:rsidP="00600CCA">
      <w:pPr>
        <w:pStyle w:val="Bulletlevel1"/>
        <w:spacing w:before="60" w:after="60" w:line="276" w:lineRule="auto"/>
      </w:pPr>
      <w:r>
        <w:t>ПК под управлением Windows</w:t>
      </w:r>
    </w:p>
    <w:p w14:paraId="251B1FA8" w14:textId="77777777" w:rsidR="00600CCA" w:rsidRPr="006C4F06" w:rsidRDefault="00600CCA" w:rsidP="00600CCA">
      <w:pPr>
        <w:pStyle w:val="Bulletlevel1"/>
        <w:spacing w:before="60" w:after="60" w:line="276" w:lineRule="auto"/>
      </w:pPr>
      <w:r>
        <w:t>Съемный USB-накопитель</w:t>
      </w:r>
    </w:p>
    <w:p w14:paraId="1C9A303F" w14:textId="77777777" w:rsidR="00600CCA" w:rsidRDefault="00600CCA" w:rsidP="004D36FF">
      <w:pPr>
        <w:pStyle w:val="Heading1"/>
        <w:numPr>
          <w:ilvl w:val="0"/>
          <w:numId w:val="0"/>
        </w:numPr>
      </w:pPr>
      <w:r>
        <w:t>инструкции</w:t>
      </w:r>
    </w:p>
    <w:p w14:paraId="6239ADE9" w14:textId="77777777" w:rsidR="00600CCA" w:rsidRDefault="00600CCA" w:rsidP="00600CCA">
      <w:pPr>
        <w:pStyle w:val="Heading2"/>
      </w:pPr>
      <w:r>
        <w:t xml:space="preserve">Используйте </w:t>
      </w:r>
      <w:proofErr w:type="spellStart"/>
      <w:r>
        <w:t>BitLocker</w:t>
      </w:r>
      <w:proofErr w:type="spellEnd"/>
      <w:r>
        <w:t xml:space="preserve"> для перехода</w:t>
      </w:r>
    </w:p>
    <w:p w14:paraId="59D1B95B" w14:textId="77777777" w:rsidR="00600CCA" w:rsidRPr="00212B89" w:rsidRDefault="00600CCA" w:rsidP="00600CCA">
      <w:pPr>
        <w:pStyle w:val="BodyTextL25"/>
      </w:pPr>
      <w:r>
        <w:t xml:space="preserve">В этой части вы будете использовать </w:t>
      </w:r>
      <w:proofErr w:type="spellStart"/>
      <w:r>
        <w:t>BitLocker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для шифрования съемного накопителя.</w:t>
      </w:r>
    </w:p>
    <w:p w14:paraId="5DC0BF9C" w14:textId="77777777" w:rsidR="00600CCA" w:rsidRDefault="00600CCA" w:rsidP="00600CCA">
      <w:pPr>
        <w:pStyle w:val="Heading3"/>
      </w:pPr>
      <w:r>
        <w:t>Зашифруйте съемный диск.</w:t>
      </w:r>
    </w:p>
    <w:p w14:paraId="46839E8F" w14:textId="77777777" w:rsidR="00600CCA" w:rsidRDefault="00600CCA" w:rsidP="00600CCA">
      <w:pPr>
        <w:pStyle w:val="SubStepAlpha"/>
      </w:pPr>
      <w:r>
        <w:t>Вставьте съемный диск, например USB-накопитель, в компьютер.</w:t>
      </w:r>
    </w:p>
    <w:p w14:paraId="4266BA74" w14:textId="77777777" w:rsidR="00600CCA" w:rsidRPr="005B7F35" w:rsidRDefault="00600CCA" w:rsidP="00600CCA">
      <w:pPr>
        <w:pStyle w:val="SubStepAlpha"/>
      </w:pPr>
      <w:proofErr w:type="spellStart"/>
      <w:r>
        <w:t>BitLocker</w:t>
      </w:r>
      <w:proofErr w:type="spellEnd"/>
      <w:r>
        <w:t xml:space="preserve"> отключен по умолчанию и должен быть включен для каждого диска, которому требуется шифрование. Чтобы включить и настроить </w:t>
      </w:r>
      <w:proofErr w:type="spellStart"/>
      <w:r>
        <w:t>BitLocker</w:t>
      </w:r>
      <w:proofErr w:type="spellEnd"/>
      <w:r>
        <w:t xml:space="preserve">, перейдите в </w:t>
      </w:r>
      <w:r>
        <w:rPr>
          <w:b/>
        </w:rPr>
        <w:t xml:space="preserve">Панель </w:t>
      </w:r>
      <w:proofErr w:type="gramStart"/>
      <w:r>
        <w:rPr>
          <w:b/>
        </w:rPr>
        <w:t xml:space="preserve">управления </w:t>
      </w:r>
      <w:r w:rsidRPr="004F4DFA">
        <w:t>&gt;</w:t>
      </w:r>
      <w:proofErr w:type="gramEnd"/>
      <w:r w:rsidRPr="004F4DFA">
        <w:t xml:space="preserve"> в представлении «Мелкие значки» нажмите </w:t>
      </w:r>
      <w:r>
        <w:rPr>
          <w:b/>
        </w:rPr>
        <w:t xml:space="preserve">«Шифрование диска </w:t>
      </w:r>
      <w:proofErr w:type="spellStart"/>
      <w:r>
        <w:rPr>
          <w:b/>
        </w:rPr>
        <w:t>BitLocker</w:t>
      </w:r>
      <w:proofErr w:type="spellEnd"/>
      <w:r>
        <w:rPr>
          <w:b/>
        </w:rPr>
        <w:t xml:space="preserve"> </w:t>
      </w:r>
      <w:r w:rsidRPr="00872710">
        <w:t>».</w:t>
      </w:r>
    </w:p>
    <w:p w14:paraId="7A0BBA32" w14:textId="77777777" w:rsidR="00600CCA" w:rsidRPr="000039FE" w:rsidRDefault="00600CCA" w:rsidP="00600CCA">
      <w:pPr>
        <w:pStyle w:val="SubStepAlpha"/>
      </w:pPr>
      <w:r>
        <w:t xml:space="preserve">В разделе </w:t>
      </w:r>
      <w:r w:rsidRPr="005B7F35">
        <w:rPr>
          <w:b/>
        </w:rPr>
        <w:t xml:space="preserve">Съемные диски с данными </w:t>
      </w:r>
      <w:r>
        <w:t xml:space="preserve">разверните список по мере необходимости. </w:t>
      </w:r>
      <w:proofErr w:type="gramStart"/>
      <w:r>
        <w:t>Выберите</w:t>
      </w:r>
      <w:proofErr w:type="gramEnd"/>
      <w:r>
        <w:t xml:space="preserve"> </w:t>
      </w:r>
      <w:r w:rsidRPr="005B7F35">
        <w:rPr>
          <w:b/>
        </w:rPr>
        <w:t xml:space="preserve">Включить </w:t>
      </w:r>
      <w:proofErr w:type="spellStart"/>
      <w:r w:rsidRPr="005B7F35">
        <w:rPr>
          <w:b/>
        </w:rPr>
        <w:t>BitLocker</w:t>
      </w:r>
      <w:proofErr w:type="spellEnd"/>
      <w:r w:rsidRPr="005B7F35">
        <w:rPr>
          <w:b/>
        </w:rPr>
        <w:t xml:space="preserve"> </w:t>
      </w:r>
      <w:r w:rsidRPr="000039FE">
        <w:t>для нужного съемного диска.</w:t>
      </w:r>
    </w:p>
    <w:p w14:paraId="2EF30A00" w14:textId="77777777" w:rsidR="00600CCA" w:rsidRDefault="00600CCA" w:rsidP="00600CCA">
      <w:pPr>
        <w:pStyle w:val="SubStepAlpha"/>
      </w:pPr>
      <w:r>
        <w:t xml:space="preserve">В окне </w:t>
      </w:r>
      <w:r>
        <w:rPr>
          <w:b/>
        </w:rPr>
        <w:t xml:space="preserve">Выберите, как вы хотите разблокировать этот </w:t>
      </w:r>
      <w:proofErr w:type="gramStart"/>
      <w:r>
        <w:rPr>
          <w:b/>
        </w:rPr>
        <w:t xml:space="preserve">диск </w:t>
      </w:r>
      <w:r w:rsidRPr="005B7F35">
        <w:t>,</w:t>
      </w:r>
      <w:proofErr w:type="gramEnd"/>
      <w:r w:rsidRPr="005B7F35">
        <w:t xml:space="preserve"> установите флажок </w:t>
      </w:r>
      <w:r w:rsidRPr="005B7F35">
        <w:rPr>
          <w:b/>
        </w:rPr>
        <w:t xml:space="preserve">Использовать пароль для разблокировки диска </w:t>
      </w:r>
      <w:r>
        <w:t xml:space="preserve">, а затем введите пароль. Нажмите </w:t>
      </w:r>
      <w:proofErr w:type="gramStart"/>
      <w:r>
        <w:rPr>
          <w:b/>
        </w:rPr>
        <w:t xml:space="preserve">Далее </w:t>
      </w:r>
      <w:r>
        <w:t>,</w:t>
      </w:r>
      <w:proofErr w:type="gramEnd"/>
      <w:r>
        <w:t xml:space="preserve"> чтобы продолжить.</w:t>
      </w:r>
    </w:p>
    <w:p w14:paraId="3CD362F7" w14:textId="77777777" w:rsidR="00600CCA" w:rsidRPr="005B7F35" w:rsidRDefault="00600CCA" w:rsidP="00600CCA">
      <w:pPr>
        <w:pStyle w:val="SubStepAlpha"/>
      </w:pPr>
      <w:r>
        <w:t xml:space="preserve">В разделе </w:t>
      </w:r>
      <w:r w:rsidRPr="002C7A81">
        <w:rPr>
          <w:b/>
        </w:rPr>
        <w:t xml:space="preserve">Как вы хотите создать резервную копию ключа восстановления </w:t>
      </w:r>
      <w:r>
        <w:t xml:space="preserve">выберите </w:t>
      </w:r>
      <w:r w:rsidRPr="005B7F35">
        <w:rPr>
          <w:b/>
        </w:rPr>
        <w:t xml:space="preserve">Печать </w:t>
      </w:r>
      <w:r>
        <w:t xml:space="preserve">или </w:t>
      </w:r>
      <w:r w:rsidRPr="005B7F35">
        <w:rPr>
          <w:b/>
        </w:rPr>
        <w:t xml:space="preserve">Сохранить в </w:t>
      </w:r>
      <w:proofErr w:type="gramStart"/>
      <w:r w:rsidRPr="005B7F35">
        <w:rPr>
          <w:b/>
        </w:rPr>
        <w:t xml:space="preserve">файл </w:t>
      </w:r>
      <w:r>
        <w:t>,</w:t>
      </w:r>
      <w:proofErr w:type="gramEnd"/>
      <w:r>
        <w:t xml:space="preserve"> а затем нажмите кнопку </w:t>
      </w:r>
      <w:r w:rsidRPr="00EB6A89">
        <w:rPr>
          <w:b/>
        </w:rPr>
        <w:t xml:space="preserve">Далее </w:t>
      </w:r>
      <w:r>
        <w:t>.</w:t>
      </w:r>
    </w:p>
    <w:p w14:paraId="148863B7" w14:textId="77777777" w:rsidR="00600CCA" w:rsidRDefault="00600CCA" w:rsidP="00600CCA">
      <w:pPr>
        <w:pStyle w:val="SubStepAlpha"/>
      </w:pPr>
      <w:r>
        <w:t xml:space="preserve">В </w:t>
      </w:r>
      <w:r w:rsidRPr="00EB6A89">
        <w:t xml:space="preserve">окне </w:t>
      </w:r>
      <w:r>
        <w:rPr>
          <w:b/>
        </w:rPr>
        <w:t xml:space="preserve">Выберите объем диска для шифрования </w:t>
      </w:r>
      <w:r w:rsidRPr="00EB6A89">
        <w:t xml:space="preserve">выберите </w:t>
      </w:r>
      <w:r>
        <w:rPr>
          <w:b/>
        </w:rPr>
        <w:t xml:space="preserve">«Зашифровать весь диск» </w:t>
      </w:r>
      <w:r w:rsidRPr="00EB6A89">
        <w:t xml:space="preserve">и нажмите </w:t>
      </w:r>
      <w:r w:rsidRPr="001D1360">
        <w:rPr>
          <w:b/>
        </w:rPr>
        <w:t>«Далее</w:t>
      </w:r>
      <w:proofErr w:type="gramStart"/>
      <w:r w:rsidRPr="001D1360">
        <w:rPr>
          <w:b/>
        </w:rPr>
        <w:t xml:space="preserve">» </w:t>
      </w:r>
      <w:r w:rsidRPr="00EB6A89">
        <w:t>.</w:t>
      </w:r>
      <w:proofErr w:type="gramEnd"/>
    </w:p>
    <w:p w14:paraId="4F662FFB" w14:textId="490B28C6" w:rsidR="00600CCA" w:rsidRDefault="00600CCA" w:rsidP="00600CCA">
      <w:pPr>
        <w:pStyle w:val="SubStepAlpha"/>
      </w:pPr>
      <w:r>
        <w:t xml:space="preserve">Если вам будет предложено окно </w:t>
      </w:r>
      <w:r>
        <w:rPr>
          <w:b/>
        </w:rPr>
        <w:t>«Выберите режим шифрования»</w:t>
      </w:r>
      <w:r w:rsidRPr="001D1360">
        <w:t>, выберите «</w:t>
      </w:r>
      <w:r w:rsidRPr="001D1360">
        <w:rPr>
          <w:b/>
        </w:rPr>
        <w:t xml:space="preserve">Совместимый режим» </w:t>
      </w:r>
      <w:r>
        <w:t xml:space="preserve">и нажмите </w:t>
      </w:r>
      <w:r w:rsidRPr="001D1360">
        <w:rPr>
          <w:b/>
        </w:rPr>
        <w:t>«Далее»</w:t>
      </w:r>
      <w:r>
        <w:t>, чтобы продолжить.</w:t>
      </w:r>
    </w:p>
    <w:p w14:paraId="1E4B9B7C" w14:textId="77777777" w:rsidR="00600CCA" w:rsidRDefault="00600CCA" w:rsidP="00600CCA">
      <w:pPr>
        <w:pStyle w:val="SubStepAlpha"/>
      </w:pPr>
      <w:r>
        <w:t xml:space="preserve">В окне </w:t>
      </w:r>
      <w:r w:rsidRPr="00B93289">
        <w:rPr>
          <w:b/>
        </w:rPr>
        <w:t xml:space="preserve">Готовы ли вы зашифровать этот диск </w:t>
      </w:r>
      <w:r>
        <w:t xml:space="preserve">нажмите </w:t>
      </w:r>
      <w:r w:rsidRPr="00B93289">
        <w:rPr>
          <w:b/>
        </w:rPr>
        <w:t xml:space="preserve">Начать </w:t>
      </w:r>
      <w:proofErr w:type="gramStart"/>
      <w:r w:rsidRPr="00B93289">
        <w:rPr>
          <w:b/>
        </w:rPr>
        <w:t xml:space="preserve">шифрование </w:t>
      </w:r>
      <w:r w:rsidRPr="00872710">
        <w:t>.</w:t>
      </w:r>
      <w:proofErr w:type="gramEnd"/>
    </w:p>
    <w:p w14:paraId="55989BB8" w14:textId="77777777" w:rsidR="00600CCA" w:rsidRDefault="00600CCA" w:rsidP="00600CCA">
      <w:pPr>
        <w:pStyle w:val="SubStepAlpha"/>
      </w:pPr>
      <w:r>
        <w:t>Через несколько минут съемный диск будет зашифрован. Теперь его можно удалить.</w:t>
      </w:r>
    </w:p>
    <w:p w14:paraId="5A9ABA1C" w14:textId="77777777" w:rsidR="00600CCA" w:rsidRDefault="00600CCA" w:rsidP="00600CCA">
      <w:pPr>
        <w:pStyle w:val="Heading3"/>
      </w:pPr>
      <w:r>
        <w:t>Получите доступ к зашифрованному диску.</w:t>
      </w:r>
    </w:p>
    <w:p w14:paraId="7CE29CF5" w14:textId="77777777" w:rsidR="00600CCA" w:rsidRDefault="00600CCA" w:rsidP="00600CCA">
      <w:pPr>
        <w:pStyle w:val="SubStepAlpha"/>
      </w:pPr>
      <w:r>
        <w:t>Вставьте съемный диск, предварительно зашифрованный на предыдущем шаге, в USB-порт компьютера.</w:t>
      </w:r>
    </w:p>
    <w:p w14:paraId="1CAC6C93" w14:textId="77777777" w:rsidR="00600CCA" w:rsidRDefault="00600CCA" w:rsidP="00600CCA">
      <w:pPr>
        <w:pStyle w:val="SubStepAlpha"/>
      </w:pPr>
      <w:r>
        <w:lastRenderedPageBreak/>
        <w:t xml:space="preserve">Перейдите к USB-накопителю в </w:t>
      </w:r>
      <w:r w:rsidRPr="00786962">
        <w:rPr>
          <w:b/>
        </w:rPr>
        <w:t xml:space="preserve">проводнике </w:t>
      </w:r>
      <w:r>
        <w:t xml:space="preserve">или </w:t>
      </w:r>
      <w:r>
        <w:rPr>
          <w:b/>
        </w:rPr>
        <w:t xml:space="preserve">проводнике Windows </w:t>
      </w:r>
      <w:r>
        <w:t xml:space="preserve">и откройте USB-накопитель. (Если вам не удается открыть USB-накопитель, щелкните правой кнопкой мыши зашифрованный диск и выберите </w:t>
      </w:r>
      <w:r>
        <w:rPr>
          <w:b/>
        </w:rPr>
        <w:t xml:space="preserve">Разблокировать </w:t>
      </w:r>
      <w:proofErr w:type="gramStart"/>
      <w:r>
        <w:rPr>
          <w:b/>
        </w:rPr>
        <w:t xml:space="preserve">диск </w:t>
      </w:r>
      <w:r w:rsidRPr="007C0637">
        <w:t>.</w:t>
      </w:r>
      <w:proofErr w:type="gramEnd"/>
      <w:r w:rsidRPr="007C0637">
        <w:t>)</w:t>
      </w:r>
    </w:p>
    <w:p w14:paraId="1DCE09C3" w14:textId="77777777" w:rsidR="00600CCA" w:rsidRDefault="00600CCA" w:rsidP="00600CCA">
      <w:pPr>
        <w:pStyle w:val="SubStepAlpha"/>
      </w:pPr>
      <w:r>
        <w:t xml:space="preserve">Нажмите кнопку </w:t>
      </w:r>
      <w:r w:rsidRPr="005641C0">
        <w:rPr>
          <w:b/>
        </w:rPr>
        <w:t xml:space="preserve">Дополнительные </w:t>
      </w:r>
      <w:proofErr w:type="gramStart"/>
      <w:r w:rsidRPr="005641C0">
        <w:rPr>
          <w:b/>
        </w:rPr>
        <w:t xml:space="preserve">параметры </w:t>
      </w:r>
      <w:r>
        <w:t>.</w:t>
      </w:r>
      <w:proofErr w:type="gramEnd"/>
      <w:r>
        <w:t xml:space="preserve"> Обратите внимание, что есть возможность ввести ключ восстановления. Если пароль забыт, для разблокировки диска можно использовать сохраненный или распечатанный ключ восстановления из предыдущего шага.</w:t>
      </w:r>
    </w:p>
    <w:p w14:paraId="045946D3" w14:textId="77777777" w:rsidR="00600CCA" w:rsidRDefault="00600CCA" w:rsidP="00600CCA">
      <w:pPr>
        <w:pStyle w:val="Heading4"/>
      </w:pPr>
      <w:r>
        <w:t>Вопрос:</w:t>
      </w:r>
    </w:p>
    <w:p w14:paraId="6FFEBCFA" w14:textId="77777777" w:rsidR="00600CCA" w:rsidRDefault="00600CCA" w:rsidP="00600CCA">
      <w:pPr>
        <w:pStyle w:val="BodyTextL50"/>
        <w:keepNext/>
      </w:pPr>
      <w:r>
        <w:t xml:space="preserve">Почему важно сохранять ключ восстановления </w:t>
      </w:r>
      <w:proofErr w:type="spellStart"/>
      <w:r>
        <w:t>BitLocker</w:t>
      </w:r>
      <w:proofErr w:type="spellEnd"/>
      <w:r>
        <w:t>?</w:t>
      </w:r>
    </w:p>
    <w:p w14:paraId="1AA4C918" w14:textId="4747EE82" w:rsidR="00600CCA" w:rsidRPr="000C3961" w:rsidRDefault="000C3961" w:rsidP="00600CCA">
      <w:pPr>
        <w:pStyle w:val="AnswerLineL50"/>
        <w:rPr>
          <w:lang w:val="ru-RU"/>
        </w:rPr>
      </w:pPr>
      <w:r>
        <w:rPr>
          <w:lang w:val="ru-RU"/>
        </w:rPr>
        <w:t>При его потере невозможно прочесть данные с диска</w:t>
      </w:r>
    </w:p>
    <w:p w14:paraId="3EC36460" w14:textId="77777777" w:rsidR="00600CCA" w:rsidRDefault="00600CCA" w:rsidP="00600CCA">
      <w:pPr>
        <w:pStyle w:val="SubStepAlpha"/>
      </w:pPr>
      <w:r>
        <w:t>Введите пароль, чтобы разблокировать USB-накопитель. Теперь вы можете получить доступ к содержимому зашифрованного диска.</w:t>
      </w:r>
    </w:p>
    <w:p w14:paraId="68EE9BBA" w14:textId="77777777" w:rsidR="00600CCA" w:rsidRDefault="00600CCA" w:rsidP="00600CCA">
      <w:pPr>
        <w:pStyle w:val="Heading3"/>
      </w:pPr>
      <w:r>
        <w:t>Расшифровать диск.</w:t>
      </w:r>
    </w:p>
    <w:p w14:paraId="24D91B25" w14:textId="7EF3EE6B" w:rsidR="00600CCA" w:rsidRDefault="00600CCA" w:rsidP="00600CCA">
      <w:pPr>
        <w:pStyle w:val="SubStepAlpha"/>
      </w:pPr>
      <w:r>
        <w:t xml:space="preserve">Перейдите к </w:t>
      </w:r>
      <w:r>
        <w:rPr>
          <w:b/>
        </w:rPr>
        <w:t xml:space="preserve">панели </w:t>
      </w:r>
      <w:proofErr w:type="gramStart"/>
      <w:r>
        <w:rPr>
          <w:b/>
        </w:rPr>
        <w:t xml:space="preserve">управления </w:t>
      </w:r>
      <w:r>
        <w:t>&gt;</w:t>
      </w:r>
      <w:proofErr w:type="gramEnd"/>
      <w:r>
        <w:t xml:space="preserve"> в представлении «Мелкие значки» нажмите </w:t>
      </w:r>
      <w:r>
        <w:rPr>
          <w:b/>
        </w:rPr>
        <w:t xml:space="preserve">«Шифрование диска </w:t>
      </w:r>
      <w:proofErr w:type="spellStart"/>
      <w:r>
        <w:rPr>
          <w:b/>
        </w:rPr>
        <w:t>BitLocker</w:t>
      </w:r>
      <w:proofErr w:type="spellEnd"/>
      <w:r>
        <w:t>».</w:t>
      </w:r>
    </w:p>
    <w:p w14:paraId="37F3157C" w14:textId="77777777" w:rsidR="00600CCA" w:rsidRDefault="00600CCA" w:rsidP="00600CCA">
      <w:pPr>
        <w:pStyle w:val="SubStepAlpha"/>
      </w:pPr>
      <w:r>
        <w:t xml:space="preserve">Выберите зашифрованный съемный диск. Если диск заблокирован, введите пароль, чтобы разблокировать его. Щелкните </w:t>
      </w:r>
      <w:r>
        <w:rPr>
          <w:b/>
        </w:rPr>
        <w:t xml:space="preserve">Отключить </w:t>
      </w:r>
      <w:proofErr w:type="spellStart"/>
      <w:proofErr w:type="gramStart"/>
      <w:r>
        <w:rPr>
          <w:b/>
        </w:rPr>
        <w:t>BitLocker</w:t>
      </w:r>
      <w:proofErr w:type="spellEnd"/>
      <w:r>
        <w:rPr>
          <w:b/>
        </w:rPr>
        <w:t xml:space="preserve"> </w:t>
      </w:r>
      <w:r w:rsidRPr="00C95CB6">
        <w:t>.</w:t>
      </w:r>
      <w:proofErr w:type="gramEnd"/>
    </w:p>
    <w:p w14:paraId="038C14FC" w14:textId="77777777" w:rsidR="00600CCA" w:rsidRDefault="00600CCA" w:rsidP="00600CCA">
      <w:pPr>
        <w:pStyle w:val="SubStepAlpha"/>
      </w:pPr>
      <w:r>
        <w:t xml:space="preserve">Нажмите </w:t>
      </w:r>
      <w:r>
        <w:rPr>
          <w:b/>
        </w:rPr>
        <w:t xml:space="preserve">«Отключить </w:t>
      </w:r>
      <w:proofErr w:type="spellStart"/>
      <w:r>
        <w:rPr>
          <w:b/>
        </w:rPr>
        <w:t>BitLocker</w:t>
      </w:r>
      <w:proofErr w:type="spellEnd"/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когда появится сообщение о том, что процесс расшифровки может занять некоторое время. Обратите внимание на предупреждающее сообщение, чтобы не повредить содержимое диска.</w:t>
      </w:r>
    </w:p>
    <w:p w14:paraId="300DC058" w14:textId="77777777" w:rsidR="00600CCA" w:rsidRDefault="00600CCA" w:rsidP="00600CCA">
      <w:pPr>
        <w:pStyle w:val="SubStepAlpha"/>
      </w:pPr>
      <w:r>
        <w:t xml:space="preserve">Нажмите </w:t>
      </w:r>
      <w:r>
        <w:rPr>
          <w:b/>
        </w:rPr>
        <w:t>«Закрыть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когда процесс расшифровки завершится.</w:t>
      </w:r>
    </w:p>
    <w:p w14:paraId="1A98BDAC" w14:textId="77777777" w:rsidR="00600CCA" w:rsidRDefault="00600CCA" w:rsidP="00600CCA">
      <w:pPr>
        <w:pStyle w:val="Heading2"/>
      </w:pPr>
      <w:r>
        <w:t>Зашифровать диск операционной системы</w:t>
      </w:r>
    </w:p>
    <w:p w14:paraId="70B130D2" w14:textId="77777777" w:rsidR="00600CCA" w:rsidRPr="00212B89" w:rsidRDefault="00600CCA" w:rsidP="00600CCA">
      <w:pPr>
        <w:pStyle w:val="BodyTextL25"/>
      </w:pPr>
      <w:r>
        <w:t xml:space="preserve">В этой части лабораторной работы вы будете использовать </w:t>
      </w:r>
      <w:proofErr w:type="spellStart"/>
      <w:r>
        <w:t>BitLocker</w:t>
      </w:r>
      <w:proofErr w:type="spellEnd"/>
      <w:r>
        <w:t xml:space="preserve"> для шифрования диска операционной системы.</w:t>
      </w:r>
    </w:p>
    <w:p w14:paraId="58AAD11D" w14:textId="77777777" w:rsidR="00600CCA" w:rsidRDefault="00600CCA" w:rsidP="00600CCA">
      <w:pPr>
        <w:pStyle w:val="Heading3"/>
      </w:pPr>
      <w:r>
        <w:t xml:space="preserve">Включите </w:t>
      </w:r>
      <w:proofErr w:type="spellStart"/>
      <w:r>
        <w:t>BitLocker</w:t>
      </w:r>
      <w:proofErr w:type="spellEnd"/>
      <w:r>
        <w:t>.</w:t>
      </w:r>
    </w:p>
    <w:p w14:paraId="2C2523DF" w14:textId="77777777" w:rsidR="00600CCA" w:rsidRDefault="00600CCA" w:rsidP="00600CCA">
      <w:pPr>
        <w:pStyle w:val="SubStepAlpha"/>
      </w:pPr>
      <w:r>
        <w:t xml:space="preserve">Вернитесь в </w:t>
      </w:r>
      <w:r w:rsidRPr="00B635E1">
        <w:rPr>
          <w:b/>
        </w:rPr>
        <w:t xml:space="preserve">Панель </w:t>
      </w:r>
      <w:proofErr w:type="gramStart"/>
      <w:r w:rsidRPr="00B635E1">
        <w:rPr>
          <w:b/>
        </w:rPr>
        <w:t>управления &gt;</w:t>
      </w:r>
      <w:proofErr w:type="gramEnd"/>
      <w:r w:rsidRPr="00B635E1">
        <w:rPr>
          <w:b/>
        </w:rPr>
        <w:t xml:space="preserve"> Система и безопасность &gt; Шифрование диска </w:t>
      </w:r>
      <w:proofErr w:type="spellStart"/>
      <w:r w:rsidRPr="00B635E1">
        <w:rPr>
          <w:b/>
        </w:rPr>
        <w:t>BitLocker</w:t>
      </w:r>
      <w:proofErr w:type="spellEnd"/>
      <w:r w:rsidRPr="00B635E1">
        <w:rPr>
          <w:b/>
        </w:rPr>
        <w:t xml:space="preserve"> </w:t>
      </w:r>
      <w:r>
        <w:t xml:space="preserve">, чтобы включить </w:t>
      </w:r>
      <w:proofErr w:type="spellStart"/>
      <w:r>
        <w:t>BitLocker</w:t>
      </w:r>
      <w:proofErr w:type="spellEnd"/>
      <w:r>
        <w:t xml:space="preserve"> для диска операционной системы.</w:t>
      </w:r>
    </w:p>
    <w:p w14:paraId="27DDEFCA" w14:textId="77777777" w:rsidR="00600CCA" w:rsidRPr="0051768A" w:rsidRDefault="00600CCA" w:rsidP="00600CCA">
      <w:pPr>
        <w:pStyle w:val="SubStepAlpha"/>
      </w:pPr>
      <w:r>
        <w:t xml:space="preserve">В </w:t>
      </w:r>
      <w:r>
        <w:rPr>
          <w:b/>
        </w:rPr>
        <w:t xml:space="preserve">разделе «Диск операционной системы» </w:t>
      </w:r>
      <w:r>
        <w:t xml:space="preserve">выберите </w:t>
      </w:r>
      <w:r w:rsidRPr="005B7F35">
        <w:rPr>
          <w:b/>
        </w:rPr>
        <w:t xml:space="preserve">«Включить </w:t>
      </w:r>
      <w:proofErr w:type="spellStart"/>
      <w:r w:rsidRPr="005B7F35">
        <w:rPr>
          <w:b/>
        </w:rPr>
        <w:t>BitLocker</w:t>
      </w:r>
      <w:proofErr w:type="spellEnd"/>
      <w:proofErr w:type="gramStart"/>
      <w:r w:rsidRPr="005B7F35">
        <w:rPr>
          <w:b/>
        </w:rPr>
        <w:t xml:space="preserve">» </w:t>
      </w:r>
      <w:r w:rsidRPr="00872710">
        <w:t>.</w:t>
      </w:r>
      <w:proofErr w:type="gramEnd"/>
    </w:p>
    <w:p w14:paraId="0844E0B1" w14:textId="77777777" w:rsidR="00600CCA" w:rsidRDefault="00600CCA" w:rsidP="00600CCA">
      <w:pPr>
        <w:pStyle w:val="SubStepAlpha"/>
        <w:numPr>
          <w:ilvl w:val="0"/>
          <w:numId w:val="0"/>
        </w:numPr>
        <w:ind w:left="720"/>
      </w:pPr>
      <w:proofErr w:type="gramStart"/>
      <w:r w:rsidRPr="003C258A">
        <w:rPr>
          <w:b/>
        </w:rPr>
        <w:t xml:space="preserve">Примечание </w:t>
      </w:r>
      <w:r>
        <w:t>.</w:t>
      </w:r>
      <w:proofErr w:type="gramEnd"/>
      <w:r>
        <w:t xml:space="preserve"> Если появляется сообщение об ошибке, в котором говорится, что устройство не может использовать доверенный платформенный модуль, необходимо выполнить некоторые дополнительные действия, чтобы разрешить дополнительную аутентификацию при запуске. Нажмите </w:t>
      </w:r>
      <w:r>
        <w:rPr>
          <w:b/>
        </w:rPr>
        <w:t xml:space="preserve">«Отмена» </w:t>
      </w:r>
      <w:r>
        <w:t>и выполните следующие дополнительные действия:</w:t>
      </w:r>
    </w:p>
    <w:p w14:paraId="556CA4A4" w14:textId="77777777" w:rsidR="00600CCA" w:rsidRDefault="00600CCA" w:rsidP="00600CCA">
      <w:pPr>
        <w:pStyle w:val="SubStepNum"/>
      </w:pPr>
      <w:r>
        <w:t xml:space="preserve">Введите </w:t>
      </w:r>
      <w:proofErr w:type="spellStart"/>
      <w:r w:rsidRPr="0051768A">
        <w:rPr>
          <w:b/>
        </w:rPr>
        <w:t>gpedit.msc</w:t>
      </w:r>
      <w:proofErr w:type="spellEnd"/>
      <w:r w:rsidRPr="0051768A">
        <w:rPr>
          <w:b/>
        </w:rPr>
        <w:t xml:space="preserve"> </w:t>
      </w:r>
      <w:r>
        <w:t xml:space="preserve">в </w:t>
      </w:r>
      <w:r w:rsidRPr="0051768A">
        <w:rPr>
          <w:b/>
        </w:rPr>
        <w:t xml:space="preserve">поиске </w:t>
      </w:r>
      <w:proofErr w:type="gramStart"/>
      <w:r w:rsidRPr="0051768A">
        <w:rPr>
          <w:b/>
        </w:rPr>
        <w:t xml:space="preserve">Windows </w:t>
      </w:r>
      <w:r>
        <w:t>,</w:t>
      </w:r>
      <w:proofErr w:type="gramEnd"/>
      <w:r>
        <w:t xml:space="preserve"> чтобы открыть </w:t>
      </w:r>
      <w:r w:rsidRPr="0051768A">
        <w:rPr>
          <w:b/>
        </w:rPr>
        <w:t xml:space="preserve">редактор локальной групповой политики </w:t>
      </w:r>
      <w:r>
        <w:t>.</w:t>
      </w:r>
    </w:p>
    <w:p w14:paraId="43F50636" w14:textId="77777777" w:rsidR="00600CCA" w:rsidRDefault="00600CCA" w:rsidP="00600CCA">
      <w:pPr>
        <w:pStyle w:val="SubStepNum"/>
      </w:pPr>
      <w:r>
        <w:t xml:space="preserve">Разверните узел </w:t>
      </w:r>
      <w:r w:rsidRPr="0051768A">
        <w:rPr>
          <w:b/>
        </w:rPr>
        <w:t xml:space="preserve">Административные шаблоны </w:t>
      </w:r>
      <w:r>
        <w:t xml:space="preserve">на левой панели и щелкните </w:t>
      </w:r>
      <w:r w:rsidRPr="0051768A">
        <w:rPr>
          <w:b/>
        </w:rPr>
        <w:t xml:space="preserve">Компоненты </w:t>
      </w:r>
      <w:proofErr w:type="gramStart"/>
      <w:r w:rsidRPr="0051768A">
        <w:rPr>
          <w:b/>
        </w:rPr>
        <w:t xml:space="preserve">Windows </w:t>
      </w:r>
      <w:r>
        <w:t>.</w:t>
      </w:r>
      <w:proofErr w:type="gramEnd"/>
    </w:p>
    <w:p w14:paraId="29FC2F45" w14:textId="77777777" w:rsidR="00600CCA" w:rsidRDefault="00600CCA" w:rsidP="00600CCA">
      <w:pPr>
        <w:pStyle w:val="SubStepNum"/>
      </w:pPr>
      <w:r>
        <w:t xml:space="preserve">В списке компонентов Windows выберите </w:t>
      </w:r>
      <w:r w:rsidRPr="0051768A">
        <w:rPr>
          <w:b/>
        </w:rPr>
        <w:t xml:space="preserve">Шифрование диска </w:t>
      </w:r>
      <w:proofErr w:type="spellStart"/>
      <w:proofErr w:type="gramStart"/>
      <w:r w:rsidRPr="0051768A">
        <w:rPr>
          <w:b/>
        </w:rPr>
        <w:t>BitLocker</w:t>
      </w:r>
      <w:proofErr w:type="spellEnd"/>
      <w:r w:rsidRPr="0051768A">
        <w:rPr>
          <w:b/>
        </w:rPr>
        <w:t xml:space="preserve"> </w:t>
      </w:r>
      <w:r>
        <w:t>.</w:t>
      </w:r>
      <w:proofErr w:type="gramEnd"/>
      <w:r>
        <w:t xml:space="preserve"> Выберите </w:t>
      </w:r>
      <w:r w:rsidRPr="001E068E">
        <w:rPr>
          <w:b/>
        </w:rPr>
        <w:t xml:space="preserve">Диски операционной </w:t>
      </w:r>
      <w:proofErr w:type="gramStart"/>
      <w:r w:rsidRPr="001E068E">
        <w:rPr>
          <w:b/>
        </w:rPr>
        <w:t xml:space="preserve">системы </w:t>
      </w:r>
      <w:r>
        <w:t>.</w:t>
      </w:r>
      <w:proofErr w:type="gramEnd"/>
      <w:r>
        <w:t xml:space="preserve"> Выберите </w:t>
      </w:r>
      <w:r w:rsidRPr="001E068E">
        <w:rPr>
          <w:b/>
        </w:rPr>
        <w:t xml:space="preserve">Требовать дополнительную аутентификацию при </w:t>
      </w:r>
      <w:proofErr w:type="gramStart"/>
      <w:r w:rsidRPr="001E068E">
        <w:rPr>
          <w:b/>
        </w:rPr>
        <w:t xml:space="preserve">запуске </w:t>
      </w:r>
      <w:r>
        <w:t>.</w:t>
      </w:r>
      <w:proofErr w:type="gramEnd"/>
    </w:p>
    <w:p w14:paraId="4AAE21E3" w14:textId="77777777" w:rsidR="00600CCA" w:rsidRDefault="00600CCA" w:rsidP="00600CCA">
      <w:pPr>
        <w:pStyle w:val="SubStepNum"/>
      </w:pPr>
      <w:r>
        <w:t xml:space="preserve">В окне </w:t>
      </w:r>
      <w:r w:rsidRPr="002C7A81">
        <w:rPr>
          <w:b/>
        </w:rPr>
        <w:t xml:space="preserve">«Требовать дополнительную аутентификацию </w:t>
      </w:r>
      <w:r>
        <w:t xml:space="preserve">при запуске» нажмите кнопку </w:t>
      </w:r>
      <w:r w:rsidRPr="001E068E">
        <w:rPr>
          <w:b/>
        </w:rPr>
        <w:t>«Включено</w:t>
      </w:r>
      <w:proofErr w:type="gramStart"/>
      <w:r w:rsidRPr="001E068E">
        <w:rPr>
          <w:b/>
        </w:rPr>
        <w:t xml:space="preserve">» </w:t>
      </w:r>
      <w:r>
        <w:t>,</w:t>
      </w:r>
      <w:proofErr w:type="gramEnd"/>
      <w:r>
        <w:t xml:space="preserve"> затем нажмите </w:t>
      </w:r>
      <w:r w:rsidRPr="00DB7D82">
        <w:rPr>
          <w:b/>
        </w:rPr>
        <w:t xml:space="preserve">«Применить </w:t>
      </w:r>
      <w:r>
        <w:t xml:space="preserve">» и </w:t>
      </w:r>
      <w:r w:rsidRPr="00DB7D82">
        <w:rPr>
          <w:b/>
        </w:rPr>
        <w:t xml:space="preserve">«ОК» </w:t>
      </w:r>
      <w:r>
        <w:t>, чтобы закрыть окно.</w:t>
      </w:r>
    </w:p>
    <w:p w14:paraId="1556E7AC" w14:textId="77777777" w:rsidR="00600CCA" w:rsidRDefault="00600CCA" w:rsidP="00600CCA">
      <w:pPr>
        <w:pStyle w:val="SubStepNum"/>
      </w:pPr>
      <w:r>
        <w:t xml:space="preserve">Закройте </w:t>
      </w:r>
      <w:r w:rsidRPr="0082468C">
        <w:rPr>
          <w:b/>
        </w:rPr>
        <w:t xml:space="preserve">редактор локальной групповой </w:t>
      </w:r>
      <w:proofErr w:type="gramStart"/>
      <w:r w:rsidRPr="0082468C">
        <w:rPr>
          <w:b/>
        </w:rPr>
        <w:t xml:space="preserve">политики </w:t>
      </w:r>
      <w:r>
        <w:t>,</w:t>
      </w:r>
      <w:proofErr w:type="gramEnd"/>
      <w:r>
        <w:t xml:space="preserve"> чтобы вернуться в окно </w:t>
      </w:r>
      <w:proofErr w:type="spellStart"/>
      <w:r w:rsidRPr="0082468C">
        <w:rPr>
          <w:b/>
        </w:rPr>
        <w:t>BitLocker</w:t>
      </w:r>
      <w:proofErr w:type="spellEnd"/>
      <w:r w:rsidRPr="0082468C">
        <w:rPr>
          <w:b/>
        </w:rPr>
        <w:t xml:space="preserve"> Drive </w:t>
      </w:r>
      <w:proofErr w:type="spellStart"/>
      <w:r w:rsidRPr="0082468C">
        <w:rPr>
          <w:b/>
        </w:rPr>
        <w:t>Encryption</w:t>
      </w:r>
      <w:proofErr w:type="spellEnd"/>
      <w:r w:rsidRPr="0082468C">
        <w:rPr>
          <w:b/>
        </w:rPr>
        <w:t xml:space="preserve"> </w:t>
      </w:r>
      <w:r>
        <w:t xml:space="preserve">, и нажмите </w:t>
      </w:r>
      <w:r w:rsidRPr="002C7A81">
        <w:rPr>
          <w:b/>
        </w:rPr>
        <w:t xml:space="preserve">«Включить </w:t>
      </w:r>
      <w:proofErr w:type="spellStart"/>
      <w:r w:rsidRPr="002C7A81">
        <w:rPr>
          <w:b/>
        </w:rPr>
        <w:t>BitLocker</w:t>
      </w:r>
      <w:proofErr w:type="spellEnd"/>
      <w:r w:rsidRPr="002C7A81">
        <w:rPr>
          <w:b/>
        </w:rPr>
        <w:t xml:space="preserve">» </w:t>
      </w:r>
      <w:r w:rsidRPr="00872710">
        <w:t>.</w:t>
      </w:r>
    </w:p>
    <w:p w14:paraId="42025BAB" w14:textId="77777777" w:rsidR="00600CCA" w:rsidRDefault="00600CCA" w:rsidP="00600CCA">
      <w:pPr>
        <w:pStyle w:val="SubStepAlpha"/>
      </w:pPr>
      <w:r w:rsidRPr="005B7F35">
        <w:lastRenderedPageBreak/>
        <w:t xml:space="preserve">Откроется окно </w:t>
      </w:r>
      <w:proofErr w:type="gramStart"/>
      <w:r>
        <w:t xml:space="preserve">Выберите </w:t>
      </w:r>
      <w:r>
        <w:rPr>
          <w:b/>
        </w:rPr>
        <w:t>,</w:t>
      </w:r>
      <w:proofErr w:type="gramEnd"/>
      <w:r>
        <w:rPr>
          <w:b/>
        </w:rPr>
        <w:t xml:space="preserve"> как вы хотите разблокировать этот диск . </w:t>
      </w:r>
      <w:r w:rsidRPr="005B7F35">
        <w:t xml:space="preserve">В этом окне установите флажок </w:t>
      </w:r>
      <w:proofErr w:type="gramStart"/>
      <w:r w:rsidRPr="005B7F35">
        <w:t xml:space="preserve">« </w:t>
      </w:r>
      <w:r w:rsidRPr="005B7F35">
        <w:rPr>
          <w:b/>
        </w:rPr>
        <w:t>Использовать</w:t>
      </w:r>
      <w:proofErr w:type="gramEnd"/>
      <w:r w:rsidRPr="005B7F35">
        <w:rPr>
          <w:b/>
        </w:rPr>
        <w:t xml:space="preserve"> пароль для разблокировки диска», </w:t>
      </w:r>
      <w:r>
        <w:t xml:space="preserve">выберите </w:t>
      </w:r>
      <w:r w:rsidRPr="008550B9">
        <w:rPr>
          <w:b/>
        </w:rPr>
        <w:t xml:space="preserve">«Ввести пароль» </w:t>
      </w:r>
      <w:r>
        <w:t xml:space="preserve">, затем введите пароль и нажмите « </w:t>
      </w:r>
      <w:r w:rsidRPr="008550B9">
        <w:rPr>
          <w:b/>
        </w:rPr>
        <w:t xml:space="preserve">Далее» </w:t>
      </w:r>
      <w:r w:rsidRPr="00872710">
        <w:t>.</w:t>
      </w:r>
    </w:p>
    <w:p w14:paraId="6F839313" w14:textId="77777777" w:rsidR="00600CCA" w:rsidRPr="005B7F35" w:rsidRDefault="00600CCA" w:rsidP="00600CCA">
      <w:pPr>
        <w:pStyle w:val="SubStepAlpha"/>
      </w:pPr>
      <w:r>
        <w:t xml:space="preserve">В разделе </w:t>
      </w:r>
      <w:r w:rsidRPr="002C7A81">
        <w:rPr>
          <w:b/>
        </w:rPr>
        <w:t xml:space="preserve">Как вы хотите создать резервную копию ключа восстановления </w:t>
      </w:r>
      <w:r>
        <w:t xml:space="preserve">выберите </w:t>
      </w:r>
      <w:r w:rsidRPr="005B7F35">
        <w:rPr>
          <w:b/>
        </w:rPr>
        <w:t xml:space="preserve">«Печать» </w:t>
      </w:r>
      <w:r>
        <w:t xml:space="preserve">или </w:t>
      </w:r>
      <w:r w:rsidRPr="005B7F35">
        <w:rPr>
          <w:b/>
        </w:rPr>
        <w:t>«Сохранить в файл</w:t>
      </w:r>
      <w:proofErr w:type="gramStart"/>
      <w:r w:rsidRPr="005B7F35">
        <w:rPr>
          <w:b/>
        </w:rPr>
        <w:t xml:space="preserve">» </w:t>
      </w:r>
      <w:r>
        <w:t>,</w:t>
      </w:r>
      <w:proofErr w:type="gramEnd"/>
      <w:r>
        <w:t xml:space="preserve"> а затем нажмите </w:t>
      </w:r>
      <w:r w:rsidRPr="00EB6A89">
        <w:rPr>
          <w:b/>
        </w:rPr>
        <w:t xml:space="preserve">«Далее» </w:t>
      </w:r>
      <w:r w:rsidRPr="00872710">
        <w:t>.</w:t>
      </w:r>
    </w:p>
    <w:p w14:paraId="25AE2595" w14:textId="77777777" w:rsidR="00600CCA" w:rsidRDefault="00600CCA" w:rsidP="00600CCA">
      <w:pPr>
        <w:pStyle w:val="SubStepAlpha"/>
      </w:pPr>
      <w:r>
        <w:t xml:space="preserve">В </w:t>
      </w:r>
      <w:r w:rsidRPr="00EB6A89">
        <w:t xml:space="preserve">окне </w:t>
      </w:r>
      <w:r>
        <w:rPr>
          <w:b/>
        </w:rPr>
        <w:t xml:space="preserve">Выберите объем диска для шифрования </w:t>
      </w:r>
      <w:r w:rsidRPr="00EB6A89">
        <w:t xml:space="preserve">выберите </w:t>
      </w:r>
      <w:r>
        <w:rPr>
          <w:b/>
        </w:rPr>
        <w:t xml:space="preserve">«Шифровать только занятое место на диске» </w:t>
      </w:r>
      <w:r w:rsidRPr="00EB6A89">
        <w:t xml:space="preserve">и нажмите </w:t>
      </w:r>
      <w:r w:rsidRPr="001D1360">
        <w:rPr>
          <w:b/>
        </w:rPr>
        <w:t>«Далее</w:t>
      </w:r>
      <w:proofErr w:type="gramStart"/>
      <w:r w:rsidRPr="001D1360">
        <w:rPr>
          <w:b/>
        </w:rPr>
        <w:t xml:space="preserve">» </w:t>
      </w:r>
      <w:r w:rsidRPr="00872710">
        <w:t>.</w:t>
      </w:r>
      <w:proofErr w:type="gramEnd"/>
    </w:p>
    <w:p w14:paraId="24E48B57" w14:textId="77777777" w:rsidR="00600CCA" w:rsidRDefault="00600CCA" w:rsidP="00600CCA">
      <w:pPr>
        <w:pStyle w:val="SubStepAlpha"/>
      </w:pPr>
      <w:r>
        <w:t xml:space="preserve">В окне </w:t>
      </w:r>
      <w:r>
        <w:rPr>
          <w:b/>
        </w:rPr>
        <w:t xml:space="preserve">Выберите, какой режим шифрования </w:t>
      </w:r>
      <w:proofErr w:type="gramStart"/>
      <w:r>
        <w:rPr>
          <w:b/>
        </w:rPr>
        <w:t xml:space="preserve">использовать </w:t>
      </w:r>
      <w:r w:rsidRPr="001D1360">
        <w:t>,</w:t>
      </w:r>
      <w:proofErr w:type="gramEnd"/>
      <w:r w:rsidRPr="001D1360">
        <w:t xml:space="preserve"> выберите </w:t>
      </w:r>
      <w:r>
        <w:rPr>
          <w:b/>
        </w:rPr>
        <w:t xml:space="preserve">Новый режим шифрования </w:t>
      </w:r>
      <w:r>
        <w:t xml:space="preserve">и нажмите </w:t>
      </w:r>
      <w:r w:rsidRPr="001D1360">
        <w:rPr>
          <w:b/>
        </w:rPr>
        <w:t xml:space="preserve">Далее </w:t>
      </w:r>
      <w:r w:rsidRPr="008A5FAC">
        <w:t>.</w:t>
      </w:r>
    </w:p>
    <w:p w14:paraId="6EC243A5" w14:textId="77777777" w:rsidR="00600CCA" w:rsidRDefault="00600CCA" w:rsidP="00600CCA">
      <w:pPr>
        <w:pStyle w:val="SubStepAlpha"/>
      </w:pPr>
      <w:r>
        <w:t xml:space="preserve">В окне </w:t>
      </w:r>
      <w:r w:rsidRPr="00B93289">
        <w:rPr>
          <w:b/>
        </w:rPr>
        <w:t xml:space="preserve">«Готовы ли вы зашифровать этот диск» </w:t>
      </w:r>
      <w:r>
        <w:t xml:space="preserve">убедитесь, что </w:t>
      </w:r>
      <w:r w:rsidRPr="00C456C7">
        <w:t xml:space="preserve">установлен флажок </w:t>
      </w:r>
      <w:proofErr w:type="gramStart"/>
      <w:r w:rsidRPr="00C456C7">
        <w:t xml:space="preserve">« </w:t>
      </w:r>
      <w:r w:rsidRPr="00E11200">
        <w:rPr>
          <w:b/>
        </w:rPr>
        <w:t>Запустить</w:t>
      </w:r>
      <w:proofErr w:type="gramEnd"/>
      <w:r w:rsidRPr="00E11200">
        <w:rPr>
          <w:b/>
        </w:rPr>
        <w:t xml:space="preserve"> систему </w:t>
      </w:r>
      <w:proofErr w:type="spellStart"/>
      <w:r w:rsidRPr="00E11200">
        <w:rPr>
          <w:b/>
        </w:rPr>
        <w:t>BitLocker</w:t>
      </w:r>
      <w:proofErr w:type="spellEnd"/>
      <w:r w:rsidRPr="00E11200">
        <w:rPr>
          <w:b/>
        </w:rPr>
        <w:t xml:space="preserve">» , и нажмите </w:t>
      </w:r>
      <w:r>
        <w:rPr>
          <w:b/>
        </w:rPr>
        <w:t xml:space="preserve">«Продолжить». </w:t>
      </w:r>
      <w:r>
        <w:t>Появится сообщение о том, что компьютер необходимо перезагрузить.</w:t>
      </w:r>
    </w:p>
    <w:p w14:paraId="2DAA163E" w14:textId="77777777" w:rsidR="00600CCA" w:rsidRDefault="00600CCA" w:rsidP="00600CCA">
      <w:pPr>
        <w:pStyle w:val="SubStepAlpha"/>
      </w:pPr>
      <w:r>
        <w:t xml:space="preserve">Щелкните </w:t>
      </w:r>
      <w:r w:rsidRPr="00764257">
        <w:rPr>
          <w:b/>
        </w:rPr>
        <w:t xml:space="preserve">Перезагрузить </w:t>
      </w:r>
      <w:proofErr w:type="gramStart"/>
      <w:r w:rsidRPr="00764257">
        <w:rPr>
          <w:b/>
        </w:rPr>
        <w:t xml:space="preserve">сейчас </w:t>
      </w:r>
      <w:r>
        <w:t>,</w:t>
      </w:r>
      <w:proofErr w:type="gramEnd"/>
      <w:r>
        <w:t xml:space="preserve"> чтобы перезагрузить компьютер.</w:t>
      </w:r>
    </w:p>
    <w:p w14:paraId="71240164" w14:textId="77777777" w:rsidR="00600CCA" w:rsidRDefault="00600CCA" w:rsidP="00600CCA">
      <w:pPr>
        <w:pStyle w:val="SubStepAlpha"/>
      </w:pPr>
      <w:r>
        <w:t>Когда компьютер перезагрузится, вам будет предложено ввести пароль, чтобы разблокировать компьютер.</w:t>
      </w:r>
    </w:p>
    <w:p w14:paraId="0D56545D" w14:textId="77777777" w:rsidR="00600CCA" w:rsidRDefault="00600CCA" w:rsidP="00600CCA">
      <w:pPr>
        <w:pStyle w:val="Heading4"/>
      </w:pPr>
      <w:r>
        <w:t>Вопрос:</w:t>
      </w:r>
    </w:p>
    <w:p w14:paraId="43EF3127" w14:textId="77777777" w:rsidR="00600CCA" w:rsidRDefault="00600CCA" w:rsidP="00600CCA">
      <w:pPr>
        <w:pStyle w:val="SubStepAlpha"/>
        <w:keepNext/>
        <w:numPr>
          <w:ilvl w:val="0"/>
          <w:numId w:val="0"/>
        </w:numPr>
        <w:ind w:left="720"/>
      </w:pPr>
      <w:r>
        <w:t xml:space="preserve">Какова функция TPM по отношению к </w:t>
      </w:r>
      <w:proofErr w:type="spellStart"/>
      <w:r>
        <w:t>BitLocker</w:t>
      </w:r>
      <w:proofErr w:type="spellEnd"/>
      <w:r>
        <w:t>?</w:t>
      </w:r>
    </w:p>
    <w:p w14:paraId="4A3D75F1" w14:textId="4A68CB05" w:rsidR="00600CCA" w:rsidRPr="000C3961" w:rsidRDefault="000C3961" w:rsidP="00600CCA">
      <w:pPr>
        <w:pStyle w:val="AnswerLineL50"/>
        <w:rPr>
          <w:lang w:val="ru-RU"/>
        </w:rPr>
      </w:pPr>
      <w:r>
        <w:rPr>
          <w:lang w:val="en-US"/>
        </w:rPr>
        <w:t>TPM</w:t>
      </w:r>
      <w:r w:rsidRPr="000C3961">
        <w:rPr>
          <w:lang w:val="ru-RU"/>
        </w:rPr>
        <w:t xml:space="preserve"> </w:t>
      </w:r>
      <w:r>
        <w:rPr>
          <w:lang w:val="ru-RU"/>
        </w:rPr>
        <w:t>может создавать и хранить ключи шифрования, записывать состояние системы во время загрузки, аутентифицировать пользователя при расшифровке диска, восстанавливать диск если ключ недоступен.</w:t>
      </w:r>
    </w:p>
    <w:p w14:paraId="32E2710C" w14:textId="77777777" w:rsidR="00600CCA" w:rsidRDefault="00600CCA" w:rsidP="00600CCA">
      <w:pPr>
        <w:pStyle w:val="Heading3"/>
      </w:pPr>
      <w:r>
        <w:t xml:space="preserve">Отключите </w:t>
      </w:r>
      <w:proofErr w:type="spellStart"/>
      <w:r>
        <w:t>BitLocker</w:t>
      </w:r>
      <w:proofErr w:type="spellEnd"/>
      <w:r>
        <w:t>.</w:t>
      </w:r>
    </w:p>
    <w:p w14:paraId="3417B2AD" w14:textId="77777777" w:rsidR="00600CCA" w:rsidRDefault="00600CCA" w:rsidP="00600CCA">
      <w:pPr>
        <w:pStyle w:val="SubStepAlpha"/>
      </w:pPr>
      <w:r>
        <w:t xml:space="preserve">Чтобы отключить </w:t>
      </w:r>
      <w:proofErr w:type="spellStart"/>
      <w:r>
        <w:t>BitLocker</w:t>
      </w:r>
      <w:proofErr w:type="spellEnd"/>
      <w:r>
        <w:t xml:space="preserve">, вернитесь в </w:t>
      </w:r>
      <w:r w:rsidRPr="00B635E1">
        <w:rPr>
          <w:b/>
        </w:rPr>
        <w:t xml:space="preserve">Панель </w:t>
      </w:r>
      <w:proofErr w:type="gramStart"/>
      <w:r w:rsidRPr="00B635E1">
        <w:rPr>
          <w:b/>
        </w:rPr>
        <w:t xml:space="preserve">управления </w:t>
      </w:r>
      <w:r w:rsidRPr="008A5FAC">
        <w:t>&gt;</w:t>
      </w:r>
      <w:proofErr w:type="gramEnd"/>
      <w:r w:rsidRPr="008A5FAC">
        <w:t xml:space="preserve"> </w:t>
      </w:r>
      <w:r w:rsidRPr="00B635E1">
        <w:rPr>
          <w:b/>
        </w:rPr>
        <w:t xml:space="preserve">Система и безопасность </w:t>
      </w:r>
      <w:r w:rsidRPr="008A5FAC">
        <w:t xml:space="preserve">&gt; </w:t>
      </w:r>
      <w:r w:rsidRPr="00B635E1">
        <w:rPr>
          <w:b/>
        </w:rPr>
        <w:t xml:space="preserve">Шифрование диска </w:t>
      </w:r>
      <w:proofErr w:type="spellStart"/>
      <w:r w:rsidRPr="00B635E1">
        <w:rPr>
          <w:b/>
        </w:rPr>
        <w:t>BitLocker</w:t>
      </w:r>
      <w:proofErr w:type="spellEnd"/>
      <w:r w:rsidRPr="00B635E1">
        <w:rPr>
          <w:b/>
        </w:rPr>
        <w:t xml:space="preserve"> </w:t>
      </w:r>
      <w:r>
        <w:t xml:space="preserve">и выберите </w:t>
      </w:r>
      <w:r w:rsidRPr="00483B3B">
        <w:rPr>
          <w:b/>
        </w:rPr>
        <w:t xml:space="preserve">Отключить </w:t>
      </w:r>
      <w:proofErr w:type="spellStart"/>
      <w:r w:rsidRPr="00483B3B">
        <w:rPr>
          <w:b/>
        </w:rPr>
        <w:t>BitLocker</w:t>
      </w:r>
      <w:proofErr w:type="spellEnd"/>
      <w:r w:rsidRPr="00483B3B">
        <w:rPr>
          <w:b/>
        </w:rPr>
        <w:t xml:space="preserve"> </w:t>
      </w:r>
      <w:r>
        <w:t>.</w:t>
      </w:r>
    </w:p>
    <w:p w14:paraId="0C2E5E1C" w14:textId="77777777" w:rsidR="00600CCA" w:rsidRPr="00483B3B" w:rsidRDefault="00600CCA" w:rsidP="00600CCA">
      <w:pPr>
        <w:pStyle w:val="SubStepAlpha"/>
      </w:pPr>
      <w:proofErr w:type="gramStart"/>
      <w:r>
        <w:t>Щелкните</w:t>
      </w:r>
      <w:proofErr w:type="gramEnd"/>
      <w:r>
        <w:t xml:space="preserve"> </w:t>
      </w:r>
      <w:r w:rsidRPr="00B5360B">
        <w:rPr>
          <w:b/>
        </w:rPr>
        <w:t xml:space="preserve">Отключить </w:t>
      </w:r>
      <w:proofErr w:type="spellStart"/>
      <w:r w:rsidRPr="00B5360B">
        <w:rPr>
          <w:b/>
        </w:rPr>
        <w:t>BitLocker</w:t>
      </w:r>
      <w:proofErr w:type="spellEnd"/>
      <w:r w:rsidRPr="00B5360B">
        <w:rPr>
          <w:b/>
        </w:rPr>
        <w:t xml:space="preserve">, чтобы </w:t>
      </w:r>
      <w:r>
        <w:t>расшифровать диск. Этот процесс может занять некоторое время в зависимости от размера диска.</w:t>
      </w:r>
    </w:p>
    <w:p w14:paraId="69DD01AE" w14:textId="77777777" w:rsidR="00600CCA" w:rsidRPr="009A1CF4" w:rsidRDefault="00600CCA" w:rsidP="00600CCA">
      <w:pPr>
        <w:pStyle w:val="ConfigWindow"/>
      </w:pPr>
      <w:r>
        <w:t>Конец документа</w:t>
      </w:r>
    </w:p>
    <w:sectPr w:rsidR="00600CCA" w:rsidRPr="009A1CF4" w:rsidSect="0036733D">
      <w:headerReference w:type="default" r:id="rId8"/>
      <w:footerReference w:type="default" r:id="rId9"/>
      <w:pgSz w:w="12240" w:h="15840" w:code="1"/>
      <w:pgMar w:top="1135" w:right="1080" w:bottom="1296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6762A" w14:textId="77777777" w:rsidR="00DB411A" w:rsidRDefault="00DB411A" w:rsidP="00710659">
      <w:pPr>
        <w:spacing w:after="0" w:line="240" w:lineRule="auto"/>
      </w:pPr>
      <w:r>
        <w:separator/>
      </w:r>
    </w:p>
    <w:p w14:paraId="21FFF7EF" w14:textId="77777777" w:rsidR="00DB411A" w:rsidRDefault="00DB411A"/>
  </w:endnote>
  <w:endnote w:type="continuationSeparator" w:id="0">
    <w:p w14:paraId="27CBCECC" w14:textId="77777777" w:rsidR="00DB411A" w:rsidRDefault="00DB411A" w:rsidP="00710659">
      <w:pPr>
        <w:spacing w:after="0" w:line="240" w:lineRule="auto"/>
      </w:pPr>
      <w:r>
        <w:continuationSeparator/>
      </w:r>
    </w:p>
    <w:p w14:paraId="50C924E0" w14:textId="77777777" w:rsidR="00DB411A" w:rsidRDefault="00DB41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FB55B" w14:textId="11BBA298" w:rsidR="00926CB2" w:rsidRPr="00882B63" w:rsidRDefault="008E00D5" w:rsidP="00E859E3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347CF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347CF">
      <w:rPr>
        <w:b/>
        <w:noProof/>
        <w:szCs w:val="16"/>
      </w:rPr>
      <w:t xml:space="preserve">3 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2A2C8" w14:textId="77777777" w:rsidR="00DB411A" w:rsidRDefault="00DB411A" w:rsidP="00710659">
      <w:pPr>
        <w:spacing w:after="0" w:line="240" w:lineRule="auto"/>
      </w:pPr>
      <w:r>
        <w:separator/>
      </w:r>
    </w:p>
    <w:p w14:paraId="0B0BB018" w14:textId="77777777" w:rsidR="00DB411A" w:rsidRDefault="00DB411A"/>
  </w:footnote>
  <w:footnote w:type="continuationSeparator" w:id="0">
    <w:p w14:paraId="7B4D9A56" w14:textId="77777777" w:rsidR="00DB411A" w:rsidRDefault="00DB411A" w:rsidP="00710659">
      <w:pPr>
        <w:spacing w:after="0" w:line="240" w:lineRule="auto"/>
      </w:pPr>
      <w:r>
        <w:continuationSeparator/>
      </w:r>
    </w:p>
    <w:p w14:paraId="6B26DBD0" w14:textId="77777777" w:rsidR="00DB411A" w:rsidRDefault="00DB41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US"/>
      </w:rPr>
      <w:alias w:val="Title"/>
      <w:tag w:val=""/>
      <w:id w:val="-1711953976"/>
      <w:placeholder>
        <w:docPart w:val="49BBFAF96DEF4136869F68E0DC96F16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D77A9AD" w14:textId="714040E9" w:rsidR="00926CB2" w:rsidRPr="0088291F" w:rsidRDefault="0088291F" w:rsidP="008402F2">
        <w:pPr>
          <w:pStyle w:val="PageHead"/>
          <w:rPr>
            <w:lang w:val="en-US"/>
          </w:rPr>
        </w:pPr>
        <w:proofErr w:type="spellStart"/>
        <w:r>
          <w:rPr>
            <w:lang w:val="en-US"/>
          </w:rPr>
          <w:t>Лабораторная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работа</w:t>
        </w:r>
        <w:proofErr w:type="spellEnd"/>
        <w:r>
          <w:rPr>
            <w:lang w:val="en-US"/>
          </w:rPr>
          <w:t xml:space="preserve"> – </w:t>
        </w:r>
        <w:proofErr w:type="spellStart"/>
        <w:r>
          <w:rPr>
            <w:lang w:val="en-US"/>
          </w:rPr>
          <w:t>Bitlocker</w:t>
        </w:r>
        <w:proofErr w:type="spellEnd"/>
        <w:r>
          <w:rPr>
            <w:lang w:val="en-US"/>
          </w:rPr>
          <w:t xml:space="preserve"> and </w:t>
        </w:r>
        <w:proofErr w:type="spellStart"/>
        <w:r>
          <w:rPr>
            <w:lang w:val="en-US"/>
          </w:rPr>
          <w:t>Bitlocker</w:t>
        </w:r>
        <w:proofErr w:type="spellEnd"/>
        <w:r>
          <w:rPr>
            <w:lang w:val="en-US"/>
          </w:rPr>
          <w:t xml:space="preserve"> </w:t>
        </w:r>
        <w:proofErr w:type="gramStart"/>
        <w:r>
          <w:rPr>
            <w:lang w:val="en-US"/>
          </w:rPr>
          <w:t>To</w:t>
        </w:r>
        <w:proofErr w:type="gramEnd"/>
        <w:r>
          <w:rPr>
            <w:lang w:val="en-US"/>
          </w:rPr>
          <w:t xml:space="preserve"> Go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9AFACE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142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64F5B4A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59551490">
    <w:abstractNumId w:val="5"/>
  </w:num>
  <w:num w:numId="2" w16cid:durableId="1385173759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59179488">
    <w:abstractNumId w:val="2"/>
  </w:num>
  <w:num w:numId="4" w16cid:durableId="122963646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775513364">
    <w:abstractNumId w:val="3"/>
  </w:num>
  <w:num w:numId="6" w16cid:durableId="1944914163">
    <w:abstractNumId w:val="0"/>
  </w:num>
  <w:num w:numId="7" w16cid:durableId="1208448137">
    <w:abstractNumId w:val="1"/>
  </w:num>
  <w:num w:numId="8" w16cid:durableId="1674380444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586501587">
    <w:abstractNumId w:val="3"/>
  </w:num>
  <w:num w:numId="10" w16cid:durableId="725297659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2036886505">
    <w:abstractNumId w:val="6"/>
  </w:num>
  <w:num w:numId="12" w16cid:durableId="28901994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1C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1C2"/>
    <w:rsid w:val="00062D89"/>
    <w:rsid w:val="00067A67"/>
    <w:rsid w:val="00070C16"/>
    <w:rsid w:val="00075EA9"/>
    <w:rsid w:val="000769CF"/>
    <w:rsid w:val="000815D8"/>
    <w:rsid w:val="00084C99"/>
    <w:rsid w:val="000855CD"/>
    <w:rsid w:val="00085CC6"/>
    <w:rsid w:val="00090C07"/>
    <w:rsid w:val="0009147A"/>
    <w:rsid w:val="00091E8D"/>
    <w:rsid w:val="0009378D"/>
    <w:rsid w:val="000947E9"/>
    <w:rsid w:val="00097163"/>
    <w:rsid w:val="000A22C8"/>
    <w:rsid w:val="000B2344"/>
    <w:rsid w:val="000B7DE5"/>
    <w:rsid w:val="000C2118"/>
    <w:rsid w:val="000C3961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5B21"/>
    <w:rsid w:val="001E62B3"/>
    <w:rsid w:val="001E6424"/>
    <w:rsid w:val="001F0171"/>
    <w:rsid w:val="001F0D77"/>
    <w:rsid w:val="001F643A"/>
    <w:rsid w:val="001F7DD8"/>
    <w:rsid w:val="0020121E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738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33D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0C34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36FF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0CCA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03CF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1237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277E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51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2F53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29B8"/>
    <w:rsid w:val="00873C6B"/>
    <w:rsid w:val="0088291F"/>
    <w:rsid w:val="00882B63"/>
    <w:rsid w:val="00883500"/>
    <w:rsid w:val="0088426A"/>
    <w:rsid w:val="008852BA"/>
    <w:rsid w:val="00890108"/>
    <w:rsid w:val="00893877"/>
    <w:rsid w:val="0089429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1AA6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1D8F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196B"/>
    <w:rsid w:val="00B02A8E"/>
    <w:rsid w:val="00B052EE"/>
    <w:rsid w:val="00B1081F"/>
    <w:rsid w:val="00B2496B"/>
    <w:rsid w:val="00B27499"/>
    <w:rsid w:val="00B3010D"/>
    <w:rsid w:val="00B347CF"/>
    <w:rsid w:val="00B35151"/>
    <w:rsid w:val="00B433F2"/>
    <w:rsid w:val="00B458E8"/>
    <w:rsid w:val="00B509B4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67D5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2E0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411A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6358"/>
    <w:rsid w:val="00E97333"/>
    <w:rsid w:val="00EA486E"/>
    <w:rsid w:val="00EA4FA3"/>
    <w:rsid w:val="00EB001B"/>
    <w:rsid w:val="00EB3082"/>
    <w:rsid w:val="00EB6C33"/>
    <w:rsid w:val="00EC6F62"/>
    <w:rsid w:val="00ED2EA2"/>
    <w:rsid w:val="00ED5267"/>
    <w:rsid w:val="00ED6019"/>
    <w:rsid w:val="00ED7830"/>
    <w:rsid w:val="00EE251E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366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5A33C"/>
  <w15:docId w15:val="{22FC6937-ED73-4E7C-AA08-39DD3B35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00CC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600CCA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600CCA"/>
    <w:pPr>
      <w:keepNext/>
      <w:numPr>
        <w:ilvl w:val="1"/>
        <w:numId w:val="5"/>
      </w:numPr>
      <w:tabs>
        <w:tab w:val="num" w:pos="360"/>
      </w:tabs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00CCA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600CCA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00CCA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600CCA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00CCA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00CC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qFormat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Normal"/>
    <w:link w:val="LabTitleChar"/>
    <w:qFormat/>
    <w:rsid w:val="00600CCA"/>
    <w:rPr>
      <w:b/>
      <w:sz w:val="32"/>
    </w:rPr>
  </w:style>
  <w:style w:type="paragraph" w:customStyle="1" w:styleId="TaskHead">
    <w:name w:val="Task Head"/>
    <w:basedOn w:val="Normal"/>
    <w:next w:val="BodyTextL25"/>
    <w:rsid w:val="00600CCA"/>
    <w:pPr>
      <w:keepNext/>
      <w:numPr>
        <w:ilvl w:val="1"/>
        <w:numId w:val="10"/>
      </w:numPr>
      <w:spacing w:before="240"/>
      <w:outlineLvl w:val="0"/>
    </w:pPr>
    <w:rPr>
      <w:b/>
      <w:sz w:val="24"/>
    </w:rPr>
  </w:style>
  <w:style w:type="character" w:customStyle="1" w:styleId="LabTitleChar">
    <w:name w:val="Lab Title Char"/>
    <w:link w:val="LabTitle"/>
    <w:rsid w:val="00600CCA"/>
    <w:rPr>
      <w:b/>
      <w:sz w:val="32"/>
      <w:szCs w:val="22"/>
    </w:rPr>
  </w:style>
  <w:style w:type="paragraph" w:customStyle="1" w:styleId="TableParagraph">
    <w:name w:val="Table Paragraph"/>
    <w:basedOn w:val="Normal"/>
    <w:uiPriority w:val="1"/>
    <w:qFormat/>
    <w:rsid w:val="00B967D5"/>
    <w:pPr>
      <w:widowControl w:val="0"/>
      <w:autoSpaceDE w:val="0"/>
      <w:autoSpaceDN w:val="0"/>
      <w:spacing w:before="1" w:after="0" w:line="240" w:lineRule="auto"/>
      <w:ind w:left="106"/>
      <w:jc w:val="center"/>
    </w:pPr>
    <w:rPr>
      <w:rFonts w:ascii="Times New Roman" w:eastAsia="Times New Roman" w:hAnsi="Times New Roman"/>
      <w:lang w:val="ru-RU"/>
    </w:rPr>
  </w:style>
  <w:style w:type="paragraph" w:customStyle="1" w:styleId="Default">
    <w:name w:val="Default"/>
    <w:rsid w:val="00B967D5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9BBFAF96DEF4136869F68E0DC96F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7C98D-B4BE-4432-9EFA-65F8018A75EC}"/>
      </w:docPartPr>
      <w:docPartBody>
        <w:p w:rsidR="0015435D" w:rsidRDefault="0071369F">
          <w:pPr>
            <w:pStyle w:val="49BBFAF96DEF4136869F68E0DC96F160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69F"/>
    <w:rsid w:val="0015435D"/>
    <w:rsid w:val="001D6540"/>
    <w:rsid w:val="0034539F"/>
    <w:rsid w:val="0071369F"/>
    <w:rsid w:val="00894297"/>
    <w:rsid w:val="00B37D43"/>
    <w:rsid w:val="00BF0ADA"/>
    <w:rsid w:val="00C16008"/>
    <w:rsid w:val="00C310CE"/>
    <w:rsid w:val="00E96358"/>
    <w:rsid w:val="00EA69E4"/>
    <w:rsid w:val="00ED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BBFAF96DEF4136869F68E0DC96F160">
    <w:name w:val="49BBFAF96DEF4136869F68E0DC96F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7A32F8-94A4-4F6B-976C-DFA10841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4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Bitlocker and Bitlocker To Go</vt:lpstr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Bitlocker and Bitlocker To Go</dc:title>
  <dc:creator>Trix SOB</dc:creator>
  <dc:description>2019</dc:description>
  <cp:lastModifiedBy>Trix SOB</cp:lastModifiedBy>
  <cp:revision>5</cp:revision>
  <cp:lastPrinted>2019-07-22T19:27:00Z</cp:lastPrinted>
  <dcterms:created xsi:type="dcterms:W3CDTF">2024-05-29T18:18:00Z</dcterms:created>
  <dcterms:modified xsi:type="dcterms:W3CDTF">2024-05-30T17:40:00Z</dcterms:modified>
</cp:coreProperties>
</file>