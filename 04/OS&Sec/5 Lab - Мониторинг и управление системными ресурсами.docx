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1A19" w14:textId="7126ABEB" w:rsidR="004D36D7" w:rsidRPr="00FD4A68" w:rsidRDefault="00000000" w:rsidP="007E2F92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  <w:lang w:val="ru-RU"/>
          </w:rPr>
          <w:alias w:val="Title"/>
          <w:tag w:val=""/>
          <w:id w:val="-487021785"/>
          <w:placeholder>
            <w:docPart w:val="C407031A4E8A46F1AABB303E6701CB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A508B" w:rsidRPr="006A508B">
            <w:rPr>
              <w:lang w:val="ru-RU"/>
            </w:rPr>
            <w:t>Лабораторная работа – Мониторинг и управление системными ресурсами</w:t>
          </w:r>
        </w:sdtContent>
      </w:sdt>
    </w:p>
    <w:p w14:paraId="0588EFE0" w14:textId="77777777" w:rsidR="007E2F92" w:rsidRPr="00C44BED" w:rsidRDefault="007E2F92" w:rsidP="007E2F92">
      <w:pPr>
        <w:pStyle w:val="1"/>
        <w:keepNext w:val="0"/>
        <w:widowControl w:val="0"/>
        <w:numPr>
          <w:ilvl w:val="0"/>
          <w:numId w:val="3"/>
        </w:numPr>
      </w:pPr>
      <w:r w:rsidRPr="00C44BED">
        <w:t>Введение</w:t>
      </w:r>
    </w:p>
    <w:p w14:paraId="71672017" w14:textId="77777777" w:rsidR="007E2F92" w:rsidRPr="00475523" w:rsidRDefault="007E2F92" w:rsidP="007E2F92">
      <w:pPr>
        <w:pStyle w:val="BodyTextL25"/>
      </w:pPr>
      <w:r w:rsidRPr="00475523">
        <w:t>В этой лабораторной работе вы будете использовать административные инструменты для мониторинга и управления системными ресурсами.</w:t>
      </w:r>
    </w:p>
    <w:p w14:paraId="1C4709A5" w14:textId="77777777" w:rsidR="007E2F92" w:rsidRPr="00475523" w:rsidRDefault="007E2F92" w:rsidP="007E2F92">
      <w:pPr>
        <w:pStyle w:val="1"/>
        <w:keepNext w:val="0"/>
        <w:widowControl w:val="0"/>
        <w:numPr>
          <w:ilvl w:val="0"/>
          <w:numId w:val="3"/>
        </w:numPr>
      </w:pPr>
      <w:r w:rsidRPr="00475523">
        <w:t>Рекомендуемое оборудование</w:t>
      </w:r>
    </w:p>
    <w:p w14:paraId="6C49B902" w14:textId="77777777" w:rsidR="007E2F92" w:rsidRDefault="007E2F92" w:rsidP="007E2F92">
      <w:pPr>
        <w:pStyle w:val="Bulletlevel1"/>
        <w:spacing w:before="60" w:after="60" w:line="276" w:lineRule="auto"/>
      </w:pPr>
      <w:r>
        <w:t>Компьютер под управлением Windows с доступом в Интернет</w:t>
      </w:r>
    </w:p>
    <w:p w14:paraId="634B7929" w14:textId="6B9D9745" w:rsidR="007E2F92" w:rsidRDefault="00626C24" w:rsidP="006B4CCA">
      <w:pPr>
        <w:pStyle w:val="1"/>
        <w:numPr>
          <w:ilvl w:val="0"/>
          <w:numId w:val="0"/>
        </w:numPr>
      </w:pPr>
      <w:r>
        <w:rPr>
          <w:lang w:val="ru-RU"/>
        </w:rPr>
        <w:t>И</w:t>
      </w:r>
      <w:proofErr w:type="spellStart"/>
      <w:r w:rsidR="007E2F92">
        <w:t>нструкции</w:t>
      </w:r>
      <w:proofErr w:type="spellEnd"/>
    </w:p>
    <w:p w14:paraId="61740869" w14:textId="77777777" w:rsidR="007E2F92" w:rsidRDefault="007E2F92" w:rsidP="00FA31E0">
      <w:pPr>
        <w:pStyle w:val="2"/>
      </w:pPr>
      <w:proofErr w:type="spellStart"/>
      <w:r>
        <w:t>Просмотрщик</w:t>
      </w:r>
      <w:proofErr w:type="spellEnd"/>
      <w:r>
        <w:t xml:space="preserve"> событий</w:t>
      </w:r>
    </w:p>
    <w:p w14:paraId="3B73A146" w14:textId="77777777" w:rsidR="007E2F92" w:rsidRPr="00475523" w:rsidRDefault="007E2F92" w:rsidP="007E2F92">
      <w:pPr>
        <w:pStyle w:val="BodyTextL25"/>
      </w:pPr>
      <w:r>
        <w:t>В этой части Защитник Windows используется для просмотра средства просмотра событий при изменении состояния службы. Защитник Windows — это встроенный в Windows компонент защиты от вредоносных программ.</w:t>
      </w:r>
    </w:p>
    <w:p w14:paraId="5DFEE14E" w14:textId="77777777" w:rsidR="007E2F92" w:rsidRDefault="007E2F92" w:rsidP="00FA31E0">
      <w:pPr>
        <w:pStyle w:val="3"/>
      </w:pPr>
      <w:r>
        <w:t>Убедитесь, что Защитник Windows запущен.</w:t>
      </w:r>
    </w:p>
    <w:p w14:paraId="1616563D" w14:textId="77777777" w:rsidR="007E2F92" w:rsidRDefault="007E2F92" w:rsidP="007E2F92">
      <w:pPr>
        <w:pStyle w:val="BodyTextL25"/>
      </w:pPr>
      <w:proofErr w:type="gramStart"/>
      <w:r w:rsidRPr="00DB0819">
        <w:rPr>
          <w:b/>
        </w:rPr>
        <w:t xml:space="preserve">Примечание </w:t>
      </w:r>
      <w:r w:rsidRPr="009352A1">
        <w:t>.</w:t>
      </w:r>
      <w:proofErr w:type="gramEnd"/>
      <w:r w:rsidRPr="009352A1">
        <w:t xml:space="preserve"> Для работы Защитника Windows необходимо удалить с компьютера некоторые антивирусные и антишпионские программы.</w:t>
      </w:r>
    </w:p>
    <w:p w14:paraId="71F72106" w14:textId="77777777" w:rsidR="007E2F92" w:rsidRPr="00C44BED" w:rsidRDefault="007E2F92" w:rsidP="00FA31E0">
      <w:pPr>
        <w:pStyle w:val="SubStepAlpha"/>
      </w:pPr>
      <w:r w:rsidRPr="00C44BED">
        <w:t>Войдите в Windows как администратор.</w:t>
      </w:r>
    </w:p>
    <w:p w14:paraId="30BACC3B" w14:textId="77777777" w:rsidR="007E2F92" w:rsidRDefault="007E2F92" w:rsidP="00FA31E0">
      <w:pPr>
        <w:pStyle w:val="SubStepAlpha"/>
      </w:pPr>
      <w:r w:rsidRPr="00475523">
        <w:t xml:space="preserve">Чтобы определить, остановлена ли служба Защитника Windows, нажмите кнопку </w:t>
      </w:r>
      <w:r w:rsidRPr="007E37A9">
        <w:rPr>
          <w:b/>
        </w:rPr>
        <w:t xml:space="preserve">Пуск </w:t>
      </w:r>
      <w:r>
        <w:t xml:space="preserve">и найдите </w:t>
      </w:r>
      <w:r w:rsidRPr="007E37A9">
        <w:rPr>
          <w:b/>
        </w:rPr>
        <w:t xml:space="preserve">Защитник </w:t>
      </w:r>
      <w:proofErr w:type="gramStart"/>
      <w:r w:rsidRPr="007E37A9">
        <w:rPr>
          <w:b/>
        </w:rPr>
        <w:t xml:space="preserve">Windows </w:t>
      </w:r>
      <w:r w:rsidRPr="00475523">
        <w:t>.</w:t>
      </w:r>
      <w:proofErr w:type="gramEnd"/>
    </w:p>
    <w:p w14:paraId="0939C063" w14:textId="77777777" w:rsidR="007E2F92" w:rsidRDefault="007E2F92" w:rsidP="007E2F92">
      <w:pPr>
        <w:pStyle w:val="BodyTextL50"/>
      </w:pPr>
      <w:r>
        <w:t xml:space="preserve">В Windows 10 щелкните </w:t>
      </w:r>
      <w:r w:rsidRPr="00D754C1">
        <w:rPr>
          <w:b/>
        </w:rPr>
        <w:t xml:space="preserve">Защита от вирусов и </w:t>
      </w:r>
      <w:proofErr w:type="gramStart"/>
      <w:r w:rsidRPr="00D754C1">
        <w:rPr>
          <w:b/>
        </w:rPr>
        <w:t xml:space="preserve">угроз </w:t>
      </w:r>
      <w:r>
        <w:t>.</w:t>
      </w:r>
      <w:proofErr w:type="gramEnd"/>
      <w:r>
        <w:t xml:space="preserve"> Прокрутите вниз до </w:t>
      </w:r>
      <w:r w:rsidRPr="00D754C1">
        <w:rPr>
          <w:b/>
        </w:rPr>
        <w:t xml:space="preserve">настроек защиты от вирусов и </w:t>
      </w:r>
      <w:proofErr w:type="gramStart"/>
      <w:r w:rsidRPr="00D754C1">
        <w:rPr>
          <w:b/>
        </w:rPr>
        <w:t xml:space="preserve">угроз </w:t>
      </w:r>
      <w:r>
        <w:t>.</w:t>
      </w:r>
      <w:proofErr w:type="gramEnd"/>
      <w:r>
        <w:t xml:space="preserve"> Щелкните </w:t>
      </w:r>
      <w:r w:rsidRPr="00D754C1">
        <w:rPr>
          <w:b/>
        </w:rPr>
        <w:t xml:space="preserve">Управление </w:t>
      </w:r>
      <w:proofErr w:type="gramStart"/>
      <w:r w:rsidRPr="00D754C1">
        <w:rPr>
          <w:b/>
        </w:rPr>
        <w:t xml:space="preserve">настройками </w:t>
      </w:r>
      <w:r>
        <w:t>.</w:t>
      </w:r>
      <w:proofErr w:type="gramEnd"/>
      <w:r>
        <w:t xml:space="preserve"> Под заголовком Защита в режиме реального времени убедитесь, что он </w:t>
      </w:r>
      <w:proofErr w:type="gramStart"/>
      <w:r>
        <w:rPr>
          <w:b/>
        </w:rPr>
        <w:t xml:space="preserve">включен </w:t>
      </w:r>
      <w:r>
        <w:t>.</w:t>
      </w:r>
      <w:proofErr w:type="gramEnd"/>
    </w:p>
    <w:p w14:paraId="07965E59" w14:textId="77777777" w:rsidR="007E2F92" w:rsidRPr="00AC5C22" w:rsidRDefault="007E2F92" w:rsidP="007E2F92">
      <w:pPr>
        <w:pStyle w:val="BodyTextL50"/>
      </w:pPr>
      <w:r>
        <w:t xml:space="preserve">В Windows 8.1 на вкладке </w:t>
      </w:r>
      <w:r>
        <w:rPr>
          <w:b/>
        </w:rPr>
        <w:t xml:space="preserve">«Главная» </w:t>
      </w:r>
      <w:r>
        <w:t xml:space="preserve">убедитесь, что защита в режиме реального времени </w:t>
      </w:r>
      <w:proofErr w:type="gramStart"/>
      <w:r>
        <w:t>включена .</w:t>
      </w:r>
      <w:proofErr w:type="gramEnd"/>
      <w:r>
        <w:t xml:space="preserve"> Если Защитник Windows не открывается, перейдите в </w:t>
      </w:r>
      <w:r w:rsidRPr="00AC5C22">
        <w:rPr>
          <w:b/>
        </w:rPr>
        <w:t xml:space="preserve">Центр поддержки </w:t>
      </w:r>
      <w:r>
        <w:t xml:space="preserve">(нажмите </w:t>
      </w:r>
      <w:r>
        <w:rPr>
          <w:b/>
        </w:rPr>
        <w:t>«Пуск</w:t>
      </w:r>
      <w:proofErr w:type="gramStart"/>
      <w:r>
        <w:rPr>
          <w:b/>
        </w:rPr>
        <w:t xml:space="preserve">» </w:t>
      </w:r>
      <w:r>
        <w:t>&gt;</w:t>
      </w:r>
      <w:proofErr w:type="gramEnd"/>
      <w:r>
        <w:t xml:space="preserve"> найдите </w:t>
      </w:r>
      <w:r>
        <w:rPr>
          <w:b/>
        </w:rPr>
        <w:t xml:space="preserve">«Центр поддержки» </w:t>
      </w:r>
      <w:r>
        <w:t xml:space="preserve">. Нажмите </w:t>
      </w:r>
      <w:proofErr w:type="gramStart"/>
      <w:r>
        <w:t xml:space="preserve">« </w:t>
      </w:r>
      <w:r>
        <w:rPr>
          <w:b/>
        </w:rPr>
        <w:t>Включить</w:t>
      </w:r>
      <w:proofErr w:type="gramEnd"/>
      <w:r>
        <w:rPr>
          <w:b/>
        </w:rPr>
        <w:t xml:space="preserve"> сейчас» </w:t>
      </w:r>
      <w:r>
        <w:t>для защиты от шпионских и нежелательных программ (важно) и защиты от вирусов (важно).</w:t>
      </w:r>
    </w:p>
    <w:p w14:paraId="2EAE41A4" w14:textId="77777777" w:rsidR="007E2F92" w:rsidRDefault="007E2F92" w:rsidP="007E2F92">
      <w:pPr>
        <w:pStyle w:val="BodyTextL50"/>
      </w:pPr>
      <w:r>
        <w:t xml:space="preserve">В Windows 7 вы получите сообщение </w:t>
      </w:r>
      <w:r>
        <w:rPr>
          <w:b/>
        </w:rPr>
        <w:t xml:space="preserve">Эта программа отключена </w:t>
      </w:r>
      <w:r>
        <w:t xml:space="preserve">в окне Защитника Windows. Щелкните </w:t>
      </w:r>
      <w:proofErr w:type="spellStart"/>
      <w:r>
        <w:rPr>
          <w:b/>
        </w:rPr>
        <w:t>щелкните</w:t>
      </w:r>
      <w:proofErr w:type="spellEnd"/>
      <w:r>
        <w:rPr>
          <w:b/>
        </w:rPr>
        <w:t xml:space="preserve"> здесь, чтобы включить его </w:t>
      </w:r>
      <w:r>
        <w:t xml:space="preserve">в окне, и щелкните </w:t>
      </w:r>
      <w:proofErr w:type="gramStart"/>
      <w:r>
        <w:rPr>
          <w:b/>
        </w:rPr>
        <w:t xml:space="preserve">Закрыть </w:t>
      </w:r>
      <w:r>
        <w:t>,</w:t>
      </w:r>
      <w:proofErr w:type="gramEnd"/>
      <w:r>
        <w:t xml:space="preserve"> чтобы продолжить.</w:t>
      </w:r>
    </w:p>
    <w:p w14:paraId="6E190B17" w14:textId="77777777" w:rsidR="007E2F92" w:rsidRDefault="007E2F92" w:rsidP="00FA31E0">
      <w:pPr>
        <w:pStyle w:val="SubStepAlpha"/>
      </w:pPr>
      <w:r>
        <w:t>Держите Защитник Windows открытым.</w:t>
      </w:r>
    </w:p>
    <w:p w14:paraId="51CB5B61" w14:textId="77777777" w:rsidR="007E2F92" w:rsidRDefault="007E2F92" w:rsidP="00FA31E0">
      <w:pPr>
        <w:pStyle w:val="3"/>
      </w:pPr>
      <w:r>
        <w:t>Изучите консоль служб.</w:t>
      </w:r>
    </w:p>
    <w:p w14:paraId="017D72FB" w14:textId="77777777" w:rsidR="007E2F92" w:rsidRDefault="007E2F92" w:rsidP="007E2F92">
      <w:pPr>
        <w:pStyle w:val="BodyTextL25"/>
      </w:pPr>
      <w:proofErr w:type="gramStart"/>
      <w:r w:rsidRPr="00C5078C">
        <w:rPr>
          <w:b/>
        </w:rPr>
        <w:t>Примечание .</w:t>
      </w:r>
      <w:proofErr w:type="gramEnd"/>
      <w:r w:rsidRPr="00C5078C">
        <w:rPr>
          <w:b/>
        </w:rPr>
        <w:t xml:space="preserve"> Хотя большинством служб Windows можно управлять через консоль служб, остановить Защитника Windows </w:t>
      </w:r>
      <w:r>
        <w:t xml:space="preserve">из консоли </w:t>
      </w:r>
      <w:r w:rsidRPr="00C5078C">
        <w:rPr>
          <w:b/>
        </w:rPr>
        <w:t xml:space="preserve">служб Windows </w:t>
      </w:r>
      <w:r w:rsidRPr="00A069FC">
        <w:t xml:space="preserve">в Windows 10 и 8.1 </w:t>
      </w:r>
      <w:proofErr w:type="gramStart"/>
      <w:r>
        <w:t>невозможно .</w:t>
      </w:r>
      <w:proofErr w:type="gramEnd"/>
    </w:p>
    <w:p w14:paraId="44B0B963" w14:textId="77777777" w:rsidR="007E2F92" w:rsidRDefault="007E2F92" w:rsidP="00FA31E0">
      <w:pPr>
        <w:pStyle w:val="SubStepAlpha"/>
      </w:pPr>
      <w:r>
        <w:t xml:space="preserve">Нажмите </w:t>
      </w:r>
      <w:r>
        <w:rPr>
          <w:b/>
        </w:rPr>
        <w:t>«Пуск</w:t>
      </w:r>
      <w:proofErr w:type="gramStart"/>
      <w:r>
        <w:rPr>
          <w:b/>
        </w:rPr>
        <w:t xml:space="preserve">» </w:t>
      </w:r>
      <w:r>
        <w:t>&gt;</w:t>
      </w:r>
      <w:proofErr w:type="gramEnd"/>
      <w:r>
        <w:t xml:space="preserve"> найдите </w:t>
      </w:r>
      <w:r>
        <w:rPr>
          <w:b/>
        </w:rPr>
        <w:t xml:space="preserve">«Панель управления» </w:t>
      </w:r>
      <w:r>
        <w:t xml:space="preserve">. В Панели управления в представлении «Мелкие значки» нажмите </w:t>
      </w:r>
      <w:r>
        <w:rPr>
          <w:b/>
        </w:rPr>
        <w:t>«Администрирование</w:t>
      </w:r>
      <w:proofErr w:type="gramStart"/>
      <w:r>
        <w:rPr>
          <w:b/>
        </w:rPr>
        <w:t xml:space="preserve">» </w:t>
      </w:r>
      <w:r w:rsidRPr="0087570C">
        <w:t>&gt;</w:t>
      </w:r>
      <w:proofErr w:type="gramEnd"/>
      <w:r w:rsidRPr="0087570C">
        <w:t xml:space="preserve"> нажмите </w:t>
      </w:r>
      <w:r>
        <w:rPr>
          <w:b/>
        </w:rPr>
        <w:t xml:space="preserve">«Управление компьютером» </w:t>
      </w:r>
      <w:r w:rsidRPr="0087570C">
        <w:t xml:space="preserve">. В окне </w:t>
      </w:r>
      <w:r>
        <w:rPr>
          <w:b/>
        </w:rPr>
        <w:t xml:space="preserve">«Управление компьютером» </w:t>
      </w:r>
      <w:r>
        <w:t xml:space="preserve">разверните </w:t>
      </w:r>
      <w:r w:rsidRPr="00533D42">
        <w:rPr>
          <w:b/>
        </w:rPr>
        <w:t xml:space="preserve">«Службы и приложения» </w:t>
      </w:r>
      <w:r w:rsidRPr="00533D42">
        <w:t xml:space="preserve">и выберите </w:t>
      </w:r>
      <w:r w:rsidRPr="00A069FC">
        <w:rPr>
          <w:b/>
        </w:rPr>
        <w:t>«Службы</w:t>
      </w:r>
      <w:proofErr w:type="gramStart"/>
      <w:r w:rsidRPr="00A069FC">
        <w:rPr>
          <w:b/>
        </w:rPr>
        <w:t xml:space="preserve">» </w:t>
      </w:r>
      <w:r w:rsidRPr="00A069FC">
        <w:t>.</w:t>
      </w:r>
      <w:proofErr w:type="gramEnd"/>
    </w:p>
    <w:p w14:paraId="4AC4D944" w14:textId="77777777" w:rsidR="007E2F92" w:rsidRDefault="007E2F92" w:rsidP="00FA31E0">
      <w:pPr>
        <w:pStyle w:val="SubStepAlpha"/>
      </w:pPr>
      <w:r w:rsidRPr="00475523">
        <w:t xml:space="preserve">Прокрутите до окна «Управление компьютером» под заголовком «Службы», чтобы увидеть </w:t>
      </w:r>
      <w:r>
        <w:rPr>
          <w:b/>
        </w:rPr>
        <w:t xml:space="preserve">службу проверки сети антивирусного защитника Windows </w:t>
      </w:r>
      <w:r>
        <w:t xml:space="preserve">(Windows 10), </w:t>
      </w:r>
      <w:r w:rsidRPr="00DE6AA2">
        <w:rPr>
          <w:b/>
        </w:rPr>
        <w:t xml:space="preserve">службу защитника Windows </w:t>
      </w:r>
      <w:r>
        <w:t xml:space="preserve">(Windows 8.1) или </w:t>
      </w:r>
      <w:r w:rsidRPr="00DE6AA2">
        <w:rPr>
          <w:b/>
        </w:rPr>
        <w:t xml:space="preserve">защитника окна </w:t>
      </w:r>
      <w:r>
        <w:t>(Windows 7).</w:t>
      </w:r>
    </w:p>
    <w:p w14:paraId="7CCFE3E2" w14:textId="77777777" w:rsidR="00FA31E0" w:rsidRPr="00475523" w:rsidRDefault="00FA31E0" w:rsidP="00FA31E0">
      <w:pPr>
        <w:pStyle w:val="4"/>
      </w:pPr>
      <w:r>
        <w:lastRenderedPageBreak/>
        <w:t>Вопрос:</w:t>
      </w:r>
    </w:p>
    <w:p w14:paraId="4E6661AB" w14:textId="77777777" w:rsidR="00FA31E0" w:rsidRDefault="007E2F92" w:rsidP="00FA31E0">
      <w:pPr>
        <w:pStyle w:val="BodyTextL50"/>
        <w:keepNext/>
        <w:tabs>
          <w:tab w:val="left" w:leader="underscore" w:pos="10080"/>
        </w:tabs>
      </w:pPr>
      <w:r w:rsidRPr="00475523">
        <w:t>В каком состоянии сервис?</w:t>
      </w:r>
    </w:p>
    <w:p w14:paraId="48BDADAB" w14:textId="77777777" w:rsidR="007E2F92" w:rsidRDefault="00FA31E0" w:rsidP="00FA31E0">
      <w:pPr>
        <w:pStyle w:val="AnswerLineL50"/>
      </w:pPr>
      <w:r w:rsidRPr="0039562A">
        <w:rPr>
          <w:highlight w:val="green"/>
        </w:rPr>
        <w:t>Введите свои ответы здесь.</w:t>
      </w:r>
    </w:p>
    <w:p w14:paraId="2FBC5D14" w14:textId="77777777" w:rsidR="007E2F92" w:rsidRDefault="007E2F92" w:rsidP="00FA31E0">
      <w:pPr>
        <w:pStyle w:val="SubStepAlpha"/>
      </w:pPr>
      <w:r>
        <w:t xml:space="preserve">Закройте окно </w:t>
      </w:r>
      <w:r>
        <w:rPr>
          <w:b/>
        </w:rPr>
        <w:t>«Управление компьютером</w:t>
      </w:r>
      <w:proofErr w:type="gramStart"/>
      <w:r>
        <w:rPr>
          <w:b/>
        </w:rPr>
        <w:t xml:space="preserve">» </w:t>
      </w:r>
      <w:r>
        <w:t>.</w:t>
      </w:r>
      <w:proofErr w:type="gramEnd"/>
      <w:r>
        <w:t xml:space="preserve"> Вернитесь к Защитнику Windows и выключите его.</w:t>
      </w:r>
    </w:p>
    <w:p w14:paraId="684B8794" w14:textId="77777777" w:rsidR="007E2F92" w:rsidRPr="00F0144A" w:rsidRDefault="007E2F92" w:rsidP="007E2F92">
      <w:pPr>
        <w:pStyle w:val="BodyTextL50"/>
      </w:pPr>
      <w:r>
        <w:t xml:space="preserve">В Windows 10 щелкните </w:t>
      </w:r>
      <w:r w:rsidRPr="00080AC9">
        <w:rPr>
          <w:b/>
        </w:rPr>
        <w:t xml:space="preserve">Защита от вирусов и угроз </w:t>
      </w:r>
      <w:r>
        <w:t xml:space="preserve">. Прокрутите вниз до </w:t>
      </w:r>
      <w:r w:rsidRPr="00080AC9">
        <w:rPr>
          <w:b/>
        </w:rPr>
        <w:t xml:space="preserve">настроек защиты от вирусов и угроз </w:t>
      </w:r>
      <w:r>
        <w:t xml:space="preserve">. Щелкните </w:t>
      </w:r>
      <w:r w:rsidRPr="00080AC9">
        <w:rPr>
          <w:b/>
        </w:rPr>
        <w:t xml:space="preserve">Управление </w:t>
      </w:r>
      <w:proofErr w:type="gramStart"/>
      <w:r w:rsidRPr="00080AC9">
        <w:rPr>
          <w:b/>
        </w:rPr>
        <w:t xml:space="preserve">настройками </w:t>
      </w:r>
      <w:r>
        <w:t>.</w:t>
      </w:r>
      <w:proofErr w:type="gramEnd"/>
      <w:r>
        <w:t xml:space="preserve"> Под заголовком Защита в режиме реального времени щелкните ползунок, чтобы отключить его. </w:t>
      </w:r>
      <w:proofErr w:type="gramStart"/>
      <w:r>
        <w:t>Нажмите</w:t>
      </w:r>
      <w:proofErr w:type="gramEnd"/>
      <w:r>
        <w:t xml:space="preserve"> </w:t>
      </w:r>
      <w:r>
        <w:rPr>
          <w:b/>
        </w:rPr>
        <w:t xml:space="preserve">Да </w:t>
      </w:r>
      <w:r>
        <w:t>чтобы разрешить этому приложению вносить изменения в устройство.</w:t>
      </w:r>
    </w:p>
    <w:p w14:paraId="349D2543" w14:textId="77777777" w:rsidR="007E2F92" w:rsidRPr="00E93F74" w:rsidRDefault="007E2F92" w:rsidP="007E2F92">
      <w:pPr>
        <w:pStyle w:val="BodyTextL50"/>
      </w:pPr>
      <w:r>
        <w:t xml:space="preserve">В Windows 8.1 на вкладке </w:t>
      </w:r>
      <w:r>
        <w:rPr>
          <w:b/>
        </w:rPr>
        <w:t xml:space="preserve">«Параметры» </w:t>
      </w:r>
      <w:r>
        <w:t xml:space="preserve">выберите вкладку </w:t>
      </w:r>
      <w:r>
        <w:rPr>
          <w:b/>
        </w:rPr>
        <w:t>«Параметры</w:t>
      </w:r>
      <w:proofErr w:type="gramStart"/>
      <w:r>
        <w:rPr>
          <w:b/>
        </w:rPr>
        <w:t xml:space="preserve">» </w:t>
      </w:r>
      <w:r>
        <w:t>.</w:t>
      </w:r>
      <w:proofErr w:type="gramEnd"/>
      <w:r>
        <w:t xml:space="preserve"> Во вкладке «Настройки» выберите </w:t>
      </w:r>
      <w:r>
        <w:rPr>
          <w:b/>
        </w:rPr>
        <w:t>«Администратор</w:t>
      </w:r>
      <w:proofErr w:type="gramStart"/>
      <w:r>
        <w:rPr>
          <w:b/>
        </w:rPr>
        <w:t xml:space="preserve">» </w:t>
      </w:r>
      <w:r>
        <w:t>.</w:t>
      </w:r>
      <w:proofErr w:type="gramEnd"/>
      <w:r>
        <w:t xml:space="preserve"> Щелкните </w:t>
      </w:r>
      <w:r>
        <w:rPr>
          <w:b/>
        </w:rPr>
        <w:t xml:space="preserve">Включить это </w:t>
      </w:r>
      <w:proofErr w:type="gramStart"/>
      <w:r>
        <w:rPr>
          <w:b/>
        </w:rPr>
        <w:t xml:space="preserve">приложение </w:t>
      </w:r>
      <w:r w:rsidRPr="00E93F74">
        <w:t>,</w:t>
      </w:r>
      <w:proofErr w:type="gramEnd"/>
      <w:r w:rsidRPr="00E93F74">
        <w:t xml:space="preserve"> чтобы отключить Защитник Windows. Нажмите </w:t>
      </w:r>
      <w:r>
        <w:rPr>
          <w:b/>
        </w:rPr>
        <w:t xml:space="preserve">Сохранить </w:t>
      </w:r>
      <w:proofErr w:type="gramStart"/>
      <w:r>
        <w:rPr>
          <w:b/>
        </w:rPr>
        <w:t xml:space="preserve">изменения </w:t>
      </w:r>
      <w:r>
        <w:t>,</w:t>
      </w:r>
      <w:proofErr w:type="gramEnd"/>
      <w:r>
        <w:t xml:space="preserve"> чтобы отключить Защитник Windows. При необходимости нажмите </w:t>
      </w:r>
      <w:r>
        <w:rPr>
          <w:b/>
        </w:rPr>
        <w:t xml:space="preserve">«Закрыть» </w:t>
      </w:r>
      <w:r>
        <w:t>во всплывающем окне.</w:t>
      </w:r>
    </w:p>
    <w:p w14:paraId="0BAB55C8" w14:textId="77777777" w:rsidR="007E2F92" w:rsidRPr="00475DFD" w:rsidRDefault="007E2F92" w:rsidP="007E2F92">
      <w:pPr>
        <w:pStyle w:val="BodyTextL50"/>
      </w:pPr>
      <w:r>
        <w:t xml:space="preserve">В Windows 7 щелкните </w:t>
      </w:r>
      <w:proofErr w:type="gramStart"/>
      <w:r>
        <w:rPr>
          <w:b/>
        </w:rPr>
        <w:t xml:space="preserve">Инструменты </w:t>
      </w:r>
      <w:r>
        <w:t>.</w:t>
      </w:r>
      <w:proofErr w:type="gramEnd"/>
      <w:r>
        <w:t xml:space="preserve"> Щелкните </w:t>
      </w:r>
      <w:proofErr w:type="gramStart"/>
      <w:r>
        <w:rPr>
          <w:b/>
        </w:rPr>
        <w:t xml:space="preserve">Параметры </w:t>
      </w:r>
      <w:r>
        <w:t>.</w:t>
      </w:r>
      <w:proofErr w:type="gramEnd"/>
      <w:r>
        <w:t xml:space="preserve"> В окне «Параметры» выберите </w:t>
      </w:r>
      <w:r>
        <w:rPr>
          <w:b/>
        </w:rPr>
        <w:t>«</w:t>
      </w:r>
      <w:proofErr w:type="gramStart"/>
      <w:r>
        <w:rPr>
          <w:b/>
        </w:rPr>
        <w:t xml:space="preserve">Администратор </w:t>
      </w:r>
      <w:r>
        <w:t>»</w:t>
      </w:r>
      <w:proofErr w:type="gramEnd"/>
      <w:r>
        <w:t xml:space="preserve"> &gt; нажмите </w:t>
      </w:r>
      <w:r>
        <w:rPr>
          <w:b/>
        </w:rPr>
        <w:t xml:space="preserve">«Использовать эту программу» </w:t>
      </w:r>
      <w:r>
        <w:t xml:space="preserve">. Нажмите </w:t>
      </w:r>
      <w:r>
        <w:rPr>
          <w:b/>
        </w:rPr>
        <w:t>«Сохранить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остановить Защитник Windows. Нажмите </w:t>
      </w:r>
      <w:r>
        <w:rPr>
          <w:b/>
        </w:rPr>
        <w:t>«Закрыть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продолжить, когда появится сообщение о том, что вы его отключили.</w:t>
      </w:r>
    </w:p>
    <w:p w14:paraId="47069659" w14:textId="77777777" w:rsidR="007E2F92" w:rsidRPr="001F7B88" w:rsidRDefault="007E2F92" w:rsidP="00FA31E0">
      <w:pPr>
        <w:pStyle w:val="SubStepAlpha"/>
      </w:pPr>
      <w:r>
        <w:t xml:space="preserve">Вернитесь к Сервисам. </w:t>
      </w:r>
      <w:proofErr w:type="gramStart"/>
      <w:r>
        <w:t xml:space="preserve">( </w:t>
      </w:r>
      <w:r w:rsidRPr="000E22F9">
        <w:rPr>
          <w:b/>
        </w:rPr>
        <w:t>Панель</w:t>
      </w:r>
      <w:proofErr w:type="gramEnd"/>
      <w:r w:rsidRPr="000E22F9">
        <w:rPr>
          <w:b/>
        </w:rPr>
        <w:t xml:space="preserve"> управления </w:t>
      </w:r>
      <w:r>
        <w:t xml:space="preserve">в представлении «Мелкие значки» &gt; </w:t>
      </w:r>
      <w:r w:rsidRPr="000E22F9">
        <w:rPr>
          <w:b/>
        </w:rPr>
        <w:t xml:space="preserve">«Администрирование» </w:t>
      </w:r>
      <w:r>
        <w:t xml:space="preserve">&gt; </w:t>
      </w:r>
      <w:r w:rsidRPr="000E22F9">
        <w:rPr>
          <w:b/>
        </w:rPr>
        <w:t xml:space="preserve">«Службы </w:t>
      </w:r>
      <w:r>
        <w:t xml:space="preserve">»). Щелкните </w:t>
      </w:r>
      <w:proofErr w:type="gramStart"/>
      <w:r>
        <w:rPr>
          <w:b/>
        </w:rPr>
        <w:t xml:space="preserve">Действие </w:t>
      </w:r>
      <w:r>
        <w:t>&gt;</w:t>
      </w:r>
      <w:proofErr w:type="gramEnd"/>
      <w:r>
        <w:t xml:space="preserve"> щелкните </w:t>
      </w:r>
      <w:r>
        <w:rPr>
          <w:b/>
        </w:rPr>
        <w:t xml:space="preserve">Обновить </w:t>
      </w:r>
      <w:r w:rsidRPr="001F7B88">
        <w:t>.</w:t>
      </w:r>
    </w:p>
    <w:p w14:paraId="62C2B31D" w14:textId="77777777" w:rsidR="007E2F92" w:rsidRDefault="007E2F92" w:rsidP="007E2F92">
      <w:pPr>
        <w:pStyle w:val="BodyTextL50"/>
      </w:pPr>
      <w:r>
        <w:t xml:space="preserve">Найдите </w:t>
      </w:r>
      <w:r w:rsidRPr="000E22F9">
        <w:rPr>
          <w:b/>
        </w:rPr>
        <w:t xml:space="preserve">Службу проверки антивирусной сети Защитника Windows </w:t>
      </w:r>
      <w:r>
        <w:t xml:space="preserve">(Windows 10), </w:t>
      </w:r>
      <w:r w:rsidRPr="000E22F9">
        <w:rPr>
          <w:b/>
        </w:rPr>
        <w:t xml:space="preserve">Службу Защитника Windows </w:t>
      </w:r>
      <w:r>
        <w:t xml:space="preserve">(Windows 8.1) или </w:t>
      </w:r>
      <w:r w:rsidRPr="000E22F9">
        <w:rPr>
          <w:b/>
        </w:rPr>
        <w:t xml:space="preserve">Защитник Windows </w:t>
      </w:r>
      <w:r>
        <w:t>(Windows 7). Запишите статус Защитника Windows.</w:t>
      </w:r>
    </w:p>
    <w:p w14:paraId="625E571E" w14:textId="77777777" w:rsidR="007E2F92" w:rsidRDefault="00FA31E0" w:rsidP="00FA31E0">
      <w:pPr>
        <w:pStyle w:val="AnswerLineL50"/>
      </w:pPr>
      <w:r w:rsidRPr="0039562A">
        <w:rPr>
          <w:highlight w:val="green"/>
        </w:rPr>
        <w:t>Введите свои ответы здесь</w:t>
      </w:r>
      <w:r>
        <w:t>.</w:t>
      </w:r>
    </w:p>
    <w:p w14:paraId="58411634" w14:textId="77777777" w:rsidR="007E2F92" w:rsidRDefault="007E2F92" w:rsidP="00FA31E0">
      <w:pPr>
        <w:pStyle w:val="SubStepAlpha"/>
      </w:pPr>
      <w:r>
        <w:t xml:space="preserve">Перейдите к </w:t>
      </w:r>
      <w:proofErr w:type="spellStart"/>
      <w:r>
        <w:t>просмотрщику</w:t>
      </w:r>
      <w:proofErr w:type="spellEnd"/>
      <w:r>
        <w:t xml:space="preserve"> событий. В окне «Управление компьютером» разверните </w:t>
      </w:r>
      <w:proofErr w:type="gramStart"/>
      <w:r>
        <w:t xml:space="preserve">« </w:t>
      </w:r>
      <w:r>
        <w:rPr>
          <w:b/>
        </w:rPr>
        <w:t>Системные</w:t>
      </w:r>
      <w:proofErr w:type="gramEnd"/>
      <w:r>
        <w:rPr>
          <w:b/>
        </w:rPr>
        <w:t xml:space="preserve"> инструменты </w:t>
      </w:r>
      <w:r>
        <w:t xml:space="preserve">» &gt; </w:t>
      </w:r>
      <w:r>
        <w:rPr>
          <w:b/>
        </w:rPr>
        <w:t xml:space="preserve">«Просмотр событий </w:t>
      </w:r>
      <w:r>
        <w:t xml:space="preserve">» &gt; </w:t>
      </w:r>
      <w:r>
        <w:rPr>
          <w:b/>
        </w:rPr>
        <w:t xml:space="preserve">«Журналы Windows » </w:t>
      </w:r>
      <w:r>
        <w:t xml:space="preserve">&gt; выберите </w:t>
      </w:r>
      <w:r>
        <w:rPr>
          <w:b/>
        </w:rPr>
        <w:t xml:space="preserve">«Приложение» </w:t>
      </w:r>
      <w:r>
        <w:t xml:space="preserve">(Windows 10), выберите </w:t>
      </w:r>
      <w:r>
        <w:rPr>
          <w:b/>
        </w:rPr>
        <w:t xml:space="preserve">«Система» </w:t>
      </w:r>
      <w:r>
        <w:t>(Windows 8.1 и 7).</w:t>
      </w:r>
    </w:p>
    <w:p w14:paraId="53FDAFD7" w14:textId="77777777" w:rsidR="007E2F92" w:rsidRDefault="007E2F92" w:rsidP="00FA31E0">
      <w:pPr>
        <w:pStyle w:val="SubStepAlpha"/>
        <w:keepNext/>
      </w:pPr>
      <w:r>
        <w:t xml:space="preserve">На панели «Приложение» или «Система» вы можете найти самые последние события, связанные с Защитником Windows. Щелкните правой кнопкой мыши интересующий журнал и выберите </w:t>
      </w:r>
      <w:r>
        <w:rPr>
          <w:b/>
        </w:rPr>
        <w:t>«Найти</w:t>
      </w:r>
      <w:proofErr w:type="gramStart"/>
      <w:r>
        <w:rPr>
          <w:b/>
        </w:rPr>
        <w:t xml:space="preserve">» </w:t>
      </w:r>
      <w:r>
        <w:t>.</w:t>
      </w:r>
      <w:proofErr w:type="gramEnd"/>
      <w:r>
        <w:t xml:space="preserve"> Введите </w:t>
      </w:r>
      <w:r>
        <w:rPr>
          <w:b/>
        </w:rPr>
        <w:t xml:space="preserve">защитник </w:t>
      </w:r>
      <w:r>
        <w:t>для поиска записей, связанных с Защитником Windows.</w:t>
      </w:r>
    </w:p>
    <w:p w14:paraId="464FBAF9" w14:textId="77777777" w:rsidR="007E2F92" w:rsidRDefault="007E2F92" w:rsidP="007E2F92">
      <w:pPr>
        <w:pStyle w:val="Visual"/>
      </w:pPr>
      <w:r w:rsidRPr="00B32EC2">
        <w:rPr>
          <w:noProof/>
        </w:rPr>
        <w:drawing>
          <wp:inline distT="0" distB="0" distL="0" distR="0" wp14:anchorId="3FB69085" wp14:editId="59D3026D">
            <wp:extent cx="5486400" cy="2135233"/>
            <wp:effectExtent l="19050" t="19050" r="19050" b="17780"/>
            <wp:docPr id="4" name="Picture 4" descr="this image displays the event viewer and the options to use the find function to locate Windows defender related log entri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52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C4C390" w14:textId="77777777" w:rsidR="007E2F92" w:rsidRDefault="007E2F92" w:rsidP="007E2F92">
      <w:pPr>
        <w:pStyle w:val="BodyTextL50"/>
      </w:pPr>
      <w:r>
        <w:t>На вкладке «Общие» что указано в качестве источника события? Каков уровень серьезности?</w:t>
      </w:r>
    </w:p>
    <w:p w14:paraId="468F54BD" w14:textId="77777777" w:rsidR="007E2F92" w:rsidRDefault="00FA31E0" w:rsidP="00FA31E0">
      <w:pPr>
        <w:pStyle w:val="AnswerLineL50"/>
      </w:pPr>
      <w:r w:rsidRPr="0039562A">
        <w:rPr>
          <w:highlight w:val="green"/>
        </w:rPr>
        <w:t>Введите свои ответы здесь.</w:t>
      </w:r>
    </w:p>
    <w:p w14:paraId="03B2A005" w14:textId="77777777" w:rsidR="007E2F92" w:rsidRPr="00FA31E0" w:rsidRDefault="007E2F92" w:rsidP="00FA31E0">
      <w:pPr>
        <w:pStyle w:val="SubStepAlpha"/>
      </w:pPr>
      <w:r>
        <w:t>Перейдите к Защитнику Windows и включите его. Закройте Защитник Windows.</w:t>
      </w:r>
    </w:p>
    <w:p w14:paraId="76B18C9F" w14:textId="77777777" w:rsidR="007E2F92" w:rsidRPr="00135890" w:rsidRDefault="007E2F92" w:rsidP="00FA31E0">
      <w:pPr>
        <w:pStyle w:val="SubStepAlpha"/>
      </w:pPr>
      <w:r w:rsidRPr="00FA31E0">
        <w:lastRenderedPageBreak/>
        <w:t>Перейдите к средству просмотра событий, чтобы просмотреть самые последние записи о событиях, связанных с Защитником Windows.</w:t>
      </w:r>
    </w:p>
    <w:p w14:paraId="146CA16E" w14:textId="77777777" w:rsidR="007E2F92" w:rsidRDefault="007E2F92" w:rsidP="00FA31E0">
      <w:pPr>
        <w:pStyle w:val="2"/>
      </w:pPr>
      <w:r>
        <w:t>Изучите влияние услуг.</w:t>
      </w:r>
    </w:p>
    <w:p w14:paraId="2679C191" w14:textId="77777777" w:rsidR="007E2F92" w:rsidRDefault="007E2F92" w:rsidP="007E2F92">
      <w:pPr>
        <w:pStyle w:val="BodyTextL25"/>
      </w:pPr>
      <w:r>
        <w:t xml:space="preserve">В этой части вы остановите службу </w:t>
      </w:r>
      <w:r>
        <w:rPr>
          <w:b/>
        </w:rPr>
        <w:t xml:space="preserve">диспетчера очереди </w:t>
      </w:r>
      <w:proofErr w:type="gramStart"/>
      <w:r>
        <w:rPr>
          <w:b/>
        </w:rPr>
        <w:t xml:space="preserve">печати </w:t>
      </w:r>
      <w:r w:rsidRPr="00320127">
        <w:t>,</w:t>
      </w:r>
      <w:proofErr w:type="gramEnd"/>
      <w:r w:rsidRPr="00320127">
        <w:t xml:space="preserve"> чтобы</w:t>
      </w:r>
      <w:r w:rsidRPr="00B845F9">
        <w:rPr>
          <w:b/>
        </w:rPr>
        <w:t xml:space="preserve"> </w:t>
      </w:r>
      <w:r>
        <w:t>исследовать влияние в системе. Диспетчер очереди печати отвечает за управление заданиями принтера и взаимодействие с принтером. Если эта служба отключена, вы не сможете печатать или видеть свои принтеры.</w:t>
      </w:r>
    </w:p>
    <w:p w14:paraId="2803B1E4" w14:textId="77777777" w:rsidR="007E2F92" w:rsidRPr="00475523" w:rsidRDefault="007E2F92" w:rsidP="00FA31E0">
      <w:pPr>
        <w:pStyle w:val="3"/>
      </w:pPr>
      <w:r>
        <w:t>Подтвердить услугу печати</w:t>
      </w:r>
    </w:p>
    <w:p w14:paraId="30CC45FB" w14:textId="77777777" w:rsidR="007E2F92" w:rsidRDefault="007E2F92" w:rsidP="00FA31E0">
      <w:pPr>
        <w:pStyle w:val="SubStepAlpha"/>
      </w:pPr>
      <w:r>
        <w:t xml:space="preserve">Откройте </w:t>
      </w:r>
      <w:proofErr w:type="gramStart"/>
      <w:r w:rsidRPr="00997F50">
        <w:rPr>
          <w:b/>
        </w:rPr>
        <w:t xml:space="preserve">Блокнот </w:t>
      </w:r>
      <w:r>
        <w:t>.</w:t>
      </w:r>
      <w:proofErr w:type="gramEnd"/>
      <w:r>
        <w:t xml:space="preserve"> Нажмите </w:t>
      </w:r>
      <w:r>
        <w:rPr>
          <w:b/>
        </w:rPr>
        <w:t xml:space="preserve">«Пуск» </w:t>
      </w:r>
      <w:r>
        <w:t xml:space="preserve">и найдите </w:t>
      </w:r>
      <w:r>
        <w:rPr>
          <w:b/>
        </w:rPr>
        <w:t>«Блокнот</w:t>
      </w:r>
      <w:proofErr w:type="gramStart"/>
      <w:r>
        <w:rPr>
          <w:b/>
        </w:rPr>
        <w:t xml:space="preserve">» </w:t>
      </w:r>
      <w:r>
        <w:t>.</w:t>
      </w:r>
      <w:proofErr w:type="gramEnd"/>
    </w:p>
    <w:p w14:paraId="27A572F8" w14:textId="77777777" w:rsidR="007E2F92" w:rsidRDefault="007E2F92" w:rsidP="00FA31E0">
      <w:pPr>
        <w:pStyle w:val="SubStepAlpha"/>
      </w:pPr>
      <w:r>
        <w:t xml:space="preserve">В </w:t>
      </w:r>
      <w:r>
        <w:rPr>
          <w:b/>
        </w:rPr>
        <w:t xml:space="preserve">Блокноте </w:t>
      </w:r>
      <w:r>
        <w:t xml:space="preserve">щелкните </w:t>
      </w:r>
      <w:proofErr w:type="gramStart"/>
      <w:r>
        <w:rPr>
          <w:b/>
        </w:rPr>
        <w:t xml:space="preserve">Файл </w:t>
      </w:r>
      <w:r>
        <w:t>&gt;</w:t>
      </w:r>
      <w:proofErr w:type="gramEnd"/>
      <w:r>
        <w:t xml:space="preserve"> </w:t>
      </w:r>
      <w:r>
        <w:rPr>
          <w:b/>
        </w:rPr>
        <w:t xml:space="preserve">Печать </w:t>
      </w:r>
      <w:r>
        <w:t xml:space="preserve">. Запишите принтер из списка ниже. </w:t>
      </w:r>
      <w:proofErr w:type="gramStart"/>
      <w:r>
        <w:rPr>
          <w:b/>
        </w:rPr>
        <w:t xml:space="preserve">Примечание </w:t>
      </w:r>
      <w:r>
        <w:t>.</w:t>
      </w:r>
      <w:proofErr w:type="gramEnd"/>
      <w:r>
        <w:t xml:space="preserve"> Вам не нужно устанавливать физический принтер.</w:t>
      </w:r>
    </w:p>
    <w:p w14:paraId="11386432" w14:textId="77777777" w:rsidR="007E2F92" w:rsidRDefault="000B686D" w:rsidP="000B686D">
      <w:pPr>
        <w:pStyle w:val="AnswerLineL50"/>
      </w:pPr>
      <w:r w:rsidRPr="0039562A">
        <w:rPr>
          <w:highlight w:val="green"/>
        </w:rPr>
        <w:t>Введите свои ответы здесь</w:t>
      </w:r>
      <w:r>
        <w:t>.</w:t>
      </w:r>
    </w:p>
    <w:p w14:paraId="3B688C4F" w14:textId="77777777" w:rsidR="007E2F92" w:rsidRPr="00C26D4C" w:rsidRDefault="007E2F92" w:rsidP="000B686D">
      <w:pPr>
        <w:pStyle w:val="SubStepAlpha"/>
      </w:pPr>
      <w:r>
        <w:t xml:space="preserve">Щелкните </w:t>
      </w:r>
      <w:proofErr w:type="gramStart"/>
      <w:r>
        <w:rPr>
          <w:b/>
        </w:rPr>
        <w:t xml:space="preserve">Отмена </w:t>
      </w:r>
      <w:r>
        <w:t>,</w:t>
      </w:r>
      <w:proofErr w:type="gramEnd"/>
      <w:r>
        <w:t xml:space="preserve"> чтобы выйти из диалогового окна печати.</w:t>
      </w:r>
    </w:p>
    <w:p w14:paraId="34DB8ABE" w14:textId="77777777" w:rsidR="007E2F92" w:rsidRPr="00E66762" w:rsidRDefault="007E2F92" w:rsidP="000B686D">
      <w:pPr>
        <w:pStyle w:val="3"/>
      </w:pPr>
      <w:r>
        <w:t>Остановить диспетчер очереди печати</w:t>
      </w:r>
    </w:p>
    <w:p w14:paraId="65665EE8" w14:textId="77777777" w:rsidR="007E2F92" w:rsidRDefault="007E2F92" w:rsidP="000B686D">
      <w:pPr>
        <w:pStyle w:val="SubStepAlpha"/>
      </w:pPr>
      <w:r>
        <w:t xml:space="preserve">Откройте консоль служб. (Панель </w:t>
      </w:r>
      <w:proofErr w:type="gramStart"/>
      <w:r>
        <w:t>управления &gt;</w:t>
      </w:r>
      <w:proofErr w:type="gramEnd"/>
      <w:r>
        <w:t xml:space="preserve"> Администрирование &gt; Службы)</w:t>
      </w:r>
    </w:p>
    <w:p w14:paraId="2353D9DA" w14:textId="77777777" w:rsidR="007E2F92" w:rsidRDefault="007E2F92" w:rsidP="000B686D">
      <w:pPr>
        <w:pStyle w:val="SubStepAlpha"/>
      </w:pPr>
      <w:r>
        <w:t xml:space="preserve">Щелкните правой кнопкой мыши </w:t>
      </w:r>
      <w:r>
        <w:rPr>
          <w:b/>
        </w:rPr>
        <w:t xml:space="preserve">Диспетчер очереди печати </w:t>
      </w:r>
      <w:r>
        <w:t xml:space="preserve">и выберите </w:t>
      </w:r>
      <w:proofErr w:type="gramStart"/>
      <w:r>
        <w:rPr>
          <w:b/>
        </w:rPr>
        <w:t xml:space="preserve">Остановить </w:t>
      </w:r>
      <w:r>
        <w:t>.</w:t>
      </w:r>
      <w:proofErr w:type="gramEnd"/>
    </w:p>
    <w:p w14:paraId="62D9456D" w14:textId="77777777" w:rsidR="000B686D" w:rsidRDefault="007E2F92" w:rsidP="000B686D">
      <w:pPr>
        <w:pStyle w:val="SubStepAlpha"/>
      </w:pPr>
      <w:r>
        <w:t xml:space="preserve">Перейдите в </w:t>
      </w:r>
      <w:proofErr w:type="gramStart"/>
      <w:r>
        <w:rPr>
          <w:b/>
        </w:rPr>
        <w:t xml:space="preserve">Блокнот </w:t>
      </w:r>
      <w:r>
        <w:t>.</w:t>
      </w:r>
      <w:proofErr w:type="gramEnd"/>
      <w:r>
        <w:t xml:space="preserve"> Попытка печати.</w:t>
      </w:r>
    </w:p>
    <w:p w14:paraId="44496082" w14:textId="77777777" w:rsidR="000B686D" w:rsidRDefault="000B686D" w:rsidP="000B686D">
      <w:pPr>
        <w:pStyle w:val="4"/>
      </w:pPr>
      <w:r>
        <w:t>Вопрос:</w:t>
      </w:r>
    </w:p>
    <w:p w14:paraId="4E082302" w14:textId="77777777" w:rsidR="007E2F92" w:rsidRDefault="007E2F92" w:rsidP="000B686D">
      <w:pPr>
        <w:pStyle w:val="BodyTextL50"/>
        <w:keepNext/>
      </w:pPr>
      <w:r>
        <w:t>Какое сообщение вы получили? Как бы вы это исправили?</w:t>
      </w:r>
    </w:p>
    <w:p w14:paraId="2933DE04" w14:textId="77777777" w:rsidR="007E2F92" w:rsidRDefault="000B686D" w:rsidP="000B686D">
      <w:pPr>
        <w:pStyle w:val="AnswerLineL50"/>
      </w:pPr>
      <w:r w:rsidRPr="0039562A">
        <w:rPr>
          <w:highlight w:val="green"/>
        </w:rPr>
        <w:t>Введите свои ответы здесь.</w:t>
      </w:r>
    </w:p>
    <w:p w14:paraId="45D91492" w14:textId="77777777" w:rsidR="007E2F92" w:rsidRDefault="007E2F92" w:rsidP="000B686D">
      <w:pPr>
        <w:pStyle w:val="SubStepAlpha"/>
      </w:pPr>
      <w:r>
        <w:t xml:space="preserve">Нажмите </w:t>
      </w:r>
      <w:r>
        <w:rPr>
          <w:b/>
        </w:rPr>
        <w:t xml:space="preserve">«ОК» </w:t>
      </w:r>
      <w:r>
        <w:t xml:space="preserve">или </w:t>
      </w:r>
      <w:r>
        <w:rPr>
          <w:b/>
        </w:rPr>
        <w:t xml:space="preserve">«Нет» </w:t>
      </w:r>
      <w:r>
        <w:t xml:space="preserve">в окне сообщения и нажмите </w:t>
      </w:r>
      <w:proofErr w:type="gramStart"/>
      <w:r>
        <w:t xml:space="preserve">« </w:t>
      </w:r>
      <w:r>
        <w:rPr>
          <w:b/>
        </w:rPr>
        <w:t>Отмена</w:t>
      </w:r>
      <w:proofErr w:type="gramEnd"/>
      <w:r>
        <w:rPr>
          <w:b/>
        </w:rPr>
        <w:t xml:space="preserve">» </w:t>
      </w:r>
      <w:r>
        <w:t>, чтобы выйти из окна «Печать».</w:t>
      </w:r>
    </w:p>
    <w:p w14:paraId="33F70C11" w14:textId="77777777" w:rsidR="007E2F92" w:rsidRDefault="007E2F92" w:rsidP="000B686D">
      <w:pPr>
        <w:pStyle w:val="3"/>
      </w:pPr>
      <w:r>
        <w:t>Перезапустите диспетчер очереди печати</w:t>
      </w:r>
    </w:p>
    <w:p w14:paraId="2796B8A7" w14:textId="77777777" w:rsidR="007E2F92" w:rsidRDefault="007E2F92" w:rsidP="000B686D">
      <w:pPr>
        <w:pStyle w:val="SubStepAlpha"/>
      </w:pPr>
      <w:r>
        <w:t xml:space="preserve">Перейдите к консоли </w:t>
      </w:r>
      <w:r>
        <w:rPr>
          <w:b/>
        </w:rPr>
        <w:t xml:space="preserve">«Службы» </w:t>
      </w:r>
      <w:r>
        <w:t xml:space="preserve">и перезапустите диспетчер очереди печати. Щелкните правой кнопкой мыши </w:t>
      </w:r>
      <w:r>
        <w:rPr>
          <w:b/>
        </w:rPr>
        <w:t xml:space="preserve">Диспетчер очереди печати </w:t>
      </w:r>
      <w:r>
        <w:t xml:space="preserve">и выберите </w:t>
      </w:r>
      <w:proofErr w:type="gramStart"/>
      <w:r>
        <w:rPr>
          <w:b/>
        </w:rPr>
        <w:t xml:space="preserve">Пуск </w:t>
      </w:r>
      <w:r>
        <w:t>.</w:t>
      </w:r>
      <w:proofErr w:type="gramEnd"/>
    </w:p>
    <w:p w14:paraId="5C36954A" w14:textId="77777777" w:rsidR="007E2F92" w:rsidRPr="007D350E" w:rsidRDefault="007E2F92" w:rsidP="000B686D">
      <w:pPr>
        <w:pStyle w:val="SubStepAlpha"/>
      </w:pPr>
      <w:r>
        <w:t>Убедитесь, что вы можете печатать.</w:t>
      </w:r>
    </w:p>
    <w:p w14:paraId="350A21AF" w14:textId="77777777" w:rsidR="007E2F92" w:rsidRDefault="007E2F92" w:rsidP="000B686D">
      <w:pPr>
        <w:pStyle w:val="3"/>
      </w:pPr>
      <w:r>
        <w:t>Изучите службу DHCP-клиент</w:t>
      </w:r>
    </w:p>
    <w:p w14:paraId="60BAFC55" w14:textId="77777777" w:rsidR="007E2F92" w:rsidRPr="00A655FE" w:rsidRDefault="007E2F92" w:rsidP="007E2F92">
      <w:pPr>
        <w:pStyle w:val="BodyTextL25"/>
      </w:pPr>
      <w:r>
        <w:t>Служба DHCP-клиента регистрирует и обновляет IP-адреса и записи DNS для ПК. Если эта служба остановлена, ПК не получит динамический IP-адрес и обновления DNS.</w:t>
      </w:r>
    </w:p>
    <w:p w14:paraId="006F26D8" w14:textId="77777777" w:rsidR="007E2F92" w:rsidRDefault="007E2F92" w:rsidP="000B686D">
      <w:pPr>
        <w:pStyle w:val="SubStepAlpha"/>
      </w:pPr>
      <w:r>
        <w:t xml:space="preserve">В консоли служб найдите </w:t>
      </w:r>
      <w:r>
        <w:rPr>
          <w:b/>
        </w:rPr>
        <w:t>DHCP-</w:t>
      </w:r>
      <w:proofErr w:type="gramStart"/>
      <w:r>
        <w:rPr>
          <w:b/>
        </w:rPr>
        <w:t xml:space="preserve">клиент </w:t>
      </w:r>
      <w:r w:rsidRPr="00FC495E">
        <w:t>.</w:t>
      </w:r>
      <w:proofErr w:type="gramEnd"/>
      <w:r w:rsidRPr="00FC495E">
        <w:t xml:space="preserve"> Щелкните правой кнопкой мыши </w:t>
      </w:r>
      <w:r>
        <w:rPr>
          <w:b/>
        </w:rPr>
        <w:t xml:space="preserve">DHCP-клиент </w:t>
      </w:r>
      <w:r>
        <w:t xml:space="preserve">и выберите </w:t>
      </w:r>
      <w:proofErr w:type="gramStart"/>
      <w:r>
        <w:rPr>
          <w:b/>
        </w:rPr>
        <w:t xml:space="preserve">Остановить </w:t>
      </w:r>
      <w:r>
        <w:t>.</w:t>
      </w:r>
      <w:proofErr w:type="gramEnd"/>
    </w:p>
    <w:p w14:paraId="4331D767" w14:textId="77777777" w:rsidR="007A36C2" w:rsidRDefault="007A36C2" w:rsidP="007A36C2">
      <w:pPr>
        <w:pStyle w:val="4"/>
      </w:pPr>
      <w:r>
        <w:t>Вопрос:</w:t>
      </w:r>
    </w:p>
    <w:p w14:paraId="6A216754" w14:textId="77777777" w:rsidR="007E2F92" w:rsidRDefault="007E2F92" w:rsidP="007E2F92">
      <w:pPr>
        <w:pStyle w:val="BodyTextL50"/>
        <w:keepNext/>
      </w:pPr>
      <w:r>
        <w:t>Когда DHCP-клиент останавливается, какие другие службы также будут остановлены?</w:t>
      </w:r>
    </w:p>
    <w:p w14:paraId="1E85EFD0" w14:textId="77777777" w:rsidR="007A36C2" w:rsidRDefault="007A36C2" w:rsidP="007A36C2">
      <w:pPr>
        <w:pStyle w:val="AnswerLineL50"/>
      </w:pPr>
      <w:r w:rsidRPr="0039562A">
        <w:rPr>
          <w:highlight w:val="green"/>
        </w:rPr>
        <w:t>Введите свои ответы здесь</w:t>
      </w:r>
      <w:r>
        <w:t>.</w:t>
      </w:r>
    </w:p>
    <w:p w14:paraId="134DC06D" w14:textId="77777777" w:rsidR="007E2F92" w:rsidRDefault="007E2F92" w:rsidP="007A36C2">
      <w:pPr>
        <w:pStyle w:val="SubStepAlpha"/>
      </w:pPr>
      <w:r>
        <w:t xml:space="preserve">Нажмите </w:t>
      </w:r>
      <w:r>
        <w:rPr>
          <w:b/>
        </w:rPr>
        <w:t xml:space="preserve">«Нет» </w:t>
      </w:r>
      <w:r>
        <w:t xml:space="preserve">в окне </w:t>
      </w:r>
      <w:r>
        <w:rPr>
          <w:b/>
        </w:rPr>
        <w:t>«Остановить другие службы</w:t>
      </w:r>
      <w:proofErr w:type="gramStart"/>
      <w:r>
        <w:rPr>
          <w:b/>
        </w:rPr>
        <w:t xml:space="preserve">» </w:t>
      </w:r>
      <w:r>
        <w:t>.</w:t>
      </w:r>
      <w:proofErr w:type="gramEnd"/>
    </w:p>
    <w:p w14:paraId="28DBE27A" w14:textId="77777777" w:rsidR="007A36C2" w:rsidRDefault="007A36C2" w:rsidP="007A36C2">
      <w:pPr>
        <w:pStyle w:val="4"/>
      </w:pPr>
      <w:r>
        <w:t>Вопрос:</w:t>
      </w:r>
    </w:p>
    <w:p w14:paraId="168C23BC" w14:textId="77777777" w:rsidR="007E2F92" w:rsidRDefault="007E2F92" w:rsidP="007E2F92">
      <w:pPr>
        <w:pStyle w:val="BodyTextL50"/>
        <w:keepNext/>
      </w:pPr>
      <w:r>
        <w:t>Почему важно проявлять осторожность при управлении услугами?</w:t>
      </w:r>
    </w:p>
    <w:p w14:paraId="1943ACBB" w14:textId="77777777" w:rsidR="007E2F92" w:rsidRDefault="007A36C2" w:rsidP="007A36C2">
      <w:pPr>
        <w:pStyle w:val="AnswerLineL50"/>
      </w:pPr>
      <w:r w:rsidRPr="0039562A">
        <w:rPr>
          <w:highlight w:val="green"/>
        </w:rPr>
        <w:t>Введите свои ответы здесь</w:t>
      </w:r>
      <w:r>
        <w:t>.</w:t>
      </w:r>
    </w:p>
    <w:p w14:paraId="544635B5" w14:textId="77777777" w:rsidR="007E2F92" w:rsidRPr="009E596B" w:rsidRDefault="007E2F92" w:rsidP="007A36C2">
      <w:pPr>
        <w:pStyle w:val="SubStepAlpha"/>
      </w:pPr>
      <w:r>
        <w:t xml:space="preserve">Убедитесь, что </w:t>
      </w:r>
      <w:r>
        <w:rPr>
          <w:b/>
        </w:rPr>
        <w:t xml:space="preserve">DHCP-клиент </w:t>
      </w:r>
      <w:r>
        <w:t>все еще работает.</w:t>
      </w:r>
    </w:p>
    <w:p w14:paraId="24874E4D" w14:textId="77777777" w:rsidR="007E2F92" w:rsidRDefault="007E2F92" w:rsidP="007A36C2">
      <w:pPr>
        <w:pStyle w:val="2"/>
      </w:pPr>
      <w:r>
        <w:lastRenderedPageBreak/>
        <w:t>Мониторинг и запись использования системы с помощью инструментов администрирования</w:t>
      </w:r>
    </w:p>
    <w:p w14:paraId="75D3A8E0" w14:textId="77777777" w:rsidR="007E2F92" w:rsidRDefault="007E2F92" w:rsidP="007E2F92">
      <w:pPr>
        <w:pStyle w:val="BodyTextL25"/>
      </w:pPr>
      <w:r>
        <w:t>Вы будете настраивать расширенные функции средства администрирования и контролировать использование системных ресурсов компьютера.</w:t>
      </w:r>
    </w:p>
    <w:p w14:paraId="54028F76" w14:textId="77777777" w:rsidR="007E2F92" w:rsidRPr="00475523" w:rsidRDefault="007E2F92" w:rsidP="007A36C2">
      <w:pPr>
        <w:pStyle w:val="3"/>
      </w:pPr>
      <w:r>
        <w:t>Создайте новый набор сборщиков данных.</w:t>
      </w:r>
    </w:p>
    <w:p w14:paraId="014685E7" w14:textId="77777777" w:rsidR="007E2F92" w:rsidRPr="003304E7" w:rsidRDefault="007E2F92" w:rsidP="007A36C2">
      <w:pPr>
        <w:pStyle w:val="SubStepAlpha"/>
        <w:rPr>
          <w:rFonts w:eastAsia="Times New Roman" w:cs="Arial"/>
          <w:szCs w:val="20"/>
        </w:rPr>
      </w:pPr>
      <w:r>
        <w:t>Перейдите в Панель управления&gt; нажмите «Администрирование»&gt; нажмите «Управление компьютером»&gt; разверните «Инструменты системы».</w:t>
      </w:r>
    </w:p>
    <w:p w14:paraId="098B8ED7" w14:textId="77777777" w:rsidR="007E2F92" w:rsidRPr="003304E7" w:rsidRDefault="007E2F92" w:rsidP="007A36C2">
      <w:pPr>
        <w:pStyle w:val="SubStepAlpha"/>
        <w:rPr>
          <w:rFonts w:eastAsia="Times New Roman" w:cs="Arial"/>
          <w:szCs w:val="20"/>
        </w:rPr>
      </w:pPr>
      <w:r>
        <w:t xml:space="preserve">Разверните </w:t>
      </w:r>
      <w:r w:rsidRPr="003304E7">
        <w:rPr>
          <w:b/>
        </w:rPr>
        <w:t>«Производительность</w:t>
      </w:r>
      <w:proofErr w:type="gramStart"/>
      <w:r w:rsidRPr="003304E7">
        <w:rPr>
          <w:b/>
        </w:rPr>
        <w:t xml:space="preserve">» </w:t>
      </w:r>
      <w:r>
        <w:t>&gt;</w:t>
      </w:r>
      <w:proofErr w:type="gramEnd"/>
      <w:r>
        <w:t xml:space="preserve"> </w:t>
      </w:r>
      <w:r w:rsidRPr="003304E7">
        <w:rPr>
          <w:b/>
        </w:rPr>
        <w:t xml:space="preserve">«Наборы сборщиков данных» </w:t>
      </w:r>
      <w:r>
        <w:t xml:space="preserve">&gt; на левой панели щелкните правой кнопкой мыши « </w:t>
      </w:r>
      <w:r w:rsidRPr="003304E7">
        <w:rPr>
          <w:b/>
        </w:rPr>
        <w:t xml:space="preserve">Определено пользователем» </w:t>
      </w:r>
      <w:r>
        <w:t xml:space="preserve">&gt; выберите « </w:t>
      </w:r>
      <w:r w:rsidRPr="003304E7">
        <w:rPr>
          <w:b/>
        </w:rPr>
        <w:t xml:space="preserve">Создать» </w:t>
      </w:r>
      <w:r>
        <w:t xml:space="preserve">&gt; щелкните </w:t>
      </w:r>
      <w:r w:rsidRPr="003304E7">
        <w:rPr>
          <w:b/>
        </w:rPr>
        <w:t xml:space="preserve">«Набор сборщиков данных» </w:t>
      </w:r>
      <w:r>
        <w:t>.</w:t>
      </w:r>
    </w:p>
    <w:p w14:paraId="49F3901E" w14:textId="77777777" w:rsidR="007E2F92" w:rsidRPr="00475523" w:rsidRDefault="007E2F92" w:rsidP="007A36C2">
      <w:pPr>
        <w:pStyle w:val="SubStepAlpha"/>
      </w:pPr>
      <w:r>
        <w:t xml:space="preserve">В </w:t>
      </w:r>
      <w:proofErr w:type="gramStart"/>
      <w:r>
        <w:t>окне</w:t>
      </w:r>
      <w:proofErr w:type="gramEnd"/>
      <w:r>
        <w:t xml:space="preserve"> </w:t>
      </w:r>
      <w:r w:rsidRPr="000E30CF">
        <w:rPr>
          <w:b/>
        </w:rPr>
        <w:t xml:space="preserve">Создать новый набор сборщиков данных </w:t>
      </w:r>
      <w:r w:rsidRPr="00475523">
        <w:t xml:space="preserve">введите </w:t>
      </w:r>
      <w:r w:rsidRPr="00475523">
        <w:rPr>
          <w:b/>
        </w:rPr>
        <w:t xml:space="preserve">Журналы памяти </w:t>
      </w:r>
      <w:r w:rsidRPr="00475523">
        <w:t xml:space="preserve">в поле Имя. Выберите </w:t>
      </w:r>
      <w:r w:rsidRPr="00475523">
        <w:rPr>
          <w:b/>
        </w:rPr>
        <w:t xml:space="preserve">Создать вручную (Дополнительно) </w:t>
      </w:r>
      <w:r>
        <w:t xml:space="preserve">и нажмите </w:t>
      </w:r>
      <w:proofErr w:type="gramStart"/>
      <w:r w:rsidRPr="00475523">
        <w:rPr>
          <w:b/>
        </w:rPr>
        <w:t xml:space="preserve">Далее </w:t>
      </w:r>
      <w:r>
        <w:t>,</w:t>
      </w:r>
      <w:proofErr w:type="gramEnd"/>
      <w:r>
        <w:t xml:space="preserve"> чтобы продолжить.</w:t>
      </w:r>
    </w:p>
    <w:p w14:paraId="1FECB537" w14:textId="77777777" w:rsidR="007E2F92" w:rsidRPr="00475523" w:rsidRDefault="007E2F92" w:rsidP="007A36C2">
      <w:pPr>
        <w:pStyle w:val="SubStepAlpha"/>
      </w:pPr>
      <w:r>
        <w:t xml:space="preserve">В поле </w:t>
      </w:r>
      <w:r w:rsidRPr="003304E7">
        <w:t xml:space="preserve">Какой тип данных вы хотите включить? </w:t>
      </w:r>
      <w:r>
        <w:t>окна выберите Счетчик производительности и нажмите кнопку Далее.</w:t>
      </w:r>
    </w:p>
    <w:p w14:paraId="56F0C6C3" w14:textId="77777777" w:rsidR="007E2F92" w:rsidRPr="00475523" w:rsidRDefault="007E2F92" w:rsidP="007A36C2">
      <w:pPr>
        <w:pStyle w:val="SubStepAlpha"/>
      </w:pPr>
      <w:r>
        <w:t xml:space="preserve">В разделе </w:t>
      </w:r>
      <w:r w:rsidRPr="006A31CA">
        <w:rPr>
          <w:b/>
        </w:rPr>
        <w:t xml:space="preserve">Какие счетчики производительности вы хотите регистрировать? </w:t>
      </w:r>
      <w:r w:rsidRPr="00475523">
        <w:t xml:space="preserve">Окно, нажмите </w:t>
      </w:r>
      <w:proofErr w:type="gramStart"/>
      <w:r w:rsidRPr="006A31CA">
        <w:rPr>
          <w:b/>
        </w:rPr>
        <w:t xml:space="preserve">Добавить </w:t>
      </w:r>
      <w:r w:rsidRPr="00475523">
        <w:t>.</w:t>
      </w:r>
      <w:proofErr w:type="gramEnd"/>
      <w:r w:rsidRPr="00475523">
        <w:t xml:space="preserve"> </w:t>
      </w:r>
      <w:r w:rsidRPr="002D59DE">
        <w:rPr>
          <w:rFonts w:eastAsia="Times New Roman" w:cs="Arial"/>
          <w:szCs w:val="20"/>
        </w:rPr>
        <w:t xml:space="preserve">В списке доступных счетчиков найдите и разверните </w:t>
      </w:r>
      <w:proofErr w:type="gramStart"/>
      <w:r w:rsidRPr="00070FF5">
        <w:rPr>
          <w:rFonts w:eastAsia="Times New Roman" w:cs="Arial"/>
          <w:b/>
          <w:szCs w:val="20"/>
        </w:rPr>
        <w:t xml:space="preserve">Память </w:t>
      </w:r>
      <w:r w:rsidRPr="00070FF5">
        <w:rPr>
          <w:rFonts w:eastAsia="Times New Roman" w:cs="Arial"/>
          <w:szCs w:val="20"/>
        </w:rPr>
        <w:t>.</w:t>
      </w:r>
      <w:proofErr w:type="gramEnd"/>
      <w:r w:rsidRPr="00070FF5">
        <w:rPr>
          <w:rFonts w:eastAsia="Times New Roman" w:cs="Arial"/>
          <w:szCs w:val="20"/>
        </w:rPr>
        <w:t xml:space="preserve"> </w:t>
      </w:r>
      <w:r w:rsidRPr="00475523">
        <w:t xml:space="preserve">Выберите </w:t>
      </w:r>
      <w:r w:rsidRPr="000E30CF">
        <w:rPr>
          <w:b/>
        </w:rPr>
        <w:t>«Доступные МБ</w:t>
      </w:r>
      <w:proofErr w:type="gramStart"/>
      <w:r w:rsidRPr="000E30CF">
        <w:rPr>
          <w:b/>
        </w:rPr>
        <w:t>» &gt;</w:t>
      </w:r>
      <w:proofErr w:type="gramEnd"/>
      <w:r w:rsidRPr="000E30CF">
        <w:rPr>
          <w:b/>
        </w:rPr>
        <w:t xml:space="preserve"> «Добавить» </w:t>
      </w:r>
      <w:r>
        <w:t xml:space="preserve">и нажмите </w:t>
      </w:r>
      <w:r w:rsidRPr="00070FF5">
        <w:rPr>
          <w:b/>
        </w:rPr>
        <w:t xml:space="preserve">«ОК» </w:t>
      </w:r>
      <w:r>
        <w:t>, чтобы продолжить.</w:t>
      </w:r>
    </w:p>
    <w:p w14:paraId="6E060120" w14:textId="77777777" w:rsidR="007E2F92" w:rsidRPr="004709C9" w:rsidRDefault="007E2F92" w:rsidP="007A36C2">
      <w:pPr>
        <w:pStyle w:val="SubStepAlpha"/>
        <w:rPr>
          <w:rFonts w:cs="Arial"/>
          <w:szCs w:val="20"/>
        </w:rPr>
      </w:pPr>
      <w:r w:rsidRPr="00070FF5">
        <w:t xml:space="preserve">Установите в поле </w:t>
      </w:r>
      <w:r w:rsidRPr="000E30CF">
        <w:rPr>
          <w:b/>
        </w:rPr>
        <w:t xml:space="preserve">Интервал </w:t>
      </w:r>
      <w:proofErr w:type="gramStart"/>
      <w:r w:rsidRPr="000E30CF">
        <w:rPr>
          <w:b/>
        </w:rPr>
        <w:t xml:space="preserve">выборки </w:t>
      </w:r>
      <w:r>
        <w:t>:</w:t>
      </w:r>
      <w:proofErr w:type="gramEnd"/>
      <w:r>
        <w:t xml:space="preserve"> значение </w:t>
      </w:r>
      <w:r w:rsidRPr="004709C9">
        <w:rPr>
          <w:b/>
        </w:rPr>
        <w:t xml:space="preserve">4 </w:t>
      </w:r>
      <w:r w:rsidRPr="00070FF5">
        <w:t xml:space="preserve">секунды. Нажмите </w:t>
      </w:r>
      <w:proofErr w:type="gramStart"/>
      <w:r w:rsidRPr="004709C9">
        <w:rPr>
          <w:b/>
        </w:rPr>
        <w:t xml:space="preserve">Далее </w:t>
      </w:r>
      <w:r w:rsidRPr="006A31CA">
        <w:t>,</w:t>
      </w:r>
      <w:proofErr w:type="gramEnd"/>
      <w:r w:rsidRPr="006A31CA">
        <w:t xml:space="preserve"> чтобы продолжить.</w:t>
      </w:r>
    </w:p>
    <w:p w14:paraId="7766241B" w14:textId="77777777" w:rsidR="007E2F92" w:rsidRPr="00B40141" w:rsidRDefault="007E2F92" w:rsidP="007A36C2">
      <w:pPr>
        <w:pStyle w:val="SubStepAlpha"/>
      </w:pPr>
      <w:r>
        <w:t xml:space="preserve">В </w:t>
      </w:r>
      <w:proofErr w:type="gramStart"/>
      <w:r>
        <w:t>разделе</w:t>
      </w:r>
      <w:proofErr w:type="gramEnd"/>
      <w:r>
        <w:t xml:space="preserve"> Где вы хотите сохранить данные? Окно, щелкните Обзор. Выберите Локальный диск </w:t>
      </w:r>
      <w:proofErr w:type="gramStart"/>
      <w:r>
        <w:t>( C</w:t>
      </w:r>
      <w:proofErr w:type="gramEnd"/>
      <w:r>
        <w:t xml:space="preserve">: ) и выберите </w:t>
      </w:r>
      <w:proofErr w:type="spellStart"/>
      <w:r>
        <w:t>PerfLogs</w:t>
      </w:r>
      <w:proofErr w:type="spellEnd"/>
      <w:r>
        <w:t xml:space="preserve"> . Нажмите OK, чтобы продолжить.</w:t>
      </w:r>
    </w:p>
    <w:p w14:paraId="248406D6" w14:textId="77777777" w:rsidR="007E2F92" w:rsidRDefault="007E2F92" w:rsidP="007A36C2">
      <w:pPr>
        <w:pStyle w:val="SubStepAlpha"/>
      </w:pPr>
      <w:r>
        <w:t xml:space="preserve">Убедитесь, что отображается правильный путь к корневому каталогу (C:\ </w:t>
      </w:r>
      <w:proofErr w:type="spellStart"/>
      <w:proofErr w:type="gramStart"/>
      <w:r>
        <w:t>PerfLogs</w:t>
      </w:r>
      <w:proofErr w:type="spellEnd"/>
      <w:r>
        <w:t xml:space="preserve"> )</w:t>
      </w:r>
      <w:proofErr w:type="gramEnd"/>
      <w:r>
        <w:t xml:space="preserve">, и нажмите </w:t>
      </w:r>
      <w:r>
        <w:rPr>
          <w:b/>
        </w:rPr>
        <w:t xml:space="preserve">«Готово» </w:t>
      </w:r>
      <w:r>
        <w:t>, чтобы продолжить.</w:t>
      </w:r>
    </w:p>
    <w:p w14:paraId="78071049" w14:textId="77777777" w:rsidR="007E2F92" w:rsidRDefault="007E2F92" w:rsidP="007A36C2">
      <w:pPr>
        <w:pStyle w:val="3"/>
      </w:pPr>
      <w:r>
        <w:t>Отформатируйте набор сборщиков данных.</w:t>
      </w:r>
    </w:p>
    <w:p w14:paraId="4208CAD6" w14:textId="77777777" w:rsidR="007E2F92" w:rsidRDefault="007E2F92" w:rsidP="007A36C2">
      <w:pPr>
        <w:pStyle w:val="SubStepAlpha"/>
        <w:keepNext/>
      </w:pPr>
      <w:r w:rsidRPr="00070FF5">
        <w:t xml:space="preserve">Разверните </w:t>
      </w:r>
      <w:r w:rsidRPr="004670D9">
        <w:rPr>
          <w:b/>
        </w:rPr>
        <w:t xml:space="preserve">«Определено пользователем» </w:t>
      </w:r>
      <w:r w:rsidRPr="00070FF5">
        <w:t xml:space="preserve">и выберите </w:t>
      </w:r>
      <w:r w:rsidRPr="004670D9">
        <w:rPr>
          <w:b/>
        </w:rPr>
        <w:t xml:space="preserve">«Журналы памяти» </w:t>
      </w:r>
      <w:r w:rsidRPr="00C26D4C">
        <w:t xml:space="preserve">на левой панели. Щелкните правой кнопкой мыши </w:t>
      </w:r>
      <w:r w:rsidRPr="004670D9">
        <w:rPr>
          <w:b/>
        </w:rPr>
        <w:t xml:space="preserve">Data Collector01 </w:t>
      </w:r>
      <w:r w:rsidRPr="00070FF5">
        <w:t xml:space="preserve">и щелкните правой кнопкой мыши </w:t>
      </w:r>
      <w:proofErr w:type="gramStart"/>
      <w:r w:rsidRPr="004670D9">
        <w:rPr>
          <w:b/>
        </w:rPr>
        <w:t xml:space="preserve">Свойства </w:t>
      </w:r>
      <w:r w:rsidRPr="00070FF5">
        <w:t>.</w:t>
      </w:r>
      <w:proofErr w:type="gramEnd"/>
    </w:p>
    <w:p w14:paraId="665A5991" w14:textId="77777777" w:rsidR="007E2F92" w:rsidRPr="00070FF5" w:rsidRDefault="007E2F92" w:rsidP="007E2F92">
      <w:pPr>
        <w:pStyle w:val="Visual"/>
      </w:pPr>
      <w:r w:rsidRPr="006E2EFA">
        <w:rPr>
          <w:noProof/>
        </w:rPr>
        <w:drawing>
          <wp:inline distT="0" distB="0" distL="0" distR="0" wp14:anchorId="0F10EDB6" wp14:editId="177C17FE">
            <wp:extent cx="5486400" cy="1947455"/>
            <wp:effectExtent l="0" t="0" r="0" b="0"/>
            <wp:docPr id="1" name="Picture 1" descr="this image display the path for the properties option for a datacollection s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0A1C" w14:textId="77777777" w:rsidR="007E2F92" w:rsidRPr="00475523" w:rsidRDefault="007E2F92" w:rsidP="007A36C2">
      <w:pPr>
        <w:pStyle w:val="SubStepAlpha"/>
      </w:pPr>
      <w:r>
        <w:t xml:space="preserve">В окне свойств DataCollector01 измените формат журнала: на поле </w:t>
      </w:r>
      <w:proofErr w:type="gramStart"/>
      <w:r>
        <w:t xml:space="preserve">« </w:t>
      </w:r>
      <w:r w:rsidRPr="003A07B5">
        <w:rPr>
          <w:b/>
        </w:rPr>
        <w:t>Разделенные</w:t>
      </w:r>
      <w:proofErr w:type="gramEnd"/>
      <w:r w:rsidRPr="003A07B5">
        <w:rPr>
          <w:b/>
        </w:rPr>
        <w:t xml:space="preserve"> запятыми» </w:t>
      </w:r>
      <w:r w:rsidRPr="00475523">
        <w:t>.</w:t>
      </w:r>
    </w:p>
    <w:p w14:paraId="152FA65F" w14:textId="77777777" w:rsidR="007E2F92" w:rsidRDefault="007E2F92" w:rsidP="007A36C2">
      <w:pPr>
        <w:pStyle w:val="SubStepAlpha"/>
      </w:pPr>
      <w:r w:rsidRPr="00070FF5">
        <w:t xml:space="preserve">Перейдите на вкладку </w:t>
      </w:r>
      <w:r w:rsidRPr="00070FF5">
        <w:rPr>
          <w:b/>
        </w:rPr>
        <w:t>«Файл</w:t>
      </w:r>
      <w:proofErr w:type="gramStart"/>
      <w:r w:rsidRPr="00070FF5">
        <w:rPr>
          <w:b/>
        </w:rPr>
        <w:t xml:space="preserve">» </w:t>
      </w:r>
      <w:r w:rsidRPr="00070FF5">
        <w:t>.</w:t>
      </w:r>
      <w:proofErr w:type="gramEnd"/>
    </w:p>
    <w:p w14:paraId="600E47F4" w14:textId="77777777" w:rsidR="007A36C2" w:rsidRPr="00070FF5" w:rsidRDefault="007A36C2" w:rsidP="007A36C2">
      <w:pPr>
        <w:pStyle w:val="4"/>
      </w:pPr>
      <w:r>
        <w:t>Вопрос:</w:t>
      </w:r>
    </w:p>
    <w:p w14:paraId="1EEB3362" w14:textId="77777777" w:rsidR="007E2F92" w:rsidRDefault="007E2F92" w:rsidP="007E2F92">
      <w:pPr>
        <w:pStyle w:val="BodyTextL50"/>
        <w:keepNext/>
      </w:pPr>
      <w:r w:rsidRPr="00475523">
        <w:t>Каков полный путь к имени файла примера?</w:t>
      </w:r>
    </w:p>
    <w:p w14:paraId="401F04FA" w14:textId="77777777" w:rsidR="007E2F92" w:rsidRPr="00475523" w:rsidRDefault="007A36C2" w:rsidP="007A36C2">
      <w:pPr>
        <w:pStyle w:val="AnswerLineL50"/>
      </w:pPr>
      <w:r w:rsidRPr="0039562A">
        <w:rPr>
          <w:highlight w:val="green"/>
        </w:rPr>
        <w:t>Введите свои ответы здесь</w:t>
      </w:r>
      <w:r>
        <w:t>.</w:t>
      </w:r>
    </w:p>
    <w:p w14:paraId="010EC483" w14:textId="77777777" w:rsidR="007E2F92" w:rsidRDefault="007E2F92" w:rsidP="007A36C2">
      <w:pPr>
        <w:pStyle w:val="SubStepAlpha"/>
      </w:pPr>
      <w:r w:rsidRPr="00475523">
        <w:lastRenderedPageBreak/>
        <w:t xml:space="preserve">Нажмите </w:t>
      </w:r>
      <w:proofErr w:type="gramStart"/>
      <w:r w:rsidRPr="00475523">
        <w:rPr>
          <w:b/>
        </w:rPr>
        <w:t xml:space="preserve">OK </w:t>
      </w:r>
      <w:r>
        <w:t>,</w:t>
      </w:r>
      <w:proofErr w:type="gramEnd"/>
      <w:r>
        <w:t xml:space="preserve"> чтобы продолжить закрытие окна свойств.</w:t>
      </w:r>
    </w:p>
    <w:p w14:paraId="2E959954" w14:textId="77777777" w:rsidR="007E2F92" w:rsidRPr="00475523" w:rsidRDefault="007E2F92" w:rsidP="007A36C2">
      <w:pPr>
        <w:pStyle w:val="3"/>
      </w:pPr>
      <w:r>
        <w:t>Собирайте и просматривайте данные.</w:t>
      </w:r>
    </w:p>
    <w:p w14:paraId="3C27E6C9" w14:textId="77777777" w:rsidR="007E2F92" w:rsidRPr="00475523" w:rsidRDefault="007E2F92" w:rsidP="007A36C2">
      <w:pPr>
        <w:pStyle w:val="SubStepAlpha"/>
      </w:pPr>
      <w:r w:rsidRPr="00475523">
        <w:t xml:space="preserve">Выберите значок </w:t>
      </w:r>
      <w:r w:rsidRPr="00475523">
        <w:rPr>
          <w:b/>
        </w:rPr>
        <w:t xml:space="preserve">«Журналы памяти» </w:t>
      </w:r>
      <w:r w:rsidRPr="00475523">
        <w:t xml:space="preserve">на левой панели окна </w:t>
      </w:r>
      <w:r>
        <w:rPr>
          <w:b/>
        </w:rPr>
        <w:t>«Управление компьютером</w:t>
      </w:r>
      <w:proofErr w:type="gramStart"/>
      <w:r>
        <w:rPr>
          <w:b/>
        </w:rPr>
        <w:t xml:space="preserve">» </w:t>
      </w:r>
      <w:r w:rsidRPr="00475523">
        <w:t>.</w:t>
      </w:r>
      <w:proofErr w:type="gramEnd"/>
      <w:r w:rsidRPr="00475523">
        <w:t xml:space="preserve"> Щелкните правой кнопкой мыши </w:t>
      </w:r>
      <w:r>
        <w:rPr>
          <w:b/>
        </w:rPr>
        <w:t xml:space="preserve">«Журналы памяти» </w:t>
      </w:r>
      <w:r>
        <w:t xml:space="preserve">и выберите </w:t>
      </w:r>
      <w:r>
        <w:rPr>
          <w:b/>
        </w:rPr>
        <w:t>«Пуск</w:t>
      </w:r>
      <w:proofErr w:type="gramStart"/>
      <w:r>
        <w:rPr>
          <w:b/>
        </w:rPr>
        <w:t xml:space="preserve">» </w:t>
      </w:r>
      <w:r>
        <w:t>.</w:t>
      </w:r>
      <w:proofErr w:type="gramEnd"/>
    </w:p>
    <w:p w14:paraId="61CD85FF" w14:textId="77777777" w:rsidR="007E2F92" w:rsidRDefault="007E2F92" w:rsidP="007A36C2">
      <w:pPr>
        <w:pStyle w:val="SubStepAlpha"/>
      </w:pPr>
      <w:r w:rsidRPr="00475523">
        <w:t>Чтобы заставить компьютер использовать часть доступной памяти, откройте и закройте браузер.</w:t>
      </w:r>
    </w:p>
    <w:p w14:paraId="249A690C" w14:textId="77777777" w:rsidR="007E2F92" w:rsidRPr="00475523" w:rsidRDefault="007E2F92" w:rsidP="007A36C2">
      <w:pPr>
        <w:pStyle w:val="SubStepAlpha"/>
      </w:pPr>
      <w:r>
        <w:t xml:space="preserve">Щелкните правой кнопкой мыши </w:t>
      </w:r>
      <w:r>
        <w:rPr>
          <w:b/>
        </w:rPr>
        <w:t xml:space="preserve">«Журналы памяти» </w:t>
      </w:r>
      <w:r>
        <w:t xml:space="preserve">и выберите </w:t>
      </w:r>
      <w:r>
        <w:rPr>
          <w:b/>
        </w:rPr>
        <w:t>«Стоп</w:t>
      </w:r>
      <w:proofErr w:type="gramStart"/>
      <w:r>
        <w:rPr>
          <w:b/>
        </w:rPr>
        <w:t xml:space="preserve">» </w:t>
      </w:r>
      <w:r w:rsidRPr="004C7AA9">
        <w:t>,</w:t>
      </w:r>
      <w:proofErr w:type="gramEnd"/>
      <w:r w:rsidRPr="004C7AA9">
        <w:t xml:space="preserve"> чтобы остановить сбор данных.</w:t>
      </w:r>
    </w:p>
    <w:p w14:paraId="52BCA9EE" w14:textId="77777777" w:rsidR="007E2F92" w:rsidRDefault="007E2F92" w:rsidP="00FA31E0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>
        <w:t xml:space="preserve">Перейдите к </w:t>
      </w:r>
      <w:r>
        <w:rPr>
          <w:b/>
        </w:rPr>
        <w:t xml:space="preserve">Локальный диск </w:t>
      </w:r>
      <w:proofErr w:type="gramStart"/>
      <w:r>
        <w:rPr>
          <w:b/>
        </w:rPr>
        <w:t>( C</w:t>
      </w:r>
      <w:proofErr w:type="gramEnd"/>
      <w:r>
        <w:rPr>
          <w:b/>
        </w:rPr>
        <w:t xml:space="preserve">: )\ </w:t>
      </w:r>
      <w:proofErr w:type="spellStart"/>
      <w:r>
        <w:rPr>
          <w:b/>
        </w:rPr>
        <w:t>PerfLogs</w:t>
      </w:r>
      <w:proofErr w:type="spellEnd"/>
      <w:r>
        <w:rPr>
          <w:b/>
        </w:rPr>
        <w:t xml:space="preserve"> </w:t>
      </w:r>
      <w:r>
        <w:t xml:space="preserve">. Нажмите </w:t>
      </w:r>
      <w:r w:rsidRPr="000E30CF">
        <w:rPr>
          <w:b/>
        </w:rPr>
        <w:t xml:space="preserve">«Продолжить» </w:t>
      </w:r>
      <w:r>
        <w:t>в предупреждающих сообщениях Windows.</w:t>
      </w:r>
    </w:p>
    <w:p w14:paraId="2ACFEE9F" w14:textId="77777777" w:rsidR="007E2F92" w:rsidRPr="009352A1" w:rsidRDefault="007E2F92" w:rsidP="007A36C2">
      <w:pPr>
        <w:pStyle w:val="SubStepAlpha"/>
      </w:pPr>
      <w:r>
        <w:t xml:space="preserve">Откройте папку, созданную для хранения журнала памяти. Нажмите </w:t>
      </w:r>
      <w:r w:rsidRPr="000E30CF">
        <w:rPr>
          <w:b/>
        </w:rPr>
        <w:t xml:space="preserve">«Продолжить» </w:t>
      </w:r>
      <w:r>
        <w:t xml:space="preserve">в предупреждающих сообщениях Windows. Откройте файл </w:t>
      </w:r>
      <w:proofErr w:type="gramStart"/>
      <w:r w:rsidRPr="00475523">
        <w:rPr>
          <w:b/>
        </w:rPr>
        <w:t xml:space="preserve">DataCollector01.csv </w:t>
      </w:r>
      <w:r w:rsidRPr="00475523">
        <w:t>.</w:t>
      </w:r>
      <w:proofErr w:type="gramEnd"/>
    </w:p>
    <w:p w14:paraId="06021777" w14:textId="77777777" w:rsidR="007E2F92" w:rsidRDefault="007E2F92" w:rsidP="007E2F92">
      <w:pPr>
        <w:pStyle w:val="BodyTextL50"/>
      </w:pPr>
      <w:r>
        <w:t xml:space="preserve">Выберите </w:t>
      </w:r>
      <w:r>
        <w:rPr>
          <w:b/>
        </w:rPr>
        <w:t xml:space="preserve">Блокнот </w:t>
      </w:r>
      <w:r>
        <w:t>или другую программу, которая может читать файлы с разделителями-запятыми (.</w:t>
      </w:r>
      <w:proofErr w:type="spellStart"/>
      <w:r>
        <w:t>csv</w:t>
      </w:r>
      <w:proofErr w:type="spellEnd"/>
      <w:r>
        <w:t>), чтобы открыть файл, если Windows не может открыть файл, отображается сообщение.</w:t>
      </w:r>
    </w:p>
    <w:p w14:paraId="194AF192" w14:textId="77777777" w:rsidR="007A36C2" w:rsidRPr="00BF63B6" w:rsidRDefault="007A36C2" w:rsidP="007A36C2">
      <w:pPr>
        <w:pStyle w:val="4"/>
      </w:pPr>
      <w:r>
        <w:t>Вопрос:</w:t>
      </w:r>
    </w:p>
    <w:p w14:paraId="6B223080" w14:textId="77777777" w:rsidR="007E2F92" w:rsidRDefault="007E2F92" w:rsidP="007E2F92">
      <w:pPr>
        <w:pStyle w:val="BodyTextL50"/>
        <w:keepNext/>
      </w:pPr>
      <w:r w:rsidRPr="00475523">
        <w:t>Что показывает крайний правый столбец?</w:t>
      </w:r>
    </w:p>
    <w:p w14:paraId="19AB7CC3" w14:textId="77777777" w:rsidR="007E2F92" w:rsidRPr="00475523" w:rsidRDefault="007A36C2" w:rsidP="007A36C2">
      <w:pPr>
        <w:pStyle w:val="AnswerLineL50"/>
      </w:pPr>
      <w:r w:rsidRPr="0039562A">
        <w:rPr>
          <w:highlight w:val="green"/>
        </w:rPr>
        <w:t>Введите свои ответы здесь.</w:t>
      </w:r>
    </w:p>
    <w:p w14:paraId="62DE0BCC" w14:textId="77777777" w:rsidR="007E2F92" w:rsidRDefault="007E2F92" w:rsidP="007A36C2">
      <w:pPr>
        <w:pStyle w:val="SubStepAlpha"/>
      </w:pPr>
      <w:r w:rsidRPr="00475523">
        <w:t>Закройте файл DataCollector01.csv.</w:t>
      </w:r>
    </w:p>
    <w:p w14:paraId="7B776B78" w14:textId="77777777" w:rsidR="007E2F92" w:rsidRPr="00475523" w:rsidRDefault="007E2F92" w:rsidP="007A36C2">
      <w:pPr>
        <w:pStyle w:val="3"/>
      </w:pPr>
      <w:r>
        <w:t>Очистить</w:t>
      </w:r>
    </w:p>
    <w:p w14:paraId="2F62DD0C" w14:textId="77777777" w:rsidR="007E2F92" w:rsidRDefault="007E2F92" w:rsidP="007A36C2">
      <w:pPr>
        <w:pStyle w:val="SubStepAlpha"/>
      </w:pPr>
      <w:r>
        <w:t xml:space="preserve">Перейдите в окно </w:t>
      </w:r>
      <w:r>
        <w:rPr>
          <w:b/>
        </w:rPr>
        <w:t>«Управление компьютером</w:t>
      </w:r>
      <w:proofErr w:type="gramStart"/>
      <w:r>
        <w:rPr>
          <w:b/>
        </w:rPr>
        <w:t xml:space="preserve">» </w:t>
      </w:r>
      <w:r>
        <w:t>.</w:t>
      </w:r>
      <w:proofErr w:type="gramEnd"/>
      <w:r>
        <w:t xml:space="preserve"> Выберите </w:t>
      </w:r>
      <w:r w:rsidRPr="00602D0A">
        <w:rPr>
          <w:b/>
        </w:rPr>
        <w:t>«Производительность</w:t>
      </w:r>
      <w:proofErr w:type="gramStart"/>
      <w:r w:rsidRPr="00602D0A">
        <w:rPr>
          <w:b/>
        </w:rPr>
        <w:t xml:space="preserve">» </w:t>
      </w:r>
      <w:r>
        <w:t>&gt;</w:t>
      </w:r>
      <w:proofErr w:type="gramEnd"/>
      <w:r>
        <w:t xml:space="preserve"> щелкните </w:t>
      </w:r>
      <w:r>
        <w:rPr>
          <w:b/>
        </w:rPr>
        <w:t xml:space="preserve">«Наборы сбора данных» </w:t>
      </w:r>
      <w:r w:rsidRPr="00507B10">
        <w:t xml:space="preserve">&gt; щелкните </w:t>
      </w:r>
      <w:r>
        <w:rPr>
          <w:b/>
        </w:rPr>
        <w:t xml:space="preserve">«Определено пользователем» </w:t>
      </w:r>
      <w:r>
        <w:t xml:space="preserve">. Щелкните правой кнопкой мыши </w:t>
      </w:r>
      <w:r>
        <w:rPr>
          <w:b/>
        </w:rPr>
        <w:t xml:space="preserve">Журналы памяти </w:t>
      </w:r>
      <w:r>
        <w:t xml:space="preserve">и выберите </w:t>
      </w:r>
      <w:proofErr w:type="gramStart"/>
      <w:r>
        <w:rPr>
          <w:b/>
        </w:rPr>
        <w:t xml:space="preserve">Удалить </w:t>
      </w:r>
      <w:r>
        <w:t>.</w:t>
      </w:r>
      <w:proofErr w:type="gramEnd"/>
      <w:r>
        <w:t xml:space="preserve"> Нажмите</w:t>
      </w:r>
      <w:r w:rsidRPr="00070FF5">
        <w:rPr>
          <w:b/>
        </w:rPr>
        <w:t xml:space="preserve"> </w:t>
      </w:r>
      <w:proofErr w:type="gramStart"/>
      <w:r w:rsidRPr="00070FF5">
        <w:rPr>
          <w:b/>
        </w:rPr>
        <w:t xml:space="preserve">Да </w:t>
      </w:r>
      <w:r>
        <w:t>,</w:t>
      </w:r>
      <w:proofErr w:type="gramEnd"/>
      <w:r>
        <w:t xml:space="preserve"> чтобы подтвердить удаление.</w:t>
      </w:r>
    </w:p>
    <w:p w14:paraId="7EC6D1F9" w14:textId="77777777" w:rsidR="007E2F92" w:rsidRDefault="007E2F92" w:rsidP="007A36C2">
      <w:pPr>
        <w:pStyle w:val="SubStepAlpha"/>
      </w:pPr>
      <w:r>
        <w:t xml:space="preserve">Перейдите на </w:t>
      </w:r>
      <w:r w:rsidRPr="000E30CF">
        <w:rPr>
          <w:b/>
        </w:rPr>
        <w:t>локальный диск C</w:t>
      </w:r>
      <w:proofErr w:type="gramStart"/>
      <w:r w:rsidRPr="000E30CF">
        <w:rPr>
          <w:b/>
        </w:rPr>
        <w:t>: &gt;</w:t>
      </w:r>
      <w:proofErr w:type="gramEnd"/>
      <w:r w:rsidRPr="000E30CF">
        <w:rPr>
          <w:b/>
        </w:rPr>
        <w:t xml:space="preserve"> папка </w:t>
      </w:r>
      <w:proofErr w:type="spellStart"/>
      <w:r w:rsidRPr="00070FF5">
        <w:rPr>
          <w:b/>
        </w:rPr>
        <w:t>PerfLogs</w:t>
      </w:r>
      <w:proofErr w:type="spellEnd"/>
      <w:r w:rsidRPr="00070FF5">
        <w:rPr>
          <w:b/>
        </w:rPr>
        <w:t xml:space="preserve"> </w:t>
      </w:r>
      <w:r w:rsidRPr="00070FF5">
        <w:t>. Удалите папку сохраненных журналов памяти (папка с DataCollector01.csv), созданную из этой лабораторной работы.</w:t>
      </w:r>
    </w:p>
    <w:p w14:paraId="2C723BA3" w14:textId="77777777" w:rsidR="007E2F92" w:rsidRPr="00DB5AD9" w:rsidRDefault="007E2F92" w:rsidP="007A36C2">
      <w:pPr>
        <w:pStyle w:val="SubStepAlpha"/>
      </w:pPr>
      <w:r>
        <w:t>Закройте все открытые окна.</w:t>
      </w:r>
    </w:p>
    <w:p w14:paraId="3566B18F" w14:textId="77777777" w:rsidR="007E2F92" w:rsidRPr="007E2F92" w:rsidRDefault="007A36C2" w:rsidP="007A36C2">
      <w:pPr>
        <w:pStyle w:val="ConfigWindow"/>
      </w:pPr>
      <w:r>
        <w:t>Конец документа</w:t>
      </w:r>
    </w:p>
    <w:sectPr w:rsidR="007E2F92" w:rsidRPr="007E2F92" w:rsidSect="009C3182">
      <w:headerReference w:type="default" r:id="rId10"/>
      <w:footerReference w:type="defaul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C70C0" w14:textId="77777777" w:rsidR="00DD5752" w:rsidRDefault="00DD5752" w:rsidP="00710659">
      <w:pPr>
        <w:spacing w:after="0" w:line="240" w:lineRule="auto"/>
      </w:pPr>
      <w:r>
        <w:separator/>
      </w:r>
    </w:p>
    <w:p w14:paraId="176E786E" w14:textId="77777777" w:rsidR="00DD5752" w:rsidRDefault="00DD5752"/>
  </w:endnote>
  <w:endnote w:type="continuationSeparator" w:id="0">
    <w:p w14:paraId="44C3F3D8" w14:textId="77777777" w:rsidR="00DD5752" w:rsidRDefault="00DD5752" w:rsidP="00710659">
      <w:pPr>
        <w:spacing w:after="0" w:line="240" w:lineRule="auto"/>
      </w:pPr>
      <w:r>
        <w:continuationSeparator/>
      </w:r>
    </w:p>
    <w:p w14:paraId="2C6E800F" w14:textId="77777777" w:rsidR="00DD5752" w:rsidRDefault="00DD57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AC8B" w14:textId="6E26F7FD" w:rsidR="00926CB2" w:rsidRPr="00882B63" w:rsidRDefault="008E00D5" w:rsidP="009D4C87">
    <w:pPr>
      <w:pStyle w:val="a5"/>
      <w:rPr>
        <w:szCs w:val="16"/>
      </w:rPr>
    </w:pPr>
    <w:r w:rsidRPr="0090659A">
      <w:rPr>
        <w:szCs w:val="16"/>
      </w:rP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E7431">
      <w:rPr>
        <w:b/>
        <w:noProof/>
        <w:szCs w:val="16"/>
      </w:rPr>
      <w:t xml:space="preserve">5 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E7431">
      <w:rPr>
        <w:b/>
        <w:noProof/>
        <w:szCs w:val="16"/>
      </w:rPr>
      <w:t xml:space="preserve">5 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FDA5" w14:textId="6F386F61" w:rsidR="00882B63" w:rsidRPr="00882B63" w:rsidRDefault="00882B63" w:rsidP="009D4C87">
    <w:pPr>
      <w:pStyle w:val="a5"/>
    </w:pPr>
    <w:r w:rsidRPr="0090659A">
      <w:t xml:space="preserve">Страница </w:t>
    </w:r>
    <w:r w:rsidRPr="0090659A">
      <w:fldChar w:fldCharType="begin"/>
    </w:r>
    <w:r w:rsidRPr="0090659A">
      <w:instrText xml:space="preserve"> PAGE </w:instrText>
    </w:r>
    <w:r w:rsidRPr="0090659A">
      <w:fldChar w:fldCharType="separate"/>
    </w:r>
    <w:r w:rsidR="004E7431">
      <w:rPr>
        <w:noProof/>
      </w:rPr>
      <w:t xml:space="preserve">1 </w:t>
    </w:r>
    <w:r w:rsidRPr="0090659A">
      <w:fldChar w:fldCharType="end"/>
    </w:r>
    <w:r w:rsidRPr="0090659A">
      <w:t xml:space="preserve">из </w:t>
    </w:r>
    <w:fldSimple w:instr=" NUMPAGES  ">
      <w:r w:rsidR="004E7431">
        <w:rPr>
          <w:noProof/>
        </w:rPr>
        <w:t xml:space="preserve">5 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FD1CA" w14:textId="77777777" w:rsidR="00DD5752" w:rsidRDefault="00DD5752" w:rsidP="00710659">
      <w:pPr>
        <w:spacing w:after="0" w:line="240" w:lineRule="auto"/>
      </w:pPr>
      <w:r>
        <w:separator/>
      </w:r>
    </w:p>
    <w:p w14:paraId="026FED5B" w14:textId="77777777" w:rsidR="00DD5752" w:rsidRDefault="00DD5752"/>
  </w:footnote>
  <w:footnote w:type="continuationSeparator" w:id="0">
    <w:p w14:paraId="3B08CFAD" w14:textId="77777777" w:rsidR="00DD5752" w:rsidRDefault="00DD5752" w:rsidP="00710659">
      <w:pPr>
        <w:spacing w:after="0" w:line="240" w:lineRule="auto"/>
      </w:pPr>
      <w:r>
        <w:continuationSeparator/>
      </w:r>
    </w:p>
    <w:p w14:paraId="5C14042D" w14:textId="77777777" w:rsidR="00DD5752" w:rsidRDefault="00DD57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ru-RU"/>
      </w:rPr>
      <w:alias w:val="Title"/>
      <w:tag w:val=""/>
      <w:id w:val="-1711953976"/>
      <w:placeholder>
        <w:docPart w:val="C407031A4E8A46F1AABB303E6701CB2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143FFF3" w14:textId="183BE777" w:rsidR="00926CB2" w:rsidRPr="000973F5" w:rsidRDefault="006A508B" w:rsidP="008402F2">
        <w:pPr>
          <w:pStyle w:val="PageHead"/>
          <w:rPr>
            <w:lang w:val="ru-RU"/>
          </w:rPr>
        </w:pPr>
        <w:r>
          <w:rPr>
            <w:lang w:val="ru-RU"/>
          </w:rPr>
          <w:t>Лабораторная работа – Мониторинг и управление системными ресурсами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1E0"/>
    <w:multiLevelType w:val="multilevel"/>
    <w:tmpl w:val="739813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C25E04F2"/>
    <w:styleLink w:val="LabList"/>
    <w:lvl w:ilvl="0">
      <w:start w:val="1"/>
      <w:numFmt w:val="none"/>
      <w:pStyle w:val="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560361156">
    <w:abstractNumId w:val="6"/>
  </w:num>
  <w:num w:numId="2" w16cid:durableId="1044137156">
    <w:abstractNumId w:val="4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774550601">
    <w:abstractNumId w:val="3"/>
  </w:num>
  <w:num w:numId="4" w16cid:durableId="128791341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493030734">
    <w:abstractNumId w:val="4"/>
  </w:num>
  <w:num w:numId="6" w16cid:durableId="2004814261">
    <w:abstractNumId w:val="1"/>
  </w:num>
  <w:num w:numId="7" w16cid:durableId="392507492">
    <w:abstractNumId w:val="2"/>
  </w:num>
  <w:num w:numId="8" w16cid:durableId="722485286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011220972">
    <w:abstractNumId w:val="4"/>
  </w:num>
  <w:num w:numId="10" w16cid:durableId="907806614">
    <w:abstractNumId w:val="0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116255073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53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973F5"/>
    <w:rsid w:val="000A22C8"/>
    <w:rsid w:val="000B2344"/>
    <w:rsid w:val="000B686D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66AB2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4D28"/>
    <w:rsid w:val="0032653F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562A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506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E7431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6F77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3F20"/>
    <w:rsid w:val="00617D6E"/>
    <w:rsid w:val="00620ED5"/>
    <w:rsid w:val="00622D61"/>
    <w:rsid w:val="00624198"/>
    <w:rsid w:val="00626C24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508B"/>
    <w:rsid w:val="006A71A3"/>
    <w:rsid w:val="006B03F2"/>
    <w:rsid w:val="006B14C1"/>
    <w:rsid w:val="006B1639"/>
    <w:rsid w:val="006B4CCA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0C06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6C2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2F92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4C8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4FF"/>
    <w:rsid w:val="00C91C26"/>
    <w:rsid w:val="00CA2BB2"/>
    <w:rsid w:val="00CA7207"/>
    <w:rsid w:val="00CA73D5"/>
    <w:rsid w:val="00CB2FC9"/>
    <w:rsid w:val="00CB5068"/>
    <w:rsid w:val="00CB7D2B"/>
    <w:rsid w:val="00CC1C87"/>
    <w:rsid w:val="00CC3000"/>
    <w:rsid w:val="00CC4859"/>
    <w:rsid w:val="00CC54DC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5752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1E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BD732D"/>
  <w15:docId w15:val="{1938915A-9E38-4BC7-A7E8-C0186DAD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FA31E0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FA31E0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FA31E0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FA31E0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C6425"/>
    <w:rPr>
      <w:b/>
      <w:bCs/>
      <w:sz w:val="26"/>
      <w:szCs w:val="28"/>
    </w:rPr>
  </w:style>
  <w:style w:type="character" w:customStyle="1" w:styleId="20">
    <w:name w:val="Заголовок 2 Знак"/>
    <w:link w:val="2"/>
    <w:uiPriority w:val="9"/>
    <w:rsid w:val="00FA31E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9D4C87"/>
    <w:pPr>
      <w:tabs>
        <w:tab w:val="left" w:pos="6570"/>
        <w:tab w:val="right" w:pos="10080"/>
        <w:tab w:val="right" w:pos="10800"/>
      </w:tabs>
      <w:spacing w:after="0" w:line="240" w:lineRule="auto"/>
      <w:jc w:val="right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9D4C87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7A36C2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FA31E0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FA31E0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FA31E0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0C6425"/>
    <w:rPr>
      <w:rFonts w:eastAsia="Times New Roman"/>
      <w:b/>
      <w:bCs/>
      <w:sz w:val="24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07031A4E8A46F1AABB303E6701C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00DB6-65D1-4BFA-A043-7DE28B8FC37E}"/>
      </w:docPartPr>
      <w:docPartBody>
        <w:p w:rsidR="00A73900" w:rsidRDefault="003F5712">
          <w:pPr>
            <w:pStyle w:val="C407031A4E8A46F1AABB303E6701CB29"/>
          </w:pPr>
          <w:r w:rsidRPr="00E97C7A">
            <w:rPr>
              <w:rStyle w:val="a3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712"/>
    <w:rsid w:val="00332244"/>
    <w:rsid w:val="003F5712"/>
    <w:rsid w:val="00791369"/>
    <w:rsid w:val="00A47D2B"/>
    <w:rsid w:val="00A73900"/>
    <w:rsid w:val="00D93D3F"/>
    <w:rsid w:val="00E611E5"/>
    <w:rsid w:val="00F1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407031A4E8A46F1AABB303E6701CB29">
    <w:name w:val="C407031A4E8A46F1AABB303E6701CB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2A9195-D785-474A-95CA-EE5F44775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52</TotalTime>
  <Pages>5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Monitor and Manage System Resources</vt:lpstr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Мониторинг и управление системными ресурсами</dc:title>
  <dc:description>2015</dc:description>
  <cp:lastModifiedBy>adm2007@km.ru</cp:lastModifiedBy>
  <cp:revision>7</cp:revision>
  <cp:lastPrinted>2019-07-22T16:16:00Z</cp:lastPrinted>
  <dcterms:created xsi:type="dcterms:W3CDTF">2019-07-16T20:29:00Z</dcterms:created>
  <dcterms:modified xsi:type="dcterms:W3CDTF">2023-03-12T15:36:00Z</dcterms:modified>
</cp:coreProperties>
</file>