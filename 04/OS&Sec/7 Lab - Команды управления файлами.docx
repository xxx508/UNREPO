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7FBAA" w14:textId="083822DE" w:rsidR="004D36D7" w:rsidRPr="00FD4A68" w:rsidRDefault="00000000" w:rsidP="00A94627">
      <w:pPr>
        <w:pStyle w:val="afd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1945651EC5E842B69430CEC9C35545B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866508" w:rsidRPr="00866508">
            <w:t>Лабораторная работа – Команды управления файлами</w:t>
          </w:r>
        </w:sdtContent>
      </w:sdt>
    </w:p>
    <w:p w14:paraId="028E6DD9" w14:textId="77777777" w:rsidR="00A94627" w:rsidRPr="00A261EC" w:rsidRDefault="00A94627" w:rsidP="00A94627">
      <w:pPr>
        <w:pStyle w:val="1"/>
        <w:numPr>
          <w:ilvl w:val="0"/>
          <w:numId w:val="3"/>
        </w:numPr>
        <w:rPr>
          <w:bCs w:val="0"/>
        </w:rPr>
      </w:pPr>
      <w:r w:rsidRPr="00A261EC">
        <w:t>Введение</w:t>
      </w:r>
    </w:p>
    <w:p w14:paraId="2D18BD14" w14:textId="77777777" w:rsidR="00A94627" w:rsidRPr="00A261EC" w:rsidRDefault="00A94627" w:rsidP="00A94627">
      <w:pPr>
        <w:pStyle w:val="BodyTextL25"/>
      </w:pPr>
      <w:r w:rsidRPr="00A261EC">
        <w:t>В этой лабораторной работе вы будете использовать команды CLI для управления файлами и папками в Windows.</w:t>
      </w:r>
    </w:p>
    <w:p w14:paraId="291A784B" w14:textId="77777777" w:rsidR="00A94627" w:rsidRPr="00A261EC" w:rsidRDefault="00A94627" w:rsidP="00A94627">
      <w:pPr>
        <w:pStyle w:val="1"/>
        <w:numPr>
          <w:ilvl w:val="0"/>
          <w:numId w:val="3"/>
        </w:numPr>
      </w:pPr>
      <w:r w:rsidRPr="00A261EC">
        <w:t>Рекомендуемое оборудование</w:t>
      </w:r>
    </w:p>
    <w:p w14:paraId="77859F6C" w14:textId="77777777" w:rsidR="00A94627" w:rsidRPr="00A261EC" w:rsidRDefault="00A94627" w:rsidP="00A94627">
      <w:pPr>
        <w:pStyle w:val="Bulletlevel1"/>
        <w:spacing w:before="60" w:after="60" w:line="276" w:lineRule="auto"/>
      </w:pPr>
      <w:r>
        <w:t>Компьютер под управлением Windows</w:t>
      </w:r>
    </w:p>
    <w:p w14:paraId="5C41EBB1" w14:textId="77777777" w:rsidR="00A94627" w:rsidRPr="00A94627" w:rsidRDefault="00A94627" w:rsidP="000E45EA">
      <w:pPr>
        <w:pStyle w:val="1"/>
        <w:numPr>
          <w:ilvl w:val="0"/>
          <w:numId w:val="0"/>
        </w:numPr>
      </w:pPr>
      <w:r>
        <w:t>инструкции</w:t>
      </w:r>
    </w:p>
    <w:p w14:paraId="67FBD012" w14:textId="77777777" w:rsidR="00A94627" w:rsidRPr="00A261EC" w:rsidRDefault="00A94627" w:rsidP="00A94627">
      <w:pPr>
        <w:pStyle w:val="2"/>
      </w:pPr>
      <w:r>
        <w:t>Получите доступ к командной строке Windows.</w:t>
      </w:r>
    </w:p>
    <w:p w14:paraId="426A3C86" w14:textId="77777777" w:rsidR="00A94627" w:rsidRPr="00A261EC" w:rsidRDefault="00A94627" w:rsidP="00A94627">
      <w:pPr>
        <w:pStyle w:val="SubStepAlpha"/>
      </w:pPr>
      <w:r>
        <w:t xml:space="preserve">Войдите на компьютер с Windows. Учетная запись </w:t>
      </w:r>
      <w:proofErr w:type="spellStart"/>
      <w:r w:rsidRPr="000D1154">
        <w:rPr>
          <w:b/>
        </w:rPr>
        <w:t>ITEUser</w:t>
      </w:r>
      <w:proofErr w:type="spellEnd"/>
      <w:r w:rsidRPr="000D1154">
        <w:rPr>
          <w:b/>
        </w:rPr>
        <w:t xml:space="preserve"> </w:t>
      </w:r>
      <w:r>
        <w:t>используется в качестве примера учетной записи пользователя в этом практическом занятии.</w:t>
      </w:r>
    </w:p>
    <w:p w14:paraId="00A0AF6F" w14:textId="77777777" w:rsidR="00A94627" w:rsidRDefault="00A94627" w:rsidP="00A94627">
      <w:pPr>
        <w:pStyle w:val="SubStepAlpha"/>
      </w:pPr>
      <w:r>
        <w:t xml:space="preserve">Чтобы получить доступ к командной строке Windows, нажмите </w:t>
      </w:r>
      <w:r w:rsidRPr="00E92834">
        <w:rPr>
          <w:b/>
        </w:rPr>
        <w:t xml:space="preserve">«Пуск» </w:t>
      </w:r>
      <w:r>
        <w:t xml:space="preserve">и введите </w:t>
      </w:r>
      <w:proofErr w:type="gramStart"/>
      <w:r>
        <w:rPr>
          <w:b/>
        </w:rPr>
        <w:t xml:space="preserve">cmd </w:t>
      </w:r>
      <w:r>
        <w:t>.</w:t>
      </w:r>
      <w:proofErr w:type="gramEnd"/>
      <w:r>
        <w:t xml:space="preserve"> Выберите </w:t>
      </w:r>
      <w:r>
        <w:rPr>
          <w:b/>
        </w:rPr>
        <w:t xml:space="preserve">«Командная строка» </w:t>
      </w:r>
      <w:r w:rsidRPr="00E92834">
        <w:t xml:space="preserve">или </w:t>
      </w:r>
      <w:r>
        <w:rPr>
          <w:b/>
        </w:rPr>
        <w:t>«cmd.exe</w:t>
      </w:r>
      <w:proofErr w:type="gramStart"/>
      <w:r>
        <w:rPr>
          <w:b/>
        </w:rPr>
        <w:t xml:space="preserve">» </w:t>
      </w:r>
      <w:r>
        <w:t>,</w:t>
      </w:r>
      <w:proofErr w:type="gramEnd"/>
      <w:r>
        <w:t xml:space="preserve"> чтобы продолжить.</w:t>
      </w:r>
    </w:p>
    <w:p w14:paraId="2F76E521" w14:textId="77777777" w:rsidR="00A94627" w:rsidRPr="005D63CB" w:rsidRDefault="00A94627" w:rsidP="00A94627">
      <w:pPr>
        <w:pStyle w:val="2"/>
      </w:pPr>
      <w:r w:rsidRPr="00A94627">
        <w:t>Создание и изменение каталогов.</w:t>
      </w:r>
    </w:p>
    <w:p w14:paraId="7F40F87B" w14:textId="6D79143C" w:rsidR="00A94627" w:rsidRDefault="003609A6" w:rsidP="00A94627">
      <w:pPr>
        <w:pStyle w:val="BodyTextL25"/>
      </w:pPr>
      <w:r>
        <w:rPr>
          <w:lang w:val="ru-RU"/>
        </w:rPr>
        <w:t>К</w:t>
      </w:r>
      <w:proofErr w:type="spellStart"/>
      <w:r w:rsidR="00A94627">
        <w:t>оманды</w:t>
      </w:r>
      <w:proofErr w:type="spellEnd"/>
      <w:r w:rsidR="00A94627">
        <w:t xml:space="preserve"> изменения каталога </w:t>
      </w:r>
      <w:proofErr w:type="gramStart"/>
      <w:r w:rsidR="00A94627">
        <w:t xml:space="preserve">( </w:t>
      </w:r>
      <w:r w:rsidR="00A94627" w:rsidRPr="004F758F">
        <w:rPr>
          <w:b/>
        </w:rPr>
        <w:t>cd</w:t>
      </w:r>
      <w:proofErr w:type="gramEnd"/>
      <w:r w:rsidR="00A94627" w:rsidRPr="004F758F">
        <w:rPr>
          <w:b/>
        </w:rPr>
        <w:t xml:space="preserve"> </w:t>
      </w:r>
      <w:r w:rsidR="00A94627">
        <w:t xml:space="preserve">), создания каталога ( </w:t>
      </w:r>
      <w:proofErr w:type="spellStart"/>
      <w:r w:rsidR="00A94627" w:rsidRPr="004F758F">
        <w:rPr>
          <w:b/>
        </w:rPr>
        <w:t>md</w:t>
      </w:r>
      <w:proofErr w:type="spellEnd"/>
      <w:r w:rsidR="00A94627" w:rsidRPr="004F758F">
        <w:rPr>
          <w:b/>
        </w:rPr>
        <w:t xml:space="preserve"> </w:t>
      </w:r>
      <w:r w:rsidR="00A94627">
        <w:t xml:space="preserve">) и </w:t>
      </w:r>
      <w:r>
        <w:rPr>
          <w:lang w:val="ru-RU"/>
        </w:rPr>
        <w:t xml:space="preserve">структуры </w:t>
      </w:r>
      <w:r w:rsidR="00A94627">
        <w:t xml:space="preserve">каталога ( </w:t>
      </w:r>
      <w:proofErr w:type="spellStart"/>
      <w:r w:rsidR="00A94627" w:rsidRPr="004F758F">
        <w:rPr>
          <w:b/>
        </w:rPr>
        <w:t>dir</w:t>
      </w:r>
      <w:proofErr w:type="spellEnd"/>
      <w:r w:rsidR="00A94627" w:rsidRPr="004F758F">
        <w:rPr>
          <w:b/>
        </w:rPr>
        <w:t xml:space="preserve"> ).</w:t>
      </w:r>
    </w:p>
    <w:p w14:paraId="7A8975B0" w14:textId="77777777" w:rsidR="00A94627" w:rsidRDefault="00A94627" w:rsidP="00A94627">
      <w:pPr>
        <w:pStyle w:val="BodyTextL25"/>
      </w:pPr>
      <w:proofErr w:type="gramStart"/>
      <w:r>
        <w:rPr>
          <w:b/>
        </w:rPr>
        <w:t xml:space="preserve">Примечание </w:t>
      </w:r>
      <w:r>
        <w:t>.</w:t>
      </w:r>
      <w:proofErr w:type="gramEnd"/>
      <w:r>
        <w:t xml:space="preserve"> Каталог — это другое слово для папки. Каталог и папка взаимозаменяемы в этом лабораторном занятии.</w:t>
      </w:r>
    </w:p>
    <w:p w14:paraId="0674D1DC" w14:textId="77777777" w:rsidR="00A94627" w:rsidRDefault="00A94627" w:rsidP="00A94627">
      <w:pPr>
        <w:pStyle w:val="SubStepAlpha"/>
      </w:pPr>
      <w:r>
        <w:t xml:space="preserve">Введите </w:t>
      </w:r>
      <w:r w:rsidRPr="000D1154">
        <w:rPr>
          <w:b/>
        </w:rPr>
        <w:t xml:space="preserve">cd </w:t>
      </w:r>
      <w:r>
        <w:t>в командной строке.</w:t>
      </w:r>
    </w:p>
    <w:p w14:paraId="4AA38E35" w14:textId="77777777" w:rsidR="00A94627" w:rsidRDefault="00A94627" w:rsidP="00A94627">
      <w:pPr>
        <w:pStyle w:val="3"/>
      </w:pPr>
      <w:r>
        <w:t>Вопрос:</w:t>
      </w:r>
    </w:p>
    <w:p w14:paraId="7F936450" w14:textId="77777777" w:rsidR="00A94627" w:rsidRDefault="00A94627" w:rsidP="00A94627">
      <w:pPr>
        <w:pStyle w:val="BodyTextL50"/>
        <w:keepNext/>
      </w:pPr>
      <w:r w:rsidRPr="000D1154">
        <w:t>Какой текущий каталог?</w:t>
      </w:r>
    </w:p>
    <w:p w14:paraId="547C41D4" w14:textId="77777777" w:rsidR="00A94627" w:rsidRDefault="00A94627" w:rsidP="00A94627">
      <w:pPr>
        <w:pStyle w:val="AnswerLineL50"/>
      </w:pPr>
      <w:r w:rsidRPr="003609A6">
        <w:rPr>
          <w:highlight w:val="yellow"/>
        </w:rPr>
        <w:t>Введите свои ответы здесь.</w:t>
      </w:r>
    </w:p>
    <w:p w14:paraId="3DF64A17" w14:textId="77777777" w:rsidR="00A94627" w:rsidRDefault="00A94627" w:rsidP="00A94627">
      <w:pPr>
        <w:pStyle w:val="SubStepAlpha"/>
      </w:pPr>
      <w:r w:rsidRPr="00BB2DA9">
        <w:t xml:space="preserve">Введите </w:t>
      </w:r>
      <w:proofErr w:type="spellStart"/>
      <w:r w:rsidRPr="008E6671">
        <w:rPr>
          <w:b/>
        </w:rPr>
        <w:t>dir</w:t>
      </w:r>
      <w:proofErr w:type="spellEnd"/>
      <w:r w:rsidRPr="008E6671">
        <w:rPr>
          <w:b/>
        </w:rPr>
        <w:t xml:space="preserve"> </w:t>
      </w:r>
      <w:r w:rsidRPr="00BB2DA9">
        <w:t>в командной строке, чтобы вывести список файлов и папок, находящихся в текущей папке.</w:t>
      </w:r>
    </w:p>
    <w:p w14:paraId="2C8539A9" w14:textId="77777777" w:rsidR="00A94627" w:rsidRDefault="00A94627" w:rsidP="00A94627">
      <w:pPr>
        <w:pStyle w:val="CMD"/>
      </w:pPr>
      <w:r>
        <w:t xml:space="preserve">C:\Users\ITEUser&gt; </w:t>
      </w:r>
      <w:r w:rsidRPr="00201767">
        <w:rPr>
          <w:b/>
        </w:rPr>
        <w:t>каталог</w:t>
      </w:r>
    </w:p>
    <w:p w14:paraId="0E01D20D" w14:textId="77777777" w:rsidR="00A94627" w:rsidRDefault="00A94627" w:rsidP="00A94627">
      <w:pPr>
        <w:pStyle w:val="CMDOutput"/>
      </w:pPr>
      <w:r>
        <w:t>Том на диске C не имеет метки.</w:t>
      </w:r>
    </w:p>
    <w:p w14:paraId="76E40566" w14:textId="77777777" w:rsidR="00A94627" w:rsidRDefault="00A94627" w:rsidP="00A94627">
      <w:pPr>
        <w:pStyle w:val="CMDOutput"/>
      </w:pPr>
      <w:r>
        <w:t>Серийный номер тома: 9055-35E9.</w:t>
      </w:r>
    </w:p>
    <w:p w14:paraId="24B0219A" w14:textId="77777777" w:rsidR="00A94627" w:rsidRDefault="00A94627" w:rsidP="00A94627">
      <w:pPr>
        <w:pStyle w:val="CMDOutput"/>
      </w:pPr>
    </w:p>
    <w:p w14:paraId="1405DB0D" w14:textId="77777777" w:rsidR="00A94627" w:rsidRDefault="00A94627" w:rsidP="00A94627">
      <w:pPr>
        <w:pStyle w:val="CMDOutput"/>
      </w:pPr>
      <w:r>
        <w:t>Каталог C:\Users\ITEUser</w:t>
      </w:r>
    </w:p>
    <w:p w14:paraId="3FB14DDA" w14:textId="77777777" w:rsidR="00A94627" w:rsidRDefault="00A94627" w:rsidP="00A94627">
      <w:pPr>
        <w:pStyle w:val="CMDOutput"/>
      </w:pPr>
    </w:p>
    <w:p w14:paraId="10046CA7" w14:textId="77777777" w:rsidR="00A94627" w:rsidRDefault="00A94627" w:rsidP="00A94627">
      <w:pPr>
        <w:pStyle w:val="CMDOutput"/>
      </w:pPr>
      <w:r>
        <w:t>27.04.2019 09:21 &lt;DIR</w:t>
      </w:r>
      <w:proofErr w:type="gramStart"/>
      <w:r>
        <w:t>&gt; .</w:t>
      </w:r>
      <w:proofErr w:type="gramEnd"/>
    </w:p>
    <w:p w14:paraId="14C90EF3" w14:textId="77777777" w:rsidR="00A94627" w:rsidRDefault="00A94627" w:rsidP="00A94627">
      <w:pPr>
        <w:pStyle w:val="CMDOutput"/>
      </w:pPr>
      <w:r>
        <w:t>27.04.2019 09:21 &lt;DIR&gt;</w:t>
      </w:r>
      <w:proofErr w:type="gramStart"/>
      <w:r>
        <w:t xml:space="preserve"> ..</w:t>
      </w:r>
      <w:proofErr w:type="gramEnd"/>
    </w:p>
    <w:p w14:paraId="004F3050" w14:textId="77777777" w:rsidR="00A94627" w:rsidRDefault="00A94627" w:rsidP="00A94627">
      <w:pPr>
        <w:pStyle w:val="CMDOutput"/>
      </w:pPr>
      <w:r>
        <w:t>25.04.2019 11:39 &lt;DIR&gt; 3D-объекты</w:t>
      </w:r>
    </w:p>
    <w:p w14:paraId="78FD0ABB" w14:textId="77777777" w:rsidR="00A94627" w:rsidRDefault="00A94627" w:rsidP="00A94627">
      <w:pPr>
        <w:pStyle w:val="CMDOutput"/>
      </w:pPr>
      <w:r>
        <w:t>25.04.2019 11:39 &lt;DIR&gt; Контакты</w:t>
      </w:r>
    </w:p>
    <w:p w14:paraId="1E91A571" w14:textId="77777777" w:rsidR="00A94627" w:rsidRDefault="00A94627" w:rsidP="00A94627">
      <w:pPr>
        <w:pStyle w:val="CMDOutput"/>
      </w:pPr>
      <w:r>
        <w:t>26.04.2019 10:29 &lt;DIR&gt; Рабочий стол</w:t>
      </w:r>
    </w:p>
    <w:p w14:paraId="5484AB81" w14:textId="77777777" w:rsidR="00A94627" w:rsidRDefault="00A94627" w:rsidP="00A94627">
      <w:pPr>
        <w:pStyle w:val="CMDOutput"/>
      </w:pPr>
      <w:r>
        <w:t>25.04.2019 11:39 &lt;DIR&gt; Документы</w:t>
      </w:r>
    </w:p>
    <w:p w14:paraId="00B44A56" w14:textId="77777777" w:rsidR="00A94627" w:rsidRDefault="00A94627" w:rsidP="00A94627">
      <w:pPr>
        <w:pStyle w:val="CMDOutput"/>
      </w:pPr>
      <w:r>
        <w:t>25.04.2019 11:39 &lt;DIR&gt; Загрузки</w:t>
      </w:r>
    </w:p>
    <w:p w14:paraId="1F9469E2" w14:textId="77777777" w:rsidR="00A94627" w:rsidRDefault="00A94627" w:rsidP="00A94627">
      <w:pPr>
        <w:pStyle w:val="CMDOutput"/>
      </w:pPr>
      <w:proofErr w:type="gramStart"/>
      <w:r>
        <w:t>&lt; некоторые</w:t>
      </w:r>
      <w:proofErr w:type="gramEnd"/>
      <w:r>
        <w:t xml:space="preserve"> выходные данные опущены&gt;</w:t>
      </w:r>
    </w:p>
    <w:p w14:paraId="1BAED620" w14:textId="77777777" w:rsidR="00A94627" w:rsidRDefault="00A94627" w:rsidP="00A94627">
      <w:pPr>
        <w:pStyle w:val="CMDOutput"/>
      </w:pPr>
      <w:r>
        <w:t>0 Файл(ы) 0 байт</w:t>
      </w:r>
    </w:p>
    <w:p w14:paraId="1D59527F" w14:textId="77777777" w:rsidR="00A94627" w:rsidRPr="00BB2DA9" w:rsidRDefault="00A94627" w:rsidP="00A94627">
      <w:pPr>
        <w:pStyle w:val="CMDOutput"/>
      </w:pPr>
      <w:r>
        <w:t xml:space="preserve">15 </w:t>
      </w:r>
      <w:proofErr w:type="gramStart"/>
      <w:r>
        <w:t>Dir(</w:t>
      </w:r>
      <w:proofErr w:type="gramEnd"/>
      <w:r>
        <w:t>s ) 32 671 969 280 байт свободно</w:t>
      </w:r>
    </w:p>
    <w:p w14:paraId="06BE8B33" w14:textId="77777777" w:rsidR="00A94627" w:rsidRDefault="00A94627" w:rsidP="00A94627">
      <w:pPr>
        <w:pStyle w:val="SubStepAlpha"/>
      </w:pPr>
      <w:r>
        <w:lastRenderedPageBreak/>
        <w:t xml:space="preserve">В текущем каталоге используйте команду </w:t>
      </w:r>
      <w:r>
        <w:rPr>
          <w:b/>
        </w:rPr>
        <w:t xml:space="preserve">md </w:t>
      </w:r>
      <w:r>
        <w:t xml:space="preserve">для создания трех новых папок: </w:t>
      </w:r>
      <w:r w:rsidRPr="00702F7A">
        <w:rPr>
          <w:b/>
        </w:rPr>
        <w:t>ITEfolder</w:t>
      </w:r>
      <w:proofErr w:type="gramStart"/>
      <w:r w:rsidRPr="00702F7A">
        <w:rPr>
          <w:b/>
        </w:rPr>
        <w:t xml:space="preserve">1 </w:t>
      </w:r>
      <w:r>
        <w:t>,</w:t>
      </w:r>
      <w:proofErr w:type="gramEnd"/>
      <w:r>
        <w:t xml:space="preserve"> </w:t>
      </w:r>
      <w:r w:rsidRPr="00702F7A">
        <w:rPr>
          <w:b/>
        </w:rPr>
        <w:t xml:space="preserve">ITEfolder2 </w:t>
      </w:r>
      <w:r>
        <w:t xml:space="preserve">и </w:t>
      </w:r>
      <w:r w:rsidRPr="00702F7A">
        <w:rPr>
          <w:b/>
        </w:rPr>
        <w:t xml:space="preserve">ITEfolder3 </w:t>
      </w:r>
      <w:r>
        <w:t xml:space="preserve">. Введите </w:t>
      </w:r>
      <w:r>
        <w:rPr>
          <w:b/>
        </w:rPr>
        <w:t xml:space="preserve">md ITEfolder1 </w:t>
      </w:r>
      <w:r>
        <w:t xml:space="preserve">и нажмите </w:t>
      </w:r>
      <w:proofErr w:type="gramStart"/>
      <w:r w:rsidRPr="00BB2DA9">
        <w:rPr>
          <w:b/>
        </w:rPr>
        <w:t xml:space="preserve">Enter </w:t>
      </w:r>
      <w:r w:rsidRPr="00BB2DA9">
        <w:t>.</w:t>
      </w:r>
      <w:proofErr w:type="gramEnd"/>
      <w:r w:rsidRPr="00BB2DA9">
        <w:t xml:space="preserve"> Создайте </w:t>
      </w:r>
      <w:r>
        <w:rPr>
          <w:b/>
        </w:rPr>
        <w:t xml:space="preserve">ITEfolder2 </w:t>
      </w:r>
      <w:r w:rsidRPr="00084B3F">
        <w:t xml:space="preserve">и </w:t>
      </w:r>
      <w:r>
        <w:rPr>
          <w:b/>
        </w:rPr>
        <w:t>ITEfolder</w:t>
      </w:r>
      <w:proofErr w:type="gramStart"/>
      <w:r>
        <w:rPr>
          <w:b/>
        </w:rPr>
        <w:t xml:space="preserve">3 </w:t>
      </w:r>
      <w:r w:rsidRPr="00BB2DA9">
        <w:t>.</w:t>
      </w:r>
      <w:proofErr w:type="gramEnd"/>
      <w:r w:rsidRPr="00BB2DA9">
        <w:t xml:space="preserve"> </w:t>
      </w:r>
      <w:proofErr w:type="gramStart"/>
      <w:r w:rsidRPr="00BB2DA9">
        <w:t xml:space="preserve">( </w:t>
      </w:r>
      <w:r>
        <w:rPr>
          <w:b/>
        </w:rPr>
        <w:t>Примечание</w:t>
      </w:r>
      <w:proofErr w:type="gramEnd"/>
      <w:r>
        <w:rPr>
          <w:b/>
        </w:rPr>
        <w:t xml:space="preserve"> </w:t>
      </w:r>
      <w:r>
        <w:t xml:space="preserve">: команда 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 </w:t>
      </w:r>
      <w:r>
        <w:t xml:space="preserve">выполняет ту же функцию, что и команда </w:t>
      </w:r>
      <w:proofErr w:type="spellStart"/>
      <w:r>
        <w:rPr>
          <w:b/>
        </w:rPr>
        <w:t>md</w:t>
      </w:r>
      <w:proofErr w:type="spellEnd"/>
      <w:r>
        <w:rPr>
          <w:b/>
        </w:rPr>
        <w:t xml:space="preserve"> </w:t>
      </w:r>
      <w:r>
        <w:t>. )</w:t>
      </w:r>
    </w:p>
    <w:p w14:paraId="56EED012" w14:textId="77777777" w:rsidR="00A94627" w:rsidRPr="00A01A87" w:rsidRDefault="00A94627" w:rsidP="00A94627">
      <w:pPr>
        <w:pStyle w:val="CMD"/>
        <w:keepNext/>
        <w:rPr>
          <w:lang w:val="en-US"/>
        </w:rPr>
      </w:pPr>
      <w:r w:rsidRPr="00A01A87">
        <w:rPr>
          <w:lang w:val="en-US"/>
        </w:rPr>
        <w:t xml:space="preserve">C:\Users\ITEUser&gt; </w:t>
      </w:r>
      <w:r w:rsidRPr="00A01A87">
        <w:rPr>
          <w:b/>
          <w:lang w:val="en-US"/>
        </w:rPr>
        <w:t>md ITEfolder1</w:t>
      </w:r>
    </w:p>
    <w:p w14:paraId="22B12F00" w14:textId="77777777" w:rsidR="00A94627" w:rsidRPr="00A01A87" w:rsidRDefault="00A94627" w:rsidP="00A94627">
      <w:pPr>
        <w:pStyle w:val="CMD"/>
        <w:rPr>
          <w:lang w:val="en-US"/>
        </w:rPr>
      </w:pPr>
      <w:r w:rsidRPr="00A01A87">
        <w:rPr>
          <w:lang w:val="en-US"/>
        </w:rPr>
        <w:t xml:space="preserve">C:\Users\ITEUser&gt; </w:t>
      </w:r>
      <w:r w:rsidRPr="00A01A87">
        <w:rPr>
          <w:b/>
          <w:lang w:val="en-US"/>
        </w:rPr>
        <w:t>md ITEfolder2 ITEfolder3</w:t>
      </w:r>
    </w:p>
    <w:p w14:paraId="0264D6BD" w14:textId="77777777" w:rsidR="00A94627" w:rsidRPr="00BB2DA9" w:rsidRDefault="00A94627" w:rsidP="00A94627">
      <w:pPr>
        <w:pStyle w:val="SubStepAlpha"/>
      </w:pPr>
      <w:r>
        <w:t xml:space="preserve">Введите </w:t>
      </w:r>
      <w:proofErr w:type="spellStart"/>
      <w:proofErr w:type="gramStart"/>
      <w:r>
        <w:rPr>
          <w:b/>
        </w:rPr>
        <w:t>dir</w:t>
      </w:r>
      <w:proofErr w:type="spellEnd"/>
      <w:r>
        <w:rPr>
          <w:b/>
        </w:rPr>
        <w:t xml:space="preserve"> </w:t>
      </w:r>
      <w:r>
        <w:t>,</w:t>
      </w:r>
      <w:proofErr w:type="gramEnd"/>
      <w:r>
        <w:t xml:space="preserve"> чтобы убедиться, что папки созданы.</w:t>
      </w:r>
    </w:p>
    <w:p w14:paraId="718ECBED" w14:textId="77777777" w:rsidR="00A94627" w:rsidRDefault="00A94627" w:rsidP="00A94627">
      <w:pPr>
        <w:pStyle w:val="SubStepAlpha"/>
      </w:pPr>
      <w:r>
        <w:t xml:space="preserve">Введите </w:t>
      </w:r>
      <w:r>
        <w:rPr>
          <w:b/>
        </w:rPr>
        <w:t xml:space="preserve">cd ITEfolder3 </w:t>
      </w:r>
      <w:r w:rsidRPr="00CE267D">
        <w:t xml:space="preserve">в командной строке и нажмите </w:t>
      </w:r>
      <w:proofErr w:type="gramStart"/>
      <w:r>
        <w:rPr>
          <w:b/>
        </w:rPr>
        <w:t xml:space="preserve">Enter </w:t>
      </w:r>
      <w:r>
        <w:t>.</w:t>
      </w:r>
      <w:proofErr w:type="gramEnd"/>
    </w:p>
    <w:p w14:paraId="0E3236F1" w14:textId="77777777" w:rsidR="00A94627" w:rsidRDefault="00A94627" w:rsidP="00A94627">
      <w:pPr>
        <w:pStyle w:val="3"/>
      </w:pPr>
      <w:r>
        <w:t>Вопрос:</w:t>
      </w:r>
    </w:p>
    <w:p w14:paraId="37727F10" w14:textId="6085B705" w:rsidR="00A94627" w:rsidRDefault="00A94627" w:rsidP="00A94627">
      <w:pPr>
        <w:pStyle w:val="BodyTextL50"/>
        <w:keepNext/>
      </w:pPr>
      <w:r>
        <w:t xml:space="preserve">В какой папке </w:t>
      </w:r>
      <w:r w:rsidR="007F2502">
        <w:rPr>
          <w:lang w:val="ru-RU"/>
        </w:rPr>
        <w:t>в</w:t>
      </w:r>
      <w:r>
        <w:t>ы сейчас?</w:t>
      </w:r>
    </w:p>
    <w:p w14:paraId="3E81558A" w14:textId="77777777" w:rsidR="00A94627" w:rsidRDefault="00A94627" w:rsidP="00A94627">
      <w:pPr>
        <w:pStyle w:val="AnswerLineL50"/>
      </w:pPr>
      <w:r w:rsidRPr="0009595E">
        <w:rPr>
          <w:highlight w:val="yellow"/>
        </w:rPr>
        <w:t>Введите свои ответы здесь.</w:t>
      </w:r>
    </w:p>
    <w:p w14:paraId="02BB68FA" w14:textId="77777777" w:rsidR="00A75D0D" w:rsidRDefault="00A94627" w:rsidP="00A94627">
      <w:pPr>
        <w:pStyle w:val="SubStepAlpha"/>
      </w:pPr>
      <w:r>
        <w:t xml:space="preserve">Создайте </w:t>
      </w:r>
      <w:r w:rsidRPr="00201767">
        <w:rPr>
          <w:b/>
        </w:rPr>
        <w:t xml:space="preserve">ITEfolder4 </w:t>
      </w:r>
      <w:r>
        <w:t xml:space="preserve">в текущем каталоге. В папке </w:t>
      </w:r>
      <w:r w:rsidRPr="00702F7A">
        <w:rPr>
          <w:b/>
        </w:rPr>
        <w:t xml:space="preserve">ITEfolder4 </w:t>
      </w:r>
      <w:r>
        <w:t xml:space="preserve">создайте папку с именем </w:t>
      </w:r>
      <w:r>
        <w:rPr>
          <w:b/>
        </w:rPr>
        <w:t>ITEfolder</w:t>
      </w:r>
      <w:proofErr w:type="gramStart"/>
      <w:r>
        <w:rPr>
          <w:b/>
        </w:rPr>
        <w:t xml:space="preserve">5 </w:t>
      </w:r>
      <w:r>
        <w:t>.</w:t>
      </w:r>
      <w:proofErr w:type="gramEnd"/>
      <w:r>
        <w:t xml:space="preserve"> Используйте команду </w:t>
      </w:r>
      <w:proofErr w:type="spellStart"/>
      <w:r w:rsidRPr="00084B3F">
        <w:rPr>
          <w:b/>
        </w:rPr>
        <w:t>dir</w:t>
      </w:r>
      <w:proofErr w:type="spellEnd"/>
      <w:r w:rsidRPr="00084B3F">
        <w:rPr>
          <w:b/>
        </w:rPr>
        <w:t xml:space="preserve"> </w:t>
      </w:r>
      <w:r>
        <w:t>для проверки создания папки.</w:t>
      </w:r>
    </w:p>
    <w:p w14:paraId="6AB6EA20" w14:textId="77777777" w:rsidR="00A75D0D" w:rsidRDefault="00A75D0D" w:rsidP="00A75D0D">
      <w:pPr>
        <w:pStyle w:val="3"/>
      </w:pPr>
      <w:r>
        <w:t>Вопрос:</w:t>
      </w:r>
    </w:p>
    <w:p w14:paraId="0640CD62" w14:textId="77777777" w:rsidR="00A94627" w:rsidRDefault="00A94627" w:rsidP="00A75D0D">
      <w:pPr>
        <w:pStyle w:val="BodyTextL50"/>
        <w:keepNext/>
      </w:pPr>
      <w:r>
        <w:t>Какую команду или команды вы использовали для создания вложенных папок?</w:t>
      </w:r>
    </w:p>
    <w:p w14:paraId="7F13E776" w14:textId="77777777" w:rsidR="00A75D0D" w:rsidRDefault="00A75D0D" w:rsidP="00A75D0D">
      <w:pPr>
        <w:pStyle w:val="AnswerLineL50"/>
      </w:pPr>
      <w:r w:rsidRPr="0009595E">
        <w:rPr>
          <w:highlight w:val="yellow"/>
        </w:rPr>
        <w:t>Введите свои ответы здесь.</w:t>
      </w:r>
    </w:p>
    <w:p w14:paraId="39A3A948" w14:textId="77777777" w:rsidR="00A94627" w:rsidRDefault="00A94627" w:rsidP="00A94627">
      <w:pPr>
        <w:pStyle w:val="SubStepAlpha"/>
      </w:pPr>
      <w:r>
        <w:t>При необходимости измените каталог, пока не окажетесь в папке ITEfolder5.</w:t>
      </w:r>
    </w:p>
    <w:p w14:paraId="56A1FC1B" w14:textId="07822FC9" w:rsidR="00A94627" w:rsidRDefault="00A94627" w:rsidP="00A94627">
      <w:pPr>
        <w:pStyle w:val="SubStepAlpha"/>
      </w:pPr>
      <w:r>
        <w:t xml:space="preserve">Введите </w:t>
      </w:r>
      <w:r w:rsidR="007F2502">
        <w:rPr>
          <w:b/>
          <w:lang w:val="en-US"/>
        </w:rPr>
        <w:t>cd</w:t>
      </w:r>
      <w:proofErr w:type="gramStart"/>
      <w:r>
        <w:rPr>
          <w:b/>
        </w:rPr>
        <w:t>.</w:t>
      </w:r>
      <w:proofErr w:type="gramEnd"/>
      <w:r w:rsidRPr="00DF6AC5">
        <w:t xml:space="preserve"> чтобы изменить текущий каталог. </w:t>
      </w:r>
      <w:r>
        <w:t>Каждый</w:t>
      </w:r>
      <w:proofErr w:type="gramStart"/>
      <w:r>
        <w:t xml:space="preserve"> </w:t>
      </w:r>
      <w:r>
        <w:rPr>
          <w:b/>
        </w:rPr>
        <w:t>..</w:t>
      </w:r>
      <w:proofErr w:type="gramEnd"/>
      <w:r>
        <w:t xml:space="preserve"> — это ярлык для перехода на один уровень вверх в дереве каталогов.</w:t>
      </w:r>
    </w:p>
    <w:p w14:paraId="1F51868E" w14:textId="77777777" w:rsidR="00A75D0D" w:rsidRDefault="00A75D0D" w:rsidP="00A75D0D">
      <w:pPr>
        <w:pStyle w:val="3"/>
      </w:pPr>
      <w:r>
        <w:t>Вопрос:</w:t>
      </w:r>
    </w:p>
    <w:p w14:paraId="15A3BAE6" w14:textId="286FDF94" w:rsidR="00A94627" w:rsidRDefault="00A94627" w:rsidP="00A94627">
      <w:pPr>
        <w:pStyle w:val="BodyTextL50"/>
        <w:keepNext/>
      </w:pPr>
      <w:r>
        <w:t xml:space="preserve">После выпуска </w:t>
      </w:r>
      <w:r>
        <w:rPr>
          <w:b/>
        </w:rPr>
        <w:t>диска.</w:t>
      </w:r>
      <w:r>
        <w:t xml:space="preserve"> </w:t>
      </w:r>
      <w:proofErr w:type="gramStart"/>
      <w:r>
        <w:t>command ,</w:t>
      </w:r>
      <w:proofErr w:type="gramEnd"/>
      <w:r>
        <w:t xml:space="preserve"> какой у вас сейчас каталог?</w:t>
      </w:r>
    </w:p>
    <w:p w14:paraId="4545BDB4" w14:textId="77777777" w:rsidR="00A94627" w:rsidRDefault="005D63CB" w:rsidP="005D63CB">
      <w:pPr>
        <w:pStyle w:val="AnswerLineL50"/>
      </w:pPr>
      <w:r w:rsidRPr="0009595E">
        <w:rPr>
          <w:highlight w:val="yellow"/>
        </w:rPr>
        <w:t>Введите свои ответы здесь.</w:t>
      </w:r>
    </w:p>
    <w:p w14:paraId="1F8B8C6B" w14:textId="77777777" w:rsidR="00A94627" w:rsidRPr="00A75D0D" w:rsidRDefault="00A94627" w:rsidP="00A75D0D">
      <w:pPr>
        <w:pStyle w:val="BodyTextL50"/>
        <w:keepNext/>
      </w:pPr>
      <w:r w:rsidRPr="00A75D0D">
        <w:t>Какой будет текущий каталог, если вы выполните эту команду в папке C:\Users\ITEfolder4?</w:t>
      </w:r>
    </w:p>
    <w:p w14:paraId="4796992C" w14:textId="77777777" w:rsidR="00A94627" w:rsidRPr="00A75D0D" w:rsidRDefault="00A75D0D" w:rsidP="00A75D0D">
      <w:pPr>
        <w:pStyle w:val="AnswerLineL50"/>
      </w:pPr>
      <w:r w:rsidRPr="0009595E">
        <w:rPr>
          <w:highlight w:val="yellow"/>
        </w:rPr>
        <w:t>Введите свои ответы здесь.</w:t>
      </w:r>
    </w:p>
    <w:p w14:paraId="777EFE94" w14:textId="77777777" w:rsidR="00A94627" w:rsidRPr="00DF6AC5" w:rsidRDefault="00A94627" w:rsidP="00A75D0D">
      <w:pPr>
        <w:pStyle w:val="2"/>
      </w:pPr>
      <w:r w:rsidRPr="00DF6AC5">
        <w:t>Создание текстовых файлов.</w:t>
      </w:r>
    </w:p>
    <w:p w14:paraId="5DF96C8C" w14:textId="77777777" w:rsidR="00A94627" w:rsidRDefault="00A94627" w:rsidP="00A75D0D">
      <w:pPr>
        <w:pStyle w:val="SubStepAlpha"/>
      </w:pPr>
      <w:r>
        <w:t xml:space="preserve">Перейдите в каталог </w:t>
      </w:r>
      <w:proofErr w:type="gramStart"/>
      <w:r w:rsidRPr="00702F7A">
        <w:rPr>
          <w:b/>
        </w:rPr>
        <w:t xml:space="preserve">C:\Users\ITEUser\ITEfolder1 </w:t>
      </w:r>
      <w:r>
        <w:t>.</w:t>
      </w:r>
      <w:proofErr w:type="gramEnd"/>
      <w:r>
        <w:t xml:space="preserve"> Введите </w:t>
      </w:r>
      <w:r w:rsidRPr="002C0CD7">
        <w:rPr>
          <w:b/>
        </w:rPr>
        <w:t>cd</w:t>
      </w:r>
      <w:proofErr w:type="gramStart"/>
      <w:r w:rsidRPr="002C0CD7">
        <w:rPr>
          <w:b/>
        </w:rPr>
        <w:t xml:space="preserve"> ..</w:t>
      </w:r>
      <w:proofErr w:type="gramEnd"/>
      <w:r w:rsidRPr="002C0CD7">
        <w:rPr>
          <w:b/>
        </w:rPr>
        <w:t xml:space="preserve"> </w:t>
      </w:r>
      <w:r>
        <w:rPr>
          <w:b/>
        </w:rPr>
        <w:t xml:space="preserve">\ITEfolder1 </w:t>
      </w:r>
      <w:r>
        <w:t>в командной строке.</w:t>
      </w:r>
    </w:p>
    <w:p w14:paraId="44C62F92" w14:textId="77777777" w:rsidR="00A94627" w:rsidRDefault="00A94627" w:rsidP="00A75D0D">
      <w:pPr>
        <w:pStyle w:val="SubStepAlpha"/>
      </w:pPr>
      <w:r>
        <w:t xml:space="preserve">Введите </w:t>
      </w:r>
      <w:r w:rsidRPr="002E4B05">
        <w:rPr>
          <w:b/>
        </w:rPr>
        <w:t xml:space="preserve">echo Это </w:t>
      </w:r>
      <w:proofErr w:type="gramStart"/>
      <w:r w:rsidRPr="002E4B05">
        <w:rPr>
          <w:b/>
        </w:rPr>
        <w:t>doc1.txt &gt;</w:t>
      </w:r>
      <w:proofErr w:type="gramEnd"/>
      <w:r w:rsidRPr="002E4B05">
        <w:rPr>
          <w:b/>
        </w:rPr>
        <w:t xml:space="preserve"> doc1.txt </w:t>
      </w:r>
      <w:r>
        <w:t xml:space="preserve">в командной строке. Команда </w:t>
      </w:r>
      <w:r>
        <w:rPr>
          <w:b/>
        </w:rPr>
        <w:t xml:space="preserve">echo </w:t>
      </w:r>
      <w:r>
        <w:t xml:space="preserve">используется для отображения сообщения в командной строке. &gt; используется для </w:t>
      </w:r>
      <w:r>
        <w:rPr>
          <w:b/>
        </w:rPr>
        <w:t xml:space="preserve">перенаправления </w:t>
      </w:r>
      <w:r>
        <w:t xml:space="preserve">сообщения с экрана в файл. Например, в первой строке сообщение </w:t>
      </w:r>
      <w:r>
        <w:rPr>
          <w:b/>
        </w:rPr>
        <w:t xml:space="preserve">This is doc1.txt </w:t>
      </w:r>
      <w:r>
        <w:t xml:space="preserve">перенаправляется в новый файл с именем </w:t>
      </w:r>
      <w:proofErr w:type="gramStart"/>
      <w:r>
        <w:rPr>
          <w:b/>
        </w:rPr>
        <w:t xml:space="preserve">doc1.txt </w:t>
      </w:r>
      <w:r>
        <w:t>.</w:t>
      </w:r>
      <w:proofErr w:type="gramEnd"/>
      <w:r>
        <w:t xml:space="preserve"> Используйте команду </w:t>
      </w:r>
      <w:r>
        <w:rPr>
          <w:b/>
        </w:rPr>
        <w:t xml:space="preserve">echo </w:t>
      </w:r>
      <w:proofErr w:type="gramStart"/>
      <w:r w:rsidRPr="00901851">
        <w:t xml:space="preserve">и </w:t>
      </w:r>
      <w:r>
        <w:rPr>
          <w:b/>
        </w:rPr>
        <w:t>&gt;</w:t>
      </w:r>
      <w:proofErr w:type="gramEnd"/>
      <w:r>
        <w:rPr>
          <w:b/>
        </w:rPr>
        <w:t xml:space="preserve"> </w:t>
      </w:r>
      <w:r w:rsidRPr="00901851">
        <w:t xml:space="preserve">redirect для создания следующих файлов: </w:t>
      </w:r>
      <w:r w:rsidRPr="00702F7A">
        <w:rPr>
          <w:b/>
        </w:rPr>
        <w:t xml:space="preserve">doc2.txt </w:t>
      </w:r>
      <w:r w:rsidRPr="00901851">
        <w:t xml:space="preserve">, </w:t>
      </w:r>
      <w:r w:rsidRPr="00702F7A">
        <w:rPr>
          <w:b/>
        </w:rPr>
        <w:t xml:space="preserve">file1.txt </w:t>
      </w:r>
      <w:r w:rsidRPr="00901851">
        <w:t xml:space="preserve">и </w:t>
      </w:r>
      <w:r w:rsidRPr="00702F7A">
        <w:rPr>
          <w:b/>
        </w:rPr>
        <w:t xml:space="preserve">file2.txt </w:t>
      </w:r>
      <w:r w:rsidRPr="00901851">
        <w:t>.</w:t>
      </w:r>
    </w:p>
    <w:p w14:paraId="021BBF6C" w14:textId="77777777" w:rsidR="00A94627" w:rsidRPr="00A01A87" w:rsidRDefault="00A94627" w:rsidP="00A94627">
      <w:pPr>
        <w:pStyle w:val="CMD"/>
        <w:rPr>
          <w:lang w:val="en-US"/>
        </w:rPr>
      </w:pPr>
      <w:r w:rsidRPr="00A01A87">
        <w:rPr>
          <w:lang w:val="en-US"/>
        </w:rPr>
        <w:t xml:space="preserve">C:\Users\ITEUser\ITEfolder1&gt; </w:t>
      </w:r>
      <w:r w:rsidRPr="00A01A87">
        <w:rPr>
          <w:b/>
          <w:lang w:val="en-US"/>
        </w:rPr>
        <w:t xml:space="preserve">echo </w:t>
      </w:r>
      <w:r w:rsidRPr="007D6E18">
        <w:rPr>
          <w:b/>
        </w:rPr>
        <w:t>Это</w:t>
      </w:r>
      <w:r w:rsidRPr="00A01A87">
        <w:rPr>
          <w:b/>
          <w:lang w:val="en-US"/>
        </w:rPr>
        <w:t xml:space="preserve"> doc1.txt &gt; doc1.txt</w:t>
      </w:r>
    </w:p>
    <w:p w14:paraId="7D8B3B5E" w14:textId="77777777" w:rsidR="00A94627" w:rsidRPr="00A01A87" w:rsidRDefault="00A94627" w:rsidP="00A94627">
      <w:pPr>
        <w:pStyle w:val="CMD"/>
        <w:rPr>
          <w:lang w:val="en-US"/>
        </w:rPr>
      </w:pPr>
      <w:r w:rsidRPr="00A01A87">
        <w:rPr>
          <w:lang w:val="en-US"/>
        </w:rPr>
        <w:t xml:space="preserve">C:\Users\ITEUser\ITEfolder1&gt; </w:t>
      </w:r>
      <w:r w:rsidRPr="00A01A87">
        <w:rPr>
          <w:b/>
          <w:lang w:val="en-US"/>
        </w:rPr>
        <w:t xml:space="preserve">echo </w:t>
      </w:r>
      <w:r w:rsidRPr="007D6E18">
        <w:rPr>
          <w:b/>
        </w:rPr>
        <w:t>Это</w:t>
      </w:r>
      <w:r w:rsidRPr="00A01A87">
        <w:rPr>
          <w:b/>
          <w:lang w:val="en-US"/>
        </w:rPr>
        <w:t xml:space="preserve"> doc2.txt &gt; doc2.txt</w:t>
      </w:r>
    </w:p>
    <w:p w14:paraId="61717AA3" w14:textId="77777777" w:rsidR="00A94627" w:rsidRPr="00A01A87" w:rsidRDefault="00A94627" w:rsidP="00A94627">
      <w:pPr>
        <w:pStyle w:val="CMD"/>
        <w:rPr>
          <w:lang w:val="en-US"/>
        </w:rPr>
      </w:pPr>
      <w:r w:rsidRPr="00A01A87">
        <w:rPr>
          <w:lang w:val="en-US"/>
        </w:rPr>
        <w:t xml:space="preserve">C:\Users\ITEUser\ITEfolder1&gt; </w:t>
      </w:r>
      <w:r w:rsidRPr="00A01A87">
        <w:rPr>
          <w:b/>
          <w:lang w:val="en-US"/>
        </w:rPr>
        <w:t xml:space="preserve">echo </w:t>
      </w:r>
      <w:r w:rsidRPr="007D6E18">
        <w:rPr>
          <w:b/>
        </w:rPr>
        <w:t>Это</w:t>
      </w:r>
      <w:r w:rsidRPr="00A01A87">
        <w:rPr>
          <w:b/>
          <w:lang w:val="en-US"/>
        </w:rPr>
        <w:t xml:space="preserve"> </w:t>
      </w:r>
      <w:r w:rsidRPr="007D6E18">
        <w:rPr>
          <w:b/>
        </w:rPr>
        <w:t>файл</w:t>
      </w:r>
      <w:r w:rsidRPr="00A01A87">
        <w:rPr>
          <w:b/>
          <w:lang w:val="en-US"/>
        </w:rPr>
        <w:t xml:space="preserve">1.txt &gt; </w:t>
      </w:r>
      <w:r w:rsidRPr="007D6E18">
        <w:rPr>
          <w:b/>
        </w:rPr>
        <w:t>файл</w:t>
      </w:r>
      <w:r w:rsidRPr="00A01A87">
        <w:rPr>
          <w:b/>
          <w:lang w:val="en-US"/>
        </w:rPr>
        <w:t>1.txt</w:t>
      </w:r>
    </w:p>
    <w:p w14:paraId="597AA8F0" w14:textId="77777777" w:rsidR="00A94627" w:rsidRPr="00A01A87" w:rsidRDefault="00A94627" w:rsidP="00A94627">
      <w:pPr>
        <w:pStyle w:val="CMD"/>
        <w:rPr>
          <w:lang w:val="en-US"/>
        </w:rPr>
      </w:pPr>
      <w:r w:rsidRPr="00A01A87">
        <w:rPr>
          <w:lang w:val="en-US"/>
        </w:rPr>
        <w:t xml:space="preserve">C:\Users\ITEUser\ITEfolder1&gt; </w:t>
      </w:r>
      <w:r w:rsidRPr="00A01A87">
        <w:rPr>
          <w:b/>
          <w:lang w:val="en-US"/>
        </w:rPr>
        <w:t xml:space="preserve">echo </w:t>
      </w:r>
      <w:r w:rsidRPr="007D6E18">
        <w:rPr>
          <w:b/>
        </w:rPr>
        <w:t>Это</w:t>
      </w:r>
      <w:r w:rsidRPr="00A01A87">
        <w:rPr>
          <w:b/>
          <w:lang w:val="en-US"/>
        </w:rPr>
        <w:t xml:space="preserve"> </w:t>
      </w:r>
      <w:r w:rsidRPr="007D6E18">
        <w:rPr>
          <w:b/>
        </w:rPr>
        <w:t>файл</w:t>
      </w:r>
      <w:r w:rsidRPr="00A01A87">
        <w:rPr>
          <w:b/>
          <w:lang w:val="en-US"/>
        </w:rPr>
        <w:t xml:space="preserve">2.txt &gt; </w:t>
      </w:r>
      <w:r w:rsidRPr="007D6E18">
        <w:rPr>
          <w:b/>
        </w:rPr>
        <w:t>файл</w:t>
      </w:r>
      <w:r w:rsidRPr="00A01A87">
        <w:rPr>
          <w:b/>
          <w:lang w:val="en-US"/>
        </w:rPr>
        <w:t>2.txt</w:t>
      </w:r>
    </w:p>
    <w:p w14:paraId="51AFE457" w14:textId="77777777" w:rsidR="00A94627" w:rsidRDefault="00A94627" w:rsidP="00A75D0D">
      <w:pPr>
        <w:pStyle w:val="SubStepAlpha"/>
      </w:pPr>
      <w:r>
        <w:t xml:space="preserve">Используйте команду </w:t>
      </w:r>
      <w:proofErr w:type="spellStart"/>
      <w:proofErr w:type="gramStart"/>
      <w:r w:rsidRPr="007D6E18">
        <w:rPr>
          <w:b/>
        </w:rPr>
        <w:t>dir</w:t>
      </w:r>
      <w:proofErr w:type="spellEnd"/>
      <w:r w:rsidRPr="007D6E18">
        <w:rPr>
          <w:b/>
        </w:rPr>
        <w:t xml:space="preserve"> </w:t>
      </w:r>
      <w:r>
        <w:t>,</w:t>
      </w:r>
      <w:proofErr w:type="gramEnd"/>
      <w:r>
        <w:t xml:space="preserve"> чтобы убедиться, что файлы находятся в папке </w:t>
      </w:r>
      <w:r w:rsidRPr="007D6E18">
        <w:rPr>
          <w:b/>
        </w:rPr>
        <w:t xml:space="preserve">ITEfolder1 </w:t>
      </w:r>
      <w:r>
        <w:t>.</w:t>
      </w:r>
    </w:p>
    <w:p w14:paraId="63D7BFAF" w14:textId="77777777" w:rsidR="00A94627" w:rsidRDefault="00A94627" w:rsidP="00A94627">
      <w:pPr>
        <w:pStyle w:val="CMD"/>
      </w:pPr>
      <w:r>
        <w:t xml:space="preserve">C:\Users\ITEUser\ITEFolder1&gt; </w:t>
      </w:r>
      <w:r w:rsidRPr="00C751FC">
        <w:rPr>
          <w:b/>
        </w:rPr>
        <w:t>каталог</w:t>
      </w:r>
    </w:p>
    <w:p w14:paraId="66E193DC" w14:textId="77777777" w:rsidR="00A94627" w:rsidRDefault="00A94627" w:rsidP="00A94627">
      <w:pPr>
        <w:pStyle w:val="CMDOutput"/>
      </w:pPr>
      <w:proofErr w:type="gramStart"/>
      <w:r>
        <w:t>&lt; некоторые</w:t>
      </w:r>
      <w:proofErr w:type="gramEnd"/>
      <w:r>
        <w:t xml:space="preserve"> выходные данные опущены&gt;</w:t>
      </w:r>
    </w:p>
    <w:p w14:paraId="76F23F5A" w14:textId="77777777" w:rsidR="00A94627" w:rsidRDefault="00A94627" w:rsidP="00A94627">
      <w:pPr>
        <w:pStyle w:val="CMDOutput"/>
      </w:pPr>
      <w:r>
        <w:t>29.04.2019 08:05 19 doc1.txt</w:t>
      </w:r>
    </w:p>
    <w:p w14:paraId="46755722" w14:textId="77777777" w:rsidR="00A94627" w:rsidRDefault="00A94627" w:rsidP="00A94627">
      <w:pPr>
        <w:pStyle w:val="CMDOutput"/>
      </w:pPr>
      <w:r>
        <w:t>29.04.2019 08:06 19 doc2.txt</w:t>
      </w:r>
    </w:p>
    <w:p w14:paraId="1E9C7B83" w14:textId="77777777" w:rsidR="00A94627" w:rsidRDefault="00A94627" w:rsidP="00A94627">
      <w:pPr>
        <w:pStyle w:val="CMDOutput"/>
      </w:pPr>
      <w:r>
        <w:t>29.04.2019 08:08 20 файл1.txt</w:t>
      </w:r>
    </w:p>
    <w:p w14:paraId="743B00FE" w14:textId="77777777" w:rsidR="00A94627" w:rsidRDefault="00A94627" w:rsidP="00A94627">
      <w:pPr>
        <w:pStyle w:val="CMDOutput"/>
      </w:pPr>
      <w:r>
        <w:t>29.04.2019 08:08 20 файл2.txt</w:t>
      </w:r>
    </w:p>
    <w:p w14:paraId="16A1F727" w14:textId="77777777" w:rsidR="00A94627" w:rsidRDefault="00A94627" w:rsidP="00A94627">
      <w:pPr>
        <w:pStyle w:val="CMDOutput"/>
      </w:pPr>
      <w:r>
        <w:t>4 файла(ов) 78 байт</w:t>
      </w:r>
    </w:p>
    <w:p w14:paraId="5E9355C7" w14:textId="77777777" w:rsidR="00A94627" w:rsidRDefault="00A94627" w:rsidP="00A94627">
      <w:pPr>
        <w:pStyle w:val="CMDOutput"/>
      </w:pPr>
      <w:r>
        <w:lastRenderedPageBreak/>
        <w:t xml:space="preserve">2 </w:t>
      </w:r>
      <w:proofErr w:type="gramStart"/>
      <w:r>
        <w:t>Dir(</w:t>
      </w:r>
      <w:proofErr w:type="gramEnd"/>
      <w:r>
        <w:t>s ) 32 625 397 760 байт свободно</w:t>
      </w:r>
    </w:p>
    <w:p w14:paraId="554E9F7D" w14:textId="77777777" w:rsidR="00A94627" w:rsidRDefault="00A94627" w:rsidP="00A94627">
      <w:pPr>
        <w:pStyle w:val="SubStepAlpha"/>
      </w:pPr>
      <w:r>
        <w:t xml:space="preserve">Используйте команду </w:t>
      </w:r>
      <w:r>
        <w:rPr>
          <w:b/>
        </w:rPr>
        <w:t xml:space="preserve">more </w:t>
      </w:r>
      <w:r>
        <w:t xml:space="preserve">или </w:t>
      </w:r>
      <w:r>
        <w:rPr>
          <w:b/>
        </w:rPr>
        <w:t xml:space="preserve">type </w:t>
      </w:r>
      <w:r>
        <w:t>для просмотра содержимого вновь созданных текстовых файлов.</w:t>
      </w:r>
    </w:p>
    <w:p w14:paraId="44496357" w14:textId="77777777" w:rsidR="00A94627" w:rsidRPr="00A01A87" w:rsidRDefault="00A94627" w:rsidP="00A94627">
      <w:pPr>
        <w:pStyle w:val="CMD"/>
        <w:rPr>
          <w:lang w:val="en-US"/>
        </w:rPr>
      </w:pPr>
      <w:r w:rsidRPr="00A01A87">
        <w:rPr>
          <w:lang w:val="en-US"/>
        </w:rPr>
        <w:t xml:space="preserve">C:\Users\ITEUser\ITEfolder1&gt; </w:t>
      </w:r>
      <w:r w:rsidRPr="00B569EA">
        <w:rPr>
          <w:b/>
        </w:rPr>
        <w:t>больше</w:t>
      </w:r>
      <w:r w:rsidRPr="00A01A87">
        <w:rPr>
          <w:b/>
          <w:lang w:val="en-US"/>
        </w:rPr>
        <w:t xml:space="preserve"> doc1.txt</w:t>
      </w:r>
    </w:p>
    <w:p w14:paraId="4E74CDC8" w14:textId="77777777" w:rsidR="00A94627" w:rsidRPr="00A01A87" w:rsidRDefault="00A94627" w:rsidP="00A94627">
      <w:pPr>
        <w:pStyle w:val="CMD"/>
        <w:rPr>
          <w:lang w:val="en-US"/>
        </w:rPr>
      </w:pPr>
      <w:r>
        <w:t>Это</w:t>
      </w:r>
      <w:r w:rsidRPr="00A01A87">
        <w:rPr>
          <w:lang w:val="en-US"/>
        </w:rPr>
        <w:t xml:space="preserve"> doc1.txt</w:t>
      </w:r>
    </w:p>
    <w:p w14:paraId="72074EF0" w14:textId="77777777" w:rsidR="00A94627" w:rsidRPr="00A01A87" w:rsidRDefault="00A94627" w:rsidP="00A94627">
      <w:pPr>
        <w:pStyle w:val="CMD"/>
        <w:rPr>
          <w:lang w:val="en-US"/>
        </w:rPr>
      </w:pPr>
    </w:p>
    <w:p w14:paraId="1D6C52DD" w14:textId="77777777" w:rsidR="00A94627" w:rsidRPr="00A01A87" w:rsidRDefault="00A94627" w:rsidP="00A94627">
      <w:pPr>
        <w:pStyle w:val="CMD"/>
        <w:rPr>
          <w:lang w:val="en-US"/>
        </w:rPr>
      </w:pPr>
      <w:r w:rsidRPr="00A01A87">
        <w:rPr>
          <w:lang w:val="en-US"/>
        </w:rPr>
        <w:t xml:space="preserve">C:\Users\ITEUser\ITEfolder1&gt; </w:t>
      </w:r>
      <w:r w:rsidRPr="00B569EA">
        <w:rPr>
          <w:b/>
        </w:rPr>
        <w:t>введите</w:t>
      </w:r>
      <w:r w:rsidRPr="00A01A87">
        <w:rPr>
          <w:b/>
          <w:lang w:val="en-US"/>
        </w:rPr>
        <w:t xml:space="preserve"> doc2.txt</w:t>
      </w:r>
    </w:p>
    <w:p w14:paraId="5FB39D8F" w14:textId="77777777" w:rsidR="00A94627" w:rsidRDefault="00A94627" w:rsidP="00A94627">
      <w:pPr>
        <w:pStyle w:val="CMD"/>
      </w:pPr>
      <w:r>
        <w:t>Это doc2.txt</w:t>
      </w:r>
    </w:p>
    <w:p w14:paraId="08B05669" w14:textId="77777777" w:rsidR="00A94627" w:rsidRDefault="00A94627" w:rsidP="00A94627">
      <w:pPr>
        <w:pStyle w:val="2"/>
      </w:pPr>
      <w:r>
        <w:t>Копируйте, удаляйте и перемещайте файлы.</w:t>
      </w:r>
    </w:p>
    <w:p w14:paraId="6FEFBD5A" w14:textId="77777777" w:rsidR="00A94627" w:rsidRDefault="00A94627" w:rsidP="00A94627">
      <w:pPr>
        <w:pStyle w:val="SubStepAlpha"/>
      </w:pPr>
      <w:r>
        <w:t xml:space="preserve">В командной строке введите </w:t>
      </w:r>
      <w:r>
        <w:rPr>
          <w:b/>
        </w:rPr>
        <w:t xml:space="preserve">move doc2.txt </w:t>
      </w:r>
      <w:proofErr w:type="gramStart"/>
      <w:r>
        <w:rPr>
          <w:b/>
        </w:rPr>
        <w:t xml:space="preserve">C:\Users\ITEUser\ITEfolder2 </w:t>
      </w:r>
      <w:r>
        <w:t>,</w:t>
      </w:r>
      <w:proofErr w:type="gramEnd"/>
      <w:r>
        <w:t xml:space="preserve"> чтобы переместить файл </w:t>
      </w:r>
      <w:r w:rsidRPr="00702F7A">
        <w:rPr>
          <w:b/>
        </w:rPr>
        <w:t xml:space="preserve">doc2.txt </w:t>
      </w:r>
      <w:r>
        <w:t xml:space="preserve">в каталог </w:t>
      </w:r>
      <w:r w:rsidRPr="00702F7A">
        <w:rPr>
          <w:b/>
        </w:rPr>
        <w:t xml:space="preserve">C:\Users\ITEUser\ITEfolder2 </w:t>
      </w:r>
      <w:r>
        <w:t>.</w:t>
      </w:r>
    </w:p>
    <w:p w14:paraId="5B402346" w14:textId="77777777" w:rsidR="00A94627" w:rsidRPr="00A01A87" w:rsidRDefault="00A94627" w:rsidP="00A94627">
      <w:pPr>
        <w:pStyle w:val="CMD"/>
        <w:rPr>
          <w:lang w:val="en-US"/>
        </w:rPr>
      </w:pPr>
      <w:r w:rsidRPr="00A01A87">
        <w:rPr>
          <w:lang w:val="en-US"/>
        </w:rPr>
        <w:t xml:space="preserve">C:\Users\ITEUser\ITEfolder1&gt; </w:t>
      </w:r>
      <w:r w:rsidRPr="00C751FC">
        <w:rPr>
          <w:b/>
        </w:rPr>
        <w:t>переместить</w:t>
      </w:r>
      <w:r w:rsidRPr="00A01A87">
        <w:rPr>
          <w:b/>
          <w:lang w:val="en-US"/>
        </w:rPr>
        <w:t xml:space="preserve"> doc2.txt C:\Users\ITEUser\ITEfolder2</w:t>
      </w:r>
    </w:p>
    <w:p w14:paraId="46961EC1" w14:textId="77777777" w:rsidR="00A94627" w:rsidRDefault="00A94627" w:rsidP="00A94627">
      <w:pPr>
        <w:pStyle w:val="CMD"/>
      </w:pPr>
      <w:r>
        <w:t>1 файл(ы) перемещен.</w:t>
      </w:r>
    </w:p>
    <w:p w14:paraId="0826A24A" w14:textId="77777777" w:rsidR="00A94627" w:rsidRDefault="00A94627" w:rsidP="00A94627">
      <w:pPr>
        <w:pStyle w:val="SubStepAlpha"/>
      </w:pPr>
      <w:r>
        <w:t xml:space="preserve">Введите </w:t>
      </w:r>
      <w:proofErr w:type="spellStart"/>
      <w:r w:rsidRPr="00B55D0A">
        <w:rPr>
          <w:b/>
        </w:rPr>
        <w:t>dir</w:t>
      </w:r>
      <w:proofErr w:type="spellEnd"/>
      <w:r w:rsidRPr="00B55D0A">
        <w:rPr>
          <w:b/>
        </w:rPr>
        <w:t xml:space="preserve"> </w:t>
      </w:r>
      <w:r>
        <w:t xml:space="preserve">в приглашении, чтобы убедиться, что </w:t>
      </w:r>
      <w:r w:rsidRPr="00702F7A">
        <w:rPr>
          <w:b/>
        </w:rPr>
        <w:t xml:space="preserve">doc2.txt </w:t>
      </w:r>
      <w:r>
        <w:t>больше не находится в текущем каталоге.</w:t>
      </w:r>
    </w:p>
    <w:p w14:paraId="4D2CB1FF" w14:textId="77777777" w:rsidR="00A94627" w:rsidRDefault="00A94627" w:rsidP="00A94627">
      <w:pPr>
        <w:pStyle w:val="SubStepAlpha"/>
      </w:pPr>
      <w:r>
        <w:t xml:space="preserve">Перейдите к </w:t>
      </w:r>
      <w:r>
        <w:rPr>
          <w:b/>
        </w:rPr>
        <w:t xml:space="preserve">C:\Users\ITEUser\ITEfolder2, </w:t>
      </w:r>
      <w:r>
        <w:t xml:space="preserve">чтобы изменить каталог на </w:t>
      </w:r>
      <w:r w:rsidRPr="00702F7A">
        <w:rPr>
          <w:b/>
        </w:rPr>
        <w:t>ITEfolder</w:t>
      </w:r>
      <w:proofErr w:type="gramStart"/>
      <w:r w:rsidRPr="00702F7A">
        <w:rPr>
          <w:b/>
        </w:rPr>
        <w:t xml:space="preserve">2 </w:t>
      </w:r>
      <w:r>
        <w:t>.</w:t>
      </w:r>
      <w:proofErr w:type="gramEnd"/>
      <w:r>
        <w:t xml:space="preserve"> Введите </w:t>
      </w:r>
      <w:proofErr w:type="spellStart"/>
      <w:r w:rsidRPr="002E4B05">
        <w:rPr>
          <w:b/>
        </w:rPr>
        <w:t>dir</w:t>
      </w:r>
      <w:proofErr w:type="spellEnd"/>
      <w:r w:rsidRPr="002E4B05">
        <w:rPr>
          <w:b/>
        </w:rPr>
        <w:t xml:space="preserve"> </w:t>
      </w:r>
      <w:r>
        <w:t xml:space="preserve">в приглашении, чтобы убедиться, что </w:t>
      </w:r>
      <w:r w:rsidRPr="00702F7A">
        <w:rPr>
          <w:b/>
        </w:rPr>
        <w:t xml:space="preserve">doc2.txt </w:t>
      </w:r>
      <w:r>
        <w:t>был перемещен.</w:t>
      </w:r>
    </w:p>
    <w:p w14:paraId="46B5578E" w14:textId="77777777" w:rsidR="00A94627" w:rsidRDefault="00A94627" w:rsidP="00A94627">
      <w:pPr>
        <w:pStyle w:val="SubStepAlpha"/>
      </w:pPr>
      <w:r>
        <w:t xml:space="preserve">Введите </w:t>
      </w:r>
      <w:r>
        <w:rPr>
          <w:b/>
        </w:rPr>
        <w:t xml:space="preserve">copy doc2.txt </w:t>
      </w:r>
      <w:proofErr w:type="gramStart"/>
      <w:r>
        <w:rPr>
          <w:b/>
        </w:rPr>
        <w:t xml:space="preserve">doc2_copy.txt </w:t>
      </w:r>
      <w:r>
        <w:t>,</w:t>
      </w:r>
      <w:proofErr w:type="gramEnd"/>
      <w:r>
        <w:t xml:space="preserve"> чтобы создать копию </w:t>
      </w:r>
      <w:r w:rsidRPr="00702F7A">
        <w:rPr>
          <w:b/>
        </w:rPr>
        <w:t xml:space="preserve">doc2.txt </w:t>
      </w:r>
      <w:r>
        <w:t xml:space="preserve">. Введите </w:t>
      </w:r>
      <w:proofErr w:type="spellStart"/>
      <w:r w:rsidRPr="00CC1827">
        <w:rPr>
          <w:b/>
        </w:rPr>
        <w:t>dir</w:t>
      </w:r>
      <w:proofErr w:type="spellEnd"/>
      <w:r w:rsidRPr="00CC1827">
        <w:rPr>
          <w:b/>
        </w:rPr>
        <w:t xml:space="preserve"> </w:t>
      </w:r>
      <w:r>
        <w:t>в приглашении, чтобы убедиться, что копия файла была создана.</w:t>
      </w:r>
    </w:p>
    <w:p w14:paraId="35ECCD36" w14:textId="77777777" w:rsidR="00A94627" w:rsidRDefault="00A94627" w:rsidP="00A94627">
      <w:pPr>
        <w:pStyle w:val="CMD"/>
      </w:pPr>
      <w:r>
        <w:t xml:space="preserve">C:\Users\ITEUser\ITEfolder2&gt; </w:t>
      </w:r>
      <w:r w:rsidRPr="007924FD">
        <w:rPr>
          <w:b/>
        </w:rPr>
        <w:t>каталог</w:t>
      </w:r>
    </w:p>
    <w:p w14:paraId="5889564D" w14:textId="77777777" w:rsidR="00A94627" w:rsidRDefault="00A94627" w:rsidP="00A94627">
      <w:pPr>
        <w:pStyle w:val="CMD"/>
      </w:pPr>
      <w:proofErr w:type="gramStart"/>
      <w:r>
        <w:t>&lt; некоторые</w:t>
      </w:r>
      <w:proofErr w:type="gramEnd"/>
      <w:r>
        <w:t xml:space="preserve"> выходные данные опущены&gt;</w:t>
      </w:r>
    </w:p>
    <w:p w14:paraId="27C09EF7" w14:textId="77777777" w:rsidR="00A94627" w:rsidRPr="00EC34AC" w:rsidRDefault="00A94627" w:rsidP="00A94627">
      <w:pPr>
        <w:pStyle w:val="CMD"/>
        <w:rPr>
          <w:lang w:val="en-US"/>
        </w:rPr>
      </w:pPr>
      <w:r>
        <w:t>Каталог</w:t>
      </w:r>
      <w:r w:rsidRPr="00EC34AC">
        <w:rPr>
          <w:lang w:val="en-US"/>
        </w:rPr>
        <w:t xml:space="preserve"> C:\Users\ITEUser\ITEfolder2</w:t>
      </w:r>
    </w:p>
    <w:p w14:paraId="239F3F27" w14:textId="77777777" w:rsidR="00A94627" w:rsidRPr="00EC34AC" w:rsidRDefault="00A94627" w:rsidP="00A94627">
      <w:pPr>
        <w:pStyle w:val="CMD"/>
        <w:rPr>
          <w:lang w:val="en-US"/>
        </w:rPr>
      </w:pPr>
    </w:p>
    <w:p w14:paraId="2F467158" w14:textId="77777777" w:rsidR="00A94627" w:rsidRPr="00EC34AC" w:rsidRDefault="00A94627" w:rsidP="00A94627">
      <w:pPr>
        <w:pStyle w:val="CMD"/>
        <w:rPr>
          <w:lang w:val="en-US"/>
        </w:rPr>
      </w:pPr>
      <w:r w:rsidRPr="00EC34AC">
        <w:rPr>
          <w:lang w:val="en-US"/>
        </w:rPr>
        <w:t>30.04.2019 09:07 19 doc2.txt</w:t>
      </w:r>
    </w:p>
    <w:p w14:paraId="3C76FCF5" w14:textId="77777777" w:rsidR="00A94627" w:rsidRPr="00EC34AC" w:rsidRDefault="00A94627" w:rsidP="00A94627">
      <w:pPr>
        <w:pStyle w:val="CMD"/>
        <w:rPr>
          <w:lang w:val="en-US"/>
        </w:rPr>
      </w:pPr>
      <w:r w:rsidRPr="00EC34AC">
        <w:rPr>
          <w:lang w:val="en-US"/>
        </w:rPr>
        <w:t>30.04.2019 09:07 19 doc2_copy.txt</w:t>
      </w:r>
    </w:p>
    <w:p w14:paraId="3BD3217D" w14:textId="77777777" w:rsidR="00A94627" w:rsidRPr="00EC34AC" w:rsidRDefault="00A94627" w:rsidP="00A94627">
      <w:pPr>
        <w:pStyle w:val="CMD"/>
        <w:rPr>
          <w:lang w:val="en-US"/>
        </w:rPr>
      </w:pPr>
      <w:r w:rsidRPr="00EC34AC">
        <w:rPr>
          <w:lang w:val="en-US"/>
        </w:rPr>
        <w:t xml:space="preserve">2 </w:t>
      </w:r>
      <w:r>
        <w:t>файла</w:t>
      </w:r>
      <w:r w:rsidRPr="00EC34AC">
        <w:rPr>
          <w:lang w:val="en-US"/>
        </w:rPr>
        <w:t>(</w:t>
      </w:r>
      <w:r>
        <w:t>ов</w:t>
      </w:r>
      <w:r w:rsidRPr="00EC34AC">
        <w:rPr>
          <w:lang w:val="en-US"/>
        </w:rPr>
        <w:t xml:space="preserve">) 38 </w:t>
      </w:r>
      <w:r>
        <w:t>байт</w:t>
      </w:r>
    </w:p>
    <w:p w14:paraId="2DB89420" w14:textId="77777777" w:rsidR="00A94627" w:rsidRDefault="00A94627" w:rsidP="00A94627">
      <w:pPr>
        <w:pStyle w:val="CMD"/>
      </w:pPr>
      <w:r>
        <w:t xml:space="preserve">2 </w:t>
      </w:r>
      <w:proofErr w:type="gramStart"/>
      <w:r>
        <w:t>Dir(</w:t>
      </w:r>
      <w:proofErr w:type="gramEnd"/>
      <w:r>
        <w:t>s ) 31 753 068 544 байта свободно</w:t>
      </w:r>
    </w:p>
    <w:p w14:paraId="1D174FB1" w14:textId="77777777" w:rsidR="00A94627" w:rsidRDefault="00A94627" w:rsidP="00A94627">
      <w:pPr>
        <w:pStyle w:val="SubStepAlpha"/>
      </w:pPr>
      <w:r>
        <w:t xml:space="preserve">Используйте команду </w:t>
      </w:r>
      <w:proofErr w:type="gramStart"/>
      <w:r w:rsidRPr="0040293A">
        <w:rPr>
          <w:b/>
        </w:rPr>
        <w:t xml:space="preserve">перемещения </w:t>
      </w:r>
      <w:r>
        <w:t>,</w:t>
      </w:r>
      <w:proofErr w:type="gramEnd"/>
      <w:r>
        <w:t xml:space="preserve"> чтобы переместить </w:t>
      </w:r>
      <w:r w:rsidRPr="00702F7A">
        <w:rPr>
          <w:b/>
        </w:rPr>
        <w:t xml:space="preserve">doc2_copy.txt </w:t>
      </w:r>
      <w:r>
        <w:t xml:space="preserve">в </w:t>
      </w:r>
      <w:r w:rsidRPr="00702F7A">
        <w:rPr>
          <w:b/>
        </w:rPr>
        <w:t xml:space="preserve">папку ITEfolder1 </w:t>
      </w:r>
      <w:r>
        <w:t xml:space="preserve">. Введите </w:t>
      </w:r>
      <w:r>
        <w:rPr>
          <w:b/>
        </w:rPr>
        <w:t>move doc2_copy.txt</w:t>
      </w:r>
      <w:proofErr w:type="gramStart"/>
      <w:r>
        <w:rPr>
          <w:b/>
        </w:rPr>
        <w:t xml:space="preserve"> ..</w:t>
      </w:r>
      <w:proofErr w:type="gramEnd"/>
      <w:r>
        <w:rPr>
          <w:b/>
        </w:rPr>
        <w:t xml:space="preserve"> \ITEfolder</w:t>
      </w:r>
      <w:proofErr w:type="gramStart"/>
      <w:r>
        <w:rPr>
          <w:b/>
        </w:rPr>
        <w:t xml:space="preserve">1 </w:t>
      </w:r>
      <w:r>
        <w:t>.</w:t>
      </w:r>
      <w:proofErr w:type="gramEnd"/>
    </w:p>
    <w:p w14:paraId="2258F864" w14:textId="77777777" w:rsidR="00A94627" w:rsidRDefault="00A94627" w:rsidP="00A94627">
      <w:pPr>
        <w:pStyle w:val="CMD"/>
      </w:pPr>
      <w:r w:rsidRPr="00A01A87">
        <w:rPr>
          <w:lang w:val="en-US"/>
        </w:rPr>
        <w:t xml:space="preserve">C:\Users\ITEUser\ITEfolder2&gt; </w:t>
      </w:r>
      <w:r w:rsidRPr="006C28DA">
        <w:rPr>
          <w:b/>
        </w:rPr>
        <w:t>переместите</w:t>
      </w:r>
      <w:r w:rsidRPr="00A01A87">
        <w:rPr>
          <w:b/>
          <w:lang w:val="en-US"/>
        </w:rPr>
        <w:t xml:space="preserve"> doc2_ copy.txt</w:t>
      </w:r>
      <w:proofErr w:type="gramStart"/>
      <w:r w:rsidRPr="00A01A87">
        <w:rPr>
          <w:b/>
          <w:lang w:val="en-US"/>
        </w:rPr>
        <w:t xml:space="preserve"> ..</w:t>
      </w:r>
      <w:proofErr w:type="gramEnd"/>
      <w:r w:rsidRPr="00A01A87">
        <w:rPr>
          <w:b/>
          <w:lang w:val="en-US"/>
        </w:rPr>
        <w:t xml:space="preserve"> </w:t>
      </w:r>
      <w:r w:rsidRPr="006C28DA">
        <w:rPr>
          <w:b/>
        </w:rPr>
        <w:t>\ITEfolder1</w:t>
      </w:r>
    </w:p>
    <w:p w14:paraId="4A3DEBEB" w14:textId="77777777" w:rsidR="00A94627" w:rsidRDefault="00A94627" w:rsidP="00A94627">
      <w:pPr>
        <w:pStyle w:val="CMD"/>
      </w:pPr>
      <w:r>
        <w:t>1 файл(ы) перемещен.</w:t>
      </w:r>
    </w:p>
    <w:p w14:paraId="44907D2C" w14:textId="77777777" w:rsidR="00A94627" w:rsidRDefault="00A94627" w:rsidP="00A94627">
      <w:pPr>
        <w:pStyle w:val="SubStepAlpha"/>
      </w:pPr>
      <w:r>
        <w:t xml:space="preserve">Копию файла </w:t>
      </w:r>
      <w:r>
        <w:rPr>
          <w:b/>
        </w:rPr>
        <w:t xml:space="preserve">doc2.txt </w:t>
      </w:r>
      <w:r>
        <w:t xml:space="preserve">можно создать в новом месте с помощью команды </w:t>
      </w:r>
      <w:proofErr w:type="gramStart"/>
      <w:r>
        <w:rPr>
          <w:b/>
        </w:rPr>
        <w:t xml:space="preserve">копирования </w:t>
      </w:r>
      <w:r>
        <w:t>.</w:t>
      </w:r>
      <w:proofErr w:type="gramEnd"/>
      <w:r>
        <w:t xml:space="preserve"> В командной строке введите </w:t>
      </w:r>
      <w:r>
        <w:rPr>
          <w:b/>
        </w:rPr>
        <w:t xml:space="preserve">копию </w:t>
      </w:r>
      <w:proofErr w:type="gramStart"/>
      <w:r>
        <w:rPr>
          <w:b/>
        </w:rPr>
        <w:t>doc2.txt..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 xml:space="preserve">\ITEfolder1\doc2_new.txt </w:t>
      </w:r>
      <w:r w:rsidRPr="00933825">
        <w:t>.</w:t>
      </w:r>
      <w:proofErr w:type="gramEnd"/>
    </w:p>
    <w:p w14:paraId="761EE2EA" w14:textId="77777777" w:rsidR="00A94627" w:rsidRPr="00A01A87" w:rsidRDefault="00A94627" w:rsidP="00A94627">
      <w:pPr>
        <w:pStyle w:val="CMD"/>
        <w:rPr>
          <w:lang w:val="en-US"/>
        </w:rPr>
      </w:pPr>
      <w:r w:rsidRPr="00A01A87">
        <w:rPr>
          <w:lang w:val="en-US"/>
        </w:rPr>
        <w:t xml:space="preserve">C:\Users\ITEUser\ITEfolder2&gt; </w:t>
      </w:r>
      <w:r w:rsidRPr="00933825">
        <w:rPr>
          <w:b/>
        </w:rPr>
        <w:t>скопировать</w:t>
      </w:r>
      <w:r w:rsidRPr="00A01A87">
        <w:rPr>
          <w:b/>
          <w:lang w:val="en-US"/>
        </w:rPr>
        <w:t xml:space="preserve"> doc2.txt</w:t>
      </w:r>
      <w:proofErr w:type="gramStart"/>
      <w:r w:rsidRPr="00A01A87">
        <w:rPr>
          <w:b/>
          <w:lang w:val="en-US"/>
        </w:rPr>
        <w:t xml:space="preserve"> ..</w:t>
      </w:r>
      <w:proofErr w:type="gramEnd"/>
      <w:r w:rsidRPr="00A01A87">
        <w:rPr>
          <w:b/>
          <w:lang w:val="en-US"/>
        </w:rPr>
        <w:t xml:space="preserve"> \ITEfolder1\doc2_new.txt</w:t>
      </w:r>
    </w:p>
    <w:p w14:paraId="19F4145C" w14:textId="77777777" w:rsidR="00A94627" w:rsidRPr="00A01A87" w:rsidRDefault="00A94627" w:rsidP="00A94627">
      <w:pPr>
        <w:pStyle w:val="CMD"/>
        <w:rPr>
          <w:lang w:val="en-US"/>
        </w:rPr>
      </w:pPr>
      <w:r w:rsidRPr="00A01A87">
        <w:rPr>
          <w:lang w:val="en-US"/>
        </w:rPr>
        <w:t xml:space="preserve">1 </w:t>
      </w:r>
      <w:r>
        <w:t>файл</w:t>
      </w:r>
      <w:r w:rsidRPr="00A01A87">
        <w:rPr>
          <w:lang w:val="en-US"/>
        </w:rPr>
        <w:t>(</w:t>
      </w:r>
      <w:r>
        <w:t>ы</w:t>
      </w:r>
      <w:r w:rsidRPr="00A01A87">
        <w:rPr>
          <w:lang w:val="en-US"/>
        </w:rPr>
        <w:t xml:space="preserve">) </w:t>
      </w:r>
      <w:r>
        <w:t>скопирован</w:t>
      </w:r>
      <w:r w:rsidRPr="00A01A87">
        <w:rPr>
          <w:lang w:val="en-US"/>
        </w:rPr>
        <w:t>.</w:t>
      </w:r>
    </w:p>
    <w:p w14:paraId="43BDCFE2" w14:textId="77777777" w:rsidR="00A94627" w:rsidRDefault="00A94627" w:rsidP="00A94627">
      <w:pPr>
        <w:pStyle w:val="SubStepAlpha"/>
      </w:pPr>
      <w:r>
        <w:t xml:space="preserve">Файл </w:t>
      </w:r>
      <w:r w:rsidRPr="00702F7A">
        <w:rPr>
          <w:b/>
        </w:rPr>
        <w:t xml:space="preserve">doc2.txt </w:t>
      </w:r>
      <w:r>
        <w:t xml:space="preserve">также можно переместить в новое место с новым именем файла с помощью команды </w:t>
      </w:r>
      <w:proofErr w:type="gramStart"/>
      <w:r>
        <w:rPr>
          <w:b/>
        </w:rPr>
        <w:t xml:space="preserve">перемещения </w:t>
      </w:r>
      <w:r>
        <w:t>.</w:t>
      </w:r>
      <w:proofErr w:type="gramEnd"/>
      <w:r>
        <w:t xml:space="preserve"> В командной строке введите </w:t>
      </w:r>
      <w:r>
        <w:rPr>
          <w:b/>
        </w:rPr>
        <w:t>move doc2.txt</w:t>
      </w:r>
      <w:proofErr w:type="gramStart"/>
      <w:r>
        <w:rPr>
          <w:b/>
        </w:rPr>
        <w:t xml:space="preserve"> ..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\ITEfolder1\doc2_new.txt .</w:t>
      </w:r>
      <w:proofErr w:type="gramEnd"/>
    </w:p>
    <w:p w14:paraId="63DCEF5C" w14:textId="77777777" w:rsidR="00A94627" w:rsidRPr="00A01A87" w:rsidRDefault="00A94627" w:rsidP="00A94627">
      <w:pPr>
        <w:pStyle w:val="CMD"/>
        <w:rPr>
          <w:lang w:val="en-US"/>
        </w:rPr>
      </w:pPr>
      <w:r w:rsidRPr="00A01A87">
        <w:rPr>
          <w:lang w:val="en-US"/>
        </w:rPr>
        <w:t xml:space="preserve">C:\Users\ITEUser\ITEfolder2&gt; </w:t>
      </w:r>
      <w:r>
        <w:rPr>
          <w:b/>
        </w:rPr>
        <w:t>переместить</w:t>
      </w:r>
      <w:r w:rsidRPr="00A01A87">
        <w:rPr>
          <w:b/>
          <w:lang w:val="en-US"/>
        </w:rPr>
        <w:t xml:space="preserve"> doc2.txt</w:t>
      </w:r>
      <w:proofErr w:type="gramStart"/>
      <w:r w:rsidRPr="00A01A87">
        <w:rPr>
          <w:b/>
          <w:lang w:val="en-US"/>
        </w:rPr>
        <w:t xml:space="preserve"> ..</w:t>
      </w:r>
      <w:proofErr w:type="gramEnd"/>
      <w:r w:rsidRPr="00A01A87">
        <w:rPr>
          <w:b/>
          <w:lang w:val="en-US"/>
        </w:rPr>
        <w:t xml:space="preserve"> \ITEfolder1\doc2_move.txt</w:t>
      </w:r>
    </w:p>
    <w:p w14:paraId="2DD78998" w14:textId="77777777" w:rsidR="00A94627" w:rsidRPr="00A01A87" w:rsidRDefault="00A94627" w:rsidP="00A94627">
      <w:pPr>
        <w:pStyle w:val="CMD"/>
        <w:rPr>
          <w:lang w:val="en-US"/>
        </w:rPr>
      </w:pPr>
      <w:r w:rsidRPr="00A01A87">
        <w:rPr>
          <w:lang w:val="en-US"/>
        </w:rPr>
        <w:t xml:space="preserve">1 </w:t>
      </w:r>
      <w:r>
        <w:t>файл</w:t>
      </w:r>
      <w:r w:rsidRPr="00A01A87">
        <w:rPr>
          <w:lang w:val="en-US"/>
        </w:rPr>
        <w:t>(</w:t>
      </w:r>
      <w:r>
        <w:t>ы</w:t>
      </w:r>
      <w:r w:rsidRPr="00A01A87">
        <w:rPr>
          <w:lang w:val="en-US"/>
        </w:rPr>
        <w:t xml:space="preserve">) </w:t>
      </w:r>
      <w:r>
        <w:t>перемещен</w:t>
      </w:r>
      <w:r w:rsidRPr="00A01A87">
        <w:rPr>
          <w:lang w:val="en-US"/>
        </w:rPr>
        <w:t>.</w:t>
      </w:r>
    </w:p>
    <w:p w14:paraId="40C658A5" w14:textId="77777777" w:rsidR="00A94627" w:rsidRDefault="00A94627" w:rsidP="00A94627">
      <w:pPr>
        <w:pStyle w:val="SubStepAlpha"/>
      </w:pPr>
      <w:r>
        <w:t xml:space="preserve">Введите </w:t>
      </w:r>
      <w:proofErr w:type="spellStart"/>
      <w:r w:rsidRPr="00B45BFA">
        <w:rPr>
          <w:b/>
        </w:rPr>
        <w:t>dir</w:t>
      </w:r>
      <w:proofErr w:type="spellEnd"/>
      <w:proofErr w:type="gramStart"/>
      <w:r w:rsidRPr="00B45BFA">
        <w:rPr>
          <w:b/>
        </w:rPr>
        <w:t xml:space="preserve"> ..</w:t>
      </w:r>
      <w:proofErr w:type="gramEnd"/>
      <w:r w:rsidRPr="00B45BFA">
        <w:rPr>
          <w:b/>
        </w:rPr>
        <w:t xml:space="preserve"> \ITEfolder</w:t>
      </w:r>
      <w:proofErr w:type="gramStart"/>
      <w:r w:rsidRPr="00B45BFA">
        <w:rPr>
          <w:b/>
        </w:rPr>
        <w:t xml:space="preserve">1 </w:t>
      </w:r>
      <w:r>
        <w:t>,</w:t>
      </w:r>
      <w:proofErr w:type="gramEnd"/>
      <w:r>
        <w:t xml:space="preserve"> чтобы просмотреть содержимое папки </w:t>
      </w:r>
      <w:r w:rsidRPr="00702F7A">
        <w:rPr>
          <w:b/>
        </w:rPr>
        <w:t xml:space="preserve">ITEfolder1 </w:t>
      </w:r>
      <w:r>
        <w:t>, не выходя из текущего каталога.</w:t>
      </w:r>
    </w:p>
    <w:p w14:paraId="14439646" w14:textId="77777777" w:rsidR="00A94627" w:rsidRDefault="00A94627" w:rsidP="00A94627">
      <w:pPr>
        <w:pStyle w:val="CMD"/>
      </w:pPr>
      <w:r w:rsidRPr="00A01A87">
        <w:rPr>
          <w:lang w:val="en-US"/>
        </w:rPr>
        <w:t xml:space="preserve">C:\Users\ITEUser\ITEfolder2&gt; </w:t>
      </w:r>
      <w:r w:rsidRPr="006C28DA">
        <w:rPr>
          <w:b/>
        </w:rPr>
        <w:t>каталог</w:t>
      </w:r>
      <w:proofErr w:type="gramStart"/>
      <w:r w:rsidRPr="00A01A87">
        <w:rPr>
          <w:b/>
          <w:lang w:val="en-US"/>
        </w:rPr>
        <w:t xml:space="preserve"> ..</w:t>
      </w:r>
      <w:proofErr w:type="gramEnd"/>
      <w:r w:rsidRPr="00A01A87">
        <w:rPr>
          <w:b/>
          <w:lang w:val="en-US"/>
        </w:rPr>
        <w:t xml:space="preserve"> </w:t>
      </w:r>
      <w:r w:rsidRPr="006C28DA">
        <w:rPr>
          <w:b/>
        </w:rPr>
        <w:t>\ITEfolder1</w:t>
      </w:r>
    </w:p>
    <w:p w14:paraId="7FE8B738" w14:textId="77777777" w:rsidR="00A94627" w:rsidRDefault="00A94627" w:rsidP="00A94627">
      <w:pPr>
        <w:pStyle w:val="CMDOutput"/>
      </w:pPr>
      <w:proofErr w:type="gramStart"/>
      <w:r>
        <w:lastRenderedPageBreak/>
        <w:t>&lt; некоторые</w:t>
      </w:r>
      <w:proofErr w:type="gramEnd"/>
      <w:r>
        <w:t xml:space="preserve"> выходные данные опущены&gt;</w:t>
      </w:r>
    </w:p>
    <w:p w14:paraId="1DC9DD9A" w14:textId="77777777" w:rsidR="00A94627" w:rsidRPr="00EC34AC" w:rsidRDefault="00A94627" w:rsidP="00A94627">
      <w:pPr>
        <w:pStyle w:val="CMDOutput"/>
        <w:rPr>
          <w:lang w:val="en-US"/>
        </w:rPr>
      </w:pPr>
      <w:r>
        <w:t>Каталог</w:t>
      </w:r>
      <w:r w:rsidRPr="00EC34AC">
        <w:rPr>
          <w:lang w:val="en-US"/>
        </w:rPr>
        <w:t xml:space="preserve"> C:\Users\ITEUser\ITEfolder1</w:t>
      </w:r>
    </w:p>
    <w:p w14:paraId="644712F7" w14:textId="77777777" w:rsidR="00A94627" w:rsidRPr="00EC34AC" w:rsidRDefault="00A94627" w:rsidP="00A94627">
      <w:pPr>
        <w:pStyle w:val="CMDOutput"/>
        <w:rPr>
          <w:lang w:val="en-US"/>
        </w:rPr>
      </w:pPr>
    </w:p>
    <w:p w14:paraId="15AF8C83" w14:textId="77777777" w:rsidR="00A94627" w:rsidRPr="00A01A87" w:rsidRDefault="00A94627" w:rsidP="00A94627">
      <w:pPr>
        <w:pStyle w:val="CMDOutput"/>
        <w:rPr>
          <w:lang w:val="en-US"/>
        </w:rPr>
      </w:pPr>
      <w:r w:rsidRPr="00A01A87">
        <w:rPr>
          <w:lang w:val="en-US"/>
        </w:rPr>
        <w:t>29.04.2019 12:08 &lt;DIR</w:t>
      </w:r>
      <w:proofErr w:type="gramStart"/>
      <w:r w:rsidRPr="00A01A87">
        <w:rPr>
          <w:lang w:val="en-US"/>
        </w:rPr>
        <w:t>&gt; .</w:t>
      </w:r>
      <w:proofErr w:type="gramEnd"/>
    </w:p>
    <w:p w14:paraId="0AAE3DF5" w14:textId="77777777" w:rsidR="00A94627" w:rsidRPr="00A01A87" w:rsidRDefault="00A94627" w:rsidP="00A94627">
      <w:pPr>
        <w:pStyle w:val="CMDOutput"/>
        <w:rPr>
          <w:lang w:val="en-US"/>
        </w:rPr>
      </w:pPr>
      <w:r w:rsidRPr="00A01A87">
        <w:rPr>
          <w:lang w:val="en-US"/>
        </w:rPr>
        <w:t>29.04.2019 12:08 &lt;DIR&gt;</w:t>
      </w:r>
      <w:proofErr w:type="gramStart"/>
      <w:r w:rsidRPr="00A01A87">
        <w:rPr>
          <w:lang w:val="en-US"/>
        </w:rPr>
        <w:t xml:space="preserve"> ..</w:t>
      </w:r>
      <w:proofErr w:type="gramEnd"/>
    </w:p>
    <w:p w14:paraId="598B949A" w14:textId="77777777" w:rsidR="00A94627" w:rsidRPr="00A01A87" w:rsidRDefault="00A94627" w:rsidP="00A94627">
      <w:pPr>
        <w:pStyle w:val="CMDOutput"/>
        <w:rPr>
          <w:lang w:val="en-US"/>
        </w:rPr>
      </w:pPr>
      <w:r w:rsidRPr="00A01A87">
        <w:rPr>
          <w:lang w:val="en-US"/>
        </w:rPr>
        <w:t>29.04.2019 08:05 19 doc1.txt</w:t>
      </w:r>
    </w:p>
    <w:p w14:paraId="5AD0C56A" w14:textId="77777777" w:rsidR="00A94627" w:rsidRPr="00A01A87" w:rsidRDefault="00A94627" w:rsidP="00A94627">
      <w:pPr>
        <w:pStyle w:val="CMDOutput"/>
        <w:rPr>
          <w:lang w:val="en-US"/>
        </w:rPr>
      </w:pPr>
      <w:r w:rsidRPr="00A01A87">
        <w:rPr>
          <w:lang w:val="en-US"/>
        </w:rPr>
        <w:t>29.04.2019 08:06 19 doc2_copy.txt</w:t>
      </w:r>
    </w:p>
    <w:p w14:paraId="16325BD0" w14:textId="77777777" w:rsidR="00A94627" w:rsidRPr="00A01A87" w:rsidRDefault="00A94627" w:rsidP="00A94627">
      <w:pPr>
        <w:pStyle w:val="CMDOutput"/>
        <w:rPr>
          <w:lang w:val="en-US"/>
        </w:rPr>
      </w:pPr>
      <w:r w:rsidRPr="00A01A87">
        <w:rPr>
          <w:lang w:val="en-US"/>
        </w:rPr>
        <w:t>29.04.2019 08:06 19 doc2_move.txt</w:t>
      </w:r>
    </w:p>
    <w:p w14:paraId="24F8E80C" w14:textId="77777777" w:rsidR="00A94627" w:rsidRPr="00A01A87" w:rsidRDefault="00A94627" w:rsidP="00A94627">
      <w:pPr>
        <w:pStyle w:val="CMDOutput"/>
        <w:rPr>
          <w:lang w:val="en-US"/>
        </w:rPr>
      </w:pPr>
      <w:r w:rsidRPr="00A01A87">
        <w:rPr>
          <w:lang w:val="en-US"/>
        </w:rPr>
        <w:t>29.04.2019 08:06 19 doc2_new.txt</w:t>
      </w:r>
    </w:p>
    <w:p w14:paraId="7BEAD1A6" w14:textId="77777777" w:rsidR="00A94627" w:rsidRPr="00A01A87" w:rsidRDefault="00A94627" w:rsidP="00A94627">
      <w:pPr>
        <w:pStyle w:val="CMDOutput"/>
        <w:rPr>
          <w:lang w:val="en-US"/>
        </w:rPr>
      </w:pPr>
      <w:r w:rsidRPr="00A01A87">
        <w:rPr>
          <w:lang w:val="en-US"/>
        </w:rPr>
        <w:t xml:space="preserve">29.04.2019 08:08 20 </w:t>
      </w:r>
      <w:r>
        <w:t>файл</w:t>
      </w:r>
      <w:r w:rsidRPr="00A01A87">
        <w:rPr>
          <w:lang w:val="en-US"/>
        </w:rPr>
        <w:t>1.txt</w:t>
      </w:r>
    </w:p>
    <w:p w14:paraId="7A79BD78" w14:textId="77777777" w:rsidR="00A94627" w:rsidRPr="00A01A87" w:rsidRDefault="00A94627" w:rsidP="00A94627">
      <w:pPr>
        <w:pStyle w:val="CMDOutput"/>
        <w:rPr>
          <w:lang w:val="en-US"/>
        </w:rPr>
      </w:pPr>
      <w:r w:rsidRPr="00A01A87">
        <w:rPr>
          <w:lang w:val="en-US"/>
        </w:rPr>
        <w:t xml:space="preserve">29.04.2019 08:08 20 </w:t>
      </w:r>
      <w:r>
        <w:t>файл</w:t>
      </w:r>
      <w:r w:rsidRPr="00A01A87">
        <w:rPr>
          <w:lang w:val="en-US"/>
        </w:rPr>
        <w:t>2.txt</w:t>
      </w:r>
    </w:p>
    <w:p w14:paraId="2B66A1A7" w14:textId="77777777" w:rsidR="00A94627" w:rsidRPr="00A01A87" w:rsidRDefault="00A94627" w:rsidP="00A94627">
      <w:pPr>
        <w:pStyle w:val="CMDOutput"/>
        <w:rPr>
          <w:lang w:val="en-US"/>
        </w:rPr>
      </w:pPr>
      <w:r w:rsidRPr="00A01A87">
        <w:rPr>
          <w:lang w:val="en-US"/>
        </w:rPr>
        <w:t xml:space="preserve">6 </w:t>
      </w:r>
      <w:r>
        <w:t>файлов</w:t>
      </w:r>
      <w:r w:rsidRPr="00A01A87">
        <w:rPr>
          <w:lang w:val="en-US"/>
        </w:rPr>
        <w:t xml:space="preserve"> 116 </w:t>
      </w:r>
      <w:r>
        <w:t>байт</w:t>
      </w:r>
    </w:p>
    <w:p w14:paraId="1B543D4A" w14:textId="77777777" w:rsidR="00A94627" w:rsidRDefault="00A94627" w:rsidP="00A94627">
      <w:pPr>
        <w:pStyle w:val="CMDOutput"/>
      </w:pPr>
      <w:r>
        <w:t xml:space="preserve">2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s ) 31 467 700 224 байта свободно</w:t>
      </w:r>
    </w:p>
    <w:p w14:paraId="09C00D83" w14:textId="77777777" w:rsidR="00A94627" w:rsidRDefault="00A94627" w:rsidP="00A94627">
      <w:pPr>
        <w:pStyle w:val="SubStepAlpha"/>
      </w:pPr>
      <w:r>
        <w:t xml:space="preserve">Измените текущий каталог на </w:t>
      </w:r>
      <w:r w:rsidRPr="00702F7A">
        <w:rPr>
          <w:b/>
        </w:rPr>
        <w:t>ITEfolder</w:t>
      </w:r>
      <w:proofErr w:type="gramStart"/>
      <w:r w:rsidRPr="00702F7A">
        <w:rPr>
          <w:b/>
        </w:rPr>
        <w:t xml:space="preserve">1 </w:t>
      </w:r>
      <w:r>
        <w:t>.</w:t>
      </w:r>
      <w:proofErr w:type="gramEnd"/>
      <w:r>
        <w:t xml:space="preserve"> Введите </w:t>
      </w:r>
      <w:r w:rsidRPr="00084B3F">
        <w:rPr>
          <w:b/>
        </w:rPr>
        <w:t>cd</w:t>
      </w:r>
      <w:proofErr w:type="gramStart"/>
      <w:r w:rsidRPr="00084B3F">
        <w:rPr>
          <w:b/>
        </w:rPr>
        <w:t xml:space="preserve"> ..</w:t>
      </w:r>
      <w:proofErr w:type="gramEnd"/>
      <w:r w:rsidRPr="00084B3F">
        <w:rPr>
          <w:b/>
        </w:rPr>
        <w:t xml:space="preserve"> \ITEfolder1 </w:t>
      </w:r>
      <w:r>
        <w:t>в командной строке.</w:t>
      </w:r>
    </w:p>
    <w:p w14:paraId="27D314F6" w14:textId="77777777" w:rsidR="00A94627" w:rsidRDefault="00A94627" w:rsidP="00A75D0D">
      <w:pPr>
        <w:pStyle w:val="SubStepAlpha"/>
      </w:pPr>
      <w:r>
        <w:t xml:space="preserve">Переместите </w:t>
      </w:r>
      <w:r w:rsidRPr="00702F7A">
        <w:rPr>
          <w:b/>
        </w:rPr>
        <w:t xml:space="preserve">файлы file1.txt </w:t>
      </w:r>
      <w:r>
        <w:t xml:space="preserve">и </w:t>
      </w:r>
      <w:r w:rsidRPr="00702F7A">
        <w:rPr>
          <w:b/>
        </w:rPr>
        <w:t xml:space="preserve">file2.txt </w:t>
      </w:r>
      <w:r>
        <w:t xml:space="preserve">в </w:t>
      </w:r>
      <w:r w:rsidRPr="00702F7A">
        <w:rPr>
          <w:b/>
        </w:rPr>
        <w:t>папку ITEfolder</w:t>
      </w:r>
      <w:proofErr w:type="gramStart"/>
      <w:r w:rsidRPr="00702F7A">
        <w:rPr>
          <w:b/>
        </w:rPr>
        <w:t xml:space="preserve">3 </w:t>
      </w:r>
      <w:r>
        <w:t>.</w:t>
      </w:r>
      <w:proofErr w:type="gramEnd"/>
      <w:r>
        <w:t xml:space="preserve"> Чтобы переместить все файлы, содержащие </w:t>
      </w:r>
      <w:r w:rsidRPr="00702F7A">
        <w:rPr>
          <w:b/>
        </w:rPr>
        <w:t xml:space="preserve">файл word, </w:t>
      </w:r>
      <w:r>
        <w:t xml:space="preserve">в </w:t>
      </w:r>
      <w:r w:rsidRPr="00702F7A">
        <w:rPr>
          <w:b/>
        </w:rPr>
        <w:t xml:space="preserve">ITEfolder3 </w:t>
      </w:r>
      <w:r>
        <w:t xml:space="preserve">с помощью одной команды, используйте </w:t>
      </w:r>
      <w:r w:rsidRPr="00702F7A">
        <w:rPr>
          <w:b/>
        </w:rPr>
        <w:t xml:space="preserve">подстановочный знак </w:t>
      </w:r>
      <w:proofErr w:type="gramStart"/>
      <w:r>
        <w:t xml:space="preserve">( </w:t>
      </w:r>
      <w:r w:rsidRPr="00702F7A">
        <w:rPr>
          <w:b/>
          <w:szCs w:val="20"/>
        </w:rPr>
        <w:t>*</w:t>
      </w:r>
      <w:proofErr w:type="gramEnd"/>
      <w:r w:rsidRPr="00702F7A">
        <w:rPr>
          <w:b/>
          <w:szCs w:val="20"/>
        </w:rPr>
        <w:t xml:space="preserve"> </w:t>
      </w:r>
      <w:r>
        <w:t xml:space="preserve">) для представления одного или нескольких символов. Введите </w:t>
      </w:r>
      <w:r>
        <w:rPr>
          <w:b/>
        </w:rPr>
        <w:t>файл перемещения *</w:t>
      </w:r>
      <w:proofErr w:type="gramStart"/>
      <w:r>
        <w:rPr>
          <w:b/>
        </w:rPr>
        <w:t xml:space="preserve"> ..</w:t>
      </w:r>
      <w:proofErr w:type="gramEnd"/>
      <w:r>
        <w:rPr>
          <w:b/>
        </w:rPr>
        <w:t xml:space="preserve"> \ITEfolder</w:t>
      </w:r>
      <w:proofErr w:type="gramStart"/>
      <w:r>
        <w:rPr>
          <w:b/>
        </w:rPr>
        <w:t xml:space="preserve">3 </w:t>
      </w:r>
      <w:r>
        <w:t>.</w:t>
      </w:r>
      <w:proofErr w:type="gramEnd"/>
    </w:p>
    <w:p w14:paraId="67D7E7F3" w14:textId="77777777" w:rsidR="00A94627" w:rsidRPr="00A01A87" w:rsidRDefault="00A94627" w:rsidP="00A94627">
      <w:pPr>
        <w:pStyle w:val="CMDOutput"/>
        <w:rPr>
          <w:lang w:val="en-US"/>
        </w:rPr>
      </w:pPr>
      <w:r w:rsidRPr="00A01A87">
        <w:rPr>
          <w:lang w:val="en-US"/>
        </w:rPr>
        <w:t xml:space="preserve">C:\Users\ITEUser\ITEfolder1&gt; </w:t>
      </w:r>
      <w:r>
        <w:rPr>
          <w:b/>
        </w:rPr>
        <w:t>переместить</w:t>
      </w:r>
      <w:r w:rsidRPr="00A01A87">
        <w:rPr>
          <w:b/>
          <w:lang w:val="en-US"/>
        </w:rPr>
        <w:t xml:space="preserve"> </w:t>
      </w:r>
      <w:r>
        <w:rPr>
          <w:b/>
        </w:rPr>
        <w:t>файл</w:t>
      </w:r>
      <w:r w:rsidRPr="00A01A87">
        <w:rPr>
          <w:b/>
          <w:lang w:val="en-US"/>
        </w:rPr>
        <w:t xml:space="preserve"> </w:t>
      </w:r>
      <w:proofErr w:type="gramStart"/>
      <w:r w:rsidRPr="00A01A87">
        <w:rPr>
          <w:b/>
          <w:lang w:val="en-US"/>
        </w:rPr>
        <w:t>*..</w:t>
      </w:r>
      <w:proofErr w:type="gramEnd"/>
      <w:r w:rsidRPr="00A01A87">
        <w:rPr>
          <w:b/>
          <w:lang w:val="en-US"/>
        </w:rPr>
        <w:t xml:space="preserve"> \ITEfolder3</w:t>
      </w:r>
    </w:p>
    <w:p w14:paraId="60EA3329" w14:textId="77777777" w:rsidR="00A94627" w:rsidRPr="00A01A87" w:rsidRDefault="00A94627" w:rsidP="00A94627">
      <w:pPr>
        <w:pStyle w:val="CMDOutput"/>
        <w:rPr>
          <w:lang w:val="en-US"/>
        </w:rPr>
      </w:pPr>
      <w:r w:rsidRPr="00A01A87">
        <w:rPr>
          <w:lang w:val="en-US"/>
        </w:rPr>
        <w:t>C:\Users\ITEUser\ITEfolder1\file1.txt</w:t>
      </w:r>
    </w:p>
    <w:p w14:paraId="13B99C97" w14:textId="77777777" w:rsidR="00A94627" w:rsidRPr="00A01A87" w:rsidRDefault="00A94627" w:rsidP="00A94627">
      <w:pPr>
        <w:pStyle w:val="CMDOutput"/>
        <w:rPr>
          <w:lang w:val="en-US"/>
        </w:rPr>
      </w:pPr>
      <w:r w:rsidRPr="00A01A87">
        <w:rPr>
          <w:lang w:val="en-US"/>
        </w:rPr>
        <w:t>C:\Users\ITEUser\ITEfolder1\file2.txt</w:t>
      </w:r>
    </w:p>
    <w:p w14:paraId="52B90786" w14:textId="77777777" w:rsidR="00A94627" w:rsidRDefault="00A94627" w:rsidP="00A94627">
      <w:pPr>
        <w:pStyle w:val="CMDOutput"/>
      </w:pPr>
      <w:r>
        <w:t>2 файла(</w:t>
      </w:r>
      <w:proofErr w:type="spellStart"/>
      <w:r>
        <w:t>ов</w:t>
      </w:r>
      <w:proofErr w:type="spellEnd"/>
      <w:r>
        <w:t>) перемещены.</w:t>
      </w:r>
    </w:p>
    <w:p w14:paraId="1F628223" w14:textId="77777777" w:rsidR="00A94627" w:rsidRDefault="00A94627" w:rsidP="00A94627">
      <w:pPr>
        <w:pStyle w:val="SubStepAlpha"/>
      </w:pPr>
      <w:r>
        <w:t xml:space="preserve">Чтобы просмотреть содержимое файла doc2_new.txt, используйте команду </w:t>
      </w:r>
      <w:r>
        <w:rPr>
          <w:b/>
        </w:rPr>
        <w:t xml:space="preserve">type </w:t>
      </w:r>
      <w:r w:rsidRPr="003724CE">
        <w:t xml:space="preserve">или </w:t>
      </w:r>
      <w:r>
        <w:rPr>
          <w:b/>
        </w:rPr>
        <w:t xml:space="preserve">more </w:t>
      </w:r>
      <w:r>
        <w:t>в командной строке.</w:t>
      </w:r>
    </w:p>
    <w:p w14:paraId="2127461E" w14:textId="77777777" w:rsidR="00A94627" w:rsidRPr="00A01A87" w:rsidRDefault="00A94627" w:rsidP="00A94627">
      <w:pPr>
        <w:pStyle w:val="CMD"/>
        <w:rPr>
          <w:lang w:val="en-US"/>
        </w:rPr>
      </w:pPr>
      <w:r w:rsidRPr="00A01A87">
        <w:rPr>
          <w:lang w:val="en-US"/>
        </w:rPr>
        <w:t xml:space="preserve">C:\Users\ITEUser\ITEfolder1&gt; </w:t>
      </w:r>
      <w:r w:rsidRPr="003724CE">
        <w:rPr>
          <w:b/>
        </w:rPr>
        <w:t>введите</w:t>
      </w:r>
      <w:r w:rsidRPr="00A01A87">
        <w:rPr>
          <w:b/>
          <w:lang w:val="en-US"/>
        </w:rPr>
        <w:t xml:space="preserve"> doc2_new.txt</w:t>
      </w:r>
    </w:p>
    <w:p w14:paraId="7AB9B8B9" w14:textId="77777777" w:rsidR="00A94627" w:rsidRDefault="00A94627" w:rsidP="00A94627">
      <w:pPr>
        <w:pStyle w:val="CMD"/>
      </w:pPr>
      <w:r>
        <w:t>Это doc2.txt</w:t>
      </w:r>
    </w:p>
    <w:p w14:paraId="41F08A84" w14:textId="77777777" w:rsidR="00A94627" w:rsidRDefault="00A94627" w:rsidP="00A94627">
      <w:pPr>
        <w:pStyle w:val="SubStepAlpha"/>
      </w:pPr>
      <w:r>
        <w:t xml:space="preserve">Используйте команду </w:t>
      </w:r>
      <w:proofErr w:type="spellStart"/>
      <w:proofErr w:type="gramStart"/>
      <w:r>
        <w:rPr>
          <w:b/>
        </w:rPr>
        <w:t>ren</w:t>
      </w:r>
      <w:proofErr w:type="spellEnd"/>
      <w:r>
        <w:rPr>
          <w:b/>
        </w:rPr>
        <w:t xml:space="preserve"> </w:t>
      </w:r>
      <w:r>
        <w:t>,</w:t>
      </w:r>
      <w:proofErr w:type="gramEnd"/>
      <w:r>
        <w:t xml:space="preserve"> чтобы переименовать doc2_new.txt в doc3.txt. Используйте команду </w:t>
      </w:r>
      <w:proofErr w:type="spellStart"/>
      <w:r>
        <w:rPr>
          <w:b/>
        </w:rPr>
        <w:t>dir</w:t>
      </w:r>
      <w:proofErr w:type="spellEnd"/>
      <w:r>
        <w:rPr>
          <w:b/>
        </w:rPr>
        <w:t xml:space="preserve"> </w:t>
      </w:r>
      <w:r>
        <w:t>для отображения содержимого каталога.</w:t>
      </w:r>
    </w:p>
    <w:p w14:paraId="43FEC6CA" w14:textId="77777777" w:rsidR="00A94627" w:rsidRPr="00A01A87" w:rsidRDefault="00A94627" w:rsidP="00A94627">
      <w:pPr>
        <w:pStyle w:val="CMD"/>
        <w:rPr>
          <w:lang w:val="en-US"/>
        </w:rPr>
      </w:pPr>
      <w:r w:rsidRPr="00A01A87">
        <w:rPr>
          <w:lang w:val="en-US"/>
        </w:rPr>
        <w:t xml:space="preserve">c:\Users\ITEUser\ITEfolder1&gt; </w:t>
      </w:r>
      <w:r w:rsidRPr="00A01A87">
        <w:rPr>
          <w:b/>
          <w:lang w:val="en-US"/>
        </w:rPr>
        <w:t>ren doc2_new.txt file.log</w:t>
      </w:r>
    </w:p>
    <w:p w14:paraId="201D0F3F" w14:textId="77777777" w:rsidR="00A94627" w:rsidRDefault="00A94627" w:rsidP="00A94627">
      <w:pPr>
        <w:pStyle w:val="SubStepAlpha"/>
      </w:pPr>
      <w:r>
        <w:t xml:space="preserve">Используйте команду </w:t>
      </w:r>
      <w:proofErr w:type="spellStart"/>
      <w:r w:rsidRPr="003724CE">
        <w:rPr>
          <w:b/>
        </w:rPr>
        <w:t>type</w:t>
      </w:r>
      <w:proofErr w:type="spellEnd"/>
      <w:r w:rsidRPr="003724CE">
        <w:rPr>
          <w:b/>
        </w:rPr>
        <w:t xml:space="preserve"> </w:t>
      </w:r>
      <w:r>
        <w:t xml:space="preserve">или </w:t>
      </w:r>
      <w:proofErr w:type="spellStart"/>
      <w:r w:rsidRPr="003724CE">
        <w:rPr>
          <w:b/>
        </w:rPr>
        <w:t>more</w:t>
      </w:r>
      <w:proofErr w:type="spellEnd"/>
      <w:r w:rsidRPr="003724CE">
        <w:rPr>
          <w:b/>
        </w:rPr>
        <w:t xml:space="preserve"> </w:t>
      </w:r>
      <w:r>
        <w:t xml:space="preserve">для просмотра содержимого недавно переименованного файла </w:t>
      </w:r>
      <w:r>
        <w:rPr>
          <w:b/>
        </w:rPr>
        <w:t>file.log.</w:t>
      </w:r>
    </w:p>
    <w:p w14:paraId="15DEB1E4" w14:textId="77777777" w:rsidR="00A94627" w:rsidRPr="00A01A87" w:rsidRDefault="00A94627" w:rsidP="00A94627">
      <w:pPr>
        <w:pStyle w:val="CMD"/>
        <w:rPr>
          <w:lang w:val="en-US"/>
        </w:rPr>
      </w:pPr>
      <w:r w:rsidRPr="00A01A87">
        <w:rPr>
          <w:lang w:val="en-US"/>
        </w:rPr>
        <w:t xml:space="preserve">C:\Users\ITEUser\ITEfolder1&gt; </w:t>
      </w:r>
      <w:r>
        <w:rPr>
          <w:b/>
        </w:rPr>
        <w:t>еще</w:t>
      </w:r>
      <w:r w:rsidRPr="00A01A87">
        <w:rPr>
          <w:b/>
          <w:lang w:val="en-US"/>
        </w:rPr>
        <w:t xml:space="preserve"> </w:t>
      </w:r>
      <w:r>
        <w:rPr>
          <w:b/>
        </w:rPr>
        <w:t>файл</w:t>
      </w:r>
      <w:r w:rsidRPr="00A01A87">
        <w:rPr>
          <w:b/>
          <w:lang w:val="en-US"/>
        </w:rPr>
        <w:t>.log</w:t>
      </w:r>
    </w:p>
    <w:p w14:paraId="1B5B2EAE" w14:textId="77777777" w:rsidR="00A94627" w:rsidRDefault="00A94627" w:rsidP="00A94627">
      <w:pPr>
        <w:pStyle w:val="CMD"/>
      </w:pPr>
      <w:r>
        <w:t>Это doc2.txt</w:t>
      </w:r>
    </w:p>
    <w:p w14:paraId="141A7B31" w14:textId="77777777" w:rsidR="00A75D0D" w:rsidRDefault="00A94627" w:rsidP="00A94627">
      <w:pPr>
        <w:pStyle w:val="SubStepAlpha"/>
      </w:pPr>
      <w:r>
        <w:t xml:space="preserve">Чтобы удалить файл или несколько файлов, используйте команду </w:t>
      </w:r>
      <w:r w:rsidRPr="004304FB">
        <w:rPr>
          <w:b/>
        </w:rPr>
        <w:t xml:space="preserve">del </w:t>
      </w:r>
      <w:r>
        <w:t>с именами файлов в приглашении.</w:t>
      </w:r>
    </w:p>
    <w:p w14:paraId="56F4C032" w14:textId="77777777" w:rsidR="00A75D0D" w:rsidRDefault="00A75D0D" w:rsidP="00A75D0D">
      <w:pPr>
        <w:pStyle w:val="3"/>
      </w:pPr>
      <w:r>
        <w:t>Вопрос:</w:t>
      </w:r>
    </w:p>
    <w:p w14:paraId="067E1D40" w14:textId="77777777" w:rsidR="00A94627" w:rsidRDefault="00A94627" w:rsidP="00A75D0D">
      <w:pPr>
        <w:pStyle w:val="BodyTextL50"/>
        <w:keepNext/>
      </w:pPr>
      <w:r>
        <w:t>Какую единственную команду вы бы использовали, чтобы удалить все файлы с doc2 в имени файла? Используйте команду для удаления файлов с doc2 в имени файла.</w:t>
      </w:r>
    </w:p>
    <w:p w14:paraId="2F34E6FC" w14:textId="77777777" w:rsidR="00A94627" w:rsidRDefault="00A75D0D" w:rsidP="00A75D0D">
      <w:pPr>
        <w:pStyle w:val="AnswerLineL50"/>
      </w:pPr>
      <w:r w:rsidRPr="0009595E">
        <w:rPr>
          <w:highlight w:val="yellow"/>
        </w:rPr>
        <w:t>Введите свои ответы здесь.</w:t>
      </w:r>
    </w:p>
    <w:p w14:paraId="1B8E1702" w14:textId="77777777" w:rsidR="00A94627" w:rsidRDefault="00A94627" w:rsidP="00A75D0D">
      <w:pPr>
        <w:pStyle w:val="BodyTextL50"/>
        <w:keepNext/>
      </w:pPr>
      <w:r>
        <w:t>Какую команду вы бы использовали, чтобы удалить все файлы в каталоге? Используйте команду для удаления файлов.</w:t>
      </w:r>
    </w:p>
    <w:p w14:paraId="351569D0" w14:textId="77777777" w:rsidR="00A94627" w:rsidRDefault="00A75D0D" w:rsidP="00A75D0D">
      <w:pPr>
        <w:pStyle w:val="AnswerLineL50"/>
      </w:pPr>
      <w:r w:rsidRPr="0009595E">
        <w:rPr>
          <w:highlight w:val="yellow"/>
        </w:rPr>
        <w:t>Введите свои ответы здесь.</w:t>
      </w:r>
    </w:p>
    <w:p w14:paraId="11893259" w14:textId="77777777" w:rsidR="00A94627" w:rsidRDefault="00A94627" w:rsidP="00A75D0D">
      <w:pPr>
        <w:pStyle w:val="2"/>
      </w:pPr>
      <w:r>
        <w:t xml:space="preserve">Используйте команды </w:t>
      </w:r>
      <w:proofErr w:type="spellStart"/>
      <w:r>
        <w:t>xcopy</w:t>
      </w:r>
      <w:proofErr w:type="spellEnd"/>
      <w:r>
        <w:t xml:space="preserve"> и </w:t>
      </w:r>
      <w:proofErr w:type="spellStart"/>
      <w:proofErr w:type="gramStart"/>
      <w:r>
        <w:t>robocopy</w:t>
      </w:r>
      <w:proofErr w:type="spellEnd"/>
      <w:r>
        <w:t xml:space="preserve"> .</w:t>
      </w:r>
      <w:proofErr w:type="gramEnd"/>
    </w:p>
    <w:p w14:paraId="575D3561" w14:textId="77777777" w:rsidR="00A94627" w:rsidRPr="00084B3F" w:rsidRDefault="00A94627" w:rsidP="00A94627">
      <w:pPr>
        <w:pStyle w:val="BodyTextL25"/>
        <w:rPr>
          <w:b/>
        </w:rPr>
      </w:pPr>
      <w:r>
        <w:t xml:space="preserve">На этом этапе </w:t>
      </w:r>
      <w:proofErr w:type="spellStart"/>
      <w:r w:rsidRPr="00084B3F">
        <w:rPr>
          <w:b/>
        </w:rPr>
        <w:t>xcopy</w:t>
      </w:r>
      <w:proofErr w:type="spellEnd"/>
      <w:r w:rsidRPr="00084B3F">
        <w:rPr>
          <w:b/>
        </w:rPr>
        <w:t xml:space="preserve"> </w:t>
      </w:r>
      <w:r>
        <w:t xml:space="preserve">и </w:t>
      </w:r>
      <w:proofErr w:type="spellStart"/>
      <w:r>
        <w:rPr>
          <w:b/>
        </w:rPr>
        <w:t>robocopy</w:t>
      </w:r>
      <w:proofErr w:type="spellEnd"/>
      <w:r>
        <w:rPr>
          <w:b/>
        </w:rPr>
        <w:t xml:space="preserve"> </w:t>
      </w:r>
      <w:r>
        <w:t>команды используются для копирования содержимого в каталоге.</w:t>
      </w:r>
    </w:p>
    <w:p w14:paraId="2DD5BB28" w14:textId="77777777" w:rsidR="00A94627" w:rsidRPr="00F13F28" w:rsidRDefault="00A94627" w:rsidP="00A94627">
      <w:pPr>
        <w:pStyle w:val="SubStepAlpha"/>
      </w:pPr>
      <w:r>
        <w:lastRenderedPageBreak/>
        <w:t>Просмотрите содержимое папки ITEfolder3.</w:t>
      </w:r>
    </w:p>
    <w:p w14:paraId="7B79BD1A" w14:textId="77777777" w:rsidR="00A94627" w:rsidRPr="00F13F28" w:rsidRDefault="00A94627" w:rsidP="00A94627">
      <w:pPr>
        <w:pStyle w:val="CMD"/>
      </w:pPr>
      <w:r w:rsidRPr="00A01A87">
        <w:rPr>
          <w:lang w:val="en-US"/>
        </w:rPr>
        <w:t xml:space="preserve">C:\Users\ITEUser\ITEfolder1&gt; </w:t>
      </w:r>
      <w:r w:rsidRPr="00F13F28">
        <w:rPr>
          <w:b/>
        </w:rPr>
        <w:t>каталог</w:t>
      </w:r>
      <w:proofErr w:type="gramStart"/>
      <w:r w:rsidRPr="00A01A87">
        <w:rPr>
          <w:b/>
          <w:lang w:val="en-US"/>
        </w:rPr>
        <w:t xml:space="preserve"> ..</w:t>
      </w:r>
      <w:proofErr w:type="gramEnd"/>
      <w:r w:rsidRPr="00A01A87">
        <w:rPr>
          <w:b/>
          <w:lang w:val="en-US"/>
        </w:rPr>
        <w:t xml:space="preserve"> </w:t>
      </w:r>
      <w:r>
        <w:rPr>
          <w:b/>
        </w:rPr>
        <w:t>\ITEfolder3</w:t>
      </w:r>
    </w:p>
    <w:p w14:paraId="08588AE8" w14:textId="77777777" w:rsidR="00A94627" w:rsidRPr="00F13F28" w:rsidRDefault="00A94627" w:rsidP="00A94627">
      <w:pPr>
        <w:pStyle w:val="CMDOutput"/>
      </w:pPr>
      <w:proofErr w:type="gramStart"/>
      <w:r w:rsidRPr="00F13F28">
        <w:t>&lt; некоторые</w:t>
      </w:r>
      <w:proofErr w:type="gramEnd"/>
      <w:r w:rsidRPr="00F13F28">
        <w:t xml:space="preserve"> выходные данные опущены&gt;</w:t>
      </w:r>
    </w:p>
    <w:p w14:paraId="47D58E85" w14:textId="77777777" w:rsidR="00A94627" w:rsidRPr="00EC34AC" w:rsidRDefault="00A94627" w:rsidP="00A94627">
      <w:pPr>
        <w:pStyle w:val="CMDOutput"/>
        <w:rPr>
          <w:lang w:val="en-US"/>
        </w:rPr>
      </w:pPr>
      <w:r w:rsidRPr="00F13F28">
        <w:t>Каталог</w:t>
      </w:r>
      <w:r w:rsidRPr="00EC34AC">
        <w:rPr>
          <w:lang w:val="en-US"/>
        </w:rPr>
        <w:t xml:space="preserve"> c:\Users\ITEUser\ITEfolder3</w:t>
      </w:r>
    </w:p>
    <w:p w14:paraId="66C94C8C" w14:textId="77777777" w:rsidR="00A94627" w:rsidRPr="00EC34AC" w:rsidRDefault="00A94627" w:rsidP="00A94627">
      <w:pPr>
        <w:pStyle w:val="CMDOutput"/>
        <w:rPr>
          <w:lang w:val="en-US"/>
        </w:rPr>
      </w:pPr>
    </w:p>
    <w:p w14:paraId="538A7498" w14:textId="77777777" w:rsidR="00A94627" w:rsidRPr="00EC34AC" w:rsidRDefault="00A94627" w:rsidP="00A94627">
      <w:pPr>
        <w:pStyle w:val="CMDOutput"/>
        <w:rPr>
          <w:lang w:val="en-US"/>
        </w:rPr>
      </w:pPr>
      <w:r w:rsidRPr="00EC34AC">
        <w:rPr>
          <w:lang w:val="en-US"/>
        </w:rPr>
        <w:t>29.04.2019 15:11 &lt;DIR&gt; .</w:t>
      </w:r>
    </w:p>
    <w:p w14:paraId="01A7CDFA" w14:textId="77777777" w:rsidR="00A94627" w:rsidRPr="00EC34AC" w:rsidRDefault="00A94627" w:rsidP="00A94627">
      <w:pPr>
        <w:pStyle w:val="CMDOutput"/>
        <w:rPr>
          <w:lang w:val="en-US"/>
        </w:rPr>
      </w:pPr>
      <w:r w:rsidRPr="00EC34AC">
        <w:rPr>
          <w:lang w:val="en-US"/>
        </w:rPr>
        <w:t>29.04.2019 15:11 &lt;DIR&gt; ..</w:t>
      </w:r>
    </w:p>
    <w:p w14:paraId="1D95B2BC" w14:textId="77777777" w:rsidR="00A94627" w:rsidRPr="00EC34AC" w:rsidRDefault="00A94627" w:rsidP="00A94627">
      <w:pPr>
        <w:pStyle w:val="CMDOutput"/>
        <w:rPr>
          <w:lang w:val="en-US"/>
        </w:rPr>
      </w:pPr>
      <w:r w:rsidRPr="00EC34AC">
        <w:rPr>
          <w:lang w:val="en-US"/>
        </w:rPr>
        <w:t xml:space="preserve">29.04.2019 15:05 20 </w:t>
      </w:r>
      <w:r w:rsidRPr="00F13F28">
        <w:t>файл</w:t>
      </w:r>
      <w:r w:rsidRPr="00EC34AC">
        <w:rPr>
          <w:lang w:val="en-US"/>
        </w:rPr>
        <w:t>1.txt</w:t>
      </w:r>
    </w:p>
    <w:p w14:paraId="12F691A5" w14:textId="77777777" w:rsidR="00A94627" w:rsidRPr="00EC34AC" w:rsidRDefault="00A94627" w:rsidP="00A94627">
      <w:pPr>
        <w:pStyle w:val="CMDOutput"/>
        <w:rPr>
          <w:lang w:val="en-US"/>
        </w:rPr>
      </w:pPr>
      <w:r w:rsidRPr="00EC34AC">
        <w:rPr>
          <w:lang w:val="en-US"/>
        </w:rPr>
        <w:t xml:space="preserve">29.04.2019 15:05 20 </w:t>
      </w:r>
      <w:r w:rsidRPr="00F13F28">
        <w:t>файл</w:t>
      </w:r>
      <w:r w:rsidRPr="00EC34AC">
        <w:rPr>
          <w:lang w:val="en-US"/>
        </w:rPr>
        <w:t>2.txt</w:t>
      </w:r>
    </w:p>
    <w:p w14:paraId="183E2087" w14:textId="77777777" w:rsidR="00A94627" w:rsidRPr="00EC34AC" w:rsidRDefault="00A94627" w:rsidP="00A94627">
      <w:pPr>
        <w:pStyle w:val="CMDOutput"/>
        <w:rPr>
          <w:lang w:val="en-US"/>
        </w:rPr>
      </w:pPr>
      <w:r w:rsidRPr="00EC34AC">
        <w:rPr>
          <w:lang w:val="en-US"/>
        </w:rPr>
        <w:t>29.04.2019 15:01 &lt;DIR&gt; ITEfolder4</w:t>
      </w:r>
    </w:p>
    <w:p w14:paraId="22729201" w14:textId="77777777" w:rsidR="00A94627" w:rsidRPr="00F13F28" w:rsidRDefault="00A94627" w:rsidP="00A94627">
      <w:pPr>
        <w:pStyle w:val="CMDOutput"/>
      </w:pPr>
      <w:r w:rsidRPr="00F13F28">
        <w:t>2 файла(ов) 40 байт</w:t>
      </w:r>
    </w:p>
    <w:p w14:paraId="2057FFFA" w14:textId="77777777" w:rsidR="00A94627" w:rsidRPr="00F13F28" w:rsidRDefault="00A94627" w:rsidP="00A94627">
      <w:pPr>
        <w:pStyle w:val="CMDOutput"/>
        <w:rPr>
          <w:rFonts w:ascii="Arial" w:hAnsi="Arial"/>
          <w:sz w:val="20"/>
        </w:rPr>
      </w:pPr>
      <w:r w:rsidRPr="00F13F28">
        <w:t xml:space="preserve">3 </w:t>
      </w:r>
      <w:proofErr w:type="gramStart"/>
      <w:r w:rsidRPr="00F13F28">
        <w:t>Dir(</w:t>
      </w:r>
      <w:proofErr w:type="gramEnd"/>
      <w:r w:rsidRPr="00F13F28">
        <w:t>s ) 31 492 157 440 байт свободно</w:t>
      </w:r>
    </w:p>
    <w:p w14:paraId="6B03E037" w14:textId="77777777" w:rsidR="00A94627" w:rsidRDefault="00A94627" w:rsidP="00A94627">
      <w:pPr>
        <w:pStyle w:val="SubStepAlpha"/>
      </w:pPr>
      <w:r>
        <w:t xml:space="preserve">Введите </w:t>
      </w:r>
      <w:proofErr w:type="spellStart"/>
      <w:r>
        <w:rPr>
          <w:b/>
        </w:rPr>
        <w:t>xcopy</w:t>
      </w:r>
      <w:proofErr w:type="spellEnd"/>
      <w:proofErr w:type="gramStart"/>
      <w:r>
        <w:rPr>
          <w:b/>
        </w:rPr>
        <w:t xml:space="preserve"> ..</w:t>
      </w:r>
      <w:proofErr w:type="gramEnd"/>
      <w:r>
        <w:rPr>
          <w:b/>
        </w:rPr>
        <w:t xml:space="preserve"> \ ITEfolder</w:t>
      </w:r>
      <w:proofErr w:type="gramStart"/>
      <w:r>
        <w:rPr>
          <w:b/>
        </w:rPr>
        <w:t>3 .</w:t>
      </w:r>
      <w:proofErr w:type="gramEnd"/>
      <w:r>
        <w:rPr>
          <w:b/>
        </w:rPr>
        <w:t xml:space="preserve"> </w:t>
      </w:r>
      <w:r>
        <w:t xml:space="preserve">по запросу скопировать содержимое </w:t>
      </w:r>
      <w:r w:rsidRPr="00702F7A">
        <w:rPr>
          <w:b/>
        </w:rPr>
        <w:t xml:space="preserve">ITEfolder3 </w:t>
      </w:r>
      <w:r>
        <w:t xml:space="preserve">в </w:t>
      </w:r>
      <w:r w:rsidRPr="00702F7A">
        <w:rPr>
          <w:b/>
        </w:rPr>
        <w:t xml:space="preserve">ITEfolder1 </w:t>
      </w:r>
      <w:r>
        <w:t xml:space="preserve">. Обратите внимание </w:t>
      </w:r>
      <w:proofErr w:type="gramStart"/>
      <w:r>
        <w:t xml:space="preserve">на </w:t>
      </w:r>
      <w:r>
        <w:rPr>
          <w:b/>
        </w:rPr>
        <w:t>.</w:t>
      </w:r>
      <w:proofErr w:type="gramEnd"/>
      <w:r>
        <w:t xml:space="preserve"> в конце команды. Это ярлык для текущего каталога.</w:t>
      </w:r>
    </w:p>
    <w:p w14:paraId="0EBD7DA1" w14:textId="77777777" w:rsidR="00A94627" w:rsidRPr="00A01A87" w:rsidRDefault="00A94627" w:rsidP="00A94627">
      <w:pPr>
        <w:pStyle w:val="CMD"/>
        <w:rPr>
          <w:lang w:val="en-US"/>
        </w:rPr>
      </w:pPr>
      <w:r w:rsidRPr="00A01A87">
        <w:rPr>
          <w:lang w:val="en-US"/>
        </w:rPr>
        <w:t xml:space="preserve">C:\Users\ITEUser\ITEfolder1&gt; </w:t>
      </w:r>
      <w:proofErr w:type="spellStart"/>
      <w:r w:rsidRPr="00A01A87">
        <w:rPr>
          <w:b/>
          <w:lang w:val="en-US"/>
        </w:rPr>
        <w:t>xcopy</w:t>
      </w:r>
      <w:proofErr w:type="spellEnd"/>
      <w:proofErr w:type="gramStart"/>
      <w:r w:rsidRPr="00A01A87">
        <w:rPr>
          <w:b/>
          <w:lang w:val="en-US"/>
        </w:rPr>
        <w:t xml:space="preserve"> ..</w:t>
      </w:r>
      <w:proofErr w:type="gramEnd"/>
      <w:r w:rsidRPr="00A01A87">
        <w:rPr>
          <w:b/>
          <w:lang w:val="en-US"/>
        </w:rPr>
        <w:t xml:space="preserve"> \ ITEfolder</w:t>
      </w:r>
      <w:proofErr w:type="gramStart"/>
      <w:r w:rsidRPr="00A01A87">
        <w:rPr>
          <w:b/>
          <w:lang w:val="en-US"/>
        </w:rPr>
        <w:t>3 .</w:t>
      </w:r>
      <w:proofErr w:type="gramEnd"/>
    </w:p>
    <w:p w14:paraId="16894B0E" w14:textId="77777777" w:rsidR="00A94627" w:rsidRPr="00A01A87" w:rsidRDefault="00A94627" w:rsidP="00A94627">
      <w:pPr>
        <w:pStyle w:val="CMDOutput"/>
        <w:rPr>
          <w:lang w:val="en-US"/>
        </w:rPr>
      </w:pPr>
      <w:r w:rsidRPr="00A01A87">
        <w:rPr>
          <w:lang w:val="en-US"/>
        </w:rPr>
        <w:t>..\ITEfolder3\file1.txt</w:t>
      </w:r>
    </w:p>
    <w:p w14:paraId="2C110917" w14:textId="77777777" w:rsidR="00A94627" w:rsidRPr="00A01A87" w:rsidRDefault="00A94627" w:rsidP="00A94627">
      <w:pPr>
        <w:pStyle w:val="CMDOutput"/>
        <w:rPr>
          <w:lang w:val="en-US"/>
        </w:rPr>
      </w:pPr>
      <w:r w:rsidRPr="00A01A87">
        <w:rPr>
          <w:lang w:val="en-US"/>
        </w:rPr>
        <w:t>..\ITEfolder3\file2.txt</w:t>
      </w:r>
    </w:p>
    <w:p w14:paraId="24968941" w14:textId="77777777" w:rsidR="00A94627" w:rsidRDefault="00A94627" w:rsidP="00A94627">
      <w:pPr>
        <w:pStyle w:val="CMDOutput"/>
      </w:pPr>
      <w:r>
        <w:t>2 файла(</w:t>
      </w:r>
      <w:proofErr w:type="spellStart"/>
      <w:r>
        <w:t>ов</w:t>
      </w:r>
      <w:proofErr w:type="spellEnd"/>
      <w:r>
        <w:t>) скопировано</w:t>
      </w:r>
    </w:p>
    <w:p w14:paraId="3E1C4A8B" w14:textId="77777777" w:rsidR="00A94627" w:rsidRDefault="00A94627" w:rsidP="00A94627">
      <w:pPr>
        <w:pStyle w:val="SubStepAlpha"/>
      </w:pPr>
      <w:r>
        <w:t xml:space="preserve">В командной строке введите </w:t>
      </w:r>
      <w:proofErr w:type="spellStart"/>
      <w:r>
        <w:rPr>
          <w:b/>
        </w:rPr>
        <w:t>dir</w:t>
      </w:r>
      <w:proofErr w:type="spellEnd"/>
      <w:r>
        <w:rPr>
          <w:b/>
        </w:rPr>
        <w:t xml:space="preserve"> </w:t>
      </w:r>
      <w:r>
        <w:t xml:space="preserve">для отображения содержимого </w:t>
      </w:r>
      <w:r w:rsidRPr="00702F7A">
        <w:rPr>
          <w:b/>
        </w:rPr>
        <w:t>ITEfolder</w:t>
      </w:r>
      <w:proofErr w:type="gramStart"/>
      <w:r w:rsidRPr="00702F7A">
        <w:rPr>
          <w:b/>
        </w:rPr>
        <w:t xml:space="preserve">1 </w:t>
      </w:r>
      <w:r>
        <w:t>.</w:t>
      </w:r>
      <w:proofErr w:type="gramEnd"/>
      <w:r>
        <w:t xml:space="preserve"> Только файлы из </w:t>
      </w:r>
      <w:r w:rsidRPr="00702F7A">
        <w:rPr>
          <w:b/>
        </w:rPr>
        <w:t xml:space="preserve">папки ITEfolder3 </w:t>
      </w:r>
      <w:r>
        <w:t xml:space="preserve">были скопированы в </w:t>
      </w:r>
      <w:r w:rsidRPr="00702F7A">
        <w:rPr>
          <w:b/>
        </w:rPr>
        <w:t>папку ITEfolder</w:t>
      </w:r>
      <w:proofErr w:type="gramStart"/>
      <w:r w:rsidRPr="00702F7A">
        <w:rPr>
          <w:b/>
        </w:rPr>
        <w:t xml:space="preserve">1 </w:t>
      </w:r>
      <w:r>
        <w:t>.</w:t>
      </w:r>
      <w:proofErr w:type="gramEnd"/>
      <w:r>
        <w:t xml:space="preserve"> Каталог </w:t>
      </w:r>
      <w:r w:rsidRPr="00702F7A">
        <w:rPr>
          <w:b/>
        </w:rPr>
        <w:t xml:space="preserve">ITEfolder4 </w:t>
      </w:r>
      <w:r>
        <w:t xml:space="preserve">не был скопирован в </w:t>
      </w:r>
      <w:r w:rsidRPr="00702F7A">
        <w:rPr>
          <w:b/>
        </w:rPr>
        <w:t>ITEfolder</w:t>
      </w:r>
      <w:proofErr w:type="gramStart"/>
      <w:r w:rsidRPr="00702F7A">
        <w:rPr>
          <w:b/>
        </w:rPr>
        <w:t xml:space="preserve">3 </w:t>
      </w:r>
      <w:r>
        <w:t>.</w:t>
      </w:r>
      <w:proofErr w:type="gramEnd"/>
    </w:p>
    <w:p w14:paraId="5E649EB8" w14:textId="77777777" w:rsidR="00A94627" w:rsidRDefault="00A94627" w:rsidP="00A94627">
      <w:pPr>
        <w:pStyle w:val="CMD"/>
      </w:pPr>
      <w:r>
        <w:t xml:space="preserve">C:\Users\ITEUser\ITEfolder1&gt; </w:t>
      </w:r>
      <w:r w:rsidRPr="00732E21">
        <w:rPr>
          <w:b/>
        </w:rPr>
        <w:t>каталог</w:t>
      </w:r>
    </w:p>
    <w:p w14:paraId="5529EC15" w14:textId="77777777" w:rsidR="00A94627" w:rsidRDefault="00A94627" w:rsidP="00A94627">
      <w:pPr>
        <w:pStyle w:val="CMDOutput"/>
      </w:pPr>
      <w:proofErr w:type="gramStart"/>
      <w:r>
        <w:t>&lt; некоторые</w:t>
      </w:r>
      <w:proofErr w:type="gramEnd"/>
      <w:r>
        <w:t xml:space="preserve"> выходные данные опущены&gt;</w:t>
      </w:r>
    </w:p>
    <w:p w14:paraId="4452C968" w14:textId="77777777" w:rsidR="00A94627" w:rsidRDefault="00A94627" w:rsidP="00A94627">
      <w:pPr>
        <w:pStyle w:val="CMDOutput"/>
      </w:pPr>
      <w:r>
        <w:t>Каталог C:\Users\ITEUser\ITEfolder1</w:t>
      </w:r>
    </w:p>
    <w:p w14:paraId="37056436" w14:textId="77777777" w:rsidR="00A94627" w:rsidRPr="00EC29B0" w:rsidRDefault="00A94627" w:rsidP="00A94627">
      <w:pPr>
        <w:pStyle w:val="CMDOutput"/>
      </w:pPr>
      <w:r w:rsidRPr="00EC29B0">
        <w:t>29.04.2019 15:16 &lt;DIR</w:t>
      </w:r>
      <w:proofErr w:type="gramStart"/>
      <w:r w:rsidRPr="00EC29B0">
        <w:t>&gt; .</w:t>
      </w:r>
      <w:proofErr w:type="gramEnd"/>
    </w:p>
    <w:p w14:paraId="64E245C1" w14:textId="77777777" w:rsidR="00A94627" w:rsidRPr="00EC29B0" w:rsidRDefault="00A94627" w:rsidP="00A94627">
      <w:pPr>
        <w:pStyle w:val="CMDOutput"/>
      </w:pPr>
      <w:r w:rsidRPr="00EC29B0">
        <w:t>29.04.2019 15:16 &lt;DIR&gt;</w:t>
      </w:r>
      <w:proofErr w:type="gramStart"/>
      <w:r w:rsidRPr="00EC29B0">
        <w:t xml:space="preserve"> ..</w:t>
      </w:r>
      <w:proofErr w:type="gramEnd"/>
    </w:p>
    <w:p w14:paraId="579AEAA8" w14:textId="77777777" w:rsidR="00A94627" w:rsidRPr="00EC29B0" w:rsidRDefault="00A94627" w:rsidP="00A94627">
      <w:pPr>
        <w:pStyle w:val="CMDOutput"/>
      </w:pPr>
      <w:r w:rsidRPr="00EC29B0">
        <w:t>29.04.2019 15:05 20 файл1.txt</w:t>
      </w:r>
    </w:p>
    <w:p w14:paraId="6D291E4C" w14:textId="77777777" w:rsidR="00A94627" w:rsidRPr="00EC29B0" w:rsidRDefault="00A94627" w:rsidP="00A94627">
      <w:pPr>
        <w:pStyle w:val="CMDOutput"/>
      </w:pPr>
      <w:r w:rsidRPr="00EC29B0">
        <w:t>29.04.2019 15:05 20 файл2.txt</w:t>
      </w:r>
    </w:p>
    <w:p w14:paraId="5D7C3FB2" w14:textId="77777777" w:rsidR="00A94627" w:rsidRPr="00EC29B0" w:rsidRDefault="00A94627" w:rsidP="00A94627">
      <w:pPr>
        <w:pStyle w:val="CMDOutput"/>
      </w:pPr>
      <w:r w:rsidRPr="00EC29B0">
        <w:t>2 файла(ов) 40 байт</w:t>
      </w:r>
    </w:p>
    <w:p w14:paraId="02A473B3" w14:textId="77777777" w:rsidR="00A94627" w:rsidRPr="00EC29B0" w:rsidRDefault="00A94627" w:rsidP="00A94627">
      <w:pPr>
        <w:pStyle w:val="CMDOutput"/>
        <w:rPr>
          <w:rFonts w:ascii="Arial" w:hAnsi="Arial"/>
          <w:sz w:val="20"/>
        </w:rPr>
      </w:pPr>
      <w:r w:rsidRPr="00EC29B0">
        <w:t xml:space="preserve">2 </w:t>
      </w:r>
      <w:proofErr w:type="gramStart"/>
      <w:r w:rsidRPr="00EC29B0">
        <w:t>Dir(</w:t>
      </w:r>
      <w:proofErr w:type="gramEnd"/>
      <w:r w:rsidRPr="00EC29B0">
        <w:t>s ) 31 491 321 856 байт свободно</w:t>
      </w:r>
    </w:p>
    <w:p w14:paraId="79F739F2" w14:textId="77777777" w:rsidR="00A94627" w:rsidRDefault="00A94627" w:rsidP="00A94627">
      <w:pPr>
        <w:pStyle w:val="SubStepAlpha"/>
      </w:pPr>
      <w:r>
        <w:t xml:space="preserve">Используйте </w:t>
      </w:r>
      <w:r>
        <w:rPr>
          <w:b/>
        </w:rPr>
        <w:t xml:space="preserve">помощь </w:t>
      </w:r>
      <w:proofErr w:type="spellStart"/>
      <w:r>
        <w:rPr>
          <w:b/>
        </w:rPr>
        <w:t>xcopy</w:t>
      </w:r>
      <w:proofErr w:type="spellEnd"/>
      <w:r>
        <w:rPr>
          <w:b/>
        </w:rPr>
        <w:t xml:space="preserve"> </w:t>
      </w:r>
      <w:r>
        <w:t xml:space="preserve">или </w:t>
      </w:r>
      <w:proofErr w:type="spellStart"/>
      <w:r>
        <w:rPr>
          <w:b/>
        </w:rPr>
        <w:t>xcopy</w:t>
      </w:r>
      <w:proofErr w:type="spellEnd"/>
      <w:r>
        <w:rPr>
          <w:b/>
        </w:rPr>
        <w:t xml:space="preserve"> /?</w:t>
      </w:r>
      <w:r w:rsidRPr="00732E21">
        <w:t xml:space="preserve"> </w:t>
      </w:r>
      <w:r>
        <w:t xml:space="preserve">чтобы определить, какой переключатель позволит команде </w:t>
      </w:r>
      <w:proofErr w:type="spellStart"/>
      <w:r w:rsidRPr="00702F7A">
        <w:rPr>
          <w:b/>
        </w:rPr>
        <w:t>xcopy</w:t>
      </w:r>
      <w:proofErr w:type="spellEnd"/>
      <w:r w:rsidRPr="00702F7A">
        <w:rPr>
          <w:b/>
        </w:rPr>
        <w:t xml:space="preserve"> </w:t>
      </w:r>
      <w:r>
        <w:t xml:space="preserve">копировать </w:t>
      </w:r>
      <w:r w:rsidRPr="00702F7A">
        <w:rPr>
          <w:b/>
        </w:rPr>
        <w:t xml:space="preserve">все </w:t>
      </w:r>
      <w:r>
        <w:t>файлы и каталоги.</w:t>
      </w:r>
    </w:p>
    <w:p w14:paraId="1C76E14B" w14:textId="77777777" w:rsidR="00A75D0D" w:rsidRDefault="00A75D0D" w:rsidP="00A75D0D">
      <w:pPr>
        <w:pStyle w:val="3"/>
      </w:pPr>
      <w:r>
        <w:t>Вопрос:</w:t>
      </w:r>
    </w:p>
    <w:p w14:paraId="17ADC5B4" w14:textId="77777777" w:rsidR="00A94627" w:rsidRDefault="00A94627" w:rsidP="00A75D0D">
      <w:pPr>
        <w:pStyle w:val="BodyTextL50"/>
        <w:keepNext/>
      </w:pPr>
      <w:r>
        <w:t>Какой параметр позволяет копировать все файлы и каталоги, включая пустые каталоги?</w:t>
      </w:r>
    </w:p>
    <w:p w14:paraId="00863A80" w14:textId="77777777" w:rsidR="00A94627" w:rsidRDefault="00A75D0D" w:rsidP="00A75D0D">
      <w:pPr>
        <w:pStyle w:val="AnswerLineL50"/>
      </w:pPr>
      <w:r w:rsidRPr="0009595E">
        <w:rPr>
          <w:highlight w:val="yellow"/>
        </w:rPr>
        <w:t>Введите свои ответы здесь.</w:t>
      </w:r>
    </w:p>
    <w:p w14:paraId="387EE524" w14:textId="77777777" w:rsidR="00A94627" w:rsidRDefault="00A94627" w:rsidP="00A94627">
      <w:pPr>
        <w:pStyle w:val="SubStepAlpha"/>
      </w:pPr>
      <w:r>
        <w:t xml:space="preserve">Поскольку </w:t>
      </w:r>
      <w:r>
        <w:rPr>
          <w:b/>
        </w:rPr>
        <w:t xml:space="preserve">ITEfolder4 </w:t>
      </w:r>
      <w:r>
        <w:t xml:space="preserve">является подпапкой, а </w:t>
      </w:r>
      <w:r w:rsidRPr="00702F7A">
        <w:rPr>
          <w:b/>
        </w:rPr>
        <w:t xml:space="preserve">ITEfolder5 </w:t>
      </w:r>
      <w:r>
        <w:t xml:space="preserve">является одновременно и подпапкой, и пустой папкой, </w:t>
      </w:r>
      <w:r w:rsidRPr="00702F7A">
        <w:rPr>
          <w:b/>
        </w:rPr>
        <w:t xml:space="preserve">/E </w:t>
      </w:r>
      <w:r>
        <w:t xml:space="preserve">требуется для копирования всего содержимого </w:t>
      </w:r>
      <w:r w:rsidRPr="00702F7A">
        <w:rPr>
          <w:b/>
        </w:rPr>
        <w:t xml:space="preserve">ITEfolder3 </w:t>
      </w:r>
      <w:r>
        <w:t>и пустой подпапки.</w:t>
      </w:r>
    </w:p>
    <w:p w14:paraId="77296919" w14:textId="77777777" w:rsidR="00A94627" w:rsidRDefault="00A94627" w:rsidP="00A94627">
      <w:pPr>
        <w:pStyle w:val="BodyTextL50"/>
        <w:keepNext/>
      </w:pPr>
      <w:r>
        <w:t xml:space="preserve">Введите </w:t>
      </w:r>
      <w:proofErr w:type="spellStart"/>
      <w:r>
        <w:rPr>
          <w:b/>
        </w:rPr>
        <w:t>xcopy</w:t>
      </w:r>
      <w:proofErr w:type="spellEnd"/>
      <w:r>
        <w:rPr>
          <w:b/>
        </w:rPr>
        <w:t xml:space="preserve"> / </w:t>
      </w:r>
      <w:proofErr w:type="gramStart"/>
      <w:r>
        <w:rPr>
          <w:b/>
        </w:rPr>
        <w:t>E..</w:t>
      </w:r>
      <w:proofErr w:type="gramEnd"/>
      <w:r>
        <w:rPr>
          <w:b/>
        </w:rPr>
        <w:t xml:space="preserve"> \ ITEfolder3. </w:t>
      </w:r>
      <w:r>
        <w:t xml:space="preserve">при появлении запроса на копирование файлов. При появлении запроса введите </w:t>
      </w:r>
      <w:proofErr w:type="gramStart"/>
      <w:r>
        <w:rPr>
          <w:b/>
        </w:rPr>
        <w:t xml:space="preserve">a </w:t>
      </w:r>
      <w:r>
        <w:t>,</w:t>
      </w:r>
      <w:proofErr w:type="gramEnd"/>
      <w:r>
        <w:t xml:space="preserve"> чтобы разрешить перезапись существующих файлов.</w:t>
      </w:r>
    </w:p>
    <w:p w14:paraId="0AB1D347" w14:textId="77777777" w:rsidR="00A94627" w:rsidRDefault="00A94627" w:rsidP="00A94627">
      <w:pPr>
        <w:pStyle w:val="CMDOutput"/>
      </w:pPr>
      <w:r w:rsidRPr="00D750D2">
        <w:rPr>
          <w:b/>
        </w:rPr>
        <w:t>\ ITEfolder</w:t>
      </w:r>
      <w:proofErr w:type="gramStart"/>
      <w:r w:rsidRPr="00D750D2">
        <w:rPr>
          <w:b/>
        </w:rPr>
        <w:t xml:space="preserve">1 </w:t>
      </w:r>
      <w:r>
        <w:t>&gt;</w:t>
      </w:r>
      <w:proofErr w:type="gramEnd"/>
      <w:r>
        <w:t xml:space="preserve"> </w:t>
      </w:r>
      <w:proofErr w:type="spellStart"/>
      <w:r w:rsidRPr="00D750D2">
        <w:rPr>
          <w:b/>
        </w:rPr>
        <w:t>xcopy</w:t>
      </w:r>
      <w:proofErr w:type="spellEnd"/>
      <w:r w:rsidRPr="00D750D2">
        <w:rPr>
          <w:b/>
        </w:rPr>
        <w:t xml:space="preserve"> /E..\ITEfolder3</w:t>
      </w:r>
    </w:p>
    <w:p w14:paraId="6303138C" w14:textId="77777777" w:rsidR="00A94627" w:rsidRDefault="00A94627" w:rsidP="00A94627">
      <w:pPr>
        <w:pStyle w:val="CMDOutput"/>
      </w:pPr>
      <w:r>
        <w:t xml:space="preserve">Перезаписать C:\Users\ITEUser\ITEfolder1\file1.txt (Да/Нет/Все)? </w:t>
      </w:r>
      <w:r w:rsidRPr="00B25A40">
        <w:rPr>
          <w:b/>
        </w:rPr>
        <w:t>а</w:t>
      </w:r>
    </w:p>
    <w:p w14:paraId="0811CA03" w14:textId="77777777" w:rsidR="00A94627" w:rsidRPr="00A01A87" w:rsidRDefault="00A94627" w:rsidP="00A94627">
      <w:pPr>
        <w:pStyle w:val="CMDOutput"/>
        <w:rPr>
          <w:lang w:val="en-US"/>
        </w:rPr>
      </w:pPr>
      <w:r w:rsidRPr="00A01A87">
        <w:rPr>
          <w:lang w:val="en-US"/>
        </w:rPr>
        <w:t>..\ITEfolder3\file1.txt</w:t>
      </w:r>
    </w:p>
    <w:p w14:paraId="2D7F9B00" w14:textId="77777777" w:rsidR="00A94627" w:rsidRPr="00A01A87" w:rsidRDefault="00A94627" w:rsidP="00A94627">
      <w:pPr>
        <w:pStyle w:val="CMDOutput"/>
        <w:rPr>
          <w:lang w:val="en-US"/>
        </w:rPr>
      </w:pPr>
      <w:r w:rsidRPr="00A01A87">
        <w:rPr>
          <w:lang w:val="en-US"/>
        </w:rPr>
        <w:t>..\ITEfolder3\file2.txt</w:t>
      </w:r>
    </w:p>
    <w:p w14:paraId="136A1489" w14:textId="77777777" w:rsidR="00A94627" w:rsidRDefault="00A94627" w:rsidP="00A94627">
      <w:pPr>
        <w:pStyle w:val="CMDOutput"/>
      </w:pPr>
      <w:r>
        <w:t>2 файла(</w:t>
      </w:r>
      <w:proofErr w:type="spellStart"/>
      <w:r>
        <w:t>ов</w:t>
      </w:r>
      <w:proofErr w:type="spellEnd"/>
      <w:r>
        <w:t>) скопировано</w:t>
      </w:r>
    </w:p>
    <w:p w14:paraId="67A294D3" w14:textId="77777777" w:rsidR="00A94627" w:rsidRDefault="00A94627" w:rsidP="00A94627">
      <w:pPr>
        <w:pStyle w:val="SubStepAlpha"/>
      </w:pPr>
      <w:r>
        <w:t xml:space="preserve">Убедитесь, что папки </w:t>
      </w:r>
      <w:r w:rsidRPr="00702F7A">
        <w:rPr>
          <w:b/>
        </w:rPr>
        <w:t xml:space="preserve">ITEfolder4 </w:t>
      </w:r>
      <w:r>
        <w:t xml:space="preserve">и </w:t>
      </w:r>
      <w:r>
        <w:rPr>
          <w:b/>
        </w:rPr>
        <w:t xml:space="preserve">ITEfolder5 </w:t>
      </w:r>
      <w:r>
        <w:t xml:space="preserve">также были скопированы в </w:t>
      </w:r>
      <w:r w:rsidRPr="00702F7A">
        <w:rPr>
          <w:b/>
        </w:rPr>
        <w:t>папку ITEfolder</w:t>
      </w:r>
      <w:proofErr w:type="gramStart"/>
      <w:r w:rsidRPr="00702F7A">
        <w:rPr>
          <w:b/>
        </w:rPr>
        <w:t xml:space="preserve">1 </w:t>
      </w:r>
      <w:r>
        <w:t>.</w:t>
      </w:r>
      <w:proofErr w:type="gramEnd"/>
    </w:p>
    <w:p w14:paraId="63344050" w14:textId="77777777" w:rsidR="00A94627" w:rsidRDefault="00A94627" w:rsidP="00A94627">
      <w:pPr>
        <w:pStyle w:val="CMD"/>
      </w:pPr>
      <w:r>
        <w:lastRenderedPageBreak/>
        <w:t xml:space="preserve">c:\Users\ITEUser\ITEfolder1&gt; </w:t>
      </w:r>
      <w:r w:rsidRPr="00D750D2">
        <w:rPr>
          <w:b/>
        </w:rPr>
        <w:t>каталог</w:t>
      </w:r>
    </w:p>
    <w:p w14:paraId="669418D9" w14:textId="77777777" w:rsidR="00A94627" w:rsidRDefault="00A94627" w:rsidP="00A94627">
      <w:pPr>
        <w:pStyle w:val="CMDOutput"/>
      </w:pPr>
      <w:proofErr w:type="gramStart"/>
      <w:r>
        <w:t>&lt; некоторые</w:t>
      </w:r>
      <w:proofErr w:type="gramEnd"/>
      <w:r>
        <w:t xml:space="preserve"> выходные данные опущены&gt;</w:t>
      </w:r>
    </w:p>
    <w:p w14:paraId="5A8A2A3A" w14:textId="77777777" w:rsidR="00A94627" w:rsidRPr="00EC34AC" w:rsidRDefault="00A94627" w:rsidP="00A94627">
      <w:pPr>
        <w:pStyle w:val="CMDOutput"/>
        <w:rPr>
          <w:lang w:val="en-US"/>
        </w:rPr>
      </w:pPr>
      <w:r>
        <w:t>Каталог</w:t>
      </w:r>
      <w:r w:rsidRPr="00EC34AC">
        <w:rPr>
          <w:lang w:val="en-US"/>
        </w:rPr>
        <w:t xml:space="preserve"> c:\Users\ITEUser\ITEfolder1</w:t>
      </w:r>
    </w:p>
    <w:p w14:paraId="0182D468" w14:textId="77777777" w:rsidR="00A94627" w:rsidRPr="00EC34AC" w:rsidRDefault="00A94627" w:rsidP="00A94627">
      <w:pPr>
        <w:pStyle w:val="CMDOutput"/>
        <w:rPr>
          <w:lang w:val="en-US"/>
        </w:rPr>
      </w:pPr>
    </w:p>
    <w:p w14:paraId="131B4B63" w14:textId="77777777" w:rsidR="00A94627" w:rsidRPr="00EC34AC" w:rsidRDefault="00A94627" w:rsidP="00A94627">
      <w:pPr>
        <w:pStyle w:val="CMDOutput"/>
        <w:rPr>
          <w:lang w:val="en-US"/>
        </w:rPr>
      </w:pPr>
      <w:r w:rsidRPr="00EC34AC">
        <w:rPr>
          <w:lang w:val="en-US"/>
        </w:rPr>
        <w:t>29.04.2019 16:41 &lt;DIR&gt; .</w:t>
      </w:r>
    </w:p>
    <w:p w14:paraId="1927D1E3" w14:textId="77777777" w:rsidR="00A94627" w:rsidRPr="00EC34AC" w:rsidRDefault="00A94627" w:rsidP="00A94627">
      <w:pPr>
        <w:pStyle w:val="CMDOutput"/>
        <w:rPr>
          <w:lang w:val="en-US"/>
        </w:rPr>
      </w:pPr>
      <w:r w:rsidRPr="00EC34AC">
        <w:rPr>
          <w:lang w:val="en-US"/>
        </w:rPr>
        <w:t>29.04.2019 16:41 &lt;DIR&gt; ..</w:t>
      </w:r>
    </w:p>
    <w:p w14:paraId="27ABA3EE" w14:textId="77777777" w:rsidR="00A94627" w:rsidRPr="00EC34AC" w:rsidRDefault="00A94627" w:rsidP="00A94627">
      <w:pPr>
        <w:pStyle w:val="CMDOutput"/>
        <w:rPr>
          <w:lang w:val="en-US"/>
        </w:rPr>
      </w:pPr>
      <w:r w:rsidRPr="00EC34AC">
        <w:rPr>
          <w:lang w:val="en-US"/>
        </w:rPr>
        <w:t xml:space="preserve">29.04.2019 15:05 20 </w:t>
      </w:r>
      <w:r>
        <w:t>файл</w:t>
      </w:r>
      <w:r w:rsidRPr="00EC34AC">
        <w:rPr>
          <w:lang w:val="en-US"/>
        </w:rPr>
        <w:t>1.txt</w:t>
      </w:r>
    </w:p>
    <w:p w14:paraId="7EBCB4F7" w14:textId="77777777" w:rsidR="00A94627" w:rsidRPr="00EC34AC" w:rsidRDefault="00A94627" w:rsidP="00A94627">
      <w:pPr>
        <w:pStyle w:val="CMDOutput"/>
        <w:rPr>
          <w:lang w:val="en-US"/>
        </w:rPr>
      </w:pPr>
      <w:r w:rsidRPr="00EC34AC">
        <w:rPr>
          <w:lang w:val="en-US"/>
        </w:rPr>
        <w:t xml:space="preserve">29.04.2019 15:05 20 </w:t>
      </w:r>
      <w:r>
        <w:t>файл</w:t>
      </w:r>
      <w:r w:rsidRPr="00EC34AC">
        <w:rPr>
          <w:lang w:val="en-US"/>
        </w:rPr>
        <w:t>2.txt</w:t>
      </w:r>
    </w:p>
    <w:p w14:paraId="28776593" w14:textId="77777777" w:rsidR="00A94627" w:rsidRPr="00EC34AC" w:rsidRDefault="00A94627" w:rsidP="00A94627">
      <w:pPr>
        <w:pStyle w:val="CMDOutput"/>
        <w:rPr>
          <w:lang w:val="en-US"/>
        </w:rPr>
      </w:pPr>
      <w:r w:rsidRPr="00EC34AC">
        <w:rPr>
          <w:lang w:val="en-US"/>
        </w:rPr>
        <w:t>29.04.2019 16:41 &lt;DIR&gt; ITEfolder4</w:t>
      </w:r>
    </w:p>
    <w:p w14:paraId="0780819C" w14:textId="77777777" w:rsidR="00A94627" w:rsidRDefault="00A94627" w:rsidP="00A94627">
      <w:pPr>
        <w:pStyle w:val="CMDOutput"/>
      </w:pPr>
      <w:r>
        <w:t>2 файла(ов) 40 байт</w:t>
      </w:r>
    </w:p>
    <w:p w14:paraId="67F902E7" w14:textId="77777777" w:rsidR="00A94627" w:rsidRDefault="00A94627" w:rsidP="00A94627">
      <w:pPr>
        <w:pStyle w:val="CMDOutput"/>
      </w:pPr>
      <w:r>
        <w:t xml:space="preserve">3 </w:t>
      </w:r>
      <w:proofErr w:type="gramStart"/>
      <w:r>
        <w:t>Dir(</w:t>
      </w:r>
      <w:proofErr w:type="gramEnd"/>
      <w:r>
        <w:t>s ) 31 493 193 728 байт свободно</w:t>
      </w:r>
    </w:p>
    <w:p w14:paraId="56F151D3" w14:textId="77777777" w:rsidR="00A94627" w:rsidRDefault="00A94627" w:rsidP="00A94627">
      <w:pPr>
        <w:pStyle w:val="CMD"/>
      </w:pPr>
    </w:p>
    <w:p w14:paraId="02DCF9CD" w14:textId="77777777" w:rsidR="00A94627" w:rsidRPr="00EC34AC" w:rsidRDefault="00A94627" w:rsidP="00A94627">
      <w:pPr>
        <w:pStyle w:val="CMD"/>
        <w:rPr>
          <w:lang w:val="en-US"/>
        </w:rPr>
      </w:pPr>
      <w:r w:rsidRPr="00EC34AC">
        <w:rPr>
          <w:lang w:val="en-US"/>
        </w:rPr>
        <w:t xml:space="preserve">c:\Users\ITEUser\ITEfolder1&gt; </w:t>
      </w:r>
      <w:r w:rsidRPr="00D750D2">
        <w:rPr>
          <w:b/>
        </w:rPr>
        <w:t>каталог</w:t>
      </w:r>
      <w:r w:rsidRPr="00EC34AC">
        <w:rPr>
          <w:b/>
          <w:lang w:val="en-US"/>
        </w:rPr>
        <w:t xml:space="preserve"> ITEfolder4</w:t>
      </w:r>
    </w:p>
    <w:p w14:paraId="7267E165" w14:textId="77777777" w:rsidR="00A94627" w:rsidRDefault="00A94627" w:rsidP="00A94627">
      <w:pPr>
        <w:pStyle w:val="CMDOutput"/>
      </w:pPr>
      <w:proofErr w:type="gramStart"/>
      <w:r>
        <w:t>&lt; некоторые</w:t>
      </w:r>
      <w:proofErr w:type="gramEnd"/>
      <w:r>
        <w:t xml:space="preserve"> выходные данные опущены&gt;</w:t>
      </w:r>
    </w:p>
    <w:p w14:paraId="163EDB2E" w14:textId="77777777" w:rsidR="00A94627" w:rsidRDefault="00A94627" w:rsidP="00A94627">
      <w:pPr>
        <w:pStyle w:val="CMDOutput"/>
      </w:pPr>
      <w:r>
        <w:t>Каталог c:\Users\ITEUser\ITEfolder1\ITEfolder4</w:t>
      </w:r>
    </w:p>
    <w:p w14:paraId="046B2518" w14:textId="77777777" w:rsidR="00A94627" w:rsidRDefault="00A94627" w:rsidP="00A94627">
      <w:pPr>
        <w:pStyle w:val="CMDOutput"/>
      </w:pPr>
    </w:p>
    <w:p w14:paraId="1D7AB1BC" w14:textId="77777777" w:rsidR="00A94627" w:rsidRPr="00A01A87" w:rsidRDefault="00A94627" w:rsidP="00A94627">
      <w:pPr>
        <w:pStyle w:val="CMDOutput"/>
        <w:rPr>
          <w:lang w:val="en-US"/>
        </w:rPr>
      </w:pPr>
      <w:r w:rsidRPr="00A01A87">
        <w:rPr>
          <w:lang w:val="en-US"/>
        </w:rPr>
        <w:t>29.04.2019 16:41 &lt;DIR</w:t>
      </w:r>
      <w:proofErr w:type="gramStart"/>
      <w:r w:rsidRPr="00A01A87">
        <w:rPr>
          <w:lang w:val="en-US"/>
        </w:rPr>
        <w:t>&gt; .</w:t>
      </w:r>
      <w:proofErr w:type="gramEnd"/>
    </w:p>
    <w:p w14:paraId="07012CA0" w14:textId="77777777" w:rsidR="00A94627" w:rsidRPr="00A01A87" w:rsidRDefault="00A94627" w:rsidP="00A94627">
      <w:pPr>
        <w:pStyle w:val="CMDOutput"/>
        <w:rPr>
          <w:lang w:val="en-US"/>
        </w:rPr>
      </w:pPr>
      <w:r w:rsidRPr="00A01A87">
        <w:rPr>
          <w:lang w:val="en-US"/>
        </w:rPr>
        <w:t>29.04.2019 16:41 &lt;DIR&gt;</w:t>
      </w:r>
      <w:proofErr w:type="gramStart"/>
      <w:r w:rsidRPr="00A01A87">
        <w:rPr>
          <w:lang w:val="en-US"/>
        </w:rPr>
        <w:t xml:space="preserve"> ..</w:t>
      </w:r>
      <w:proofErr w:type="gramEnd"/>
    </w:p>
    <w:p w14:paraId="5319B9DC" w14:textId="77777777" w:rsidR="00A94627" w:rsidRPr="00A01A87" w:rsidRDefault="00A94627" w:rsidP="00A94627">
      <w:pPr>
        <w:pStyle w:val="CMDOutput"/>
        <w:rPr>
          <w:lang w:val="en-US"/>
        </w:rPr>
      </w:pPr>
      <w:r w:rsidRPr="00A01A87">
        <w:rPr>
          <w:lang w:val="en-US"/>
        </w:rPr>
        <w:t>29.04.2019 15:00 &lt;DIR&gt; ITEfolder5</w:t>
      </w:r>
    </w:p>
    <w:p w14:paraId="1CFC0E8E" w14:textId="77777777" w:rsidR="00A94627" w:rsidRPr="00A01A87" w:rsidRDefault="00A94627" w:rsidP="00A94627">
      <w:pPr>
        <w:pStyle w:val="CMDOutput"/>
        <w:rPr>
          <w:lang w:val="en-US"/>
        </w:rPr>
      </w:pPr>
      <w:r w:rsidRPr="00A01A87">
        <w:rPr>
          <w:lang w:val="en-US"/>
        </w:rPr>
        <w:t xml:space="preserve">0 </w:t>
      </w:r>
      <w:r>
        <w:t>Файл</w:t>
      </w:r>
      <w:r w:rsidRPr="00A01A87">
        <w:rPr>
          <w:lang w:val="en-US"/>
        </w:rPr>
        <w:t>(</w:t>
      </w:r>
      <w:r>
        <w:t>ы</w:t>
      </w:r>
      <w:r w:rsidRPr="00A01A87">
        <w:rPr>
          <w:lang w:val="en-US"/>
        </w:rPr>
        <w:t xml:space="preserve">) 0 </w:t>
      </w:r>
      <w:r>
        <w:t>байт</w:t>
      </w:r>
    </w:p>
    <w:p w14:paraId="0CC72B11" w14:textId="77777777" w:rsidR="00A94627" w:rsidRDefault="00A94627" w:rsidP="00A94627">
      <w:pPr>
        <w:pStyle w:val="CMDOutput"/>
      </w:pPr>
      <w:r>
        <w:t xml:space="preserve">3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s ) 31 493 193 728 байт свободно</w:t>
      </w:r>
    </w:p>
    <w:p w14:paraId="4FCBD79C" w14:textId="77777777" w:rsidR="00A94627" w:rsidRDefault="00A94627" w:rsidP="00A75D0D">
      <w:pPr>
        <w:pStyle w:val="SubStepAlpha"/>
      </w:pPr>
      <w:r>
        <w:t xml:space="preserve">Команду </w:t>
      </w:r>
      <w:proofErr w:type="spellStart"/>
      <w:r>
        <w:t>robocopy</w:t>
      </w:r>
      <w:proofErr w:type="spellEnd"/>
      <w:r>
        <w:t xml:space="preserve"> также можно использовать для копирования содержимого каталога в новое место назначения. Команда </w:t>
      </w:r>
      <w:proofErr w:type="spellStart"/>
      <w:r>
        <w:t>robocopy</w:t>
      </w:r>
      <w:proofErr w:type="spellEnd"/>
      <w:r>
        <w:t xml:space="preserve"> имеет больше возможностей, чем встроенная команда Windows </w:t>
      </w:r>
      <w:proofErr w:type="spellStart"/>
      <w:r>
        <w:t>copy</w:t>
      </w:r>
      <w:proofErr w:type="spellEnd"/>
      <w:r>
        <w:t xml:space="preserve"> и </w:t>
      </w:r>
      <w:proofErr w:type="spellStart"/>
      <w:proofErr w:type="gramStart"/>
      <w:r>
        <w:t>xcopy</w:t>
      </w:r>
      <w:proofErr w:type="spellEnd"/>
      <w:r>
        <w:t xml:space="preserve"> ,</w:t>
      </w:r>
      <w:proofErr w:type="gramEnd"/>
      <w:r>
        <w:t xml:space="preserve"> например, возобновить копирование после прерывания сети, пропустить файлы, которые кажутся идентичными файлам в папках назначения, и зеркально отразить каталог, сохранив каталог назначения. синхронизировано с исходным каталогом.</w:t>
      </w:r>
    </w:p>
    <w:p w14:paraId="5A1B4A7F" w14:textId="77777777" w:rsidR="00A94627" w:rsidRDefault="00A94627" w:rsidP="00A94627">
      <w:pPr>
        <w:pStyle w:val="BodyTextL50"/>
      </w:pPr>
      <w:r>
        <w:t xml:space="preserve">Скопируйте содержимое ITEfolder4 в папку </w:t>
      </w:r>
      <w:proofErr w:type="spellStart"/>
      <w:r>
        <w:t>ITEUser</w:t>
      </w:r>
      <w:proofErr w:type="spellEnd"/>
      <w:r>
        <w:t xml:space="preserve"> с помощью команды </w:t>
      </w:r>
      <w:proofErr w:type="spellStart"/>
      <w:proofErr w:type="gramStart"/>
      <w:r>
        <w:t>robocopy</w:t>
      </w:r>
      <w:proofErr w:type="spellEnd"/>
      <w:r>
        <w:t xml:space="preserve"> .</w:t>
      </w:r>
      <w:proofErr w:type="gramEnd"/>
    </w:p>
    <w:p w14:paraId="6405C745" w14:textId="77777777" w:rsidR="00A94627" w:rsidRPr="00A01A87" w:rsidRDefault="00A94627" w:rsidP="00A94627">
      <w:pPr>
        <w:pStyle w:val="CMD"/>
        <w:rPr>
          <w:b/>
          <w:lang w:val="en-US"/>
        </w:rPr>
      </w:pPr>
      <w:r w:rsidRPr="00A01A87">
        <w:rPr>
          <w:lang w:val="en-US"/>
        </w:rPr>
        <w:t xml:space="preserve">C:\Users\ITEUser\ITEfolder1&gt; </w:t>
      </w:r>
      <w:r w:rsidRPr="00A01A87">
        <w:rPr>
          <w:b/>
          <w:lang w:val="en-US"/>
        </w:rPr>
        <w:t>robocopy /EC:\Users\</w:t>
      </w:r>
      <w:proofErr w:type="spellStart"/>
      <w:r w:rsidRPr="00A01A87">
        <w:rPr>
          <w:b/>
          <w:lang w:val="en-US"/>
        </w:rPr>
        <w:t>ITEUser</w:t>
      </w:r>
      <w:proofErr w:type="spellEnd"/>
      <w:r w:rsidRPr="00A01A87">
        <w:rPr>
          <w:b/>
          <w:lang w:val="en-US"/>
        </w:rPr>
        <w:t>\ITEfolder3\ITEfolder4\ C:\Users\ITEUser</w:t>
      </w:r>
    </w:p>
    <w:p w14:paraId="4CBA99CD" w14:textId="77777777" w:rsidR="00A94627" w:rsidRDefault="00A94627" w:rsidP="00A94627">
      <w:pPr>
        <w:pStyle w:val="BodyTextL50"/>
      </w:pPr>
      <w:r>
        <w:t>Обратите внимание на информацию, предоставленную командой в процессе копирования.</w:t>
      </w:r>
    </w:p>
    <w:p w14:paraId="2DAB315A" w14:textId="77777777" w:rsidR="00A94627" w:rsidRPr="00714F24" w:rsidRDefault="00A94627" w:rsidP="00A94627">
      <w:pPr>
        <w:pStyle w:val="SubStepAlpha"/>
      </w:pPr>
      <w:r>
        <w:t xml:space="preserve">Перейдите к </w:t>
      </w:r>
      <w:proofErr w:type="gramStart"/>
      <w:r w:rsidRPr="00714F24">
        <w:rPr>
          <w:b/>
        </w:rPr>
        <w:t xml:space="preserve">C:\Users\ITEUser </w:t>
      </w:r>
      <w:r>
        <w:t>,</w:t>
      </w:r>
      <w:proofErr w:type="gramEnd"/>
      <w:r>
        <w:t xml:space="preserve"> чтобы убедиться, что папка ITEfolder5 скопирована.</w:t>
      </w:r>
    </w:p>
    <w:p w14:paraId="1B912868" w14:textId="77777777" w:rsidR="00A94627" w:rsidRDefault="00A94627" w:rsidP="00A75D0D">
      <w:pPr>
        <w:pStyle w:val="2"/>
      </w:pPr>
      <w:r>
        <w:t>Удалить каталоги.</w:t>
      </w:r>
    </w:p>
    <w:p w14:paraId="2AC7E809" w14:textId="77777777" w:rsidR="00A94627" w:rsidRDefault="00A94627" w:rsidP="00A94627">
      <w:pPr>
        <w:pStyle w:val="BodyTextL25"/>
      </w:pPr>
      <w:r>
        <w:t xml:space="preserve">На этом шаге вы удалите пустой и непустой каталог с помощью команды </w:t>
      </w:r>
      <w:proofErr w:type="spellStart"/>
      <w:proofErr w:type="gramStart"/>
      <w:r>
        <w:rPr>
          <w:b/>
        </w:rPr>
        <w:t>rd</w:t>
      </w:r>
      <w:proofErr w:type="spellEnd"/>
      <w:r>
        <w:rPr>
          <w:b/>
        </w:rPr>
        <w:t xml:space="preserve"> </w:t>
      </w:r>
      <w:r>
        <w:t>.</w:t>
      </w:r>
      <w:proofErr w:type="gramEnd"/>
    </w:p>
    <w:p w14:paraId="521D7B55" w14:textId="77777777" w:rsidR="00A94627" w:rsidRDefault="00A94627" w:rsidP="00A94627">
      <w:pPr>
        <w:pStyle w:val="SubStepAlpha"/>
      </w:pPr>
      <w:r>
        <w:t xml:space="preserve">Используйте </w:t>
      </w:r>
      <w:proofErr w:type="spellStart"/>
      <w:r>
        <w:rPr>
          <w:b/>
        </w:rPr>
        <w:t>rd</w:t>
      </w:r>
      <w:proofErr w:type="spellEnd"/>
      <w:r>
        <w:rPr>
          <w:b/>
        </w:rPr>
        <w:t xml:space="preserve"> ITEfolder2 </w:t>
      </w:r>
      <w:r>
        <w:t>для удаления пустого каталога и убедитесь, что каталог был удален.</w:t>
      </w:r>
    </w:p>
    <w:p w14:paraId="50115275" w14:textId="77777777" w:rsidR="00A94627" w:rsidRDefault="00A94627" w:rsidP="00A94627">
      <w:pPr>
        <w:pStyle w:val="CMD"/>
      </w:pPr>
      <w:r>
        <w:t xml:space="preserve">C:\Users\ITEUser&gt; </w:t>
      </w:r>
      <w:proofErr w:type="spellStart"/>
      <w:r w:rsidRPr="00903F82">
        <w:rPr>
          <w:b/>
        </w:rPr>
        <w:t>rd</w:t>
      </w:r>
      <w:proofErr w:type="spellEnd"/>
      <w:r w:rsidRPr="00903F82">
        <w:rPr>
          <w:b/>
        </w:rPr>
        <w:t xml:space="preserve"> ITEfolder2</w:t>
      </w:r>
    </w:p>
    <w:p w14:paraId="43951F88" w14:textId="77777777" w:rsidR="00A94627" w:rsidRDefault="00A94627" w:rsidP="00A94627">
      <w:pPr>
        <w:pStyle w:val="SubStepAlpha"/>
      </w:pPr>
      <w:r>
        <w:t xml:space="preserve">Перейдите в каталог </w:t>
      </w:r>
      <w:proofErr w:type="gramStart"/>
      <w:r w:rsidRPr="00702F7A">
        <w:rPr>
          <w:b/>
        </w:rPr>
        <w:t xml:space="preserve">C:\Users\ITEUser\ITEfolder3 </w:t>
      </w:r>
      <w:r>
        <w:t>.</w:t>
      </w:r>
      <w:proofErr w:type="gramEnd"/>
    </w:p>
    <w:p w14:paraId="4AE773C1" w14:textId="77777777" w:rsidR="00A94627" w:rsidRDefault="00A94627" w:rsidP="00A94627">
      <w:pPr>
        <w:pStyle w:val="SubStepAlpha"/>
      </w:pPr>
      <w:r>
        <w:t xml:space="preserve">Используйте </w:t>
      </w:r>
      <w:proofErr w:type="spellStart"/>
      <w:r>
        <w:rPr>
          <w:b/>
        </w:rPr>
        <w:t>rd</w:t>
      </w:r>
      <w:proofErr w:type="spellEnd"/>
      <w:r>
        <w:rPr>
          <w:b/>
        </w:rPr>
        <w:t xml:space="preserve"> ITEfolder1 </w:t>
      </w:r>
      <w:r>
        <w:t xml:space="preserve">для удаления каталога. Проверьте удаление каталога с помощью </w:t>
      </w:r>
      <w:r>
        <w:rPr>
          <w:b/>
        </w:rPr>
        <w:t xml:space="preserve">каталога </w:t>
      </w:r>
      <w:r>
        <w:t>команда.</w:t>
      </w:r>
    </w:p>
    <w:p w14:paraId="2C509AAA" w14:textId="77777777" w:rsidR="00A94627" w:rsidRDefault="00A94627" w:rsidP="00A94627">
      <w:pPr>
        <w:pStyle w:val="BodyTextL50"/>
      </w:pPr>
      <w:r>
        <w:t>Удалось ли вам удалить каталог? Объяснять.</w:t>
      </w:r>
    </w:p>
    <w:p w14:paraId="2B4A46A6" w14:textId="77777777" w:rsidR="00A94627" w:rsidRDefault="00A75D0D" w:rsidP="00A75D0D">
      <w:pPr>
        <w:pStyle w:val="AnswerLineL50"/>
      </w:pPr>
      <w:r w:rsidRPr="0009595E">
        <w:rPr>
          <w:highlight w:val="yellow"/>
        </w:rPr>
        <w:t>Введите свои ответы здесь.</w:t>
      </w:r>
    </w:p>
    <w:p w14:paraId="5B850E71" w14:textId="59CFC14E" w:rsidR="00A94627" w:rsidRDefault="00A94627" w:rsidP="00A94627">
      <w:pPr>
        <w:pStyle w:val="SubStepAlpha"/>
      </w:pPr>
      <w:r>
        <w:t xml:space="preserve">Используйте </w:t>
      </w:r>
      <w:proofErr w:type="spellStart"/>
      <w:r w:rsidR="007F2502">
        <w:rPr>
          <w:b/>
          <w:lang w:val="en-US"/>
        </w:rPr>
        <w:t>rd</w:t>
      </w:r>
      <w:proofErr w:type="spellEnd"/>
      <w:r>
        <w:rPr>
          <w:b/>
        </w:rPr>
        <w:t xml:space="preserve"> /?</w:t>
      </w:r>
      <w:r>
        <w:t xml:space="preserve"> Команда для определения переключателя, разрешающего удаление непустого каталога.</w:t>
      </w:r>
    </w:p>
    <w:p w14:paraId="1A87F17A" w14:textId="77777777" w:rsidR="00A94627" w:rsidRPr="00A01A87" w:rsidRDefault="00A94627" w:rsidP="00A94627">
      <w:pPr>
        <w:pStyle w:val="CMD"/>
        <w:rPr>
          <w:lang w:val="en-US"/>
        </w:rPr>
      </w:pPr>
      <w:r w:rsidRPr="00A01A87">
        <w:rPr>
          <w:lang w:val="en-US"/>
        </w:rPr>
        <w:t xml:space="preserve">c:\Users\ITEUser\ITEfolder3&gt; </w:t>
      </w:r>
      <w:proofErr w:type="spellStart"/>
      <w:r w:rsidRPr="00A01A87">
        <w:rPr>
          <w:b/>
          <w:lang w:val="en-US"/>
        </w:rPr>
        <w:t>rd</w:t>
      </w:r>
      <w:proofErr w:type="spellEnd"/>
      <w:r w:rsidRPr="00A01A87">
        <w:rPr>
          <w:b/>
          <w:lang w:val="en-US"/>
        </w:rPr>
        <w:t xml:space="preserve"> /S ITEfolder1</w:t>
      </w:r>
    </w:p>
    <w:p w14:paraId="6C47826D" w14:textId="77777777" w:rsidR="00A94627" w:rsidRDefault="00A94627" w:rsidP="00A94627">
      <w:pPr>
        <w:pStyle w:val="CMD"/>
        <w:rPr>
          <w:b/>
        </w:rPr>
      </w:pPr>
      <w:r>
        <w:t xml:space="preserve">ITEfolder4, Вы уверены (да/нет)? </w:t>
      </w:r>
      <w:r w:rsidRPr="009B5CDA">
        <w:rPr>
          <w:b/>
        </w:rPr>
        <w:t>у</w:t>
      </w:r>
    </w:p>
    <w:p w14:paraId="0E6376C7" w14:textId="77777777" w:rsidR="00A94627" w:rsidRDefault="00A94627" w:rsidP="00A94627">
      <w:pPr>
        <w:pStyle w:val="SubStepAlpha"/>
      </w:pPr>
      <w:r>
        <w:lastRenderedPageBreak/>
        <w:t xml:space="preserve">Используйте соответствующие команды, чтобы удалить все текстовые файлы и папки, которые вы создали в этой лабораторной работе. Введите </w:t>
      </w:r>
      <w:proofErr w:type="gramStart"/>
      <w:r w:rsidRPr="00B72BCA">
        <w:rPr>
          <w:b/>
        </w:rPr>
        <w:t xml:space="preserve">exit </w:t>
      </w:r>
      <w:r>
        <w:t>,</w:t>
      </w:r>
      <w:proofErr w:type="gramEnd"/>
      <w:r>
        <w:t xml:space="preserve"> чтобы закрыть окно командной строки.</w:t>
      </w:r>
    </w:p>
    <w:p w14:paraId="18D0686B" w14:textId="77777777" w:rsidR="00A94627" w:rsidRDefault="00A94627" w:rsidP="00A94627">
      <w:pPr>
        <w:pStyle w:val="1"/>
        <w:numPr>
          <w:ilvl w:val="0"/>
          <w:numId w:val="3"/>
        </w:numPr>
      </w:pPr>
      <w:r>
        <w:t>Вопрос для размышления</w:t>
      </w:r>
    </w:p>
    <w:p w14:paraId="0E428639" w14:textId="77777777" w:rsidR="00A94627" w:rsidRDefault="00A94627" w:rsidP="00A94627">
      <w:pPr>
        <w:pStyle w:val="BodyTextL25"/>
        <w:keepNext/>
      </w:pPr>
      <w:r>
        <w:t>Каковы преимущества использования CLI по сравнению с GUI?</w:t>
      </w:r>
    </w:p>
    <w:p w14:paraId="2923F8C6" w14:textId="77777777" w:rsidR="00A94627" w:rsidRDefault="00A75D0D" w:rsidP="00A75D0D">
      <w:pPr>
        <w:pStyle w:val="AnswerLineL25"/>
      </w:pPr>
      <w:r w:rsidRPr="003609A6">
        <w:rPr>
          <w:highlight w:val="yellow"/>
        </w:rPr>
        <w:t>Введите свои ответы здесь.</w:t>
      </w:r>
    </w:p>
    <w:p w14:paraId="640B8304" w14:textId="77777777" w:rsidR="00A94627" w:rsidRPr="00A94627" w:rsidRDefault="00A94627" w:rsidP="00A75D0D">
      <w:pPr>
        <w:pStyle w:val="ConfigWindow"/>
      </w:pPr>
      <w:r>
        <w:t>Конец документа</w:t>
      </w:r>
    </w:p>
    <w:sectPr w:rsidR="00A94627" w:rsidRPr="00A94627" w:rsidSect="009C3182">
      <w:headerReference w:type="default" r:id="rId8"/>
      <w:footerReference w:type="default" r:id="rId9"/>
      <w:footerReference w:type="first" r:id="rId10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A20AF" w14:textId="77777777" w:rsidR="00874BB0" w:rsidRDefault="00874BB0" w:rsidP="00710659">
      <w:pPr>
        <w:spacing w:after="0" w:line="240" w:lineRule="auto"/>
      </w:pPr>
      <w:r>
        <w:separator/>
      </w:r>
    </w:p>
    <w:p w14:paraId="4DC4AEC4" w14:textId="77777777" w:rsidR="00874BB0" w:rsidRDefault="00874BB0"/>
  </w:endnote>
  <w:endnote w:type="continuationSeparator" w:id="0">
    <w:p w14:paraId="56C307E1" w14:textId="77777777" w:rsidR="00874BB0" w:rsidRDefault="00874BB0" w:rsidP="00710659">
      <w:pPr>
        <w:spacing w:after="0" w:line="240" w:lineRule="auto"/>
      </w:pPr>
      <w:r>
        <w:continuationSeparator/>
      </w:r>
    </w:p>
    <w:p w14:paraId="1312201A" w14:textId="77777777" w:rsidR="00874BB0" w:rsidRDefault="00874B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DEB49" w14:textId="6E536A36" w:rsidR="00926CB2" w:rsidRPr="00882B63" w:rsidRDefault="008E00D5" w:rsidP="00EC34AC">
    <w:pPr>
      <w:pStyle w:val="a5"/>
      <w:rPr>
        <w:szCs w:val="16"/>
      </w:rPr>
    </w:pPr>
    <w:r w:rsidRPr="0090659A">
      <w:rPr>
        <w:szCs w:val="16"/>
      </w:rPr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A2AFA">
      <w:rPr>
        <w:b/>
        <w:noProof/>
        <w:szCs w:val="16"/>
      </w:rPr>
      <w:t xml:space="preserve">6 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A2AFA">
      <w:rPr>
        <w:b/>
        <w:noProof/>
        <w:szCs w:val="16"/>
      </w:rPr>
      <w:t xml:space="preserve">6 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48DFA" w14:textId="7870D9D6" w:rsidR="00882B63" w:rsidRPr="00882B63" w:rsidRDefault="00882B63" w:rsidP="00EC34AC">
    <w:pPr>
      <w:pStyle w:val="a5"/>
    </w:pPr>
    <w:r w:rsidRPr="0090659A">
      <w:t xml:space="preserve">Страница </w:t>
    </w:r>
    <w:r w:rsidRPr="0090659A">
      <w:fldChar w:fldCharType="begin"/>
    </w:r>
    <w:r w:rsidRPr="0090659A">
      <w:instrText xml:space="preserve"> PAGE </w:instrText>
    </w:r>
    <w:r w:rsidRPr="0090659A">
      <w:fldChar w:fldCharType="separate"/>
    </w:r>
    <w:r w:rsidR="003A2AFA">
      <w:rPr>
        <w:noProof/>
      </w:rPr>
      <w:t xml:space="preserve">1 </w:t>
    </w:r>
    <w:r w:rsidRPr="0090659A">
      <w:fldChar w:fldCharType="end"/>
    </w:r>
    <w:r w:rsidRPr="0090659A">
      <w:t xml:space="preserve">из </w:t>
    </w:r>
    <w:fldSimple w:instr=" NUMPAGES  ">
      <w:r w:rsidR="003A2AFA">
        <w:rPr>
          <w:noProof/>
        </w:rPr>
        <w:t xml:space="preserve">6 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D6E66" w14:textId="77777777" w:rsidR="00874BB0" w:rsidRDefault="00874BB0" w:rsidP="00710659">
      <w:pPr>
        <w:spacing w:after="0" w:line="240" w:lineRule="auto"/>
      </w:pPr>
      <w:r>
        <w:separator/>
      </w:r>
    </w:p>
    <w:p w14:paraId="50112C60" w14:textId="77777777" w:rsidR="00874BB0" w:rsidRDefault="00874BB0"/>
  </w:footnote>
  <w:footnote w:type="continuationSeparator" w:id="0">
    <w:p w14:paraId="5E00B53F" w14:textId="77777777" w:rsidR="00874BB0" w:rsidRDefault="00874BB0" w:rsidP="00710659">
      <w:pPr>
        <w:spacing w:after="0" w:line="240" w:lineRule="auto"/>
      </w:pPr>
      <w:r>
        <w:continuationSeparator/>
      </w:r>
    </w:p>
    <w:p w14:paraId="5C3614CA" w14:textId="77777777" w:rsidR="00874BB0" w:rsidRDefault="00874B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1945651EC5E842B69430CEC9C35545B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0AB334B" w14:textId="4D5491A5" w:rsidR="00926CB2" w:rsidRDefault="00866508" w:rsidP="008402F2">
        <w:pPr>
          <w:pStyle w:val="PageHead"/>
        </w:pPr>
        <w:r>
          <w:t>Лабораторная работа – Команды управления файлами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11CAC3A2"/>
    <w:styleLink w:val="LabList"/>
    <w:lvl w:ilvl="0">
      <w:start w:val="1"/>
      <w:numFmt w:val="none"/>
      <w:pStyle w:val="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Step 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E795F"/>
    <w:multiLevelType w:val="hybridMultilevel"/>
    <w:tmpl w:val="1700A108"/>
    <w:lvl w:ilvl="0" w:tplc="365E46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6B502B6E"/>
    <w:multiLevelType w:val="multilevel"/>
    <w:tmpl w:val="D3B67E64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672991600">
    <w:abstractNumId w:val="7"/>
  </w:num>
  <w:num w:numId="2" w16cid:durableId="1283074359">
    <w:abstractNumId w:val="3"/>
    <w:lvlOverride w:ilvl="0"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796480072">
    <w:abstractNumId w:val="2"/>
  </w:num>
  <w:num w:numId="4" w16cid:durableId="1902474827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474220752">
    <w:abstractNumId w:val="3"/>
  </w:num>
  <w:num w:numId="6" w16cid:durableId="1978341263">
    <w:abstractNumId w:val="0"/>
  </w:num>
  <w:num w:numId="7" w16cid:durableId="1348752851">
    <w:abstractNumId w:val="1"/>
  </w:num>
  <w:num w:numId="8" w16cid:durableId="76677554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928148724">
    <w:abstractNumId w:val="3"/>
  </w:num>
  <w:num w:numId="10" w16cid:durableId="1296792074">
    <w:abstractNumId w:val="8"/>
  </w:num>
  <w:num w:numId="11" w16cid:durableId="404188799">
    <w:abstractNumId w:val="5"/>
  </w:num>
  <w:num w:numId="12" w16cid:durableId="518861942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6B0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595E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45EA"/>
    <w:rsid w:val="000E46B0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09A6"/>
    <w:rsid w:val="00363A23"/>
    <w:rsid w:val="0036440C"/>
    <w:rsid w:val="0036465A"/>
    <w:rsid w:val="00390C38"/>
    <w:rsid w:val="00392748"/>
    <w:rsid w:val="00392C65"/>
    <w:rsid w:val="00392ED5"/>
    <w:rsid w:val="003A0738"/>
    <w:rsid w:val="003A19DC"/>
    <w:rsid w:val="003A1B45"/>
    <w:rsid w:val="003A220C"/>
    <w:rsid w:val="003A2AFA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D63CB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19D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BB8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2502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6508"/>
    <w:rsid w:val="00867EAF"/>
    <w:rsid w:val="00870763"/>
    <w:rsid w:val="008713EA"/>
    <w:rsid w:val="00873C6B"/>
    <w:rsid w:val="00874BB0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4C0D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1A87"/>
    <w:rsid w:val="00A027CC"/>
    <w:rsid w:val="00A0412D"/>
    <w:rsid w:val="00A15DF0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5D0D"/>
    <w:rsid w:val="00A76749"/>
    <w:rsid w:val="00A807C1"/>
    <w:rsid w:val="00A82658"/>
    <w:rsid w:val="00A83374"/>
    <w:rsid w:val="00A9462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B3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3E4A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4637E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34AC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D120EE"/>
  <w15:docId w15:val="{8BAB54F2-00F8-4D48-800F-C6F6F060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A94627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A94627"/>
    <w:pPr>
      <w:keepNext/>
      <w:keepLines/>
      <w:numPr>
        <w:numId w:val="5"/>
      </w:numPr>
      <w:spacing w:before="240" w:after="120"/>
      <w:outlineLvl w:val="0"/>
    </w:pPr>
    <w:rPr>
      <w:b/>
      <w:bCs/>
      <w:sz w:val="26"/>
      <w:szCs w:val="28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A75D0D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Cs w:val="26"/>
    </w:rPr>
  </w:style>
  <w:style w:type="paragraph" w:styleId="3">
    <w:name w:val="heading 3"/>
    <w:basedOn w:val="a"/>
    <w:next w:val="a"/>
    <w:link w:val="30"/>
    <w:unhideWhenUsed/>
    <w:qFormat/>
    <w:rsid w:val="00A94627"/>
    <w:pPr>
      <w:keepNext/>
      <w:spacing w:before="12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C6425"/>
    <w:rPr>
      <w:b/>
      <w:bCs/>
      <w:sz w:val="26"/>
      <w:szCs w:val="28"/>
    </w:rPr>
  </w:style>
  <w:style w:type="character" w:customStyle="1" w:styleId="20">
    <w:name w:val="Заголовок 2 Знак"/>
    <w:link w:val="2"/>
    <w:uiPriority w:val="9"/>
    <w:rsid w:val="00A75D0D"/>
    <w:rPr>
      <w:rFonts w:eastAsia="Times New Roman"/>
      <w:b/>
      <w:bCs/>
      <w:sz w:val="22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C34AC"/>
    <w:pPr>
      <w:tabs>
        <w:tab w:val="left" w:pos="6570"/>
        <w:tab w:val="right" w:pos="10080"/>
        <w:tab w:val="right" w:pos="10800"/>
      </w:tabs>
      <w:spacing w:after="0" w:line="240" w:lineRule="auto"/>
      <w:jc w:val="right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C34AC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A75D0D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94627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94627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94627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A94627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075EA9"/>
    <w:rPr>
      <w:rFonts w:eastAsia="Times New Roman"/>
      <w:bCs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A94627"/>
    <w:rPr>
      <w:rFonts w:eastAsia="Times New Roman"/>
      <w:bCs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LabTitle">
    <w:name w:val="Lab Title"/>
    <w:basedOn w:val="a"/>
    <w:qFormat/>
    <w:rsid w:val="00A94627"/>
    <w:rPr>
      <w:b/>
      <w:sz w:val="32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styleId="aff0">
    <w:name w:val="List Paragraph"/>
    <w:basedOn w:val="a"/>
    <w:uiPriority w:val="34"/>
    <w:qFormat/>
    <w:rsid w:val="00A94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945651EC5E842B69430CEC9C3554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7559-ACA5-4609-B48D-456B899BDEC1}"/>
      </w:docPartPr>
      <w:docPartBody>
        <w:p w:rsidR="007748E2" w:rsidRDefault="00460032">
          <w:pPr>
            <w:pStyle w:val="1945651EC5E842B69430CEC9C35545B4"/>
          </w:pPr>
          <w:r w:rsidRPr="00E97C7A">
            <w:rPr>
              <w:rStyle w:val="a3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032"/>
    <w:rsid w:val="00460032"/>
    <w:rsid w:val="0065237F"/>
    <w:rsid w:val="00657074"/>
    <w:rsid w:val="007748E2"/>
    <w:rsid w:val="00886FF9"/>
    <w:rsid w:val="00B54268"/>
    <w:rsid w:val="00E3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1945651EC5E842B69430CEC9C35545B4">
    <w:name w:val="1945651EC5E842B69430CEC9C35545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3A8F73-131B-45FE-A7C9-6394C07F7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21</TotalTime>
  <Pages>7</Pages>
  <Words>1783</Words>
  <Characters>10168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– File System Commands</vt:lpstr>
    </vt:vector>
  </TitlesOfParts>
  <Company/>
  <LinksUpToDate>false</LinksUpToDate>
  <CharactersWithSpaces>11928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– Команды управления файлами</dc:title>
  <dc:description>2015</dc:description>
  <cp:lastModifiedBy>adm2007@km.ru</cp:lastModifiedBy>
  <cp:revision>10</cp:revision>
  <cp:lastPrinted>2019-07-22T17:13:00Z</cp:lastPrinted>
  <dcterms:created xsi:type="dcterms:W3CDTF">2023-01-08T06:30:00Z</dcterms:created>
  <dcterms:modified xsi:type="dcterms:W3CDTF">2023-03-12T15:40:00Z</dcterms:modified>
</cp:coreProperties>
</file>